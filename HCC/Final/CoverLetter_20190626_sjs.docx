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91" w:rsidRPr="00F12A79" w:rsidRDefault="001B2891" w:rsidP="001B2891">
      <w:pPr>
        <w:pStyle w:val="Default"/>
        <w:rPr>
          <w:rFonts w:ascii="Arial" w:hAnsi="Arial" w:cs="Arial"/>
          <w:i/>
          <w:iCs/>
          <w:sz w:val="21"/>
          <w:szCs w:val="21"/>
        </w:rPr>
      </w:pPr>
      <w:r w:rsidRPr="00F12A79">
        <w:rPr>
          <w:rFonts w:ascii="Arial" w:hAnsi="Arial" w:cs="Arial"/>
          <w:iCs/>
          <w:sz w:val="21"/>
          <w:szCs w:val="21"/>
        </w:rPr>
        <w:t>Dr. Jeremy Berg and Editorial Board</w:t>
      </w:r>
      <w:r w:rsidRPr="00F12A79">
        <w:rPr>
          <w:rFonts w:ascii="Arial" w:hAnsi="Arial" w:cs="Arial"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Cs/>
          <w:sz w:val="21"/>
          <w:szCs w:val="21"/>
        </w:rPr>
        <w:t>29 June 2019</w:t>
      </w:r>
    </w:p>
    <w:p w:rsidR="00B94A6C" w:rsidRPr="00F12A79" w:rsidRDefault="00D152CD" w:rsidP="002B5429">
      <w:pPr>
        <w:pStyle w:val="Default"/>
        <w:rPr>
          <w:rFonts w:ascii="Arial" w:hAnsi="Arial" w:cs="Arial"/>
          <w:iCs/>
          <w:sz w:val="21"/>
          <w:szCs w:val="21"/>
        </w:rPr>
      </w:pPr>
      <w:r w:rsidRPr="00F12A79">
        <w:rPr>
          <w:rFonts w:ascii="Arial" w:hAnsi="Arial" w:cs="Arial"/>
          <w:i/>
          <w:iCs/>
          <w:sz w:val="21"/>
          <w:szCs w:val="21"/>
        </w:rPr>
        <w:t xml:space="preserve">Science Advances </w:t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</w:p>
    <w:p w:rsidR="002401E3" w:rsidRPr="00F12A79" w:rsidRDefault="002401E3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B94A6C" w:rsidRPr="00F12A79" w:rsidRDefault="00B94A6C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2401E3" w:rsidRPr="00F12A79" w:rsidRDefault="002401E3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 xml:space="preserve">Dear </w:t>
      </w:r>
      <w:r w:rsidR="003929EC" w:rsidRPr="00F12A79">
        <w:rPr>
          <w:rFonts w:ascii="Arial" w:hAnsi="Arial" w:cs="Arial"/>
          <w:sz w:val="21"/>
          <w:szCs w:val="21"/>
        </w:rPr>
        <w:t>Dr.</w:t>
      </w:r>
      <w:r w:rsidR="00840297" w:rsidRPr="00F12A79">
        <w:rPr>
          <w:rFonts w:ascii="Arial" w:hAnsi="Arial" w:cs="Arial"/>
          <w:sz w:val="21"/>
          <w:szCs w:val="21"/>
        </w:rPr>
        <w:t xml:space="preserve"> </w:t>
      </w:r>
      <w:r w:rsidR="003929EC" w:rsidRPr="00F12A79">
        <w:rPr>
          <w:rFonts w:ascii="Arial" w:hAnsi="Arial" w:cs="Arial"/>
          <w:sz w:val="21"/>
          <w:szCs w:val="21"/>
        </w:rPr>
        <w:t>Jeremy Berg</w:t>
      </w:r>
      <w:r w:rsidR="001B2891" w:rsidRPr="00F12A79">
        <w:rPr>
          <w:rFonts w:ascii="Arial" w:hAnsi="Arial" w:cs="Arial"/>
          <w:sz w:val="21"/>
          <w:szCs w:val="21"/>
        </w:rPr>
        <w:t xml:space="preserve"> and Editorial Board:</w:t>
      </w:r>
    </w:p>
    <w:p w:rsidR="00074701" w:rsidRPr="00F12A79" w:rsidRDefault="00074701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2B5429" w:rsidRPr="00F12A79" w:rsidRDefault="002B5429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2401E3" w:rsidRPr="00F12A79" w:rsidRDefault="002B5429" w:rsidP="00F12A79">
      <w:pPr>
        <w:pStyle w:val="Default"/>
        <w:spacing w:line="312" w:lineRule="auto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 xml:space="preserve">On behalf of all authors, please consider our submitted research article </w:t>
      </w:r>
      <w:r w:rsidR="002401E3" w:rsidRPr="00F12A79">
        <w:rPr>
          <w:rFonts w:ascii="Arial" w:hAnsi="Arial" w:cs="Arial"/>
          <w:sz w:val="21"/>
          <w:szCs w:val="21"/>
        </w:rPr>
        <w:t>entitled “</w:t>
      </w:r>
      <w:r w:rsidR="00336D1F" w:rsidRPr="00F12A79">
        <w:rPr>
          <w:rFonts w:ascii="Arial" w:hAnsi="Arial" w:cs="Arial"/>
          <w:sz w:val="21"/>
          <w:szCs w:val="21"/>
        </w:rPr>
        <w:t xml:space="preserve">Circulating cell-free DNA based low-pass genome-wide bisulfite sequencing aids non-invasive surveillance to </w:t>
      </w:r>
      <w:r w:rsidR="009A4A2B" w:rsidRPr="00F12A79">
        <w:rPr>
          <w:rFonts w:ascii="Arial" w:hAnsi="Arial" w:cs="Arial"/>
          <w:sz w:val="21"/>
          <w:szCs w:val="21"/>
        </w:rPr>
        <w:t>h</w:t>
      </w:r>
      <w:r w:rsidR="00336D1F" w:rsidRPr="00F12A79">
        <w:rPr>
          <w:rFonts w:ascii="Arial" w:hAnsi="Arial" w:cs="Arial"/>
          <w:sz w:val="21"/>
          <w:szCs w:val="21"/>
        </w:rPr>
        <w:t>epatocellular carcinoma</w:t>
      </w:r>
      <w:r w:rsidR="002401E3" w:rsidRPr="00F12A79">
        <w:rPr>
          <w:rFonts w:ascii="Arial" w:hAnsi="Arial" w:cs="Arial"/>
          <w:sz w:val="21"/>
          <w:szCs w:val="21"/>
        </w:rPr>
        <w:t xml:space="preserve">” </w:t>
      </w:r>
      <w:r w:rsidRPr="00F12A79">
        <w:rPr>
          <w:rFonts w:ascii="Arial" w:hAnsi="Arial" w:cs="Arial"/>
          <w:sz w:val="21"/>
          <w:szCs w:val="21"/>
        </w:rPr>
        <w:t xml:space="preserve">for publication in </w:t>
      </w:r>
      <w:r w:rsidRPr="00F12A79">
        <w:rPr>
          <w:rFonts w:ascii="Arial" w:hAnsi="Arial" w:cs="Arial"/>
          <w:i/>
          <w:sz w:val="21"/>
          <w:szCs w:val="21"/>
        </w:rPr>
        <w:t>Science Advances</w:t>
      </w:r>
      <w:r w:rsidRPr="00F12A79">
        <w:rPr>
          <w:rFonts w:ascii="Arial" w:hAnsi="Arial" w:cs="Arial"/>
          <w:sz w:val="21"/>
          <w:szCs w:val="21"/>
        </w:rPr>
        <w:t xml:space="preserve">.  </w:t>
      </w:r>
    </w:p>
    <w:p w:rsidR="002B5429" w:rsidRPr="00F12A79" w:rsidRDefault="00336D1F" w:rsidP="00F12A79">
      <w:pPr>
        <w:pStyle w:val="Default"/>
        <w:spacing w:line="312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Circulating cell-free DNA has been demonstrated to provide a promising opportunity fo</w:t>
      </w:r>
      <w:r w:rsidR="002B5429" w:rsidRPr="00F12A79">
        <w:rPr>
          <w:rFonts w:ascii="Arial" w:hAnsi="Arial" w:cs="Arial"/>
          <w:sz w:val="21"/>
          <w:szCs w:val="21"/>
        </w:rPr>
        <w:t xml:space="preserve">r non-invasive cancer diagnosis. </w:t>
      </w:r>
      <w:r w:rsidRPr="00F12A79">
        <w:rPr>
          <w:rFonts w:ascii="Arial" w:hAnsi="Arial" w:cs="Arial"/>
          <w:sz w:val="21"/>
          <w:szCs w:val="21"/>
        </w:rPr>
        <w:t>DNA methylation in circulating cell-free DNA</w:t>
      </w:r>
      <w:r w:rsidR="002B5429" w:rsidRPr="00F12A79">
        <w:rPr>
          <w:rFonts w:ascii="Arial" w:hAnsi="Arial" w:cs="Arial"/>
          <w:sz w:val="21"/>
          <w:szCs w:val="21"/>
        </w:rPr>
        <w:t xml:space="preserve"> has exhibited particularly promising signals for cancer diagnosis and tissue-of-origin mapping. It is now well-recognized that genome-wide DNA hypo-methylation is a hallmark feature of the human cancer genome and therefore may be usefully applied to cell-free DNA-based cancer diagnosis.</w:t>
      </w:r>
      <w:r w:rsidR="00D35D72" w:rsidRPr="00F12A79">
        <w:rPr>
          <w:rFonts w:ascii="Arial" w:hAnsi="Arial" w:cs="Arial"/>
          <w:sz w:val="21"/>
          <w:szCs w:val="21"/>
        </w:rPr>
        <w:t xml:space="preserve"> </w:t>
      </w:r>
      <w:r w:rsidR="002B5429" w:rsidRPr="00F12A79">
        <w:rPr>
          <w:rFonts w:ascii="Arial" w:hAnsi="Arial" w:cs="Arial"/>
          <w:sz w:val="21"/>
          <w:szCs w:val="21"/>
        </w:rPr>
        <w:t xml:space="preserve">However, the amount of circulating cell-free DNA is typically too limited for interrogation with conventional high-depth/coverage genome-wide bisulfite sequencing (WGBS). In this original manuscript, we have proposed a novel strategy to apply low-pass WGBS to monitor DNA methylation levels in cell-free DNA fragments. We have developed a new measurement approach for long-region hypo-methylation which shows utility as a biomarker for cancer surveillance in liver diseases ranging from hepatitis, cirrhosis, early stage hepatocellular carcinoma </w:t>
      </w:r>
      <w:r w:rsidR="00D35D72" w:rsidRPr="00F12A79">
        <w:rPr>
          <w:rFonts w:ascii="Arial" w:hAnsi="Arial" w:cs="Arial"/>
          <w:sz w:val="21"/>
          <w:szCs w:val="21"/>
        </w:rPr>
        <w:t xml:space="preserve">(HCC) </w:t>
      </w:r>
      <w:r w:rsidR="002B5429" w:rsidRPr="00F12A79">
        <w:rPr>
          <w:rFonts w:ascii="Arial" w:hAnsi="Arial" w:cs="Arial"/>
          <w:sz w:val="21"/>
          <w:szCs w:val="21"/>
        </w:rPr>
        <w:t xml:space="preserve">and advanced </w:t>
      </w:r>
      <w:r w:rsidR="00D35D72" w:rsidRPr="00F12A79">
        <w:rPr>
          <w:rFonts w:ascii="Arial" w:hAnsi="Arial" w:cs="Arial"/>
          <w:sz w:val="21"/>
          <w:szCs w:val="21"/>
        </w:rPr>
        <w:t>HCC</w:t>
      </w:r>
      <w:r w:rsidR="002B5429" w:rsidRPr="00F12A79">
        <w:rPr>
          <w:rFonts w:ascii="Arial" w:hAnsi="Arial" w:cs="Arial"/>
          <w:sz w:val="21"/>
          <w:szCs w:val="21"/>
        </w:rPr>
        <w:t xml:space="preserve">. </w:t>
      </w:r>
      <w:r w:rsidR="00D35D72" w:rsidRPr="00F12A79">
        <w:rPr>
          <w:rFonts w:ascii="Arial" w:hAnsi="Arial" w:cs="Arial"/>
          <w:sz w:val="21"/>
          <w:szCs w:val="21"/>
        </w:rPr>
        <w:t>Our study shows that low-pass WGBS provides a stable and powerful diagnostic tool for HCC.  Furthermore, our approach enables an evaluation of the efficacy of surgical intervention for HCC.</w:t>
      </w:r>
      <w:r w:rsidR="005B5B93">
        <w:rPr>
          <w:rFonts w:ascii="Arial" w:hAnsi="Arial" w:cs="Arial"/>
          <w:sz w:val="21"/>
          <w:szCs w:val="21"/>
        </w:rPr>
        <w:t xml:space="preserve"> </w:t>
      </w:r>
      <w:r w:rsidR="00D35D72" w:rsidRPr="00F12A79">
        <w:rPr>
          <w:rFonts w:ascii="Arial" w:hAnsi="Arial" w:cs="Arial"/>
          <w:sz w:val="21"/>
          <w:szCs w:val="21"/>
        </w:rPr>
        <w:t xml:space="preserve">Interestingly, we present evidence of over-representation of differentially methylated </w:t>
      </w:r>
      <w:proofErr w:type="spellStart"/>
      <w:r w:rsidR="00D35D72" w:rsidRPr="00F12A79">
        <w:rPr>
          <w:rFonts w:ascii="Arial" w:hAnsi="Arial" w:cs="Arial"/>
          <w:sz w:val="21"/>
          <w:szCs w:val="21"/>
        </w:rPr>
        <w:t>CpGs</w:t>
      </w:r>
      <w:proofErr w:type="spellEnd"/>
      <w:r w:rsidR="00D35D72" w:rsidRPr="00F12A79">
        <w:rPr>
          <w:rFonts w:ascii="Arial" w:hAnsi="Arial" w:cs="Arial"/>
          <w:sz w:val="21"/>
          <w:szCs w:val="21"/>
        </w:rPr>
        <w:t xml:space="preserve"> in HBV integration regions based on our low-pass WGBS approach, providing additional insights into the mechanisms of HCC molecular pathophysiology and may aid HCC diagnosis and clinical decisions.</w:t>
      </w:r>
      <w:r w:rsidR="005B5B93">
        <w:rPr>
          <w:rFonts w:ascii="Arial" w:hAnsi="Arial" w:cs="Arial"/>
          <w:sz w:val="21"/>
          <w:szCs w:val="21"/>
        </w:rPr>
        <w:t xml:space="preserve"> </w:t>
      </w:r>
      <w:r w:rsidR="00D35D72" w:rsidRPr="00F12A79">
        <w:rPr>
          <w:rFonts w:ascii="Arial" w:hAnsi="Arial" w:cs="Arial"/>
          <w:sz w:val="21"/>
          <w:szCs w:val="21"/>
        </w:rPr>
        <w:t>Implementation of this approach is favored by the low cost compared to conventional techniques.  Using machine learning, we show that HBV integration-bas</w:t>
      </w:r>
      <w:r w:rsidR="005B5B93">
        <w:rPr>
          <w:rFonts w:ascii="Arial" w:hAnsi="Arial" w:cs="Arial"/>
          <w:sz w:val="21"/>
          <w:szCs w:val="21"/>
        </w:rPr>
        <w:t xml:space="preserve">ed DNA methylation in cell-free </w:t>
      </w:r>
      <w:r w:rsidR="00D35D72" w:rsidRPr="00F12A79">
        <w:rPr>
          <w:rFonts w:ascii="Arial" w:hAnsi="Arial" w:cs="Arial"/>
          <w:sz w:val="21"/>
          <w:szCs w:val="21"/>
        </w:rPr>
        <w:t>DNA (</w:t>
      </w:r>
      <w:proofErr w:type="spellStart"/>
      <w:r w:rsidR="00D35D72" w:rsidRPr="00F12A79">
        <w:rPr>
          <w:rFonts w:ascii="Arial" w:hAnsi="Arial" w:cs="Arial"/>
          <w:sz w:val="21"/>
          <w:szCs w:val="21"/>
        </w:rPr>
        <w:t>Methyl</w:t>
      </w:r>
      <w:r w:rsidR="00D35D72" w:rsidRPr="00F12A79">
        <w:rPr>
          <w:rFonts w:ascii="Arial" w:hAnsi="Arial" w:cs="Arial"/>
          <w:sz w:val="21"/>
          <w:szCs w:val="21"/>
          <w:vertAlign w:val="subscript"/>
        </w:rPr>
        <w:t>HBV</w:t>
      </w:r>
      <w:proofErr w:type="spellEnd"/>
      <w:r w:rsidR="00D35D72" w:rsidRPr="00F12A79">
        <w:rPr>
          <w:rFonts w:ascii="Arial" w:hAnsi="Arial" w:cs="Arial"/>
          <w:sz w:val="21"/>
          <w:szCs w:val="21"/>
        </w:rPr>
        <w:t xml:space="preserve">) exhibited excellent predictive performance in distinguishing HCC from other liver diseases. Finally, using the same data, we introduced cell-free DNA fragment size distribution effects into our predictive model yielding a powerful </w:t>
      </w:r>
      <w:r w:rsidR="00F12A79" w:rsidRPr="00F12A79">
        <w:rPr>
          <w:rFonts w:ascii="Arial" w:hAnsi="Arial" w:cs="Arial"/>
          <w:sz w:val="21"/>
          <w:szCs w:val="21"/>
        </w:rPr>
        <w:t xml:space="preserve">HCC </w:t>
      </w:r>
      <w:r w:rsidR="00D35D72" w:rsidRPr="00F12A79">
        <w:rPr>
          <w:rFonts w:ascii="Arial" w:hAnsi="Arial" w:cs="Arial"/>
          <w:sz w:val="21"/>
          <w:szCs w:val="21"/>
        </w:rPr>
        <w:t>discriminating ability.</w:t>
      </w:r>
      <w:r w:rsidR="00F12A79" w:rsidRPr="00F12A79">
        <w:rPr>
          <w:rFonts w:ascii="Arial" w:hAnsi="Arial" w:cs="Arial"/>
          <w:sz w:val="21"/>
          <w:szCs w:val="21"/>
        </w:rPr>
        <w:t xml:space="preserve"> As</w:t>
      </w:r>
      <w:r w:rsidR="00D35D72" w:rsidRPr="00F12A79">
        <w:rPr>
          <w:rFonts w:ascii="Arial" w:hAnsi="Arial" w:cs="Arial"/>
          <w:sz w:val="21"/>
          <w:szCs w:val="21"/>
        </w:rPr>
        <w:t xml:space="preserve"> </w:t>
      </w:r>
      <w:r w:rsidR="00F12A79" w:rsidRPr="00F12A79">
        <w:rPr>
          <w:rFonts w:ascii="Arial" w:hAnsi="Arial" w:cs="Arial"/>
          <w:sz w:val="21"/>
          <w:szCs w:val="21"/>
        </w:rPr>
        <w:t xml:space="preserve">this study details a novel approach and strategy generating clinically compelling findings, we believe the readers of Science Advances will find this manuscript highly interesting. </w:t>
      </w:r>
      <w:r w:rsidR="00D35D72" w:rsidRPr="00F12A79">
        <w:rPr>
          <w:rFonts w:ascii="Arial" w:hAnsi="Arial" w:cs="Arial"/>
          <w:sz w:val="21"/>
          <w:szCs w:val="21"/>
        </w:rPr>
        <w:t xml:space="preserve">      </w:t>
      </w:r>
      <w:r w:rsidR="002B5429" w:rsidRPr="00F12A79">
        <w:rPr>
          <w:rFonts w:ascii="Arial" w:hAnsi="Arial" w:cs="Arial"/>
          <w:sz w:val="21"/>
          <w:szCs w:val="21"/>
        </w:rPr>
        <w:t xml:space="preserve">   </w:t>
      </w:r>
    </w:p>
    <w:p w:rsidR="002401E3" w:rsidRPr="00F12A79" w:rsidRDefault="002401E3" w:rsidP="00F12A79">
      <w:pPr>
        <w:pStyle w:val="Default"/>
        <w:spacing w:line="312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This manuscript ha</w:t>
      </w:r>
      <w:r w:rsidR="00F12A79">
        <w:rPr>
          <w:rFonts w:ascii="Arial" w:hAnsi="Arial" w:cs="Arial"/>
          <w:sz w:val="21"/>
          <w:szCs w:val="21"/>
        </w:rPr>
        <w:t xml:space="preserve">s not been submitted elsewhere and all authors declare no conflicts of interest.  </w:t>
      </w:r>
      <w:r w:rsidRPr="00F12A79">
        <w:rPr>
          <w:rFonts w:ascii="Arial" w:hAnsi="Arial" w:cs="Arial"/>
          <w:sz w:val="21"/>
          <w:szCs w:val="21"/>
        </w:rPr>
        <w:t xml:space="preserve">Thank you for your consideration. </w:t>
      </w:r>
    </w:p>
    <w:p w:rsidR="00233D50" w:rsidRPr="00F12A79" w:rsidRDefault="00233D50" w:rsidP="00F12A79">
      <w:pPr>
        <w:pStyle w:val="Default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0C02F0" w:rsidRPr="00F12A79" w:rsidRDefault="000C02F0" w:rsidP="00BD5E50">
      <w:pPr>
        <w:pStyle w:val="Default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Sincerely</w:t>
      </w:r>
      <w:r w:rsidR="00F12A79">
        <w:rPr>
          <w:rFonts w:ascii="Arial" w:hAnsi="Arial" w:cs="Arial"/>
          <w:sz w:val="21"/>
          <w:szCs w:val="21"/>
        </w:rPr>
        <w:t>, for the authors</w:t>
      </w:r>
      <w:r w:rsidRPr="00F12A79">
        <w:rPr>
          <w:rFonts w:ascii="Arial" w:hAnsi="Arial" w:cs="Arial"/>
          <w:sz w:val="21"/>
          <w:szCs w:val="21"/>
        </w:rPr>
        <w:t>,</w:t>
      </w:r>
    </w:p>
    <w:p w:rsidR="003929EC" w:rsidRPr="00F12A79" w:rsidRDefault="003929EC" w:rsidP="00BD5E50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381047" w:rsidRPr="009E6DF9" w:rsidRDefault="00381047" w:rsidP="00381047">
      <w:pPr>
        <w:rPr>
          <w:rStyle w:val="Hyperlink"/>
          <w:rFonts w:ascii="Arial" w:hAnsi="Arial" w:cs="Arial"/>
          <w:noProof/>
          <w:szCs w:val="21"/>
        </w:rPr>
      </w:pPr>
      <w:r w:rsidRPr="009E6DF9">
        <w:rPr>
          <w:rStyle w:val="Hyperlink"/>
          <w:rFonts w:ascii="Arial" w:hAnsi="Arial" w:cs="Arial"/>
          <w:noProof/>
          <w:szCs w:val="21"/>
        </w:rPr>
        <w:t>Steven J. Schrodi, Ph.D.</w:t>
      </w:r>
    </w:p>
    <w:p w:rsidR="00F12A79" w:rsidRPr="00F12A79" w:rsidRDefault="00F12A79" w:rsidP="00F12A79">
      <w:pPr>
        <w:rPr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noProof/>
          <w:szCs w:val="21"/>
        </w:rPr>
        <w:t>Computation and Informatics in Biology and Medicine</w:t>
      </w:r>
    </w:p>
    <w:p w:rsidR="00F12A79" w:rsidRPr="00F12A79" w:rsidRDefault="00F12A79" w:rsidP="00F12A79">
      <w:pPr>
        <w:rPr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noProof/>
          <w:szCs w:val="21"/>
        </w:rPr>
        <w:t>University of Wisconsin-Madison</w:t>
      </w:r>
    </w:p>
    <w:p w:rsidR="00F12A79" w:rsidRPr="00F12A79" w:rsidRDefault="00F12A79" w:rsidP="00381047">
      <w:pPr>
        <w:rPr>
          <w:rFonts w:ascii="Arial" w:hAnsi="Arial" w:cs="Arial"/>
          <w:noProof/>
          <w:szCs w:val="21"/>
        </w:rPr>
      </w:pPr>
      <w:r>
        <w:rPr>
          <w:rFonts w:ascii="Arial" w:hAnsi="Arial" w:cs="Arial"/>
          <w:noProof/>
          <w:szCs w:val="21"/>
        </w:rPr>
        <w:t>Madison, WI  53706</w:t>
      </w:r>
    </w:p>
    <w:p w:rsidR="00F12A79" w:rsidRDefault="00381047" w:rsidP="00381047">
      <w:pPr>
        <w:rPr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noProof/>
          <w:szCs w:val="21"/>
        </w:rPr>
        <w:t>Tel: (715) 221-6443</w:t>
      </w:r>
      <w:r w:rsidR="00F12A79">
        <w:rPr>
          <w:rFonts w:ascii="Arial" w:hAnsi="Arial" w:cs="Arial"/>
          <w:noProof/>
          <w:szCs w:val="21"/>
        </w:rPr>
        <w:t xml:space="preserve">  </w:t>
      </w:r>
      <w:r w:rsidRPr="00F12A79">
        <w:rPr>
          <w:rFonts w:ascii="Arial" w:hAnsi="Arial" w:cs="Arial"/>
          <w:noProof/>
          <w:szCs w:val="21"/>
        </w:rPr>
        <w:t xml:space="preserve">Email: </w:t>
      </w:r>
      <w:hyperlink r:id="rId4" w:history="1">
        <w:r w:rsidR="00F12A79" w:rsidRPr="00C268C6">
          <w:rPr>
            <w:rStyle w:val="Hyperlink"/>
            <w:rFonts w:ascii="Arial" w:hAnsi="Arial" w:cs="Arial"/>
            <w:noProof/>
            <w:szCs w:val="21"/>
          </w:rPr>
          <w:t>schrodi@wisc.edu</w:t>
        </w:r>
      </w:hyperlink>
    </w:p>
    <w:p w:rsidR="00381047" w:rsidRPr="00F12A79" w:rsidRDefault="00381047" w:rsidP="00381047">
      <w:pPr>
        <w:rPr>
          <w:rStyle w:val="Hyperlink"/>
          <w:rFonts w:ascii="Arial" w:hAnsi="Arial" w:cs="Arial"/>
          <w:noProof/>
          <w:szCs w:val="21"/>
        </w:rPr>
      </w:pPr>
    </w:p>
    <w:p w:rsidR="00381047" w:rsidRPr="00F12A79" w:rsidRDefault="00381047" w:rsidP="00381047">
      <w:pPr>
        <w:rPr>
          <w:rStyle w:val="Hyperlink"/>
          <w:rFonts w:ascii="Arial" w:hAnsi="Arial" w:cs="Arial"/>
          <w:noProof/>
          <w:szCs w:val="21"/>
        </w:rPr>
      </w:pPr>
      <w:r w:rsidRPr="00F12A79">
        <w:rPr>
          <w:rStyle w:val="Hyperlink"/>
          <w:rFonts w:ascii="Arial" w:hAnsi="Arial" w:cs="Arial"/>
          <w:noProof/>
          <w:szCs w:val="21"/>
        </w:rPr>
        <w:t>Dake Zhang, Ph.D.</w:t>
      </w:r>
    </w:p>
    <w:p w:rsidR="00381047" w:rsidRPr="00F12A79" w:rsidRDefault="00381047" w:rsidP="00381047">
      <w:pPr>
        <w:rPr>
          <w:rFonts w:ascii="Arial" w:hAnsi="Arial" w:cs="Arial"/>
          <w:szCs w:val="21"/>
        </w:rPr>
      </w:pPr>
      <w:r w:rsidRPr="00F12A79">
        <w:rPr>
          <w:rFonts w:ascii="Arial" w:hAnsi="Arial" w:cs="Arial"/>
          <w:szCs w:val="21"/>
        </w:rPr>
        <w:t>Key Laboratory of Genomic and Precision Medicine, Beijing Institute of Genomics</w:t>
      </w:r>
    </w:p>
    <w:p w:rsidR="00381047" w:rsidRPr="00F12A79" w:rsidRDefault="00381047" w:rsidP="00381047">
      <w:pPr>
        <w:rPr>
          <w:szCs w:val="21"/>
        </w:rPr>
      </w:pPr>
      <w:r w:rsidRPr="00F12A79">
        <w:rPr>
          <w:rFonts w:ascii="Arial" w:hAnsi="Arial" w:cs="Arial"/>
          <w:szCs w:val="21"/>
        </w:rPr>
        <w:t>Chinese Academy of Sciences, Beijing, 100101,</w:t>
      </w:r>
    </w:p>
    <w:p w:rsidR="00381047" w:rsidRPr="00F12A79" w:rsidRDefault="00381047" w:rsidP="00F12A79">
      <w:pPr>
        <w:rPr>
          <w:rFonts w:ascii="Arial" w:hAnsi="Arial" w:cs="Arial"/>
          <w:szCs w:val="21"/>
        </w:rPr>
      </w:pPr>
      <w:r w:rsidRPr="00F12A79">
        <w:rPr>
          <w:rFonts w:ascii="Arial" w:hAnsi="Arial" w:cs="Arial"/>
          <w:szCs w:val="21"/>
        </w:rPr>
        <w:t>Tel: (</w:t>
      </w:r>
      <w:r w:rsidR="008B5D3D">
        <w:rPr>
          <w:rFonts w:ascii="Arial" w:hAnsi="Arial" w:cs="Arial"/>
          <w:szCs w:val="21"/>
        </w:rPr>
        <w:t>010</w:t>
      </w:r>
      <w:r w:rsidRPr="00F12A79">
        <w:rPr>
          <w:rFonts w:ascii="Arial" w:hAnsi="Arial" w:cs="Arial"/>
          <w:szCs w:val="21"/>
        </w:rPr>
        <w:t xml:space="preserve">) </w:t>
      </w:r>
      <w:r w:rsidR="008B5D3D">
        <w:rPr>
          <w:rFonts w:ascii="Arial" w:hAnsi="Arial" w:cs="Arial"/>
          <w:szCs w:val="21"/>
        </w:rPr>
        <w:t>8409</w:t>
      </w:r>
      <w:r w:rsidRPr="00F12A79">
        <w:rPr>
          <w:rFonts w:ascii="Arial" w:hAnsi="Arial" w:cs="Arial"/>
          <w:szCs w:val="21"/>
        </w:rPr>
        <w:t>-</w:t>
      </w:r>
      <w:r w:rsidR="008B5D3D">
        <w:rPr>
          <w:rFonts w:ascii="Arial" w:hAnsi="Arial" w:cs="Arial"/>
          <w:szCs w:val="21"/>
        </w:rPr>
        <w:t>xxxx</w:t>
      </w:r>
      <w:r w:rsidR="00F12A79">
        <w:rPr>
          <w:rFonts w:ascii="Arial" w:hAnsi="Arial" w:cs="Arial"/>
          <w:szCs w:val="21"/>
        </w:rPr>
        <w:t xml:space="preserve"> </w:t>
      </w:r>
      <w:r w:rsidRPr="00F12A79">
        <w:rPr>
          <w:rFonts w:ascii="Arial" w:hAnsi="Arial" w:cs="Arial"/>
          <w:noProof/>
          <w:szCs w:val="21"/>
        </w:rPr>
        <w:t xml:space="preserve">Email: </w:t>
      </w:r>
      <w:hyperlink r:id="rId5" w:history="1">
        <w:r w:rsidRPr="00F12A79">
          <w:rPr>
            <w:rStyle w:val="Hyperlink"/>
            <w:rFonts w:ascii="Arial" w:hAnsi="Arial" w:cs="Arial"/>
            <w:szCs w:val="21"/>
          </w:rPr>
          <w:t>dakezhang@gmail.com</w:t>
        </w:r>
      </w:hyperlink>
    </w:p>
    <w:p w:rsidR="00381047" w:rsidRPr="00F12A79" w:rsidRDefault="00381047" w:rsidP="00381047">
      <w:pPr>
        <w:rPr>
          <w:rFonts w:ascii="Arial" w:hAnsi="Arial" w:cs="Arial"/>
          <w:noProof/>
          <w:szCs w:val="21"/>
        </w:rPr>
      </w:pPr>
    </w:p>
    <w:p w:rsidR="00381047" w:rsidRPr="00F12A79" w:rsidRDefault="00381047" w:rsidP="00381047">
      <w:pPr>
        <w:rPr>
          <w:rStyle w:val="Hyperlink"/>
          <w:rFonts w:ascii="Arial" w:hAnsi="Arial" w:cs="Arial"/>
          <w:noProof/>
          <w:szCs w:val="21"/>
        </w:rPr>
      </w:pPr>
      <w:r w:rsidRPr="00F12A79">
        <w:rPr>
          <w:rStyle w:val="Hyperlink"/>
          <w:rFonts w:ascii="Arial" w:hAnsi="Arial" w:cs="Arial"/>
          <w:noProof/>
          <w:szCs w:val="21"/>
        </w:rPr>
        <w:t>Changqing Zeng, Ph.D.</w:t>
      </w:r>
    </w:p>
    <w:p w:rsidR="00381047" w:rsidRPr="00F12A79" w:rsidRDefault="00381047" w:rsidP="00381047">
      <w:pPr>
        <w:rPr>
          <w:rFonts w:ascii="Arial" w:hAnsi="Arial" w:cs="Arial"/>
          <w:szCs w:val="21"/>
        </w:rPr>
      </w:pPr>
      <w:r w:rsidRPr="00F12A79">
        <w:rPr>
          <w:rFonts w:ascii="Arial" w:hAnsi="Arial" w:cs="Arial"/>
          <w:szCs w:val="21"/>
        </w:rPr>
        <w:t>Key Laboratory of Genomic and Precision Medicine, Beijing Institute of Genomics</w:t>
      </w:r>
    </w:p>
    <w:p w:rsidR="00381047" w:rsidRPr="00F12A79" w:rsidRDefault="00381047" w:rsidP="00381047">
      <w:pPr>
        <w:rPr>
          <w:rStyle w:val="Hyperlink"/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szCs w:val="21"/>
        </w:rPr>
        <w:t>Chinese Academy of Sciences, Beijing, 100101,</w:t>
      </w:r>
    </w:p>
    <w:p w:rsidR="00BF1A27" w:rsidRPr="00872079" w:rsidRDefault="008B5D3D" w:rsidP="00872079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Tel: </w:t>
      </w:r>
      <w:r w:rsidRPr="00F12A79">
        <w:rPr>
          <w:rFonts w:ascii="Arial" w:hAnsi="Arial" w:cs="Arial"/>
          <w:szCs w:val="21"/>
        </w:rPr>
        <w:t>(</w:t>
      </w:r>
      <w:r>
        <w:rPr>
          <w:rFonts w:ascii="Arial" w:hAnsi="Arial" w:cs="Arial"/>
          <w:szCs w:val="21"/>
        </w:rPr>
        <w:t>010</w:t>
      </w:r>
      <w:r w:rsidRPr="00F12A79">
        <w:rPr>
          <w:rFonts w:ascii="Arial" w:hAnsi="Arial" w:cs="Arial"/>
          <w:szCs w:val="21"/>
        </w:rPr>
        <w:t xml:space="preserve">) </w:t>
      </w:r>
      <w:r>
        <w:rPr>
          <w:rFonts w:ascii="Arial" w:hAnsi="Arial" w:cs="Arial"/>
          <w:szCs w:val="21"/>
        </w:rPr>
        <w:t>8409</w:t>
      </w:r>
      <w:r w:rsidRPr="00F12A79">
        <w:rPr>
          <w:rFonts w:ascii="Arial" w:hAnsi="Arial" w:cs="Arial"/>
          <w:szCs w:val="21"/>
        </w:rPr>
        <w:t>-</w:t>
      </w:r>
      <w:r>
        <w:rPr>
          <w:rFonts w:ascii="Arial" w:hAnsi="Arial" w:cs="Arial"/>
          <w:szCs w:val="21"/>
        </w:rPr>
        <w:t xml:space="preserve">xxxx </w:t>
      </w:r>
      <w:bookmarkStart w:id="0" w:name="_GoBack"/>
      <w:bookmarkEnd w:id="0"/>
      <w:r w:rsidR="00872079">
        <w:rPr>
          <w:rFonts w:ascii="Arial" w:hAnsi="Arial" w:cs="Arial"/>
          <w:szCs w:val="21"/>
        </w:rPr>
        <w:t>Email</w:t>
      </w:r>
      <w:r w:rsidR="00381047" w:rsidRPr="00F12A79">
        <w:rPr>
          <w:rFonts w:ascii="Arial" w:hAnsi="Arial" w:cs="Arial"/>
          <w:szCs w:val="21"/>
        </w:rPr>
        <w:t xml:space="preserve">: </w:t>
      </w:r>
      <w:hyperlink r:id="rId6" w:history="1">
        <w:r w:rsidR="00BF1A27" w:rsidRPr="00F12A79">
          <w:rPr>
            <w:rStyle w:val="Hyperlink"/>
            <w:rFonts w:ascii="Helvetica" w:hAnsi="Helvetica" w:cs="Helvetica"/>
            <w:szCs w:val="21"/>
            <w:shd w:val="clear" w:color="auto" w:fill="FFFFFF"/>
          </w:rPr>
          <w:t>czeng@big.ac.cn</w:t>
        </w:r>
      </w:hyperlink>
    </w:p>
    <w:sectPr w:rsidR="00BF1A27" w:rsidRPr="00872079" w:rsidSect="00543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3"/>
    <w:rsid w:val="00040D73"/>
    <w:rsid w:val="00074701"/>
    <w:rsid w:val="00074A4D"/>
    <w:rsid w:val="00090A47"/>
    <w:rsid w:val="000C02F0"/>
    <w:rsid w:val="000E3CEC"/>
    <w:rsid w:val="001B2891"/>
    <w:rsid w:val="001B2B2E"/>
    <w:rsid w:val="00206929"/>
    <w:rsid w:val="00224C29"/>
    <w:rsid w:val="00233D50"/>
    <w:rsid w:val="002401E3"/>
    <w:rsid w:val="002B5429"/>
    <w:rsid w:val="00302F77"/>
    <w:rsid w:val="00336D1F"/>
    <w:rsid w:val="00381047"/>
    <w:rsid w:val="003929EC"/>
    <w:rsid w:val="003E34A9"/>
    <w:rsid w:val="00492723"/>
    <w:rsid w:val="00543B04"/>
    <w:rsid w:val="00547952"/>
    <w:rsid w:val="005B5B93"/>
    <w:rsid w:val="00670846"/>
    <w:rsid w:val="007026D8"/>
    <w:rsid w:val="00754822"/>
    <w:rsid w:val="0079425E"/>
    <w:rsid w:val="00840297"/>
    <w:rsid w:val="00872079"/>
    <w:rsid w:val="008B5D3D"/>
    <w:rsid w:val="008C16A5"/>
    <w:rsid w:val="00951EF3"/>
    <w:rsid w:val="00996BCE"/>
    <w:rsid w:val="009A4A2B"/>
    <w:rsid w:val="009E6DF9"/>
    <w:rsid w:val="00A65AA4"/>
    <w:rsid w:val="00A87BF9"/>
    <w:rsid w:val="00AF701C"/>
    <w:rsid w:val="00B339E5"/>
    <w:rsid w:val="00B94A6C"/>
    <w:rsid w:val="00BD5E50"/>
    <w:rsid w:val="00BF1A27"/>
    <w:rsid w:val="00C3782A"/>
    <w:rsid w:val="00C41B21"/>
    <w:rsid w:val="00CE06CA"/>
    <w:rsid w:val="00CF556F"/>
    <w:rsid w:val="00D152CD"/>
    <w:rsid w:val="00D35D72"/>
    <w:rsid w:val="00DD171B"/>
    <w:rsid w:val="00E36D33"/>
    <w:rsid w:val="00EB5098"/>
    <w:rsid w:val="00F12A79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1B77E"/>
  <w15:chartTrackingRefBased/>
  <w15:docId w15:val="{05C3A3C3-FDF3-4B9F-970A-03667D8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3"/>
    <w:pPr>
      <w:widowControl w:val="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1E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0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6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zeng@big.ac.cn" TargetMode="External"/><Relationship Id="rId5" Type="http://schemas.openxmlformats.org/officeDocument/2006/relationships/hyperlink" Target="mailto:dakezhang@gmail.com" TargetMode="External"/><Relationship Id="rId4" Type="http://schemas.openxmlformats.org/officeDocument/2006/relationships/hyperlink" Target="mailto:schrodi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2F8137C7.dotm</Template>
  <TotalTime>9</TotalTime>
  <Pages>1</Pages>
  <Words>437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6</cp:revision>
  <dcterms:created xsi:type="dcterms:W3CDTF">2019-06-27T20:44:00Z</dcterms:created>
  <dcterms:modified xsi:type="dcterms:W3CDTF">2019-06-27T21:32:00Z</dcterms:modified>
</cp:coreProperties>
</file>