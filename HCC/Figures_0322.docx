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FB" w:rsidRDefault="00821495" w:rsidP="004D65CA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CBFA8EA" wp14:editId="0B57049B">
            <wp:extent cx="4730262" cy="599398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525" cy="600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CA" w:rsidRDefault="00CC5689" w:rsidP="006B10AC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Fig.</w:t>
      </w:r>
      <w:r w:rsidR="008C370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1. 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>T</w:t>
      </w:r>
      <w:r w:rsidR="00565AB9">
        <w:rPr>
          <w:rFonts w:ascii="Times New Roman" w:hAnsi="Times New Roman" w:hint="eastAsia"/>
          <w:b/>
          <w:color w:val="000000" w:themeColor="text1"/>
          <w:sz w:val="24"/>
          <w:szCs w:val="24"/>
        </w:rPr>
        <w:t>he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565AB9">
        <w:rPr>
          <w:rFonts w:ascii="Times New Roman" w:hAnsi="Times New Roman" w:hint="eastAsia"/>
          <w:b/>
          <w:color w:val="000000" w:themeColor="text1"/>
          <w:sz w:val="24"/>
          <w:szCs w:val="24"/>
        </w:rPr>
        <w:t>efficiency</w:t>
      </w:r>
      <w:r w:rsidR="00F359C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of 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re-sampling </w:t>
      </w:r>
      <w:r w:rsidR="00F359C0">
        <w:rPr>
          <w:rFonts w:ascii="Times New Roman" w:hAnsi="Times New Roman"/>
          <w:b/>
          <w:color w:val="000000" w:themeColor="text1"/>
          <w:sz w:val="24"/>
          <w:szCs w:val="24"/>
        </w:rPr>
        <w:t>sequencing depth for low pass WGBS.</w:t>
      </w:r>
      <w:r w:rsidR="00B00FB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>Left of the figure showed the correlation coefficient between re</w:t>
      </w:r>
      <w:r w:rsidR="00D77300">
        <w:rPr>
          <w:rFonts w:ascii="Times New Roman" w:hAnsi="Times New Roman" w:hint="eastAsia"/>
          <w:color w:val="000000" w:themeColor="text1"/>
          <w:sz w:val="24"/>
          <w:szCs w:val="24"/>
        </w:rPr>
        <w:t>-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 xml:space="preserve">sampling low pass WGBS and medium WGBS for 100 times from 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1M to 10M. R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ight of the figure showed the coefficient of variation (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>CV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 xml:space="preserve"> for 100 correlation coefficient between re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 xml:space="preserve">sampling low pass WGBS and medium WGBS from 1M to 10M  </w:t>
      </w:r>
    </w:p>
    <w:p w:rsidR="008C3704" w:rsidRPr="008C3704" w:rsidRDefault="008C3704" w:rsidP="006B10AC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</w:p>
    <w:p w:rsidR="000179FB" w:rsidRPr="004D65CA" w:rsidRDefault="00821495" w:rsidP="006B10AC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4EE4DEE3" wp14:editId="6EAD9657">
            <wp:extent cx="5274310" cy="2515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72" w:rsidRDefault="008C3704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Fig.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2 Whole genome-wide </w:t>
      </w:r>
      <w:r w:rsidR="007702A1">
        <w:rPr>
          <w:rFonts w:ascii="Times New Roman" w:hAnsi="Times New Roman"/>
          <w:b/>
          <w:color w:val="000000" w:themeColor="text1"/>
          <w:sz w:val="24"/>
          <w:szCs w:val="24"/>
        </w:rPr>
        <w:t>changed methylation of all the patients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/>
          <w:color w:val="000000" w:themeColor="text1"/>
          <w:sz w:val="24"/>
          <w:szCs w:val="24"/>
        </w:rPr>
        <w:t>(A) The percentage of hyper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methylated </w:t>
      </w:r>
      <w:r w:rsidR="00821495"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  <w:r w:rsidR="00422A3D">
        <w:rPr>
          <w:rFonts w:ascii="Times New Roman" w:hAnsi="Times New Roman"/>
          <w:color w:val="000000" w:themeColor="text1"/>
          <w:sz w:val="24"/>
          <w:szCs w:val="24"/>
        </w:rPr>
        <w:t xml:space="preserve">-Mb </w:t>
      </w:r>
      <w:r w:rsidR="00DB2972">
        <w:rPr>
          <w:rFonts w:ascii="Times New Roman" w:hAnsi="Times New Roman"/>
          <w:color w:val="000000" w:themeColor="text1"/>
          <w:sz w:val="24"/>
          <w:szCs w:val="24"/>
        </w:rPr>
        <w:t>region</w:t>
      </w:r>
      <w:r w:rsidR="00422A3D">
        <w:rPr>
          <w:rFonts w:ascii="Times New Roman" w:hAnsi="Times New Roman"/>
          <w:color w:val="000000" w:themeColor="text1"/>
          <w:sz w:val="24"/>
          <w:szCs w:val="24"/>
        </w:rPr>
        <w:t xml:space="preserve">s in chronic hepatitis, cirrhosis and </w:t>
      </w:r>
      <w:r w:rsidR="00CF3DAF">
        <w:rPr>
          <w:rFonts w:ascii="Times New Roman" w:hAnsi="Times New Roman"/>
          <w:color w:val="000000" w:themeColor="text1"/>
          <w:sz w:val="24"/>
          <w:szCs w:val="24"/>
        </w:rPr>
        <w:t xml:space="preserve">HCC </w:t>
      </w:r>
      <w:r>
        <w:rPr>
          <w:rFonts w:ascii="Times New Roman" w:hAnsi="Times New Roman"/>
          <w:color w:val="000000" w:themeColor="text1"/>
          <w:sz w:val="24"/>
          <w:szCs w:val="24"/>
        </w:rPr>
        <w:t>patients. (B)</w:t>
      </w:r>
      <w:r w:rsidR="00931DC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B2972">
        <w:rPr>
          <w:rFonts w:ascii="Times New Roman" w:hAnsi="Times New Roman"/>
          <w:color w:val="000000" w:themeColor="text1"/>
          <w:sz w:val="24"/>
          <w:szCs w:val="24"/>
        </w:rPr>
        <w:t>The percentage of hypo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821495">
        <w:rPr>
          <w:rFonts w:ascii="Times New Roman" w:hAnsi="Times New Roman"/>
          <w:color w:val="000000" w:themeColor="text1"/>
          <w:sz w:val="24"/>
          <w:szCs w:val="24"/>
        </w:rPr>
        <w:t xml:space="preserve">methylated </w:t>
      </w:r>
      <w:r w:rsidR="00821495"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  <w:r w:rsidR="00DB2972">
        <w:rPr>
          <w:rFonts w:ascii="Times New Roman" w:hAnsi="Times New Roman"/>
          <w:color w:val="000000" w:themeColor="text1"/>
          <w:sz w:val="24"/>
          <w:szCs w:val="24"/>
        </w:rPr>
        <w:t>-Mb regions in chronic hepatitis, cirrhosis and HCC patients.</w:t>
      </w:r>
    </w:p>
    <w:p w:rsidR="00DB2972" w:rsidRDefault="00DB2972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</w:p>
    <w:p w:rsidR="00017C3C" w:rsidRPr="00DB2972" w:rsidRDefault="009F1286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276BC402" wp14:editId="19DB661D">
            <wp:extent cx="4238625" cy="5897639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456" cy="59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3C" w:rsidRPr="000F1DA0" w:rsidRDefault="004D65CA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Fig.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>3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 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>Differentially methylated CpGs (DMCs) identified in all the groups</w:t>
      </w:r>
      <w:r w:rsidR="002E40BD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>(A) Venn diagram show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ing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the overlap of DM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Cs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generated by 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 xml:space="preserve">2 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>hypo-methylated chronic hepatitis patients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 xml:space="preserve">1 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>hypo-methylated cirrhosis patient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 xml:space="preserve">4 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 xml:space="preserve">HCC patients and 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 xml:space="preserve">2 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hypo-methylated HCC patients after surgery compared to healthy individuals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>. (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B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>Boxplot</w:t>
      </w:r>
      <w:r w:rsidR="00880F88">
        <w:rPr>
          <w:rFonts w:ascii="Times New Roman" w:hAnsi="Times New Roman"/>
          <w:color w:val="000000" w:themeColor="text1"/>
          <w:sz w:val="24"/>
          <w:szCs w:val="24"/>
        </w:rPr>
        <w:t xml:space="preserve"> di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>splay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 xml:space="preserve"> the methylation level of 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880F88">
        <w:rPr>
          <w:rFonts w:ascii="Times New Roman" w:hAnsi="Times New Roman"/>
          <w:color w:val="000000" w:themeColor="text1"/>
          <w:sz w:val="24"/>
          <w:szCs w:val="24"/>
        </w:rPr>
        <w:t xml:space="preserve"> DM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="00880F88">
        <w:rPr>
          <w:rFonts w:ascii="Times New Roman" w:hAnsi="Times New Roman"/>
          <w:color w:val="000000" w:themeColor="text1"/>
          <w:sz w:val="24"/>
          <w:szCs w:val="24"/>
        </w:rPr>
        <w:t xml:space="preserve">s of SENP5 in 3 healthy individuals, </w:t>
      </w:r>
      <w:r w:rsidR="00017C3C">
        <w:rPr>
          <w:rFonts w:ascii="Times New Roman" w:hAnsi="Times New Roman"/>
          <w:color w:val="000000" w:themeColor="text1"/>
          <w:sz w:val="24"/>
          <w:szCs w:val="24"/>
        </w:rPr>
        <w:t>21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 xml:space="preserve"> chronic hepatitis, 15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 xml:space="preserve">cirrhosis, 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4 HCC and 12 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>HCC patients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after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surgery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(D) </w:t>
      </w:r>
      <w:r w:rsidR="00586BF2">
        <w:rPr>
          <w:rFonts w:ascii="Times New Roman" w:hAnsi="Times New Roman" w:hint="eastAsia"/>
          <w:color w:val="000000" w:themeColor="text1"/>
          <w:sz w:val="24"/>
          <w:szCs w:val="24"/>
        </w:rPr>
        <w:t xml:space="preserve">The 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>locus of 6 DM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>Cs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 xml:space="preserve"> and 3 reported HBV integration sites in intron 2 of SENP5. The black dots represent the HBV integration sites and the orange vertical lines represent the </w:t>
      </w:r>
      <w:r w:rsidR="003A708B">
        <w:rPr>
          <w:rFonts w:ascii="Times New Roman" w:hAnsi="Times New Roman"/>
          <w:color w:val="000000" w:themeColor="text1"/>
          <w:sz w:val="24"/>
          <w:szCs w:val="24"/>
        </w:rPr>
        <w:t xml:space="preserve">6 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>DM</w:t>
      </w:r>
      <w:r w:rsidR="003A708B">
        <w:rPr>
          <w:rFonts w:ascii="Times New Roman" w:hAnsi="Times New Roman"/>
          <w:color w:val="000000" w:themeColor="text1"/>
          <w:sz w:val="24"/>
          <w:szCs w:val="24"/>
        </w:rPr>
        <w:t>Cs. The black bar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 xml:space="preserve"> labels in the bottom of the figure</w:t>
      </w:r>
      <w:r w:rsidR="003A708B">
        <w:rPr>
          <w:rFonts w:ascii="Times New Roman" w:hAnsi="Times New Roman"/>
          <w:color w:val="000000" w:themeColor="text1"/>
          <w:sz w:val="24"/>
          <w:szCs w:val="24"/>
        </w:rPr>
        <w:t xml:space="preserve"> represent the locus of repeat marker in this region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C29B8" w:rsidRPr="00880F88" w:rsidRDefault="009F1286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4D146508" wp14:editId="1D90D909">
            <wp:extent cx="4705350" cy="6638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814" cy="66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A4" w:rsidRPr="006462A4" w:rsidRDefault="00880F88" w:rsidP="006B10AC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Fig.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3A708B">
        <w:rPr>
          <w:rFonts w:ascii="Times New Roman" w:hAnsi="Times New Roman"/>
          <w:b/>
          <w:color w:val="000000" w:themeColor="text1"/>
          <w:sz w:val="24"/>
          <w:szCs w:val="24"/>
        </w:rPr>
        <w:t>4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 </w:t>
      </w:r>
      <w:r w:rsidR="00CC29B8">
        <w:rPr>
          <w:rFonts w:ascii="Times New Roman" w:hAnsi="Times New Roman"/>
          <w:b/>
          <w:color w:val="000000" w:themeColor="text1"/>
          <w:sz w:val="24"/>
          <w:szCs w:val="24"/>
        </w:rPr>
        <w:t>DM</w:t>
      </w:r>
      <w:r w:rsidR="003A708B">
        <w:rPr>
          <w:rFonts w:ascii="Times New Roman" w:hAnsi="Times New Roman"/>
          <w:b/>
          <w:color w:val="000000" w:themeColor="text1"/>
          <w:sz w:val="24"/>
          <w:szCs w:val="24"/>
        </w:rPr>
        <w:t>Cs</w:t>
      </w:r>
      <w:r w:rsidR="00CC29B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and CpGs </w:t>
      </w:r>
      <w:r w:rsidR="009F4FC1">
        <w:rPr>
          <w:rFonts w:ascii="Times New Roman" w:hAnsi="Times New Roman"/>
          <w:b/>
          <w:color w:val="000000" w:themeColor="text1"/>
          <w:sz w:val="24"/>
          <w:szCs w:val="24"/>
        </w:rPr>
        <w:t>are</w:t>
      </w:r>
      <w:r w:rsidR="00CC29B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related to HBV integration sites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  <w:r w:rsidR="00CC29B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 xml:space="preserve">(A) The </w:t>
      </w:r>
      <w:r w:rsidR="009F4FC1">
        <w:rPr>
          <w:rFonts w:ascii="Times New Roman" w:hAnsi="Times New Roman"/>
          <w:color w:val="000000" w:themeColor="text1"/>
          <w:sz w:val="24"/>
          <w:szCs w:val="24"/>
        </w:rPr>
        <w:t>percentage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 xml:space="preserve"> of DM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>C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>s located in different genomic elements and regions related</w:t>
      </w:r>
      <w:r w:rsidR="007A04C8">
        <w:rPr>
          <w:rFonts w:ascii="Times New Roman" w:hAnsi="Times New Roman"/>
          <w:color w:val="000000" w:themeColor="text1"/>
          <w:sz w:val="24"/>
          <w:szCs w:val="24"/>
        </w:rPr>
        <w:t xml:space="preserve"> to HBV integration sites. (B) T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>he enrichment scores of DM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>Cs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 xml:space="preserve"> in different genomic elements. </w:t>
      </w:r>
      <w:r w:rsidR="001C3F05">
        <w:rPr>
          <w:rFonts w:ascii="Times New Roman" w:hAnsi="Times New Roman"/>
          <w:color w:val="000000" w:themeColor="text1"/>
          <w:sz w:val="24"/>
          <w:szCs w:val="24"/>
        </w:rPr>
        <w:t>(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>C</w:t>
      </w:r>
      <w:r w:rsidR="006462A4">
        <w:rPr>
          <w:rFonts w:ascii="Times New Roman" w:hAnsi="Times New Roman"/>
          <w:color w:val="000000" w:themeColor="text1"/>
          <w:sz w:val="24"/>
          <w:szCs w:val="24"/>
        </w:rPr>
        <w:t>) The heatmap display the methylation level of the CpGs located within 100 bp of the HBV integration sites in all the samples</w:t>
      </w:r>
      <w:r w:rsidR="001C3F05">
        <w:rPr>
          <w:rFonts w:ascii="Times New Roman" w:hAnsi="Times New Roman"/>
          <w:color w:val="000000" w:themeColor="text1"/>
          <w:sz w:val="24"/>
          <w:szCs w:val="24"/>
        </w:rPr>
        <w:t>. (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>D</w:t>
      </w:r>
      <w:r w:rsidR="001C3F05">
        <w:rPr>
          <w:rFonts w:ascii="Times New Roman" w:hAnsi="Times New Roman"/>
          <w:color w:val="000000" w:themeColor="text1"/>
          <w:sz w:val="24"/>
          <w:szCs w:val="24"/>
        </w:rPr>
        <w:t xml:space="preserve">) The </w:t>
      </w:r>
      <w:r w:rsidR="006462A4">
        <w:rPr>
          <w:rFonts w:ascii="Times New Roman" w:hAnsi="Times New Roman"/>
          <w:color w:val="000000" w:themeColor="text1"/>
          <w:sz w:val="24"/>
          <w:szCs w:val="24"/>
        </w:rPr>
        <w:t>average methylation level</w:t>
      </w:r>
      <w:r w:rsidR="001C3F05">
        <w:rPr>
          <w:rFonts w:ascii="Times New Roman" w:hAnsi="Times New Roman"/>
          <w:color w:val="000000" w:themeColor="text1"/>
          <w:sz w:val="24"/>
          <w:szCs w:val="24"/>
        </w:rPr>
        <w:t xml:space="preserve"> of </w:t>
      </w:r>
      <w:r w:rsidR="006462A4">
        <w:rPr>
          <w:rFonts w:ascii="Times New Roman" w:hAnsi="Times New Roman"/>
          <w:color w:val="000000" w:themeColor="text1"/>
          <w:sz w:val="24"/>
          <w:szCs w:val="24"/>
        </w:rPr>
        <w:t xml:space="preserve">the CpGs located within 100 bp of the HBV integration sites in all the samples. The red arrows showed the examples of 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>CH18</w:t>
      </w:r>
      <w:r w:rsidR="006462A4">
        <w:rPr>
          <w:rFonts w:ascii="Times New Roman" w:hAnsi="Times New Roman"/>
          <w:color w:val="000000" w:themeColor="text1"/>
          <w:sz w:val="24"/>
          <w:szCs w:val="24"/>
        </w:rPr>
        <w:t xml:space="preserve"> patient</w:t>
      </w:r>
      <w:bookmarkStart w:id="0" w:name="_GoBack"/>
      <w:bookmarkEnd w:id="0"/>
    </w:p>
    <w:sectPr w:rsidR="006462A4" w:rsidRPr="00646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379" w:rsidRDefault="00473379" w:rsidP="00CF335B">
      <w:r>
        <w:separator/>
      </w:r>
    </w:p>
  </w:endnote>
  <w:endnote w:type="continuationSeparator" w:id="0">
    <w:p w:rsidR="00473379" w:rsidRDefault="00473379" w:rsidP="00CF3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379" w:rsidRDefault="00473379" w:rsidP="00CF335B">
      <w:r>
        <w:separator/>
      </w:r>
    </w:p>
  </w:footnote>
  <w:footnote w:type="continuationSeparator" w:id="0">
    <w:p w:rsidR="00473379" w:rsidRDefault="00473379" w:rsidP="00CF3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06"/>
    <w:rsid w:val="000179FB"/>
    <w:rsid w:val="00017C3C"/>
    <w:rsid w:val="000248BC"/>
    <w:rsid w:val="00030C19"/>
    <w:rsid w:val="00033600"/>
    <w:rsid w:val="000348D2"/>
    <w:rsid w:val="000350ED"/>
    <w:rsid w:val="0003715C"/>
    <w:rsid w:val="000577E1"/>
    <w:rsid w:val="0006757D"/>
    <w:rsid w:val="00082607"/>
    <w:rsid w:val="00082F2D"/>
    <w:rsid w:val="00086D71"/>
    <w:rsid w:val="000A32D0"/>
    <w:rsid w:val="000A5BD7"/>
    <w:rsid w:val="000C0022"/>
    <w:rsid w:val="000E13E7"/>
    <w:rsid w:val="000F1DA0"/>
    <w:rsid w:val="001041FD"/>
    <w:rsid w:val="00106278"/>
    <w:rsid w:val="00116A74"/>
    <w:rsid w:val="001524E1"/>
    <w:rsid w:val="00160EFC"/>
    <w:rsid w:val="00164B2F"/>
    <w:rsid w:val="0018518C"/>
    <w:rsid w:val="001B6C90"/>
    <w:rsid w:val="001C3F05"/>
    <w:rsid w:val="001D5C68"/>
    <w:rsid w:val="0020165A"/>
    <w:rsid w:val="0020210D"/>
    <w:rsid w:val="002136BE"/>
    <w:rsid w:val="00224E4A"/>
    <w:rsid w:val="002258E8"/>
    <w:rsid w:val="00234585"/>
    <w:rsid w:val="00246956"/>
    <w:rsid w:val="002537FB"/>
    <w:rsid w:val="0028086C"/>
    <w:rsid w:val="002A4416"/>
    <w:rsid w:val="002B64D6"/>
    <w:rsid w:val="002D3FF3"/>
    <w:rsid w:val="002D46E3"/>
    <w:rsid w:val="002E40BD"/>
    <w:rsid w:val="002F1F2C"/>
    <w:rsid w:val="00304209"/>
    <w:rsid w:val="00334816"/>
    <w:rsid w:val="00336D4F"/>
    <w:rsid w:val="003455FF"/>
    <w:rsid w:val="00363214"/>
    <w:rsid w:val="0038319E"/>
    <w:rsid w:val="003844BD"/>
    <w:rsid w:val="003870B1"/>
    <w:rsid w:val="003A36E1"/>
    <w:rsid w:val="003A5F92"/>
    <w:rsid w:val="003A708B"/>
    <w:rsid w:val="003F7825"/>
    <w:rsid w:val="00422A3D"/>
    <w:rsid w:val="00440FD8"/>
    <w:rsid w:val="00446C76"/>
    <w:rsid w:val="00473379"/>
    <w:rsid w:val="00490616"/>
    <w:rsid w:val="004B2DBB"/>
    <w:rsid w:val="004D21A4"/>
    <w:rsid w:val="004D65CA"/>
    <w:rsid w:val="004E6DFD"/>
    <w:rsid w:val="005031CA"/>
    <w:rsid w:val="005466AE"/>
    <w:rsid w:val="00547F21"/>
    <w:rsid w:val="00565AB9"/>
    <w:rsid w:val="00577A74"/>
    <w:rsid w:val="00586BF2"/>
    <w:rsid w:val="00596874"/>
    <w:rsid w:val="005C1134"/>
    <w:rsid w:val="005C3759"/>
    <w:rsid w:val="005D5DA2"/>
    <w:rsid w:val="0060085A"/>
    <w:rsid w:val="00604A24"/>
    <w:rsid w:val="00642C53"/>
    <w:rsid w:val="006459B0"/>
    <w:rsid w:val="006462A4"/>
    <w:rsid w:val="006B10AC"/>
    <w:rsid w:val="006E5A05"/>
    <w:rsid w:val="006F580F"/>
    <w:rsid w:val="00717E1A"/>
    <w:rsid w:val="00741666"/>
    <w:rsid w:val="007702A1"/>
    <w:rsid w:val="007818C2"/>
    <w:rsid w:val="00797ADD"/>
    <w:rsid w:val="007A04C8"/>
    <w:rsid w:val="007A296C"/>
    <w:rsid w:val="007A39D3"/>
    <w:rsid w:val="007A6F7D"/>
    <w:rsid w:val="007A7B62"/>
    <w:rsid w:val="007C4DFD"/>
    <w:rsid w:val="007D4D7E"/>
    <w:rsid w:val="007D6247"/>
    <w:rsid w:val="007E3239"/>
    <w:rsid w:val="007E5A14"/>
    <w:rsid w:val="00821495"/>
    <w:rsid w:val="0082364B"/>
    <w:rsid w:val="00830277"/>
    <w:rsid w:val="00880F88"/>
    <w:rsid w:val="008836B7"/>
    <w:rsid w:val="008872E2"/>
    <w:rsid w:val="008C25D7"/>
    <w:rsid w:val="008C3704"/>
    <w:rsid w:val="008D0755"/>
    <w:rsid w:val="00931DC9"/>
    <w:rsid w:val="0094633F"/>
    <w:rsid w:val="00954CB9"/>
    <w:rsid w:val="00957C5C"/>
    <w:rsid w:val="0096440A"/>
    <w:rsid w:val="0097157A"/>
    <w:rsid w:val="009B2470"/>
    <w:rsid w:val="009B3D02"/>
    <w:rsid w:val="009B7FBD"/>
    <w:rsid w:val="009C0A0B"/>
    <w:rsid w:val="009C57D3"/>
    <w:rsid w:val="009E4C95"/>
    <w:rsid w:val="009F1286"/>
    <w:rsid w:val="009F4FC1"/>
    <w:rsid w:val="00A07320"/>
    <w:rsid w:val="00A3380A"/>
    <w:rsid w:val="00A35A5B"/>
    <w:rsid w:val="00A363D1"/>
    <w:rsid w:val="00A4166A"/>
    <w:rsid w:val="00A54DA4"/>
    <w:rsid w:val="00A571A8"/>
    <w:rsid w:val="00A77F77"/>
    <w:rsid w:val="00AB26F7"/>
    <w:rsid w:val="00AB3F5B"/>
    <w:rsid w:val="00AC39A5"/>
    <w:rsid w:val="00AE5192"/>
    <w:rsid w:val="00AF67BD"/>
    <w:rsid w:val="00B00FB2"/>
    <w:rsid w:val="00B06506"/>
    <w:rsid w:val="00B104E6"/>
    <w:rsid w:val="00B14D17"/>
    <w:rsid w:val="00B54E0B"/>
    <w:rsid w:val="00B63092"/>
    <w:rsid w:val="00B724AA"/>
    <w:rsid w:val="00BD308B"/>
    <w:rsid w:val="00BD5506"/>
    <w:rsid w:val="00C07203"/>
    <w:rsid w:val="00C15223"/>
    <w:rsid w:val="00C304A9"/>
    <w:rsid w:val="00C756C4"/>
    <w:rsid w:val="00C97BC0"/>
    <w:rsid w:val="00CA10CC"/>
    <w:rsid w:val="00CA12E5"/>
    <w:rsid w:val="00CC29B8"/>
    <w:rsid w:val="00CC5689"/>
    <w:rsid w:val="00CF335B"/>
    <w:rsid w:val="00CF3DAF"/>
    <w:rsid w:val="00D003B2"/>
    <w:rsid w:val="00D27C54"/>
    <w:rsid w:val="00D41449"/>
    <w:rsid w:val="00D453EF"/>
    <w:rsid w:val="00D77300"/>
    <w:rsid w:val="00DA4969"/>
    <w:rsid w:val="00DB2972"/>
    <w:rsid w:val="00DE7A7C"/>
    <w:rsid w:val="00E035F1"/>
    <w:rsid w:val="00E052CE"/>
    <w:rsid w:val="00E20927"/>
    <w:rsid w:val="00E63E13"/>
    <w:rsid w:val="00E86DF1"/>
    <w:rsid w:val="00E92C90"/>
    <w:rsid w:val="00E955DE"/>
    <w:rsid w:val="00F07083"/>
    <w:rsid w:val="00F25129"/>
    <w:rsid w:val="00F274A2"/>
    <w:rsid w:val="00F359C0"/>
    <w:rsid w:val="00F50867"/>
    <w:rsid w:val="00F728F1"/>
    <w:rsid w:val="00FA136A"/>
    <w:rsid w:val="00FC57C0"/>
    <w:rsid w:val="00FC688F"/>
    <w:rsid w:val="00F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94CF2F"/>
  <w15:chartTrackingRefBased/>
  <w15:docId w15:val="{1B8C0011-4055-43CC-B797-6183C37A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35B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F335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F33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F335B"/>
    <w:rPr>
      <w:sz w:val="18"/>
      <w:szCs w:val="18"/>
    </w:rPr>
  </w:style>
  <w:style w:type="table" w:styleId="TableGrid">
    <w:name w:val="Table Grid"/>
    <w:basedOn w:val="TableNormal"/>
    <w:uiPriority w:val="39"/>
    <w:rsid w:val="00CF3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98543604.dotm</Template>
  <TotalTime>5449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zhanghk</dc:creator>
  <cp:keywords/>
  <dc:description/>
  <cp:lastModifiedBy>Guo, Shicheng</cp:lastModifiedBy>
  <cp:revision>59</cp:revision>
  <dcterms:created xsi:type="dcterms:W3CDTF">2017-12-22T08:56:00Z</dcterms:created>
  <dcterms:modified xsi:type="dcterms:W3CDTF">2019-03-22T18:29:00Z</dcterms:modified>
</cp:coreProperties>
</file>