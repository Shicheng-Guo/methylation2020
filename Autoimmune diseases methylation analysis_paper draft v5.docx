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726" w:rsidRPr="00BE161A" w:rsidRDefault="005F5726" w:rsidP="00A56C3B">
      <w:pPr>
        <w:spacing w:beforeLines="50" w:before="156" w:afterLines="50" w:after="156"/>
        <w:jc w:val="center"/>
        <w:rPr>
          <w:rFonts w:ascii="Arial" w:hAnsi="Arial" w:cs="Arial"/>
          <w:b/>
          <w:sz w:val="22"/>
          <w:rPrChange w:id="0" w:author="Guo, Shicheng" w:date="2018-06-14T08:58:00Z">
            <w:rPr>
              <w:b/>
              <w:sz w:val="24"/>
              <w:szCs w:val="24"/>
            </w:rPr>
          </w:rPrChange>
        </w:rPr>
      </w:pPr>
      <w:r w:rsidRPr="00BE161A">
        <w:rPr>
          <w:rFonts w:ascii="Arial" w:hAnsi="Arial" w:cs="Arial"/>
          <w:b/>
          <w:bCs/>
          <w:sz w:val="22"/>
          <w:rPrChange w:id="1" w:author="Guo, Shicheng" w:date="2018-06-14T08:58:00Z">
            <w:rPr>
              <w:b/>
              <w:bCs/>
              <w:sz w:val="24"/>
              <w:szCs w:val="24"/>
            </w:rPr>
          </w:rPrChange>
        </w:rPr>
        <w:t xml:space="preserve">Integrative analysis of </w:t>
      </w:r>
      <w:r w:rsidR="00C47CE6" w:rsidRPr="00BE161A">
        <w:rPr>
          <w:rFonts w:ascii="Arial" w:hAnsi="Arial" w:cs="Arial"/>
          <w:b/>
          <w:bCs/>
          <w:sz w:val="22"/>
          <w:rPrChange w:id="2" w:author="Guo, Shicheng" w:date="2018-06-14T08:58:00Z">
            <w:rPr>
              <w:b/>
              <w:bCs/>
              <w:sz w:val="24"/>
              <w:szCs w:val="24"/>
            </w:rPr>
          </w:rPrChange>
        </w:rPr>
        <w:t>multiple</w:t>
      </w:r>
      <w:r w:rsidRPr="00BE161A">
        <w:rPr>
          <w:rFonts w:ascii="Arial" w:hAnsi="Arial" w:cs="Arial"/>
          <w:b/>
          <w:bCs/>
          <w:sz w:val="22"/>
          <w:rPrChange w:id="3" w:author="Guo, Shicheng" w:date="2018-06-14T08:58:00Z">
            <w:rPr>
              <w:b/>
              <w:bCs/>
              <w:sz w:val="24"/>
              <w:szCs w:val="24"/>
            </w:rPr>
          </w:rPrChange>
        </w:rPr>
        <w:t xml:space="preserve"> autoimmune diseases’ DNA methylation signature</w:t>
      </w:r>
    </w:p>
    <w:p w:rsidR="00D802D7" w:rsidRPr="00BE161A" w:rsidRDefault="00D802D7" w:rsidP="0086766B">
      <w:pPr>
        <w:rPr>
          <w:rFonts w:ascii="Arial" w:hAnsi="Arial" w:cs="Arial"/>
          <w:b/>
          <w:sz w:val="22"/>
          <w:rPrChange w:id="4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5" w:author="Guo, Shicheng" w:date="2018-06-14T08:58:00Z">
            <w:rPr>
              <w:rFonts w:hint="eastAsia"/>
              <w:b/>
            </w:rPr>
          </w:rPrChange>
        </w:rPr>
        <w:t>Abstract</w:t>
      </w:r>
    </w:p>
    <w:p w:rsidR="00C47CE6" w:rsidRPr="00BE161A" w:rsidRDefault="00201767" w:rsidP="00201767">
      <w:pPr>
        <w:rPr>
          <w:rFonts w:ascii="Arial" w:hAnsi="Arial" w:cs="Arial"/>
          <w:sz w:val="22"/>
          <w:rPrChange w:id="6" w:author="Guo, Shicheng" w:date="2018-06-14T08:58:00Z">
            <w:rPr/>
          </w:rPrChange>
        </w:rPr>
      </w:pPr>
      <w:r w:rsidRPr="00BE161A">
        <w:rPr>
          <w:rFonts w:ascii="Arial" w:hAnsi="Arial" w:cs="Arial"/>
          <w:b/>
          <w:sz w:val="22"/>
          <w:rPrChange w:id="7" w:author="Guo, Shicheng" w:date="2018-06-14T08:58:00Z">
            <w:rPr>
              <w:b/>
            </w:rPr>
          </w:rPrChange>
        </w:rPr>
        <w:t xml:space="preserve">Objective: </w:t>
      </w:r>
      <w:r w:rsidRPr="00BE161A">
        <w:rPr>
          <w:rFonts w:ascii="Arial" w:hAnsi="Arial" w:cs="Arial"/>
          <w:sz w:val="22"/>
          <w:rPrChange w:id="8" w:author="Guo, Shicheng" w:date="2018-06-14T08:58:00Z">
            <w:rPr/>
          </w:rPrChange>
        </w:rPr>
        <w:t>Graves’ disease (GD), rheumatoid arthritis (RA), systemic lupus erythematosus (SLE) and systemic sclerosis (</w:t>
      </w:r>
      <w:proofErr w:type="spellStart"/>
      <w:r w:rsidRPr="00BE161A">
        <w:rPr>
          <w:rFonts w:ascii="Arial" w:hAnsi="Arial" w:cs="Arial"/>
          <w:sz w:val="22"/>
          <w:rPrChange w:id="9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0" w:author="Guo, Shicheng" w:date="2018-06-14T08:58:00Z">
            <w:rPr/>
          </w:rPrChange>
        </w:rPr>
        <w:t xml:space="preserve">) are all autoimmune diseases with complicated pathogenesis. </w:t>
      </w:r>
      <w:r w:rsidR="00C47CE6" w:rsidRPr="00BE161A">
        <w:rPr>
          <w:rFonts w:ascii="Arial" w:hAnsi="Arial" w:cs="Arial"/>
          <w:sz w:val="22"/>
          <w:rPrChange w:id="11" w:author="Guo, Shicheng" w:date="2018-06-14T08:58:00Z">
            <w:rPr/>
          </w:rPrChange>
        </w:rPr>
        <w:t>M</w:t>
      </w:r>
      <w:r w:rsidRPr="00BE161A">
        <w:rPr>
          <w:rFonts w:ascii="Arial" w:hAnsi="Arial" w:cs="Arial"/>
          <w:sz w:val="22"/>
          <w:rPrChange w:id="12" w:author="Guo, Shicheng" w:date="2018-06-14T08:58:00Z">
            <w:rPr/>
          </w:rPrChange>
        </w:rPr>
        <w:t xml:space="preserve">ultiple lines of evidence have shown that </w:t>
      </w:r>
      <w:proofErr w:type="gramStart"/>
      <w:r w:rsidRPr="00BE161A">
        <w:rPr>
          <w:rFonts w:ascii="Arial" w:hAnsi="Arial" w:cs="Arial"/>
          <w:sz w:val="22"/>
          <w:rPrChange w:id="13" w:author="Guo, Shicheng" w:date="2018-06-14T08:58:00Z">
            <w:rPr/>
          </w:rPrChange>
        </w:rPr>
        <w:t>epigenetic modifications, especially DNA methylation is</w:t>
      </w:r>
      <w:proofErr w:type="gramEnd"/>
      <w:r w:rsidRPr="00BE161A">
        <w:rPr>
          <w:rFonts w:ascii="Arial" w:hAnsi="Arial" w:cs="Arial"/>
          <w:sz w:val="22"/>
          <w:rPrChange w:id="14" w:author="Guo, Shicheng" w:date="2018-06-14T08:58:00Z">
            <w:rPr/>
          </w:rPrChange>
        </w:rPr>
        <w:t xml:space="preserve"> involved in the pathogenesis of </w:t>
      </w:r>
      <w:r w:rsidR="00C47CE6" w:rsidRPr="00BE161A">
        <w:rPr>
          <w:rFonts w:ascii="Arial" w:hAnsi="Arial" w:cs="Arial"/>
          <w:sz w:val="22"/>
          <w:rPrChange w:id="15" w:author="Guo, Shicheng" w:date="2018-06-14T08:58:00Z">
            <w:rPr/>
          </w:rPrChange>
        </w:rPr>
        <w:t xml:space="preserve">these </w:t>
      </w:r>
      <w:r w:rsidRPr="00BE161A">
        <w:rPr>
          <w:rFonts w:ascii="Arial" w:hAnsi="Arial" w:cs="Arial"/>
          <w:sz w:val="22"/>
          <w:rPrChange w:id="16" w:author="Guo, Shicheng" w:date="2018-06-14T08:58:00Z">
            <w:rPr/>
          </w:rPrChange>
        </w:rPr>
        <w:t xml:space="preserve">diseases. </w:t>
      </w:r>
      <w:r w:rsidR="00C47CE6" w:rsidRPr="00BE161A">
        <w:rPr>
          <w:rFonts w:ascii="Arial" w:hAnsi="Arial" w:cs="Arial"/>
          <w:sz w:val="22"/>
          <w:rPrChange w:id="17" w:author="Guo, Shicheng" w:date="2018-06-14T08:58:00Z">
            <w:rPr/>
          </w:rPrChange>
        </w:rPr>
        <w:t>To further characterize the</w:t>
      </w:r>
      <w:r w:rsidR="005449BA" w:rsidRPr="00BE161A">
        <w:rPr>
          <w:rFonts w:ascii="Arial" w:hAnsi="Arial" w:cs="Arial"/>
          <w:sz w:val="22"/>
          <w:rPrChange w:id="18" w:author="Guo, Shicheng" w:date="2018-06-14T08:58:00Z">
            <w:rPr/>
          </w:rPrChange>
        </w:rPr>
        <w:t>ir</w:t>
      </w:r>
      <w:r w:rsidR="00C47CE6" w:rsidRPr="00BE161A">
        <w:rPr>
          <w:rFonts w:ascii="Arial" w:hAnsi="Arial" w:cs="Arial"/>
          <w:sz w:val="22"/>
          <w:rPrChange w:id="19" w:author="Guo, Shicheng" w:date="2018-06-14T08:58:00Z">
            <w:rPr/>
          </w:rPrChange>
        </w:rPr>
        <w:t xml:space="preserve"> commonalities, </w:t>
      </w:r>
      <w:bookmarkStart w:id="20" w:name="OLE_LINK126"/>
      <w:bookmarkStart w:id="21" w:name="OLE_LINK127"/>
      <w:bookmarkStart w:id="22" w:name="OLE_LINK128"/>
      <w:r w:rsidR="00C47CE6" w:rsidRPr="00BE161A">
        <w:rPr>
          <w:rFonts w:ascii="Arial" w:hAnsi="Arial" w:cs="Arial"/>
          <w:sz w:val="22"/>
          <w:rPrChange w:id="23" w:author="Guo, Shicheng" w:date="2018-06-14T08:58:00Z">
            <w:rPr/>
          </w:rPrChange>
        </w:rPr>
        <w:t>w</w:t>
      </w:r>
      <w:r w:rsidRPr="00BE161A">
        <w:rPr>
          <w:rFonts w:ascii="Arial" w:hAnsi="Arial" w:cs="Arial"/>
          <w:sz w:val="22"/>
          <w:rPrChange w:id="24" w:author="Guo, Shicheng" w:date="2018-06-14T08:58:00Z">
            <w:rPr/>
          </w:rPrChange>
        </w:rPr>
        <w:t>e performed an integrated analysis of the DNA methylation signature of these autoimmune diseases</w:t>
      </w:r>
      <w:r w:rsidR="00C47CE6" w:rsidRPr="00BE161A">
        <w:rPr>
          <w:rFonts w:ascii="Arial" w:hAnsi="Arial" w:cs="Arial"/>
          <w:sz w:val="22"/>
          <w:rPrChange w:id="25" w:author="Guo, Shicheng" w:date="2018-06-14T08:58:00Z">
            <w:rPr/>
          </w:rPrChange>
        </w:rPr>
        <w:t>.</w:t>
      </w:r>
    </w:p>
    <w:bookmarkEnd w:id="20"/>
    <w:bookmarkEnd w:id="21"/>
    <w:bookmarkEnd w:id="22"/>
    <w:p w:rsidR="002E3806" w:rsidRPr="00BE161A" w:rsidRDefault="00201767" w:rsidP="00201767">
      <w:pPr>
        <w:rPr>
          <w:rFonts w:ascii="Arial" w:hAnsi="Arial" w:cs="Arial"/>
          <w:sz w:val="22"/>
          <w:rPrChange w:id="26" w:author="Guo, Shicheng" w:date="2018-06-14T08:58:00Z">
            <w:rPr/>
          </w:rPrChange>
        </w:rPr>
      </w:pPr>
      <w:r w:rsidRPr="00BE161A">
        <w:rPr>
          <w:rFonts w:ascii="Arial" w:hAnsi="Arial" w:cs="Arial"/>
          <w:b/>
          <w:sz w:val="22"/>
          <w:rPrChange w:id="27" w:author="Guo, Shicheng" w:date="2018-06-14T08:58:00Z">
            <w:rPr>
              <w:b/>
            </w:rPr>
          </w:rPrChange>
        </w:rPr>
        <w:t xml:space="preserve">Methods: </w:t>
      </w:r>
      <w:r w:rsidRPr="00BE161A">
        <w:rPr>
          <w:rFonts w:ascii="Arial" w:hAnsi="Arial" w:cs="Arial"/>
          <w:sz w:val="22"/>
          <w:rPrChange w:id="28" w:author="Guo, Shicheng" w:date="2018-06-14T08:58:00Z">
            <w:rPr/>
          </w:rPrChange>
        </w:rPr>
        <w:t>We collected Illumina Methylation</w:t>
      </w:r>
      <w:r w:rsidR="00C47CE6" w:rsidRPr="00BE161A">
        <w:rPr>
          <w:rFonts w:ascii="Arial" w:hAnsi="Arial" w:cs="Arial"/>
          <w:sz w:val="22"/>
          <w:rPrChange w:id="29" w:author="Guo, Shicheng" w:date="2018-06-14T08:58:00Z">
            <w:rPr/>
          </w:rPrChange>
        </w:rPr>
        <w:t xml:space="preserve"> </w:t>
      </w:r>
      <w:r w:rsidRPr="00BE161A">
        <w:rPr>
          <w:rFonts w:ascii="Arial" w:hAnsi="Arial" w:cs="Arial"/>
          <w:sz w:val="22"/>
          <w:rPrChange w:id="30" w:author="Guo, Shicheng" w:date="2018-06-14T08:58:00Z">
            <w:rPr/>
          </w:rPrChange>
        </w:rPr>
        <w:t>450</w:t>
      </w:r>
      <w:r w:rsidR="00C47CE6" w:rsidRPr="00BE161A">
        <w:rPr>
          <w:rFonts w:ascii="Arial" w:hAnsi="Arial" w:cs="Arial"/>
          <w:sz w:val="22"/>
          <w:rPrChange w:id="31" w:author="Guo, Shicheng" w:date="2018-06-14T08:58:00Z">
            <w:rPr/>
          </w:rPrChange>
        </w:rPr>
        <w:t>K</w:t>
      </w:r>
      <w:r w:rsidRPr="00BE161A">
        <w:rPr>
          <w:rFonts w:ascii="Arial" w:hAnsi="Arial" w:cs="Arial"/>
          <w:sz w:val="22"/>
          <w:rPrChange w:id="32" w:author="Guo, Shicheng" w:date="2018-06-14T08:58:00Z">
            <w:rPr/>
          </w:rPrChange>
        </w:rPr>
        <w:t xml:space="preserve"> array raw data in CD4+ and CD8+ T cells of GD, RA, SLE from public </w:t>
      </w:r>
      <w:r w:rsidR="00C47CE6" w:rsidRPr="00BE161A">
        <w:rPr>
          <w:rFonts w:ascii="Arial" w:hAnsi="Arial" w:cs="Arial"/>
          <w:sz w:val="22"/>
          <w:rPrChange w:id="33" w:author="Guo, Shicheng" w:date="2018-06-14T08:58:00Z">
            <w:rPr/>
          </w:rPrChange>
        </w:rPr>
        <w:t>databases a</w:t>
      </w:r>
      <w:r w:rsidR="00051B90" w:rsidRPr="00BE161A">
        <w:rPr>
          <w:rFonts w:ascii="Arial" w:hAnsi="Arial" w:cs="Arial"/>
          <w:sz w:val="22"/>
          <w:rPrChange w:id="34" w:author="Guo, Shicheng" w:date="2018-06-14T08:58:00Z">
            <w:rPr/>
          </w:rPrChange>
        </w:rPr>
        <w:t xml:space="preserve">nd </w:t>
      </w:r>
      <w:proofErr w:type="spellStart"/>
      <w:r w:rsidR="00051B90" w:rsidRPr="00BE161A">
        <w:rPr>
          <w:rFonts w:ascii="Arial" w:hAnsi="Arial" w:cs="Arial"/>
          <w:sz w:val="22"/>
          <w:rPrChange w:id="35" w:author="Guo, Shicheng" w:date="2018-06-14T08:58:00Z">
            <w:rPr/>
          </w:rPrChange>
        </w:rPr>
        <w:t>SSc</w:t>
      </w:r>
      <w:proofErr w:type="spellEnd"/>
      <w:r w:rsidR="00051B90" w:rsidRPr="00BE161A">
        <w:rPr>
          <w:rFonts w:ascii="Arial" w:hAnsi="Arial" w:cs="Arial"/>
          <w:sz w:val="22"/>
          <w:rPrChange w:id="36" w:author="Guo, Shicheng" w:date="2018-06-14T08:58:00Z">
            <w:rPr/>
          </w:rPrChange>
        </w:rPr>
        <w:t xml:space="preserve"> from our previous work</w:t>
      </w:r>
      <w:r w:rsidR="00CD1B50" w:rsidRPr="00BE161A">
        <w:rPr>
          <w:rFonts w:ascii="Arial" w:hAnsi="Arial" w:cs="Arial"/>
          <w:sz w:val="22"/>
          <w:rPrChange w:id="37" w:author="Guo, Shicheng" w:date="2018-06-14T08:58:00Z">
            <w:rPr/>
          </w:rPrChange>
        </w:rPr>
        <w:t xml:space="preserve">. Clustering analysis, </w:t>
      </w:r>
      <w:r w:rsidR="00C47CE6" w:rsidRPr="00BE161A">
        <w:rPr>
          <w:rFonts w:ascii="Arial" w:hAnsi="Arial" w:cs="Arial"/>
          <w:sz w:val="22"/>
          <w:rPrChange w:id="38" w:author="Guo, Shicheng" w:date="2018-06-14T08:58:00Z">
            <w:rPr/>
          </w:rPrChange>
        </w:rPr>
        <w:t>differential methylation</w:t>
      </w:r>
      <w:r w:rsidR="00CD1B50" w:rsidRPr="00BE161A">
        <w:rPr>
          <w:rFonts w:ascii="Arial" w:hAnsi="Arial" w:cs="Arial"/>
          <w:sz w:val="22"/>
          <w:rPrChange w:id="39" w:author="Guo, Shicheng" w:date="2018-06-14T08:58:00Z">
            <w:rPr/>
          </w:rPrChange>
        </w:rPr>
        <w:t xml:space="preserve"> analysis, </w:t>
      </w:r>
      <w:r w:rsidR="005449BA" w:rsidRPr="00BE161A">
        <w:rPr>
          <w:rFonts w:ascii="Arial" w:hAnsi="Arial" w:cs="Arial"/>
          <w:sz w:val="22"/>
          <w:rPrChange w:id="40" w:author="Guo, Shicheng" w:date="2018-06-14T08:58:00Z">
            <w:rPr/>
          </w:rPrChange>
        </w:rPr>
        <w:t>gene enrich</w:t>
      </w:r>
      <w:bookmarkStart w:id="41" w:name="_GoBack"/>
      <w:bookmarkEnd w:id="41"/>
      <w:r w:rsidR="005449BA" w:rsidRPr="00BE161A">
        <w:rPr>
          <w:rFonts w:ascii="Arial" w:hAnsi="Arial" w:cs="Arial"/>
          <w:sz w:val="22"/>
          <w:rPrChange w:id="42" w:author="Guo, Shicheng" w:date="2018-06-14T08:58:00Z">
            <w:rPr/>
          </w:rPrChange>
        </w:rPr>
        <w:t xml:space="preserve">ment </w:t>
      </w:r>
      <w:proofErr w:type="gramStart"/>
      <w:r w:rsidR="005449BA" w:rsidRPr="00BE161A">
        <w:rPr>
          <w:rFonts w:ascii="Arial" w:hAnsi="Arial" w:cs="Arial"/>
          <w:sz w:val="22"/>
          <w:rPrChange w:id="43" w:author="Guo, Shicheng" w:date="2018-06-14T08:58:00Z">
            <w:rPr/>
          </w:rPrChange>
        </w:rPr>
        <w:t>analysis</w:t>
      </w:r>
      <w:r w:rsidR="00CD1B50" w:rsidRPr="00BE161A">
        <w:rPr>
          <w:rFonts w:ascii="Arial" w:hAnsi="Arial" w:cs="Arial"/>
          <w:sz w:val="22"/>
          <w:rPrChange w:id="44" w:author="Guo, Shicheng" w:date="2018-06-14T08:58:00Z">
            <w:rPr/>
          </w:rPrChange>
        </w:rPr>
        <w:t xml:space="preserve"> as well as ROC analysis</w:t>
      </w:r>
      <w:r w:rsidR="005449BA" w:rsidRPr="00BE161A">
        <w:rPr>
          <w:rFonts w:ascii="Arial" w:hAnsi="Arial" w:cs="Arial"/>
          <w:sz w:val="22"/>
          <w:rPrChange w:id="45" w:author="Guo, Shicheng" w:date="2018-06-14T08:58:00Z">
            <w:rPr/>
          </w:rPrChange>
        </w:rPr>
        <w:t xml:space="preserve"> were</w:t>
      </w:r>
      <w:proofErr w:type="gramEnd"/>
      <w:r w:rsidR="00C47CE6" w:rsidRPr="00BE161A">
        <w:rPr>
          <w:rFonts w:ascii="Arial" w:hAnsi="Arial" w:cs="Arial"/>
          <w:sz w:val="22"/>
          <w:rPrChange w:id="46" w:author="Guo, Shicheng" w:date="2018-06-14T08:58:00Z">
            <w:rPr/>
          </w:rPrChange>
        </w:rPr>
        <w:t xml:space="preserve"> performed.</w:t>
      </w:r>
    </w:p>
    <w:p w:rsidR="00201767" w:rsidRPr="00BE161A" w:rsidRDefault="00201767" w:rsidP="00C52C1A">
      <w:pPr>
        <w:rPr>
          <w:rFonts w:ascii="Arial" w:hAnsi="Arial" w:cs="Arial"/>
          <w:sz w:val="22"/>
          <w:rPrChange w:id="47" w:author="Guo, Shicheng" w:date="2018-06-14T08:58:00Z">
            <w:rPr/>
          </w:rPrChange>
        </w:rPr>
      </w:pPr>
      <w:r w:rsidRPr="00BE161A">
        <w:rPr>
          <w:rFonts w:ascii="Arial" w:hAnsi="Arial" w:cs="Arial"/>
          <w:b/>
          <w:sz w:val="22"/>
          <w:rPrChange w:id="48" w:author="Guo, Shicheng" w:date="2018-06-14T08:58:00Z">
            <w:rPr>
              <w:b/>
            </w:rPr>
          </w:rPrChange>
        </w:rPr>
        <w:t xml:space="preserve">Results: </w:t>
      </w:r>
      <w:r w:rsidR="00F13562" w:rsidRPr="00BE161A">
        <w:rPr>
          <w:rFonts w:ascii="Arial" w:hAnsi="Arial" w:cs="Arial"/>
          <w:sz w:val="22"/>
          <w:rPrChange w:id="49" w:author="Guo, Shicheng" w:date="2018-06-14T08:58:00Z">
            <w:rPr/>
          </w:rPrChange>
        </w:rPr>
        <w:t xml:space="preserve">Clustering analysis based on the variable </w:t>
      </w:r>
      <w:proofErr w:type="spellStart"/>
      <w:r w:rsidR="00F13562" w:rsidRPr="00BE161A">
        <w:rPr>
          <w:rFonts w:ascii="Arial" w:hAnsi="Arial" w:cs="Arial"/>
          <w:sz w:val="22"/>
          <w:rPrChange w:id="50" w:author="Guo, Shicheng" w:date="2018-06-14T08:58:00Z">
            <w:rPr/>
          </w:rPrChange>
        </w:rPr>
        <w:t>CpG</w:t>
      </w:r>
      <w:proofErr w:type="spellEnd"/>
      <w:r w:rsidR="00F13562" w:rsidRPr="00BE161A">
        <w:rPr>
          <w:rFonts w:ascii="Arial" w:hAnsi="Arial" w:cs="Arial"/>
          <w:sz w:val="22"/>
          <w:rPrChange w:id="51" w:author="Guo, Shicheng" w:date="2018-06-14T08:58:00Z">
            <w:rPr/>
          </w:rPrChange>
        </w:rPr>
        <w:t xml:space="preserve"> sites showed that GD, RA, SLE and </w:t>
      </w:r>
      <w:proofErr w:type="spellStart"/>
      <w:r w:rsidR="00F13562" w:rsidRPr="00BE161A">
        <w:rPr>
          <w:rFonts w:ascii="Arial" w:hAnsi="Arial" w:cs="Arial"/>
          <w:sz w:val="22"/>
          <w:rPrChange w:id="52" w:author="Guo, Shicheng" w:date="2018-06-14T08:58:00Z">
            <w:rPr/>
          </w:rPrChange>
        </w:rPr>
        <w:t>SSc</w:t>
      </w:r>
      <w:proofErr w:type="spellEnd"/>
      <w:r w:rsidR="00F13562" w:rsidRPr="00BE161A">
        <w:rPr>
          <w:rFonts w:ascii="Arial" w:hAnsi="Arial" w:cs="Arial"/>
          <w:sz w:val="22"/>
          <w:rPrChange w:id="53" w:author="Guo, Shicheng" w:date="2018-06-14T08:58:00Z">
            <w:rPr/>
          </w:rPrChange>
        </w:rPr>
        <w:t xml:space="preserve"> patients possess similar DNA methylation signature</w:t>
      </w:r>
      <w:r w:rsidR="00094DF1" w:rsidRPr="00BE161A">
        <w:rPr>
          <w:rFonts w:ascii="Arial" w:hAnsi="Arial" w:cs="Arial"/>
          <w:sz w:val="22"/>
          <w:rPrChange w:id="54" w:author="Guo, Shicheng" w:date="2018-06-14T08:58:00Z">
            <w:rPr/>
          </w:rPrChange>
        </w:rPr>
        <w:t>s</w:t>
      </w:r>
      <w:r w:rsidR="00F13562" w:rsidRPr="00BE161A">
        <w:rPr>
          <w:rFonts w:ascii="Arial" w:hAnsi="Arial" w:cs="Arial"/>
          <w:sz w:val="22"/>
          <w:rPrChange w:id="55" w:author="Guo, Shicheng" w:date="2018-06-14T08:58:00Z">
            <w:rPr/>
          </w:rPrChange>
        </w:rPr>
        <w:t xml:space="preserve">. </w:t>
      </w:r>
      <w:r w:rsidR="005449BA" w:rsidRPr="00BE161A">
        <w:rPr>
          <w:rFonts w:ascii="Arial" w:hAnsi="Arial" w:cs="Arial"/>
          <w:sz w:val="22"/>
          <w:rPrChange w:id="56" w:author="Guo, Shicheng" w:date="2018-06-14T08:58:00Z">
            <w:rPr/>
          </w:rPrChange>
        </w:rPr>
        <w:t>15289</w:t>
      </w:r>
      <w:r w:rsidRPr="00BE161A">
        <w:rPr>
          <w:rFonts w:ascii="Arial" w:hAnsi="Arial" w:cs="Arial"/>
          <w:sz w:val="22"/>
          <w:rPrChange w:id="57" w:author="Guo, Shicheng" w:date="2018-06-14T08:58:00Z">
            <w:rPr/>
          </w:rPrChange>
        </w:rPr>
        <w:t xml:space="preserve"> differential methylation sites </w:t>
      </w:r>
      <w:r w:rsidR="00C52C1A" w:rsidRPr="00BE161A">
        <w:rPr>
          <w:rFonts w:ascii="Arial" w:hAnsi="Arial" w:cs="Arial"/>
          <w:sz w:val="22"/>
          <w:rPrChange w:id="58" w:author="Guo, Shicheng" w:date="2018-06-14T08:58:00Z">
            <w:rPr/>
          </w:rPrChange>
        </w:rPr>
        <w:t xml:space="preserve">were identified </w:t>
      </w:r>
      <w:r w:rsidRPr="00BE161A">
        <w:rPr>
          <w:rFonts w:ascii="Arial" w:hAnsi="Arial" w:cs="Arial"/>
          <w:sz w:val="22"/>
          <w:rPrChange w:id="59" w:author="Guo, Shicheng" w:date="2018-06-14T08:58:00Z">
            <w:rPr/>
          </w:rPrChange>
        </w:rPr>
        <w:t xml:space="preserve">between </w:t>
      </w:r>
      <w:bookmarkStart w:id="60" w:name="OLE_LINK111"/>
      <w:r w:rsidRPr="00BE161A">
        <w:rPr>
          <w:rFonts w:ascii="Arial" w:hAnsi="Arial" w:cs="Arial"/>
          <w:sz w:val="22"/>
          <w:rPrChange w:id="61" w:author="Guo, Shicheng" w:date="2018-06-14T08:58:00Z">
            <w:rPr/>
          </w:rPrChange>
        </w:rPr>
        <w:t>GD/RA/SLE/</w:t>
      </w:r>
      <w:proofErr w:type="spellStart"/>
      <w:r w:rsidRPr="00BE161A">
        <w:rPr>
          <w:rFonts w:ascii="Arial" w:hAnsi="Arial" w:cs="Arial"/>
          <w:sz w:val="22"/>
          <w:rPrChange w:id="62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63" w:author="Guo, Shicheng" w:date="2018-06-14T08:58:00Z">
            <w:rPr/>
          </w:rPrChange>
        </w:rPr>
        <w:t xml:space="preserve"> patients and control individuals</w:t>
      </w:r>
      <w:bookmarkEnd w:id="60"/>
      <w:r w:rsidRPr="00BE161A">
        <w:rPr>
          <w:rFonts w:ascii="Arial" w:hAnsi="Arial" w:cs="Arial"/>
          <w:sz w:val="22"/>
          <w:rPrChange w:id="64" w:author="Guo, Shicheng" w:date="2018-06-14T08:58:00Z">
            <w:rPr/>
          </w:rPrChange>
        </w:rPr>
        <w:t xml:space="preserve"> </w:t>
      </w:r>
      <w:r w:rsidR="00C52C1A" w:rsidRPr="00BE161A">
        <w:rPr>
          <w:rFonts w:ascii="Arial" w:hAnsi="Arial" w:cs="Arial"/>
          <w:sz w:val="22"/>
          <w:rPrChange w:id="65" w:author="Guo, Shicheng" w:date="2018-06-14T08:58:00Z">
            <w:rPr/>
          </w:rPrChange>
        </w:rPr>
        <w:t xml:space="preserve">in CD4+ T cells, and </w:t>
      </w:r>
      <w:r w:rsidR="00820C82" w:rsidRPr="00BE161A">
        <w:rPr>
          <w:rFonts w:ascii="Arial" w:hAnsi="Arial" w:cs="Arial"/>
          <w:sz w:val="22"/>
          <w:rPrChange w:id="66" w:author="Guo, Shicheng" w:date="2018-06-14T08:58:00Z">
            <w:rPr/>
          </w:rPrChange>
        </w:rPr>
        <w:t>differentially methylated genes</w:t>
      </w:r>
      <w:r w:rsidRPr="00BE161A">
        <w:rPr>
          <w:rFonts w:ascii="Arial" w:hAnsi="Arial" w:cs="Arial"/>
          <w:sz w:val="22"/>
          <w:rPrChange w:id="67" w:author="Guo, Shicheng" w:date="2018-06-14T08:58:00Z">
            <w:rPr/>
          </w:rPrChange>
        </w:rPr>
        <w:t xml:space="preserve"> are highly enriched in type I interferon</w:t>
      </w:r>
      <w:r w:rsidR="00820C82" w:rsidRPr="00BE161A">
        <w:rPr>
          <w:rFonts w:ascii="Arial" w:hAnsi="Arial" w:cs="Arial"/>
          <w:sz w:val="22"/>
          <w:rPrChange w:id="68" w:author="Guo, Shicheng" w:date="2018-06-14T08:58:00Z">
            <w:rPr/>
          </w:rPrChange>
        </w:rPr>
        <w:t xml:space="preserve"> pathway, highlighting the importance of type I interferon in the pathogenesis of multiple autoimmune diseases</w:t>
      </w:r>
      <w:r w:rsidR="009E13FA" w:rsidRPr="00BE161A">
        <w:rPr>
          <w:rFonts w:ascii="Arial" w:hAnsi="Arial" w:cs="Arial"/>
          <w:sz w:val="22"/>
          <w:rPrChange w:id="69" w:author="Guo, Shicheng" w:date="2018-06-14T08:58:00Z">
            <w:rPr/>
          </w:rPrChange>
        </w:rPr>
        <w:t xml:space="preserve">. </w:t>
      </w:r>
      <w:r w:rsidR="00820C82" w:rsidRPr="00BE161A">
        <w:rPr>
          <w:rFonts w:ascii="Arial" w:hAnsi="Arial" w:cs="Arial"/>
          <w:sz w:val="22"/>
          <w:rPrChange w:id="70" w:author="Guo, Shicheng" w:date="2018-06-14T08:58:00Z">
            <w:rPr/>
          </w:rPrChange>
        </w:rPr>
        <w:t xml:space="preserve">Similarly, </w:t>
      </w:r>
      <w:r w:rsidR="005449BA" w:rsidRPr="00BE161A">
        <w:rPr>
          <w:rFonts w:ascii="Arial" w:hAnsi="Arial" w:cs="Arial"/>
          <w:sz w:val="22"/>
          <w:rPrChange w:id="71" w:author="Guo, Shicheng" w:date="2018-06-14T08:58:00Z">
            <w:rPr/>
          </w:rPrChange>
        </w:rPr>
        <w:t>9295</w:t>
      </w:r>
      <w:r w:rsidRPr="00BE161A">
        <w:rPr>
          <w:rFonts w:ascii="Arial" w:hAnsi="Arial" w:cs="Arial"/>
          <w:sz w:val="22"/>
          <w:rPrChange w:id="72" w:author="Guo, Shicheng" w:date="2018-06-14T08:58:00Z">
            <w:rPr/>
          </w:rPrChange>
        </w:rPr>
        <w:t xml:space="preserve"> differential methylation sites </w:t>
      </w:r>
      <w:r w:rsidR="00BE1AC2" w:rsidRPr="00BE161A">
        <w:rPr>
          <w:rFonts w:ascii="Arial" w:hAnsi="Arial" w:cs="Arial"/>
          <w:sz w:val="22"/>
          <w:rPrChange w:id="73" w:author="Guo, Shicheng" w:date="2018-06-14T08:58:00Z">
            <w:rPr/>
          </w:rPrChange>
        </w:rPr>
        <w:t xml:space="preserve">were identified </w:t>
      </w:r>
      <w:r w:rsidRPr="00BE161A">
        <w:rPr>
          <w:rFonts w:ascii="Arial" w:hAnsi="Arial" w:cs="Arial"/>
          <w:sz w:val="22"/>
          <w:rPrChange w:id="74" w:author="Guo, Shicheng" w:date="2018-06-14T08:58:00Z">
            <w:rPr/>
          </w:rPrChange>
        </w:rPr>
        <w:t>between GD/</w:t>
      </w:r>
      <w:proofErr w:type="spellStart"/>
      <w:r w:rsidRPr="00BE161A">
        <w:rPr>
          <w:rFonts w:ascii="Arial" w:hAnsi="Arial" w:cs="Arial"/>
          <w:sz w:val="22"/>
          <w:rPrChange w:id="75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76" w:author="Guo, Shicheng" w:date="2018-06-14T08:58:00Z">
            <w:rPr/>
          </w:rPrChange>
        </w:rPr>
        <w:t xml:space="preserve"> patients and control individuals</w:t>
      </w:r>
      <w:r w:rsidR="00BE1AC2" w:rsidRPr="00BE161A">
        <w:rPr>
          <w:rFonts w:ascii="Arial" w:hAnsi="Arial" w:cs="Arial"/>
          <w:sz w:val="22"/>
          <w:rPrChange w:id="77" w:author="Guo, Shicheng" w:date="2018-06-14T08:58:00Z">
            <w:rPr/>
          </w:rPrChange>
        </w:rPr>
        <w:t xml:space="preserve"> in CD8+ T cells,</w:t>
      </w:r>
      <w:r w:rsidRPr="00BE161A">
        <w:rPr>
          <w:rFonts w:ascii="Arial" w:hAnsi="Arial" w:cs="Arial"/>
          <w:sz w:val="22"/>
          <w:rPrChange w:id="78" w:author="Guo, Shicheng" w:date="2018-06-14T08:58:00Z">
            <w:rPr/>
          </w:rPrChange>
        </w:rPr>
        <w:t xml:space="preserve"> </w:t>
      </w:r>
      <w:r w:rsidR="00BE1AC2" w:rsidRPr="00BE161A">
        <w:rPr>
          <w:rFonts w:ascii="Arial" w:hAnsi="Arial" w:cs="Arial"/>
          <w:sz w:val="22"/>
          <w:rPrChange w:id="79" w:author="Guo, Shicheng" w:date="2018-06-14T08:58:00Z">
            <w:rPr/>
          </w:rPrChange>
        </w:rPr>
        <w:t xml:space="preserve">and </w:t>
      </w:r>
      <w:r w:rsidR="00820C82" w:rsidRPr="00BE161A">
        <w:rPr>
          <w:rFonts w:ascii="Arial" w:hAnsi="Arial" w:cs="Arial"/>
          <w:sz w:val="22"/>
          <w:rPrChange w:id="80" w:author="Guo, Shicheng" w:date="2018-06-14T08:58:00Z">
            <w:rPr/>
          </w:rPrChange>
        </w:rPr>
        <w:t xml:space="preserve">the differentially methylated genes are mainly enriched in the </w:t>
      </w:r>
      <w:r w:rsidRPr="00BE161A">
        <w:rPr>
          <w:rFonts w:ascii="Arial" w:hAnsi="Arial" w:cs="Arial"/>
          <w:sz w:val="22"/>
          <w:rPrChange w:id="81" w:author="Guo, Shicheng" w:date="2018-06-14T08:58:00Z">
            <w:rPr/>
          </w:rPrChange>
        </w:rPr>
        <w:t>immune system</w:t>
      </w:r>
      <w:r w:rsidR="007213AE" w:rsidRPr="00BE161A">
        <w:rPr>
          <w:rFonts w:ascii="Arial" w:hAnsi="Arial" w:cs="Arial"/>
          <w:sz w:val="22"/>
          <w:rPrChange w:id="82" w:author="Guo, Shicheng" w:date="2018-06-14T08:58:00Z">
            <w:rPr/>
          </w:rPrChange>
        </w:rPr>
        <w:t xml:space="preserve">, especially </w:t>
      </w:r>
      <w:r w:rsidR="005449BA" w:rsidRPr="00BE161A">
        <w:rPr>
          <w:rFonts w:ascii="Arial" w:hAnsi="Arial" w:cs="Arial"/>
          <w:color w:val="000000"/>
          <w:sz w:val="22"/>
          <w:rPrChange w:id="83" w:author="Guo, Shicheng" w:date="2018-06-14T08:58:00Z">
            <w:rPr>
              <w:rFonts w:hint="eastAsia"/>
              <w:color w:val="000000"/>
              <w:sz w:val="22"/>
            </w:rPr>
          </w:rPrChange>
        </w:rPr>
        <w:t>leukocyte</w:t>
      </w:r>
      <w:r w:rsidR="005449BA" w:rsidRPr="00BE161A">
        <w:rPr>
          <w:rFonts w:ascii="Arial" w:hAnsi="Arial" w:cs="Arial"/>
          <w:sz w:val="22"/>
          <w:rPrChange w:id="84" w:author="Guo, Shicheng" w:date="2018-06-14T08:58:00Z">
            <w:rPr/>
          </w:rPrChange>
        </w:rPr>
        <w:t xml:space="preserve"> related regulation</w:t>
      </w:r>
      <w:r w:rsidR="007213AE" w:rsidRPr="00BE161A">
        <w:rPr>
          <w:rFonts w:ascii="Arial" w:hAnsi="Arial" w:cs="Arial"/>
          <w:sz w:val="22"/>
          <w:rPrChange w:id="85" w:author="Guo, Shicheng" w:date="2018-06-14T08:58:00Z">
            <w:rPr/>
          </w:rPrChange>
        </w:rPr>
        <w:t>.</w:t>
      </w:r>
      <w:r w:rsidR="009E13FA" w:rsidRPr="00BE161A">
        <w:rPr>
          <w:rFonts w:ascii="Arial" w:hAnsi="Arial" w:cs="Arial"/>
          <w:sz w:val="22"/>
          <w:rPrChange w:id="86" w:author="Guo, Shicheng" w:date="2018-06-14T08:58:00Z">
            <w:rPr/>
          </w:rPrChange>
        </w:rPr>
        <w:t xml:space="preserve"> </w:t>
      </w:r>
      <w:r w:rsidR="00CD1B50" w:rsidRPr="00BE161A">
        <w:rPr>
          <w:rFonts w:ascii="Arial" w:hAnsi="Arial" w:cs="Arial"/>
          <w:sz w:val="22"/>
          <w:rPrChange w:id="87" w:author="Guo, Shicheng" w:date="2018-06-14T08:58:00Z">
            <w:rPr/>
          </w:rPrChange>
        </w:rPr>
        <w:t xml:space="preserve">Methylation levels of </w:t>
      </w:r>
      <w:r w:rsidR="00DD0EE6" w:rsidRPr="00BE161A">
        <w:rPr>
          <w:rFonts w:ascii="Arial" w:hAnsi="Arial" w:cs="Arial"/>
          <w:sz w:val="22"/>
          <w:rPrChange w:id="88" w:author="Guo, Shicheng" w:date="2018-06-14T08:58:00Z">
            <w:rPr/>
          </w:rPrChange>
        </w:rPr>
        <w:t>type-I interferon</w:t>
      </w:r>
      <w:r w:rsidR="00CD1B50" w:rsidRPr="00BE161A">
        <w:rPr>
          <w:rFonts w:ascii="Arial" w:hAnsi="Arial" w:cs="Arial"/>
          <w:sz w:val="22"/>
          <w:rPrChange w:id="89" w:author="Guo, Shicheng" w:date="2018-06-14T08:58:00Z">
            <w:rPr/>
          </w:rPrChange>
        </w:rPr>
        <w:t>-associated genes demonstrated excellent diagnostic capacity</w:t>
      </w:r>
      <w:r w:rsidR="007574BC" w:rsidRPr="00BE161A">
        <w:rPr>
          <w:rFonts w:ascii="Arial" w:hAnsi="Arial" w:cs="Arial"/>
          <w:sz w:val="22"/>
          <w:rPrChange w:id="90" w:author="Guo, Shicheng" w:date="2018-06-14T08:58:00Z">
            <w:rPr/>
          </w:rPrChange>
        </w:rPr>
        <w:t xml:space="preserve"> in CD4+ T cells</w:t>
      </w:r>
      <w:r w:rsidR="00CD1B50" w:rsidRPr="00BE161A">
        <w:rPr>
          <w:rFonts w:ascii="Arial" w:hAnsi="Arial" w:cs="Arial"/>
          <w:sz w:val="22"/>
          <w:rPrChange w:id="91" w:author="Guo, Shicheng" w:date="2018-06-14T08:58:00Z">
            <w:rPr/>
          </w:rPrChange>
        </w:rPr>
        <w:t xml:space="preserve">, especially the biomarker panel with all the genes involved (AUC for all patients: 0.90). </w:t>
      </w:r>
      <w:r w:rsidR="00DD0EE6" w:rsidRPr="00BE161A">
        <w:rPr>
          <w:rFonts w:ascii="Arial" w:hAnsi="Arial" w:cs="Arial"/>
          <w:sz w:val="22"/>
          <w:rPrChange w:id="92" w:author="Guo, Shicheng" w:date="2018-06-14T08:58:00Z">
            <w:rPr/>
          </w:rPrChange>
        </w:rPr>
        <w:t xml:space="preserve">And </w:t>
      </w:r>
      <w:r w:rsidR="009B4739" w:rsidRPr="00BE161A">
        <w:rPr>
          <w:rFonts w:ascii="Arial" w:hAnsi="Arial" w:cs="Arial"/>
          <w:sz w:val="22"/>
          <w:rPrChange w:id="93" w:author="Guo, Shicheng" w:date="2018-06-14T08:58:00Z">
            <w:rPr/>
          </w:rPrChange>
        </w:rPr>
        <w:t xml:space="preserve">Methylation level of IFI44L, a reported biomarker of SLE </w:t>
      </w:r>
      <w:r w:rsidR="00CD1B50" w:rsidRPr="00BE161A">
        <w:rPr>
          <w:rFonts w:ascii="Arial" w:hAnsi="Arial" w:cs="Arial"/>
          <w:sz w:val="22"/>
          <w:rPrChange w:id="94" w:author="Guo, Shicheng" w:date="2018-06-14T08:58:00Z">
            <w:rPr/>
          </w:rPrChange>
        </w:rPr>
        <w:t xml:space="preserve">also </w:t>
      </w:r>
      <w:r w:rsidR="009B4739" w:rsidRPr="00BE161A">
        <w:rPr>
          <w:rFonts w:ascii="Arial" w:hAnsi="Arial" w:cs="Arial"/>
          <w:sz w:val="22"/>
          <w:rPrChange w:id="95" w:author="Guo, Shicheng" w:date="2018-06-14T08:58:00Z">
            <w:rPr/>
          </w:rPrChange>
        </w:rPr>
        <w:t xml:space="preserve">showed high potential to distinguish GD, RA, SLE and </w:t>
      </w:r>
      <w:proofErr w:type="spellStart"/>
      <w:r w:rsidR="009B4739" w:rsidRPr="00BE161A">
        <w:rPr>
          <w:rFonts w:ascii="Arial" w:hAnsi="Arial" w:cs="Arial"/>
          <w:sz w:val="22"/>
          <w:rPrChange w:id="96" w:author="Guo, Shicheng" w:date="2018-06-14T08:58:00Z">
            <w:rPr/>
          </w:rPrChange>
        </w:rPr>
        <w:t>SSc</w:t>
      </w:r>
      <w:proofErr w:type="spellEnd"/>
      <w:r w:rsidR="009B4739" w:rsidRPr="00BE161A">
        <w:rPr>
          <w:rFonts w:ascii="Arial" w:hAnsi="Arial" w:cs="Arial"/>
          <w:sz w:val="22"/>
          <w:rPrChange w:id="97" w:author="Guo, Shicheng" w:date="2018-06-14T08:58:00Z">
            <w:rPr/>
          </w:rPrChange>
        </w:rPr>
        <w:t xml:space="preserve"> patients from healthy people in CD4+ T c</w:t>
      </w:r>
      <w:r w:rsidR="005449BA" w:rsidRPr="00BE161A">
        <w:rPr>
          <w:rFonts w:ascii="Arial" w:hAnsi="Arial" w:cs="Arial"/>
          <w:sz w:val="22"/>
          <w:rPrChange w:id="98" w:author="Guo, Shicheng" w:date="2018-06-14T08:58:00Z">
            <w:rPr/>
          </w:rPrChange>
        </w:rPr>
        <w:t>ells (AUC for all patients: 0.80</w:t>
      </w:r>
      <w:r w:rsidR="009B4739" w:rsidRPr="00BE161A">
        <w:rPr>
          <w:rFonts w:ascii="Arial" w:hAnsi="Arial" w:cs="Arial"/>
          <w:sz w:val="22"/>
          <w:rPrChange w:id="99" w:author="Guo, Shicheng" w:date="2018-06-14T08:58:00Z">
            <w:rPr/>
          </w:rPrChange>
        </w:rPr>
        <w:t xml:space="preserve">) and fair potential to differentiate GD and </w:t>
      </w:r>
      <w:proofErr w:type="spellStart"/>
      <w:r w:rsidR="009B4739" w:rsidRPr="00BE161A">
        <w:rPr>
          <w:rFonts w:ascii="Arial" w:hAnsi="Arial" w:cs="Arial"/>
          <w:sz w:val="22"/>
          <w:rPrChange w:id="100" w:author="Guo, Shicheng" w:date="2018-06-14T08:58:00Z">
            <w:rPr/>
          </w:rPrChange>
        </w:rPr>
        <w:t>SSc</w:t>
      </w:r>
      <w:proofErr w:type="spellEnd"/>
      <w:r w:rsidR="009B4739" w:rsidRPr="00BE161A">
        <w:rPr>
          <w:rFonts w:ascii="Arial" w:hAnsi="Arial" w:cs="Arial"/>
          <w:sz w:val="22"/>
          <w:rPrChange w:id="101" w:author="Guo, Shicheng" w:date="2018-06-14T08:58:00Z">
            <w:rPr/>
          </w:rPrChange>
        </w:rPr>
        <w:t xml:space="preserve"> patients in CD8+ T cells (AUC for all patients: 0.65). Biomarker panel including all the differential methylation sites found on IFI44L between patients and matched controls presented even better diagnostic ability, with AUC of 0.86 for GD/RA/SLE/</w:t>
      </w:r>
      <w:proofErr w:type="spellStart"/>
      <w:r w:rsidR="009B4739" w:rsidRPr="00BE161A">
        <w:rPr>
          <w:rFonts w:ascii="Arial" w:hAnsi="Arial" w:cs="Arial"/>
          <w:sz w:val="22"/>
          <w:rPrChange w:id="102" w:author="Guo, Shicheng" w:date="2018-06-14T08:58:00Z">
            <w:rPr/>
          </w:rPrChange>
        </w:rPr>
        <w:t>SSc</w:t>
      </w:r>
      <w:proofErr w:type="spellEnd"/>
      <w:r w:rsidR="009B4739" w:rsidRPr="00BE161A">
        <w:rPr>
          <w:rFonts w:ascii="Arial" w:hAnsi="Arial" w:cs="Arial"/>
          <w:sz w:val="22"/>
          <w:rPrChange w:id="103" w:author="Guo, Shicheng" w:date="2018-06-14T08:58:00Z">
            <w:rPr/>
          </w:rPrChange>
        </w:rPr>
        <w:t xml:space="preserve"> patients in CD</w:t>
      </w:r>
      <w:r w:rsidR="005449BA" w:rsidRPr="00BE161A">
        <w:rPr>
          <w:rFonts w:ascii="Arial" w:hAnsi="Arial" w:cs="Arial"/>
          <w:sz w:val="22"/>
          <w:rPrChange w:id="104" w:author="Guo, Shicheng" w:date="2018-06-14T08:58:00Z">
            <w:rPr/>
          </w:rPrChange>
        </w:rPr>
        <w:t>4+ subset and AUC of 0.75</w:t>
      </w:r>
      <w:r w:rsidR="009B4739" w:rsidRPr="00BE161A">
        <w:rPr>
          <w:rFonts w:ascii="Arial" w:hAnsi="Arial" w:cs="Arial"/>
          <w:sz w:val="22"/>
          <w:rPrChange w:id="105" w:author="Guo, Shicheng" w:date="2018-06-14T08:58:00Z">
            <w:rPr/>
          </w:rPrChange>
        </w:rPr>
        <w:t xml:space="preserve"> for GD/</w:t>
      </w:r>
      <w:proofErr w:type="spellStart"/>
      <w:r w:rsidR="009B4739" w:rsidRPr="00BE161A">
        <w:rPr>
          <w:rFonts w:ascii="Arial" w:hAnsi="Arial" w:cs="Arial"/>
          <w:sz w:val="22"/>
          <w:rPrChange w:id="106" w:author="Guo, Shicheng" w:date="2018-06-14T08:58:00Z">
            <w:rPr/>
          </w:rPrChange>
        </w:rPr>
        <w:t>SSc</w:t>
      </w:r>
      <w:proofErr w:type="spellEnd"/>
      <w:r w:rsidR="009B4739" w:rsidRPr="00BE161A">
        <w:rPr>
          <w:rFonts w:ascii="Arial" w:hAnsi="Arial" w:cs="Arial"/>
          <w:sz w:val="22"/>
          <w:rPrChange w:id="107" w:author="Guo, Shicheng" w:date="2018-06-14T08:58:00Z">
            <w:rPr/>
          </w:rPrChange>
        </w:rPr>
        <w:t xml:space="preserve"> patients in CD8+ subset (compared with controls).</w:t>
      </w:r>
    </w:p>
    <w:p w:rsidR="00EE48F0" w:rsidRPr="00BE161A" w:rsidRDefault="00201767" w:rsidP="00201767">
      <w:pPr>
        <w:rPr>
          <w:rFonts w:ascii="Arial" w:hAnsi="Arial" w:cs="Arial"/>
          <w:sz w:val="22"/>
          <w:rPrChange w:id="108" w:author="Guo, Shicheng" w:date="2018-06-14T08:58:00Z">
            <w:rPr/>
          </w:rPrChange>
        </w:rPr>
      </w:pPr>
      <w:r w:rsidRPr="00BE161A">
        <w:rPr>
          <w:rFonts w:ascii="Arial" w:hAnsi="Arial" w:cs="Arial"/>
          <w:b/>
          <w:sz w:val="22"/>
          <w:rPrChange w:id="109" w:author="Guo, Shicheng" w:date="2018-06-14T08:58:00Z">
            <w:rPr>
              <w:b/>
            </w:rPr>
          </w:rPrChange>
        </w:rPr>
        <w:t xml:space="preserve">Conclusion: </w:t>
      </w:r>
      <w:r w:rsidR="001852C0" w:rsidRPr="00BE161A">
        <w:rPr>
          <w:rFonts w:ascii="Arial" w:hAnsi="Arial" w:cs="Arial"/>
          <w:sz w:val="22"/>
          <w:rPrChange w:id="110" w:author="Guo, Shicheng" w:date="2018-06-14T08:58:00Z">
            <w:rPr/>
          </w:rPrChange>
        </w:rPr>
        <w:t>H</w:t>
      </w:r>
      <w:r w:rsidRPr="00BE161A">
        <w:rPr>
          <w:rFonts w:ascii="Arial" w:hAnsi="Arial" w:cs="Arial"/>
          <w:sz w:val="22"/>
          <w:rPrChange w:id="111" w:author="Guo, Shicheng" w:date="2018-06-14T08:58:00Z">
            <w:rPr/>
          </w:rPrChange>
        </w:rPr>
        <w:t>ypo</w:t>
      </w:r>
      <w:r w:rsidR="00820C82" w:rsidRPr="00BE161A">
        <w:rPr>
          <w:rFonts w:ascii="Arial" w:hAnsi="Arial" w:cs="Arial"/>
          <w:sz w:val="22"/>
          <w:rPrChange w:id="112" w:author="Guo, Shicheng" w:date="2018-06-14T08:58:00Z">
            <w:rPr/>
          </w:rPrChange>
        </w:rPr>
        <w:t>-</w:t>
      </w:r>
      <w:r w:rsidRPr="00BE161A">
        <w:rPr>
          <w:rFonts w:ascii="Arial" w:hAnsi="Arial" w:cs="Arial"/>
          <w:sz w:val="22"/>
          <w:rPrChange w:id="113" w:author="Guo, Shicheng" w:date="2018-06-14T08:58:00Z">
            <w:rPr/>
          </w:rPrChange>
        </w:rPr>
        <w:t>methylation of type I interferon-associated genes is widespread in the methylation signature of GD/RA/SLE/</w:t>
      </w:r>
      <w:proofErr w:type="spellStart"/>
      <w:r w:rsidRPr="00BE161A">
        <w:rPr>
          <w:rFonts w:ascii="Arial" w:hAnsi="Arial" w:cs="Arial"/>
          <w:sz w:val="22"/>
          <w:rPrChange w:id="114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15" w:author="Guo, Shicheng" w:date="2018-06-14T08:58:00Z">
            <w:rPr/>
          </w:rPrChange>
        </w:rPr>
        <w:t xml:space="preserve"> patients in CD4+ T cells, indicat</w:t>
      </w:r>
      <w:r w:rsidR="00820C82" w:rsidRPr="00BE161A">
        <w:rPr>
          <w:rFonts w:ascii="Arial" w:hAnsi="Arial" w:cs="Arial"/>
          <w:sz w:val="22"/>
          <w:rPrChange w:id="116" w:author="Guo, Shicheng" w:date="2018-06-14T08:58:00Z">
            <w:rPr/>
          </w:rPrChange>
        </w:rPr>
        <w:t>ing</w:t>
      </w:r>
      <w:r w:rsidRPr="00BE161A">
        <w:rPr>
          <w:rFonts w:ascii="Arial" w:hAnsi="Arial" w:cs="Arial"/>
          <w:sz w:val="22"/>
          <w:rPrChange w:id="117" w:author="Guo, Shicheng" w:date="2018-06-14T08:58:00Z">
            <w:rPr/>
          </w:rPrChange>
        </w:rPr>
        <w:t xml:space="preserve"> type I interferon-associated genes and pathways might play an important role in the pathogenesis of</w:t>
      </w:r>
      <w:bookmarkStart w:id="118" w:name="OLE_LINK159"/>
      <w:bookmarkStart w:id="119" w:name="OLE_LINK160"/>
      <w:bookmarkStart w:id="120" w:name="OLE_LINK161"/>
      <w:r w:rsidRPr="00BE161A">
        <w:rPr>
          <w:rFonts w:ascii="Arial" w:hAnsi="Arial" w:cs="Arial"/>
          <w:sz w:val="22"/>
          <w:rPrChange w:id="121" w:author="Guo, Shicheng" w:date="2018-06-14T08:58:00Z">
            <w:rPr/>
          </w:rPrChange>
        </w:rPr>
        <w:t xml:space="preserve"> </w:t>
      </w:r>
      <w:r w:rsidR="00820C82" w:rsidRPr="00BE161A">
        <w:rPr>
          <w:rFonts w:ascii="Arial" w:hAnsi="Arial" w:cs="Arial"/>
          <w:sz w:val="22"/>
          <w:rPrChange w:id="122" w:author="Guo, Shicheng" w:date="2018-06-14T08:58:00Z">
            <w:rPr/>
          </w:rPrChange>
        </w:rPr>
        <w:t>these four diseases</w:t>
      </w:r>
      <w:bookmarkEnd w:id="118"/>
      <w:bookmarkEnd w:id="119"/>
      <w:bookmarkEnd w:id="120"/>
      <w:r w:rsidRPr="00BE161A">
        <w:rPr>
          <w:rFonts w:ascii="Arial" w:hAnsi="Arial" w:cs="Arial"/>
          <w:sz w:val="22"/>
          <w:rPrChange w:id="123" w:author="Guo, Shicheng" w:date="2018-06-14T08:58:00Z">
            <w:rPr/>
          </w:rPrChange>
        </w:rPr>
        <w:t>.</w:t>
      </w:r>
      <w:r w:rsidR="00500E74" w:rsidRPr="00BE161A">
        <w:rPr>
          <w:rFonts w:ascii="Arial" w:hAnsi="Arial" w:cs="Arial"/>
          <w:sz w:val="22"/>
          <w:rPrChange w:id="124" w:author="Guo, Shicheng" w:date="2018-06-14T08:58:00Z">
            <w:rPr/>
          </w:rPrChange>
        </w:rPr>
        <w:t xml:space="preserve"> </w:t>
      </w:r>
      <w:bookmarkStart w:id="125" w:name="OLE_LINK162"/>
      <w:bookmarkStart w:id="126" w:name="OLE_LINK163"/>
      <w:bookmarkStart w:id="127" w:name="OLE_LINK869"/>
      <w:bookmarkStart w:id="128" w:name="OLE_LINK870"/>
      <w:r w:rsidR="00820C82" w:rsidRPr="00BE161A">
        <w:rPr>
          <w:rFonts w:ascii="Arial" w:hAnsi="Arial" w:cs="Arial"/>
          <w:sz w:val="22"/>
          <w:rPrChange w:id="129" w:author="Guo, Shicheng" w:date="2018-06-14T08:58:00Z">
            <w:rPr/>
          </w:rPrChange>
        </w:rPr>
        <w:t xml:space="preserve">In addition, </w:t>
      </w:r>
      <w:r w:rsidR="009E13FA" w:rsidRPr="00BE161A">
        <w:rPr>
          <w:rFonts w:ascii="Arial" w:hAnsi="Arial" w:cs="Arial"/>
          <w:sz w:val="22"/>
          <w:rPrChange w:id="130" w:author="Guo, Shicheng" w:date="2018-06-14T08:58:00Z">
            <w:rPr/>
          </w:rPrChange>
        </w:rPr>
        <w:t xml:space="preserve">the methylation status of </w:t>
      </w:r>
      <w:r w:rsidR="00CD1B50" w:rsidRPr="00BE161A">
        <w:rPr>
          <w:rFonts w:ascii="Arial" w:hAnsi="Arial" w:cs="Arial"/>
          <w:sz w:val="22"/>
          <w:rPrChange w:id="131" w:author="Guo, Shicheng" w:date="2018-06-14T08:58:00Z">
            <w:rPr/>
          </w:rPrChange>
        </w:rPr>
        <w:t xml:space="preserve">type I interferon-associated genes and IFI44L could be </w:t>
      </w:r>
      <w:r w:rsidR="009E13FA" w:rsidRPr="00BE161A">
        <w:rPr>
          <w:rFonts w:ascii="Arial" w:hAnsi="Arial" w:cs="Arial"/>
          <w:sz w:val="22"/>
          <w:rPrChange w:id="132" w:author="Guo, Shicheng" w:date="2018-06-14T08:58:00Z">
            <w:rPr/>
          </w:rPrChange>
        </w:rPr>
        <w:t>promising biomarker</w:t>
      </w:r>
      <w:r w:rsidR="00CD1B50" w:rsidRPr="00BE161A">
        <w:rPr>
          <w:rFonts w:ascii="Arial" w:hAnsi="Arial" w:cs="Arial"/>
          <w:sz w:val="22"/>
          <w:rPrChange w:id="133" w:author="Guo, Shicheng" w:date="2018-06-14T08:58:00Z">
            <w:rPr/>
          </w:rPrChange>
        </w:rPr>
        <w:t>s</w:t>
      </w:r>
      <w:r w:rsidR="009E13FA" w:rsidRPr="00BE161A">
        <w:rPr>
          <w:rFonts w:ascii="Arial" w:hAnsi="Arial" w:cs="Arial"/>
          <w:sz w:val="22"/>
          <w:rPrChange w:id="134" w:author="Guo, Shicheng" w:date="2018-06-14T08:58:00Z">
            <w:rPr/>
          </w:rPrChange>
        </w:rPr>
        <w:t xml:space="preserve"> for diagnosis of GD, RA, SLE and </w:t>
      </w:r>
      <w:proofErr w:type="spellStart"/>
      <w:r w:rsidR="009E13FA" w:rsidRPr="00BE161A">
        <w:rPr>
          <w:rFonts w:ascii="Arial" w:hAnsi="Arial" w:cs="Arial"/>
          <w:sz w:val="22"/>
          <w:rPrChange w:id="135" w:author="Guo, Shicheng" w:date="2018-06-14T08:58:00Z">
            <w:rPr/>
          </w:rPrChange>
        </w:rPr>
        <w:t>SSc</w:t>
      </w:r>
      <w:proofErr w:type="spellEnd"/>
      <w:r w:rsidR="009E13FA" w:rsidRPr="00BE161A">
        <w:rPr>
          <w:rFonts w:ascii="Arial" w:hAnsi="Arial" w:cs="Arial"/>
          <w:sz w:val="22"/>
          <w:rPrChange w:id="136" w:author="Guo, Shicheng" w:date="2018-06-14T08:58:00Z">
            <w:rPr/>
          </w:rPrChange>
        </w:rPr>
        <w:t>.</w:t>
      </w:r>
      <w:bookmarkEnd w:id="125"/>
      <w:bookmarkEnd w:id="126"/>
      <w:bookmarkEnd w:id="127"/>
      <w:bookmarkEnd w:id="128"/>
    </w:p>
    <w:p w:rsidR="001D3074" w:rsidRPr="00BE161A" w:rsidRDefault="001D3074" w:rsidP="00201767">
      <w:pPr>
        <w:rPr>
          <w:rFonts w:ascii="Arial" w:hAnsi="Arial" w:cs="Arial"/>
          <w:sz w:val="22"/>
          <w:rPrChange w:id="137" w:author="Guo, Shicheng" w:date="2018-06-14T08:58:00Z">
            <w:rPr/>
          </w:rPrChange>
        </w:rPr>
      </w:pPr>
      <w:r w:rsidRPr="00BE161A">
        <w:rPr>
          <w:rFonts w:ascii="Arial" w:hAnsi="Arial" w:cs="Arial"/>
          <w:b/>
          <w:sz w:val="22"/>
          <w:rPrChange w:id="138" w:author="Guo, Shicheng" w:date="2018-06-14T08:58:00Z">
            <w:rPr>
              <w:b/>
            </w:rPr>
          </w:rPrChange>
        </w:rPr>
        <w:t xml:space="preserve">Keywords: </w:t>
      </w:r>
      <w:r w:rsidRPr="00BE161A">
        <w:rPr>
          <w:rFonts w:ascii="Arial" w:hAnsi="Arial" w:cs="Arial"/>
          <w:sz w:val="22"/>
          <w:rPrChange w:id="139" w:author="Guo, Shicheng" w:date="2018-06-14T08:58:00Z">
            <w:rPr/>
          </w:rPrChange>
        </w:rPr>
        <w:t>autoimmune diseases, DNA methylation, CD4+ T cells, CD8+ T cells, type I interferon, biomarker</w:t>
      </w:r>
    </w:p>
    <w:p w:rsidR="0086766B" w:rsidRPr="00BE161A" w:rsidRDefault="0086766B" w:rsidP="0086766B">
      <w:pPr>
        <w:rPr>
          <w:rFonts w:ascii="Arial" w:hAnsi="Arial" w:cs="Arial"/>
          <w:b/>
          <w:sz w:val="22"/>
          <w:rPrChange w:id="140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141" w:author="Guo, Shicheng" w:date="2018-06-14T08:58:00Z">
            <w:rPr>
              <w:b/>
            </w:rPr>
          </w:rPrChange>
        </w:rPr>
        <w:t>Introduction</w:t>
      </w:r>
    </w:p>
    <w:p w:rsidR="00610870" w:rsidRPr="00BE161A" w:rsidRDefault="00610870" w:rsidP="00610870">
      <w:pPr>
        <w:rPr>
          <w:rFonts w:ascii="Arial" w:hAnsi="Arial" w:cs="Arial"/>
          <w:sz w:val="22"/>
          <w:rPrChange w:id="142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43" w:author="Guo, Shicheng" w:date="2018-06-14T08:58:00Z">
            <w:rPr>
              <w:rFonts w:hint="eastAsia"/>
            </w:rPr>
          </w:rPrChange>
        </w:rPr>
        <w:t xml:space="preserve">Autoimmune diseases are </w:t>
      </w:r>
      <w:r w:rsidR="00CD7D45" w:rsidRPr="00BE161A">
        <w:rPr>
          <w:rFonts w:ascii="Arial" w:hAnsi="Arial" w:cs="Arial"/>
          <w:sz w:val="22"/>
          <w:rPrChange w:id="144" w:author="Guo, Shicheng" w:date="2018-06-14T08:58:00Z">
            <w:rPr/>
          </w:rPrChange>
        </w:rPr>
        <w:t xml:space="preserve">multifactorial complex diseases characterized by </w:t>
      </w:r>
      <w:r w:rsidR="00AB1A7B" w:rsidRPr="00BE161A">
        <w:rPr>
          <w:rFonts w:ascii="Arial" w:hAnsi="Arial" w:cs="Arial"/>
          <w:sz w:val="22"/>
          <w:rPrChange w:id="145" w:author="Guo, Shicheng" w:date="2018-06-14T08:58:00Z">
            <w:rPr/>
          </w:rPrChange>
        </w:rPr>
        <w:t xml:space="preserve">loss of immunologic tolerance to self-antigens, </w:t>
      </w:r>
      <w:r w:rsidR="005C077C" w:rsidRPr="00BE161A">
        <w:rPr>
          <w:rFonts w:ascii="Arial" w:hAnsi="Arial" w:cs="Arial"/>
          <w:sz w:val="22"/>
          <w:rPrChange w:id="146" w:author="Guo, Shicheng" w:date="2018-06-14T08:58:00Z">
            <w:rPr/>
          </w:rPrChange>
        </w:rPr>
        <w:t>inappropriate activation of autoimmune response and damage of target organ systems</w:t>
      </w:r>
      <w:r w:rsidR="00695B5D" w:rsidRPr="00BE161A">
        <w:rPr>
          <w:rFonts w:ascii="Arial" w:hAnsi="Arial" w:cs="Arial"/>
          <w:sz w:val="22"/>
          <w:rPrChange w:id="147" w:author="Guo, Shicheng" w:date="2018-06-14T08:58:00Z">
            <w:rPr/>
          </w:rPrChange>
        </w:rPr>
        <w:t xml:space="preserve"> </w:t>
      </w:r>
      <w:r w:rsidR="00F708C0" w:rsidRPr="00BE161A">
        <w:rPr>
          <w:rFonts w:ascii="Arial" w:hAnsi="Arial" w:cs="Arial"/>
          <w:sz w:val="22"/>
          <w:rPrChange w:id="148" w:author="Guo, Shicheng" w:date="2018-06-14T08:58:00Z">
            <w:rPr/>
          </w:rPrChange>
        </w:rPr>
        <w:fldChar w:fldCharType="begin"/>
      </w:r>
      <w:r w:rsidR="002B790A" w:rsidRPr="00BE161A">
        <w:rPr>
          <w:rFonts w:ascii="Arial" w:hAnsi="Arial" w:cs="Arial"/>
          <w:sz w:val="22"/>
          <w:rPrChange w:id="149" w:author="Guo, Shicheng" w:date="2018-06-14T08:58:00Z">
            <w:rPr/>
          </w:rPrChange>
        </w:rPr>
        <w:instrText xml:space="preserve"> ADDIN EN.CITE &lt;EndNote&gt;&lt;Cite&gt;&lt;Author&gt;Wandstrat&lt;/Author&gt;&lt;Year&gt;2001&lt;/Year&gt;&lt;RecNum&gt;4&lt;/RecNum&gt;&lt;DisplayText&gt;[1]&lt;/DisplayText&gt;&lt;record&gt;&lt;rec-number&gt;4&lt;/rec-number&gt;&lt;foreign-keys&gt;&lt;key app="EN" db-id="2eafdpvpcw9ppkewresx0eenxtpwae0ea955"&gt;4&lt;/key&gt;&lt;/foreign-keys&gt;&lt;ref-type name="Journal Article"&gt;17&lt;/ref-type&gt;&lt;contributors&gt;&lt;authors&gt;&lt;author&gt;Wandstrat, A.&lt;/author&gt;&lt;author&gt;Wakeland, E.&lt;/author&gt;&lt;/authors&gt;&lt;/contributors&gt;&lt;auth-address&gt;Center for Immunology, University of Texas Southwestern Medical Center, Department of Immunology, 5323 Harry Hines Blvd., Dallas, TX 75390, USA.&lt;/auth-address&gt;&lt;titles&gt;&lt;title&gt;The genetics of complex autoimmune diseases: non-MHC susceptibility genes&lt;/title&gt;&lt;secondary-title&gt;Nat Immunol&lt;/secondary-title&gt;&lt;alt-title&gt;Nature immunology&lt;/alt-title&gt;&lt;/titles&gt;&lt;periodical&gt;&lt;full-title&gt;Nat Immunol&lt;/full-title&gt;&lt;abbr-1&gt;Nature immunology&lt;/abbr-1&gt;&lt;/periodical&gt;&lt;alt-periodical&gt;&lt;full-title&gt;Nat Immunol&lt;/full-title&gt;&lt;abbr-1&gt;Nature immunology&lt;/abbr-1&gt;&lt;/alt-periodical&gt;&lt;pages&gt;802-9&lt;/pages&gt;&lt;volume&gt;2&lt;/volume&gt;&lt;number&gt;9&lt;/number&gt;&lt;keywords&gt;&lt;keyword&gt;Animals&lt;/keyword&gt;&lt;keyword&gt;Autoimmune Diseases/etiology/*genetics&lt;/keyword&gt;&lt;keyword&gt;Chromosome Mapping&lt;/keyword&gt;&lt;keyword&gt;Environment&lt;/keyword&gt;&lt;keyword&gt;Epistasis, Genetic&lt;/keyword&gt;&lt;keyword&gt;*Genetic Predisposition to Disease&lt;/keyword&gt;&lt;keyword&gt;Genetic Variation&lt;/keyword&gt;&lt;keyword&gt;Humans&lt;/keyword&gt;&lt;keyword&gt;Major Histocompatibility Complex&lt;/keyword&gt;&lt;keyword&gt;Mice&lt;/keyword&gt;&lt;keyword&gt;Penetrance&lt;/keyword&gt;&lt;keyword&gt;Stochastic Processes&lt;/keyword&gt;&lt;/keywords&gt;&lt;dates&gt;&lt;year&gt;2001&lt;/year&gt;&lt;pub-dates&gt;&lt;date&gt;Sep&lt;/date&gt;&lt;/pub-dates&gt;&lt;/dates&gt;&lt;isbn&gt;1529-2908 (Print)&amp;#xD;1529-2908 (Linking)&lt;/isbn&gt;&lt;accession-num&gt;11526390&lt;/accession-num&gt;&lt;urls&gt;&lt;related-urls&gt;&lt;url&gt;http://www.ncbi.nlm.nih.gov/pubmed/11526390&lt;/url&gt;&lt;/related-urls&gt;&lt;/urls&gt;&lt;electronic-resource-num&gt;10.1038/ni0901-802&lt;/electronic-resource-num&gt;&lt;/record&gt;&lt;/Cite&gt;&lt;/EndNote&gt;</w:instrText>
      </w:r>
      <w:r w:rsidR="00F708C0" w:rsidRPr="00BE161A">
        <w:rPr>
          <w:rFonts w:ascii="Arial" w:hAnsi="Arial" w:cs="Arial"/>
          <w:sz w:val="22"/>
          <w:rPrChange w:id="150" w:author="Guo, Shicheng" w:date="2018-06-14T08:58:00Z">
            <w:rPr/>
          </w:rPrChange>
        </w:rPr>
        <w:fldChar w:fldCharType="separate"/>
      </w:r>
      <w:r w:rsidR="002B790A" w:rsidRPr="00BE161A">
        <w:rPr>
          <w:rFonts w:ascii="Arial" w:hAnsi="Arial" w:cs="Arial"/>
          <w:noProof/>
          <w:sz w:val="22"/>
          <w:rPrChange w:id="151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52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53" w:author="Guo, Shicheng" w:date="2018-06-14T08:58:00Z">
            <w:rPr/>
          </w:rPrChange>
        </w:rPr>
        <w:instrText xml:space="preserve"> HYPERLINK \l "_ENREF_1" \o "Wandstrat, 2001 #4" </w:instrText>
      </w:r>
      <w:r w:rsidR="00BE161A" w:rsidRPr="00BE161A">
        <w:rPr>
          <w:rFonts w:ascii="Arial" w:hAnsi="Arial" w:cs="Arial"/>
          <w:sz w:val="22"/>
          <w:rPrChange w:id="154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5" w:author="Guo, Shicheng" w:date="2018-06-14T08:58:00Z">
            <w:rPr>
              <w:noProof/>
            </w:rPr>
          </w:rPrChange>
        </w:rPr>
        <w:t>1</w:t>
      </w:r>
      <w:r w:rsidR="00BE161A" w:rsidRPr="00BE161A">
        <w:rPr>
          <w:rFonts w:ascii="Arial" w:hAnsi="Arial" w:cs="Arial"/>
          <w:noProof/>
          <w:sz w:val="22"/>
          <w:rPrChange w:id="156" w:author="Guo, Shicheng" w:date="2018-06-14T08:58:00Z">
            <w:rPr>
              <w:noProof/>
            </w:rPr>
          </w:rPrChange>
        </w:rPr>
        <w:fldChar w:fldCharType="end"/>
      </w:r>
      <w:r w:rsidR="002B790A" w:rsidRPr="00BE161A">
        <w:rPr>
          <w:rFonts w:ascii="Arial" w:hAnsi="Arial" w:cs="Arial"/>
          <w:noProof/>
          <w:sz w:val="22"/>
          <w:rPrChange w:id="157" w:author="Guo, Shicheng" w:date="2018-06-14T08:58:00Z">
            <w:rPr>
              <w:noProof/>
            </w:rPr>
          </w:rPrChange>
        </w:rPr>
        <w:t>]</w:t>
      </w:r>
      <w:r w:rsidR="00F708C0" w:rsidRPr="00BE161A">
        <w:rPr>
          <w:rFonts w:ascii="Arial" w:hAnsi="Arial" w:cs="Arial"/>
          <w:sz w:val="22"/>
          <w:rPrChange w:id="158" w:author="Guo, Shicheng" w:date="2018-06-14T08:58:00Z">
            <w:rPr/>
          </w:rPrChange>
        </w:rPr>
        <w:fldChar w:fldCharType="end"/>
      </w:r>
      <w:r w:rsidR="005C077C" w:rsidRPr="00BE161A">
        <w:rPr>
          <w:rFonts w:ascii="Arial" w:hAnsi="Arial" w:cs="Arial"/>
          <w:sz w:val="22"/>
          <w:rPrChange w:id="159" w:author="Guo, Shicheng" w:date="2018-06-14T08:58:00Z">
            <w:rPr/>
          </w:rPrChange>
        </w:rPr>
        <w:t>.</w:t>
      </w:r>
      <w:r w:rsidR="00B34CA1" w:rsidRPr="00BE161A">
        <w:rPr>
          <w:rFonts w:ascii="Arial" w:hAnsi="Arial" w:cs="Arial"/>
          <w:sz w:val="22"/>
          <w:rPrChange w:id="160" w:author="Guo, Shicheng" w:date="2018-06-14T08:58:00Z">
            <w:rPr/>
          </w:rPrChange>
        </w:rPr>
        <w:t xml:space="preserve"> </w:t>
      </w:r>
      <w:r w:rsidR="00820C82" w:rsidRPr="00BE161A">
        <w:rPr>
          <w:rFonts w:ascii="Arial" w:hAnsi="Arial" w:cs="Arial"/>
          <w:sz w:val="22"/>
          <w:rPrChange w:id="161" w:author="Guo, Shicheng" w:date="2018-06-14T08:58:00Z">
            <w:rPr/>
          </w:rPrChange>
        </w:rPr>
        <w:t>Currently, o</w:t>
      </w:r>
      <w:r w:rsidR="00F33CA0" w:rsidRPr="00BE161A">
        <w:rPr>
          <w:rFonts w:ascii="Arial" w:hAnsi="Arial" w:cs="Arial"/>
          <w:sz w:val="22"/>
          <w:rPrChange w:id="162" w:author="Guo, Shicheng" w:date="2018-06-14T08:58:00Z">
            <w:rPr/>
          </w:rPrChange>
        </w:rPr>
        <w:t>ver 100 types of autoimmune diseases are affecting 5-10% of the population</w:t>
      </w:r>
      <w:r w:rsidR="00695B5D" w:rsidRPr="00BE161A">
        <w:rPr>
          <w:rFonts w:ascii="Arial" w:hAnsi="Arial" w:cs="Arial"/>
          <w:sz w:val="22"/>
          <w:rPrChange w:id="163" w:author="Guo, Shicheng" w:date="2018-06-14T08:58:00Z">
            <w:rPr/>
          </w:rPrChange>
        </w:rPr>
        <w:t xml:space="preserve"> worldwide and are one of the key causes of morbidity and mortality.</w:t>
      </w:r>
      <w:r w:rsidR="00272F6C" w:rsidRPr="00BE161A">
        <w:rPr>
          <w:rFonts w:ascii="Arial" w:hAnsi="Arial" w:cs="Arial"/>
          <w:sz w:val="22"/>
          <w:rPrChange w:id="164" w:author="Guo, Shicheng" w:date="2018-06-14T08:58:00Z">
            <w:rPr/>
          </w:rPrChange>
        </w:rPr>
        <w:t xml:space="preserve"> </w:t>
      </w:r>
      <w:r w:rsidR="00820C82" w:rsidRPr="00BE161A">
        <w:rPr>
          <w:rFonts w:ascii="Arial" w:hAnsi="Arial" w:cs="Arial"/>
          <w:sz w:val="22"/>
          <w:rPrChange w:id="165" w:author="Guo, Shicheng" w:date="2018-06-14T08:58:00Z">
            <w:rPr/>
          </w:rPrChange>
        </w:rPr>
        <w:t>Moreover, t</w:t>
      </w:r>
      <w:r w:rsidR="00272F6C" w:rsidRPr="00BE161A">
        <w:rPr>
          <w:rFonts w:ascii="Arial" w:hAnsi="Arial" w:cs="Arial"/>
          <w:sz w:val="22"/>
          <w:rPrChange w:id="166" w:author="Guo, Shicheng" w:date="2018-06-14T08:58:00Z">
            <w:rPr/>
          </w:rPrChange>
        </w:rPr>
        <w:t xml:space="preserve">he economic burden of autoimmune diseases is enormous due to </w:t>
      </w:r>
      <w:r w:rsidR="00622295" w:rsidRPr="00BE161A">
        <w:rPr>
          <w:rFonts w:ascii="Arial" w:hAnsi="Arial" w:cs="Arial"/>
          <w:sz w:val="22"/>
          <w:rPrChange w:id="167" w:author="Guo, Shicheng" w:date="2018-06-14T08:58:00Z">
            <w:rPr/>
          </w:rPrChange>
        </w:rPr>
        <w:t>high rates of disability and comorbidity</w:t>
      </w:r>
      <w:r w:rsidR="00820C82" w:rsidRPr="00BE161A">
        <w:rPr>
          <w:rFonts w:ascii="Arial" w:hAnsi="Arial" w:cs="Arial"/>
          <w:sz w:val="22"/>
          <w:rPrChange w:id="168" w:author="Guo, Shicheng" w:date="2018-06-14T08:58:00Z">
            <w:rPr/>
          </w:rPrChange>
        </w:rPr>
        <w:t xml:space="preserve"> as well as </w:t>
      </w:r>
      <w:r w:rsidR="00DD1531" w:rsidRPr="00BE161A">
        <w:rPr>
          <w:rFonts w:ascii="Arial" w:hAnsi="Arial" w:cs="Arial"/>
          <w:sz w:val="22"/>
          <w:rPrChange w:id="169" w:author="Guo, Shicheng" w:date="2018-06-14T08:58:00Z">
            <w:rPr/>
          </w:rPrChange>
        </w:rPr>
        <w:t xml:space="preserve">the increasing </w:t>
      </w:r>
      <w:r w:rsidR="00820C82" w:rsidRPr="00BE161A">
        <w:rPr>
          <w:rFonts w:ascii="Arial" w:hAnsi="Arial" w:cs="Arial"/>
          <w:sz w:val="22"/>
          <w:rPrChange w:id="170" w:author="Guo, Shicheng" w:date="2018-06-14T08:58:00Z">
            <w:rPr/>
          </w:rPrChange>
        </w:rPr>
        <w:t>treatment costs</w:t>
      </w:r>
      <w:r w:rsidR="00682DF8" w:rsidRPr="00BE161A">
        <w:rPr>
          <w:rFonts w:ascii="Arial" w:hAnsi="Arial" w:cs="Arial"/>
          <w:sz w:val="22"/>
          <w:rPrChange w:id="171" w:author="Guo, Shicheng" w:date="2018-06-14T08:58:00Z">
            <w:rPr/>
          </w:rPrChange>
        </w:rPr>
        <w:t xml:space="preserve"> </w:t>
      </w:r>
      <w:r w:rsidR="002B790A" w:rsidRPr="00BE161A">
        <w:rPr>
          <w:rFonts w:ascii="Arial" w:hAnsi="Arial" w:cs="Arial"/>
          <w:sz w:val="22"/>
          <w:rPrChange w:id="172" w:author="Guo, Shicheng" w:date="2018-06-14T08:58:00Z">
            <w:rPr/>
          </w:rPrChange>
        </w:rPr>
        <w:fldChar w:fldCharType="begin"/>
      </w:r>
      <w:r w:rsidR="002B790A" w:rsidRPr="00BE161A">
        <w:rPr>
          <w:rFonts w:ascii="Arial" w:hAnsi="Arial" w:cs="Arial"/>
          <w:sz w:val="22"/>
          <w:rPrChange w:id="173" w:author="Guo, Shicheng" w:date="2018-06-14T08:58:00Z">
            <w:rPr/>
          </w:rPrChange>
        </w:rPr>
        <w:instrText xml:space="preserve"> ADDIN EN.CITE &lt;EndNote&gt;&lt;Cite&gt;&lt;Author&gt;Shoenfeld&lt;/Author&gt;&lt;Year&gt;2008&lt;/Year&gt;&lt;RecNum&gt;5&lt;/RecNum&gt;&lt;DisplayText&gt;[2]&lt;/DisplayText&gt;&lt;record&gt;&lt;rec-number&gt;5&lt;/rec-number&gt;&lt;foreign-keys&gt;&lt;key app="EN" db-id="2eafdpvpcw9ppkewresx0eenxtpwae0ea955"&gt;5&lt;/key&gt;&lt;/foreign-keys&gt;&lt;ref-type name="Journal Article"&gt;17&lt;/ref-type&gt;&lt;contributors&gt;&lt;authors&gt;&lt;author&gt;Shoenfeld, Y.&lt;/author&gt;&lt;author&gt;Selmi, C.&lt;/author&gt;&lt;author&gt;Zimlichman, E.&lt;/author&gt;&lt;author&gt;Gershwin, M. E.&lt;/author&gt;&lt;/authors&gt;&lt;/contributors&gt;&lt;auth-address&gt;Department of Medicine B, Center for Autoimmune diseases, Sheba Medical Center, Sackler Faculty of Medicine, Tel Aviv University, Tel Aviv, Israel. shoenfel@post.tau.ac.il&lt;/auth-address&gt;&lt;titles&gt;&lt;title&gt;The autoimmunologist: geoepidemiology, a new center of gravity, and prime time for autoimmunity&lt;/title&gt;&lt;secondary-title&gt;J Autoimmun&lt;/secondary-title&gt;&lt;alt-title&gt;Journal of autoimmunity&lt;/alt-title&gt;&lt;/titles&gt;&lt;periodical&gt;&lt;full-title&gt;J Autoimmun&lt;/full-title&gt;&lt;abbr-1&gt;Journal of autoimmunity&lt;/abbr-1&gt;&lt;/periodical&gt;&lt;alt-periodical&gt;&lt;full-title&gt;J Autoimmun&lt;/full-title&gt;&lt;abbr-1&gt;Journal of autoimmunity&lt;/abbr-1&gt;&lt;/alt-periodical&gt;&lt;pages&gt;325-30&lt;/pages&gt;&lt;volume&gt;31&lt;/volume&gt;&lt;number&gt;4&lt;/number&gt;&lt;keywords&gt;&lt;keyword&gt;Allergy and Immunology/*manpower&lt;/keyword&gt;&lt;keyword&gt;Autoimmune Diseases/*diagnosis/epidemiology/*prevention &amp;amp; control&lt;/keyword&gt;&lt;keyword&gt;Autoimmunity&lt;/keyword&gt;&lt;keyword&gt;Health Care Costs&lt;/keyword&gt;&lt;keyword&gt;Hospitals, Special/manpower/*organization &amp;amp; administration&lt;/keyword&gt;&lt;keyword&gt;Humans&lt;/keyword&gt;&lt;keyword&gt;*Physicians&lt;/keyword&gt;&lt;/keywords&gt;&lt;dates&gt;&lt;year&gt;2008&lt;/year&gt;&lt;pub-dates&gt;&lt;date&gt;Dec&lt;/date&gt;&lt;/pub-dates&gt;&lt;/dates&gt;&lt;isbn&gt;0896-8411 (Print)&amp;#xD;0896-8411 (Linking)&lt;/isbn&gt;&lt;accession-num&gt;18838248&lt;/accession-num&gt;&lt;urls&gt;&lt;related-urls&gt;&lt;url&gt;http://www.ncbi.nlm.nih.gov/pubmed/18838248&lt;/url&gt;&lt;/related-urls&gt;&lt;/urls&gt;&lt;electronic-resource-num&gt;10.1016/j.jaut.2008.08.004&lt;/electronic-resource-num&gt;&lt;/record&gt;&lt;/Cite&gt;&lt;/EndNote&gt;</w:instrText>
      </w:r>
      <w:r w:rsidR="002B790A" w:rsidRPr="00BE161A">
        <w:rPr>
          <w:rFonts w:ascii="Arial" w:hAnsi="Arial" w:cs="Arial"/>
          <w:sz w:val="22"/>
          <w:rPrChange w:id="174" w:author="Guo, Shicheng" w:date="2018-06-14T08:58:00Z">
            <w:rPr/>
          </w:rPrChange>
        </w:rPr>
        <w:fldChar w:fldCharType="separate"/>
      </w:r>
      <w:r w:rsidR="002B790A" w:rsidRPr="00BE161A">
        <w:rPr>
          <w:rFonts w:ascii="Arial" w:hAnsi="Arial" w:cs="Arial"/>
          <w:noProof/>
          <w:sz w:val="22"/>
          <w:rPrChange w:id="175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76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77" w:author="Guo, Shicheng" w:date="2018-06-14T08:58:00Z">
            <w:rPr/>
          </w:rPrChange>
        </w:rPr>
        <w:instrText xml:space="preserve"> HYPERLINK \l "_ENREF_2" \o "Shoenfeld, 2008 #5" </w:instrText>
      </w:r>
      <w:r w:rsidR="00BE161A" w:rsidRPr="00BE161A">
        <w:rPr>
          <w:rFonts w:ascii="Arial" w:hAnsi="Arial" w:cs="Arial"/>
          <w:sz w:val="22"/>
          <w:rPrChange w:id="178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79" w:author="Guo, Shicheng" w:date="2018-06-14T08:58:00Z">
            <w:rPr>
              <w:noProof/>
            </w:rPr>
          </w:rPrChange>
        </w:rPr>
        <w:t>2</w:t>
      </w:r>
      <w:r w:rsidR="00BE161A" w:rsidRPr="00BE161A">
        <w:rPr>
          <w:rFonts w:ascii="Arial" w:hAnsi="Arial" w:cs="Arial"/>
          <w:noProof/>
          <w:sz w:val="22"/>
          <w:rPrChange w:id="180" w:author="Guo, Shicheng" w:date="2018-06-14T08:58:00Z">
            <w:rPr>
              <w:noProof/>
            </w:rPr>
          </w:rPrChange>
        </w:rPr>
        <w:fldChar w:fldCharType="end"/>
      </w:r>
      <w:r w:rsidR="002B790A" w:rsidRPr="00BE161A">
        <w:rPr>
          <w:rFonts w:ascii="Arial" w:hAnsi="Arial" w:cs="Arial"/>
          <w:noProof/>
          <w:sz w:val="22"/>
          <w:rPrChange w:id="181" w:author="Guo, Shicheng" w:date="2018-06-14T08:58:00Z">
            <w:rPr>
              <w:noProof/>
            </w:rPr>
          </w:rPrChange>
        </w:rPr>
        <w:t>]</w:t>
      </w:r>
      <w:r w:rsidR="002B790A" w:rsidRPr="00BE161A">
        <w:rPr>
          <w:rFonts w:ascii="Arial" w:hAnsi="Arial" w:cs="Arial"/>
          <w:sz w:val="22"/>
          <w:rPrChange w:id="182" w:author="Guo, Shicheng" w:date="2018-06-14T08:58:00Z">
            <w:rPr/>
          </w:rPrChange>
        </w:rPr>
        <w:fldChar w:fldCharType="end"/>
      </w:r>
      <w:r w:rsidR="00DD1531" w:rsidRPr="00BE161A">
        <w:rPr>
          <w:rFonts w:ascii="Arial" w:hAnsi="Arial" w:cs="Arial"/>
          <w:sz w:val="22"/>
          <w:rPrChange w:id="183" w:author="Guo, Shicheng" w:date="2018-06-14T08:58:00Z">
            <w:rPr/>
          </w:rPrChange>
        </w:rPr>
        <w:t>.</w:t>
      </w:r>
      <w:r w:rsidR="00DE3C6D" w:rsidRPr="00BE161A">
        <w:rPr>
          <w:rFonts w:ascii="Arial" w:hAnsi="Arial" w:cs="Arial"/>
          <w:sz w:val="22"/>
          <w:rPrChange w:id="184" w:author="Guo, Shicheng" w:date="2018-06-14T08:58:00Z">
            <w:rPr/>
          </w:rPrChange>
        </w:rPr>
        <w:t xml:space="preserve"> </w:t>
      </w:r>
      <w:r w:rsidR="003272A7" w:rsidRPr="00BE161A">
        <w:rPr>
          <w:rFonts w:ascii="Arial" w:hAnsi="Arial" w:cs="Arial"/>
          <w:sz w:val="22"/>
          <w:rPrChange w:id="185" w:author="Guo, Shicheng" w:date="2018-06-14T08:58:00Z">
            <w:rPr/>
          </w:rPrChange>
        </w:rPr>
        <w:t xml:space="preserve">However, the understanding of autoimmune diseases is still limited, with the exact etiology and pathogenesis </w:t>
      </w:r>
      <w:r w:rsidR="00820C82" w:rsidRPr="00BE161A">
        <w:rPr>
          <w:rFonts w:ascii="Arial" w:hAnsi="Arial" w:cs="Arial"/>
          <w:sz w:val="22"/>
          <w:rPrChange w:id="186" w:author="Guo, Shicheng" w:date="2018-06-14T08:58:00Z">
            <w:rPr/>
          </w:rPrChange>
        </w:rPr>
        <w:t xml:space="preserve">remains </w:t>
      </w:r>
      <w:r w:rsidR="003272A7" w:rsidRPr="00BE161A">
        <w:rPr>
          <w:rFonts w:ascii="Arial" w:hAnsi="Arial" w:cs="Arial"/>
          <w:sz w:val="22"/>
          <w:rPrChange w:id="187" w:author="Guo, Shicheng" w:date="2018-06-14T08:58:00Z">
            <w:rPr/>
          </w:rPrChange>
        </w:rPr>
        <w:t>unclear.</w:t>
      </w:r>
      <w:r w:rsidR="0076556F" w:rsidRPr="00BE161A">
        <w:rPr>
          <w:rFonts w:ascii="Arial" w:hAnsi="Arial" w:cs="Arial"/>
          <w:sz w:val="22"/>
          <w:rPrChange w:id="188" w:author="Guo, Shicheng" w:date="2018-06-14T08:58:00Z">
            <w:rPr/>
          </w:rPrChange>
        </w:rPr>
        <w:t xml:space="preserve"> </w:t>
      </w:r>
      <w:r w:rsidR="00FE6178" w:rsidRPr="00BE161A">
        <w:rPr>
          <w:rFonts w:ascii="Arial" w:hAnsi="Arial" w:cs="Arial"/>
          <w:sz w:val="22"/>
          <w:rPrChange w:id="189" w:author="Guo, Shicheng" w:date="2018-06-14T08:58:00Z">
            <w:rPr/>
          </w:rPrChange>
        </w:rPr>
        <w:t>Recently, multiple studies have suggested that</w:t>
      </w:r>
      <w:r w:rsidR="004B715F" w:rsidRPr="00BE161A">
        <w:rPr>
          <w:rFonts w:ascii="Arial" w:hAnsi="Arial" w:cs="Arial"/>
          <w:sz w:val="22"/>
          <w:rPrChange w:id="190" w:author="Guo, Shicheng" w:date="2018-06-14T08:58:00Z">
            <w:rPr/>
          </w:rPrChange>
        </w:rPr>
        <w:t xml:space="preserve"> there are a lot of commonalities in the pathogenesis </w:t>
      </w:r>
      <w:r w:rsidR="006B7C91" w:rsidRPr="00BE161A">
        <w:rPr>
          <w:rFonts w:ascii="Arial" w:hAnsi="Arial" w:cs="Arial"/>
          <w:sz w:val="22"/>
          <w:rPrChange w:id="191" w:author="Guo, Shicheng" w:date="2018-06-14T08:58:00Z">
            <w:rPr/>
          </w:rPrChange>
        </w:rPr>
        <w:t xml:space="preserve">of </w:t>
      </w:r>
      <w:r w:rsidR="004B715F" w:rsidRPr="00BE161A">
        <w:rPr>
          <w:rFonts w:ascii="Arial" w:hAnsi="Arial" w:cs="Arial"/>
          <w:sz w:val="22"/>
          <w:rPrChange w:id="192" w:author="Guo, Shicheng" w:date="2018-06-14T08:58:00Z">
            <w:rPr/>
          </w:rPrChange>
        </w:rPr>
        <w:t>different kinds of autoimmune diseases. T</w:t>
      </w:r>
      <w:r w:rsidR="0076556F" w:rsidRPr="00BE161A">
        <w:rPr>
          <w:rFonts w:ascii="Arial" w:hAnsi="Arial" w:cs="Arial"/>
          <w:sz w:val="22"/>
          <w:rPrChange w:id="193" w:author="Guo, Shicheng" w:date="2018-06-14T08:58:00Z">
            <w:rPr/>
          </w:rPrChange>
        </w:rPr>
        <w:t xml:space="preserve">herefore, </w:t>
      </w:r>
      <w:r w:rsidR="006B7C91" w:rsidRPr="00BE161A">
        <w:rPr>
          <w:rFonts w:ascii="Arial" w:hAnsi="Arial" w:cs="Arial"/>
          <w:sz w:val="22"/>
          <w:rPrChange w:id="194" w:author="Guo, Shicheng" w:date="2018-06-14T08:58:00Z">
            <w:rPr/>
          </w:rPrChange>
        </w:rPr>
        <w:t xml:space="preserve">the integrative </w:t>
      </w:r>
      <w:r w:rsidR="000A4090" w:rsidRPr="00BE161A">
        <w:rPr>
          <w:rFonts w:ascii="Arial" w:hAnsi="Arial" w:cs="Arial"/>
          <w:sz w:val="22"/>
          <w:rPrChange w:id="195" w:author="Guo, Shicheng" w:date="2018-06-14T08:58:00Z">
            <w:rPr/>
          </w:rPrChange>
        </w:rPr>
        <w:t xml:space="preserve">and comparable analysis </w:t>
      </w:r>
      <w:r w:rsidR="000A4090" w:rsidRPr="00BE161A">
        <w:rPr>
          <w:rFonts w:ascii="Arial" w:hAnsi="Arial" w:cs="Arial"/>
          <w:sz w:val="22"/>
          <w:rPrChange w:id="196" w:author="Guo, Shicheng" w:date="2018-06-14T08:58:00Z">
            <w:rPr/>
          </w:rPrChange>
        </w:rPr>
        <w:lastRenderedPageBreak/>
        <w:t>across different kinds of autoimmune diseases may reveal more clues about the pathogenesis.</w:t>
      </w:r>
    </w:p>
    <w:p w:rsidR="000D1639" w:rsidRPr="00BE161A" w:rsidRDefault="00BA6578" w:rsidP="005B64CE">
      <w:pPr>
        <w:rPr>
          <w:rFonts w:ascii="Arial" w:hAnsi="Arial" w:cs="Arial"/>
          <w:sz w:val="22"/>
          <w:rPrChange w:id="197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98" w:author="Guo, Shicheng" w:date="2018-06-14T08:58:00Z">
            <w:rPr/>
          </w:rPrChange>
        </w:rPr>
        <w:t>Graves’ disease (GD), rheumatoid arthritis (RA), systemic lupus erythematosus (SLE) and systemic sclerosis (</w:t>
      </w:r>
      <w:proofErr w:type="spellStart"/>
      <w:r w:rsidRPr="00BE161A">
        <w:rPr>
          <w:rFonts w:ascii="Arial" w:hAnsi="Arial" w:cs="Arial"/>
          <w:sz w:val="22"/>
          <w:rPrChange w:id="199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200" w:author="Guo, Shicheng" w:date="2018-06-14T08:58:00Z">
            <w:rPr/>
          </w:rPrChange>
        </w:rPr>
        <w:t xml:space="preserve">) are all </w:t>
      </w:r>
      <w:r w:rsidR="00A84412" w:rsidRPr="00BE161A">
        <w:rPr>
          <w:rFonts w:ascii="Arial" w:hAnsi="Arial" w:cs="Arial"/>
          <w:sz w:val="22"/>
          <w:rPrChange w:id="201" w:author="Guo, Shicheng" w:date="2018-06-14T08:58:00Z">
            <w:rPr/>
          </w:rPrChange>
        </w:rPr>
        <w:t xml:space="preserve">typical </w:t>
      </w:r>
      <w:r w:rsidRPr="00BE161A">
        <w:rPr>
          <w:rFonts w:ascii="Arial" w:hAnsi="Arial" w:cs="Arial"/>
          <w:sz w:val="22"/>
          <w:rPrChange w:id="202" w:author="Guo, Shicheng" w:date="2018-06-14T08:58:00Z">
            <w:rPr/>
          </w:rPrChange>
        </w:rPr>
        <w:t>autoimmune diseases.</w:t>
      </w:r>
      <w:r w:rsidR="00B44D29" w:rsidRPr="00BE161A">
        <w:rPr>
          <w:rFonts w:ascii="Arial" w:hAnsi="Arial" w:cs="Arial"/>
          <w:sz w:val="22"/>
          <w:rPrChange w:id="203" w:author="Guo, Shicheng" w:date="2018-06-14T08:58:00Z">
            <w:rPr/>
          </w:rPrChange>
        </w:rPr>
        <w:t xml:space="preserve"> They share commonalities of </w:t>
      </w:r>
      <w:r w:rsidR="00FC4A86" w:rsidRPr="00BE161A">
        <w:rPr>
          <w:rFonts w:ascii="Arial" w:hAnsi="Arial" w:cs="Arial"/>
          <w:sz w:val="22"/>
          <w:rPrChange w:id="204" w:author="Guo, Shicheng" w:date="2018-06-14T08:58:00Z">
            <w:rPr/>
          </w:rPrChange>
        </w:rPr>
        <w:t>occur</w:t>
      </w:r>
      <w:r w:rsidR="007B622E" w:rsidRPr="00BE161A">
        <w:rPr>
          <w:rFonts w:ascii="Arial" w:hAnsi="Arial" w:cs="Arial"/>
          <w:sz w:val="22"/>
          <w:rPrChange w:id="205" w:author="Guo, Shicheng" w:date="2018-06-14T08:58:00Z">
            <w:rPr/>
          </w:rPrChange>
        </w:rPr>
        <w:t>r</w:t>
      </w:r>
      <w:r w:rsidR="00FC4A86" w:rsidRPr="00BE161A">
        <w:rPr>
          <w:rFonts w:ascii="Arial" w:hAnsi="Arial" w:cs="Arial"/>
          <w:sz w:val="22"/>
          <w:rPrChange w:id="206" w:author="Guo, Shicheng" w:date="2018-06-14T08:58:00Z">
            <w:rPr/>
          </w:rPrChange>
        </w:rPr>
        <w:t xml:space="preserve">ing more common in women than men </w:t>
      </w:r>
      <w:r w:rsidR="002B790A" w:rsidRPr="00BE161A">
        <w:rPr>
          <w:rFonts w:ascii="Arial" w:hAnsi="Arial" w:cs="Arial"/>
          <w:sz w:val="22"/>
          <w:rPrChange w:id="207" w:author="Guo, Shicheng" w:date="2018-06-14T08:58:00Z">
            <w:rPr/>
          </w:rPrChange>
        </w:rPr>
        <w:fldChar w:fldCharType="begin"/>
      </w:r>
      <w:r w:rsidR="002B790A" w:rsidRPr="00BE161A">
        <w:rPr>
          <w:rFonts w:ascii="Arial" w:hAnsi="Arial" w:cs="Arial"/>
          <w:sz w:val="22"/>
          <w:rPrChange w:id="208" w:author="Guo, Shicheng" w:date="2018-06-14T08:58:00Z">
            <w:rPr/>
          </w:rPrChange>
        </w:rPr>
        <w:instrText xml:space="preserve"> ADDIN EN.CITE &lt;EndNote&gt;&lt;Cite&gt;&lt;Author&gt;Shoenfeld&lt;/Author&gt;&lt;Year&gt;2008&lt;/Year&gt;&lt;RecNum&gt;5&lt;/RecNum&gt;&lt;DisplayText&gt;[2]&lt;/DisplayText&gt;&lt;record&gt;&lt;rec-number&gt;5&lt;/rec-number&gt;&lt;foreign-keys&gt;&lt;key app="EN" db-id="2eafdpvpcw9ppkewresx0eenxtpwae0ea955"&gt;5&lt;/key&gt;&lt;/foreign-keys&gt;&lt;ref-type name="Journal Article"&gt;17&lt;/ref-type&gt;&lt;contributors&gt;&lt;authors&gt;&lt;author&gt;Shoenfeld, Y.&lt;/author&gt;&lt;author&gt;Selmi, C.&lt;/author&gt;&lt;author&gt;Zimlichman, E.&lt;/author&gt;&lt;author&gt;Gershwin, M. E.&lt;/author&gt;&lt;/authors&gt;&lt;/contributors&gt;&lt;auth-address&gt;Department of Medicine B, Center for Autoimmune diseases, Sheba Medical Center, Sackler Faculty of Medicine, Tel Aviv University, Tel Aviv, Israel. shoenfel@post.tau.ac.il&lt;/auth-address&gt;&lt;titles&gt;&lt;title&gt;The autoimmunologist: geoepidemiology, a new center of gravity, and prime time for autoimmunity&lt;/title&gt;&lt;secondary-title&gt;J Autoimmun&lt;/secondary-title&gt;&lt;alt-title&gt;Journal of autoimmunity&lt;/alt-title&gt;&lt;/titles&gt;&lt;periodical&gt;&lt;full-title&gt;J Autoimmun&lt;/full-title&gt;&lt;abbr-1&gt;Journal of autoimmunity&lt;/abbr-1&gt;&lt;/periodical&gt;&lt;alt-periodical&gt;&lt;full-title&gt;J Autoimmun&lt;/full-title&gt;&lt;abbr-1&gt;Journal of autoimmunity&lt;/abbr-1&gt;&lt;/alt-periodical&gt;&lt;pages&gt;325-30&lt;/pages&gt;&lt;volume&gt;31&lt;/volume&gt;&lt;number&gt;4&lt;/number&gt;&lt;keywords&gt;&lt;keyword&gt;Allergy and Immunology/*manpower&lt;/keyword&gt;&lt;keyword&gt;Autoimmune Diseases/*diagnosis/epidemiology/*prevention &amp;amp; control&lt;/keyword&gt;&lt;keyword&gt;Autoimmunity&lt;/keyword&gt;&lt;keyword&gt;Health Care Costs&lt;/keyword&gt;&lt;keyword&gt;Hospitals, Special/manpower/*organization &amp;amp; administration&lt;/keyword&gt;&lt;keyword&gt;Humans&lt;/keyword&gt;&lt;keyword&gt;*Physicians&lt;/keyword&gt;&lt;/keywords&gt;&lt;dates&gt;&lt;year&gt;2008&lt;/year&gt;&lt;pub-dates&gt;&lt;date&gt;Dec&lt;/date&gt;&lt;/pub-dates&gt;&lt;/dates&gt;&lt;isbn&gt;0896-8411 (Print)&amp;#xD;0896-8411 (Linking)&lt;/isbn&gt;&lt;accession-num&gt;18838248&lt;/accession-num&gt;&lt;urls&gt;&lt;related-urls&gt;&lt;url&gt;http://www.ncbi.nlm.nih.gov/pubmed/18838248&lt;/url&gt;&lt;/related-urls&gt;&lt;/urls&gt;&lt;electronic-resource-num&gt;10.1016/j.jaut.2008.08.004&lt;/electronic-resource-num&gt;&lt;/record&gt;&lt;/Cite&gt;&lt;/EndNote&gt;</w:instrText>
      </w:r>
      <w:r w:rsidR="002B790A" w:rsidRPr="00BE161A">
        <w:rPr>
          <w:rFonts w:ascii="Arial" w:hAnsi="Arial" w:cs="Arial"/>
          <w:sz w:val="22"/>
          <w:rPrChange w:id="209" w:author="Guo, Shicheng" w:date="2018-06-14T08:58:00Z">
            <w:rPr/>
          </w:rPrChange>
        </w:rPr>
        <w:fldChar w:fldCharType="separate"/>
      </w:r>
      <w:r w:rsidR="002B790A" w:rsidRPr="00BE161A">
        <w:rPr>
          <w:rFonts w:ascii="Arial" w:hAnsi="Arial" w:cs="Arial"/>
          <w:noProof/>
          <w:sz w:val="22"/>
          <w:rPrChange w:id="210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211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212" w:author="Guo, Shicheng" w:date="2018-06-14T08:58:00Z">
            <w:rPr/>
          </w:rPrChange>
        </w:rPr>
        <w:instrText xml:space="preserve"> HYPERLINK \l "_ENREF_2" \o "Shoenfeld, 2008 #5" </w:instrText>
      </w:r>
      <w:r w:rsidR="00BE161A" w:rsidRPr="00BE161A">
        <w:rPr>
          <w:rFonts w:ascii="Arial" w:hAnsi="Arial" w:cs="Arial"/>
          <w:sz w:val="22"/>
          <w:rPrChange w:id="213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214" w:author="Guo, Shicheng" w:date="2018-06-14T08:58:00Z">
            <w:rPr>
              <w:noProof/>
            </w:rPr>
          </w:rPrChange>
        </w:rPr>
        <w:t>2</w:t>
      </w:r>
      <w:r w:rsidR="00BE161A" w:rsidRPr="00BE161A">
        <w:rPr>
          <w:rFonts w:ascii="Arial" w:hAnsi="Arial" w:cs="Arial"/>
          <w:noProof/>
          <w:sz w:val="22"/>
          <w:rPrChange w:id="215" w:author="Guo, Shicheng" w:date="2018-06-14T08:58:00Z">
            <w:rPr>
              <w:noProof/>
            </w:rPr>
          </w:rPrChange>
        </w:rPr>
        <w:fldChar w:fldCharType="end"/>
      </w:r>
      <w:r w:rsidR="002B790A" w:rsidRPr="00BE161A">
        <w:rPr>
          <w:rFonts w:ascii="Arial" w:hAnsi="Arial" w:cs="Arial"/>
          <w:noProof/>
          <w:sz w:val="22"/>
          <w:rPrChange w:id="216" w:author="Guo, Shicheng" w:date="2018-06-14T08:58:00Z">
            <w:rPr>
              <w:noProof/>
            </w:rPr>
          </w:rPrChange>
        </w:rPr>
        <w:t>]</w:t>
      </w:r>
      <w:r w:rsidR="002B790A" w:rsidRPr="00BE161A">
        <w:rPr>
          <w:rFonts w:ascii="Arial" w:hAnsi="Arial" w:cs="Arial"/>
          <w:sz w:val="22"/>
          <w:rPrChange w:id="217" w:author="Guo, Shicheng" w:date="2018-06-14T08:58:00Z">
            <w:rPr/>
          </w:rPrChange>
        </w:rPr>
        <w:fldChar w:fldCharType="end"/>
      </w:r>
      <w:r w:rsidR="00B334CF" w:rsidRPr="00BE161A">
        <w:rPr>
          <w:rFonts w:ascii="Arial" w:hAnsi="Arial" w:cs="Arial"/>
          <w:sz w:val="22"/>
          <w:rPrChange w:id="218" w:author="Guo, Shicheng" w:date="2018-06-14T08:58:00Z">
            <w:rPr/>
          </w:rPrChange>
        </w:rPr>
        <w:t xml:space="preserve">, </w:t>
      </w:r>
      <w:r w:rsidR="007B622E" w:rsidRPr="00BE161A">
        <w:rPr>
          <w:rFonts w:ascii="Arial" w:hAnsi="Arial" w:cs="Arial"/>
          <w:sz w:val="22"/>
          <w:rPrChange w:id="219" w:author="Guo, Shicheng" w:date="2018-06-14T08:58:00Z">
            <w:rPr/>
          </w:rPrChange>
        </w:rPr>
        <w:t xml:space="preserve">producing autoantibodies </w:t>
      </w:r>
      <w:r w:rsidR="002B790A" w:rsidRPr="00BE161A">
        <w:rPr>
          <w:rFonts w:ascii="Arial" w:hAnsi="Arial" w:cs="Arial"/>
          <w:sz w:val="22"/>
          <w:rPrChange w:id="220" w:author="Guo, Shicheng" w:date="2018-06-14T08:58:00Z">
            <w:rPr/>
          </w:rPrChange>
        </w:rPr>
        <w:fldChar w:fldCharType="begin">
          <w:fldData xml:space="preserve">PEVuZE5vdGU+PENpdGU+PEF1dGhvcj5HZW5haW48L0F1dGhvcj48WWVhcj4xOTk5PC9ZZWFyPjxS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</w:fldData>
        </w:fldChar>
      </w:r>
      <w:r w:rsidR="007D12C4" w:rsidRPr="00BE161A">
        <w:rPr>
          <w:rFonts w:ascii="Arial" w:hAnsi="Arial" w:cs="Arial"/>
          <w:sz w:val="22"/>
          <w:rPrChange w:id="221" w:author="Guo, Shicheng" w:date="2018-06-14T08:58:00Z">
            <w:rPr/>
          </w:rPrChange>
        </w:rPr>
        <w:instrText xml:space="preserve"> ADDIN EN.CITE </w:instrText>
      </w:r>
      <w:r w:rsidR="007D12C4" w:rsidRPr="00BE161A">
        <w:rPr>
          <w:rFonts w:ascii="Arial" w:hAnsi="Arial" w:cs="Arial"/>
          <w:sz w:val="22"/>
          <w:rPrChange w:id="222" w:author="Guo, Shicheng" w:date="2018-06-14T08:58:00Z">
            <w:rPr/>
          </w:rPrChange>
        </w:rPr>
        <w:fldChar w:fldCharType="begin">
          <w:fldData xml:space="preserve">PEVuZE5vdGU+PENpdGU+PEF1dGhvcj5HZW5haW48L0F1dGhvcj48WWVhcj4xOTk5PC9ZZWFyPjxS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</w:fldData>
        </w:fldChar>
      </w:r>
      <w:r w:rsidR="007D12C4" w:rsidRPr="00BE161A">
        <w:rPr>
          <w:rFonts w:ascii="Arial" w:hAnsi="Arial" w:cs="Arial"/>
          <w:sz w:val="22"/>
          <w:rPrChange w:id="223" w:author="Guo, Shicheng" w:date="2018-06-14T08:58:00Z">
            <w:rPr/>
          </w:rPrChange>
        </w:rPr>
        <w:instrText xml:space="preserve"> ADDIN EN.CITE.DATA </w:instrText>
      </w:r>
      <w:r w:rsidR="007D12C4" w:rsidRPr="00BE161A">
        <w:rPr>
          <w:rFonts w:ascii="Arial" w:hAnsi="Arial" w:cs="Arial"/>
          <w:sz w:val="22"/>
          <w:rPrChange w:id="224" w:author="Guo, Shicheng" w:date="2018-06-14T08:58:00Z">
            <w:rPr/>
          </w:rPrChange>
        </w:rPr>
      </w:r>
      <w:r w:rsidR="007D12C4" w:rsidRPr="00BE161A">
        <w:rPr>
          <w:rFonts w:ascii="Arial" w:hAnsi="Arial" w:cs="Arial"/>
          <w:sz w:val="22"/>
          <w:rPrChange w:id="225" w:author="Guo, Shicheng" w:date="2018-06-14T08:58:00Z">
            <w:rPr/>
          </w:rPrChange>
        </w:rPr>
        <w:fldChar w:fldCharType="end"/>
      </w:r>
      <w:r w:rsidR="002B790A" w:rsidRPr="00BE161A">
        <w:rPr>
          <w:rFonts w:ascii="Arial" w:hAnsi="Arial" w:cs="Arial"/>
          <w:sz w:val="22"/>
          <w:rPrChange w:id="226" w:author="Guo, Shicheng" w:date="2018-06-14T08:58:00Z">
            <w:rPr/>
          </w:rPrChange>
        </w:rPr>
      </w:r>
      <w:r w:rsidR="002B790A" w:rsidRPr="00BE161A">
        <w:rPr>
          <w:rFonts w:ascii="Arial" w:hAnsi="Arial" w:cs="Arial"/>
          <w:sz w:val="22"/>
          <w:rPrChange w:id="227" w:author="Guo, Shicheng" w:date="2018-06-14T08:58:00Z">
            <w:rPr/>
          </w:rPrChange>
        </w:rPr>
        <w:fldChar w:fldCharType="separate"/>
      </w:r>
      <w:r w:rsidR="007D12C4" w:rsidRPr="00BE161A">
        <w:rPr>
          <w:rFonts w:ascii="Arial" w:hAnsi="Arial" w:cs="Arial"/>
          <w:noProof/>
          <w:sz w:val="22"/>
          <w:rPrChange w:id="228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229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230" w:author="Guo, Shicheng" w:date="2018-06-14T08:58:00Z">
            <w:rPr/>
          </w:rPrChange>
        </w:rPr>
        <w:instrText xml:space="preserve"> HYPERLINK \l "_ENREF_3" \o "Genain, 1999 #6" </w:instrText>
      </w:r>
      <w:r w:rsidR="00BE161A" w:rsidRPr="00BE161A">
        <w:rPr>
          <w:rFonts w:ascii="Arial" w:hAnsi="Arial" w:cs="Arial"/>
          <w:sz w:val="22"/>
          <w:rPrChange w:id="231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232" w:author="Guo, Shicheng" w:date="2018-06-14T08:58:00Z">
            <w:rPr>
              <w:noProof/>
            </w:rPr>
          </w:rPrChange>
        </w:rPr>
        <w:t>3-7</w:t>
      </w:r>
      <w:r w:rsidR="00BE161A" w:rsidRPr="00BE161A">
        <w:rPr>
          <w:rFonts w:ascii="Arial" w:hAnsi="Arial" w:cs="Arial"/>
          <w:noProof/>
          <w:sz w:val="22"/>
          <w:rPrChange w:id="233" w:author="Guo, Shicheng" w:date="2018-06-14T08:58:00Z">
            <w:rPr>
              <w:noProof/>
            </w:rPr>
          </w:rPrChange>
        </w:rPr>
        <w:fldChar w:fldCharType="end"/>
      </w:r>
      <w:r w:rsidR="007D12C4" w:rsidRPr="00BE161A">
        <w:rPr>
          <w:rFonts w:ascii="Arial" w:hAnsi="Arial" w:cs="Arial"/>
          <w:noProof/>
          <w:sz w:val="22"/>
          <w:rPrChange w:id="234" w:author="Guo, Shicheng" w:date="2018-06-14T08:58:00Z">
            <w:rPr>
              <w:noProof/>
            </w:rPr>
          </w:rPrChange>
        </w:rPr>
        <w:t>]</w:t>
      </w:r>
      <w:r w:rsidR="002B790A" w:rsidRPr="00BE161A">
        <w:rPr>
          <w:rFonts w:ascii="Arial" w:hAnsi="Arial" w:cs="Arial"/>
          <w:sz w:val="22"/>
          <w:rPrChange w:id="235" w:author="Guo, Shicheng" w:date="2018-06-14T08:58:00Z">
            <w:rPr/>
          </w:rPrChange>
        </w:rPr>
        <w:fldChar w:fldCharType="end"/>
      </w:r>
      <w:r w:rsidR="0033268E" w:rsidRPr="00BE161A">
        <w:rPr>
          <w:rFonts w:ascii="Arial" w:hAnsi="Arial" w:cs="Arial"/>
          <w:sz w:val="22"/>
          <w:rPrChange w:id="236" w:author="Guo, Shicheng" w:date="2018-06-14T08:58:00Z">
            <w:rPr/>
          </w:rPrChange>
        </w:rPr>
        <w:t xml:space="preserve">, </w:t>
      </w:r>
      <w:r w:rsidR="00F70A9C" w:rsidRPr="00BE161A">
        <w:rPr>
          <w:rFonts w:ascii="Arial" w:hAnsi="Arial" w:cs="Arial"/>
          <w:sz w:val="22"/>
          <w:rPrChange w:id="237" w:author="Guo, Shicheng" w:date="2018-06-14T08:58:00Z">
            <w:rPr/>
          </w:rPrChange>
        </w:rPr>
        <w:t xml:space="preserve">triggering immune abnormalities in CD4+ or CD8+ T cells </w:t>
      </w:r>
      <w:r w:rsidR="007D12C4" w:rsidRPr="00BE161A">
        <w:rPr>
          <w:rFonts w:ascii="Arial" w:hAnsi="Arial" w:cs="Arial"/>
          <w:sz w:val="22"/>
          <w:rPrChange w:id="238" w:author="Guo, Shicheng" w:date="2018-06-14T08:58:00Z">
            <w:rPr/>
          </w:rPrChange>
        </w:rPr>
        <w:fldChar w:fldCharType="begin">
          <w:fldData xml:space="preserve">PEVuZE5vdGU+PENpdGU+PEF1dGhvcj5NY0ZhcmxhbmQ8L0F1dGhvcj48WWVhcj4yMDA3PC9ZZWFy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</w:fldData>
        </w:fldChar>
      </w:r>
      <w:r w:rsidR="007D12C4" w:rsidRPr="00BE161A">
        <w:rPr>
          <w:rFonts w:ascii="Arial" w:hAnsi="Arial" w:cs="Arial"/>
          <w:sz w:val="22"/>
          <w:rPrChange w:id="239" w:author="Guo, Shicheng" w:date="2018-06-14T08:58:00Z">
            <w:rPr/>
          </w:rPrChange>
        </w:rPr>
        <w:instrText xml:space="preserve"> ADDIN EN.CITE </w:instrText>
      </w:r>
      <w:r w:rsidR="007D12C4" w:rsidRPr="00BE161A">
        <w:rPr>
          <w:rFonts w:ascii="Arial" w:hAnsi="Arial" w:cs="Arial"/>
          <w:sz w:val="22"/>
          <w:rPrChange w:id="240" w:author="Guo, Shicheng" w:date="2018-06-14T08:58:00Z">
            <w:rPr/>
          </w:rPrChange>
        </w:rPr>
        <w:fldChar w:fldCharType="begin">
          <w:fldData xml:space="preserve">PEVuZE5vdGU+PENpdGU+PEF1dGhvcj5NY0ZhcmxhbmQ8L0F1dGhvcj48WWVhcj4yMDA3PC9ZZWFy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</w:fldData>
        </w:fldChar>
      </w:r>
      <w:r w:rsidR="007D12C4" w:rsidRPr="00BE161A">
        <w:rPr>
          <w:rFonts w:ascii="Arial" w:hAnsi="Arial" w:cs="Arial"/>
          <w:sz w:val="22"/>
          <w:rPrChange w:id="241" w:author="Guo, Shicheng" w:date="2018-06-14T08:58:00Z">
            <w:rPr/>
          </w:rPrChange>
        </w:rPr>
        <w:instrText xml:space="preserve"> ADDIN EN.CITE.DATA </w:instrText>
      </w:r>
      <w:r w:rsidR="007D12C4" w:rsidRPr="00BE161A">
        <w:rPr>
          <w:rFonts w:ascii="Arial" w:hAnsi="Arial" w:cs="Arial"/>
          <w:sz w:val="22"/>
          <w:rPrChange w:id="242" w:author="Guo, Shicheng" w:date="2018-06-14T08:58:00Z">
            <w:rPr/>
          </w:rPrChange>
        </w:rPr>
      </w:r>
      <w:r w:rsidR="007D12C4" w:rsidRPr="00BE161A">
        <w:rPr>
          <w:rFonts w:ascii="Arial" w:hAnsi="Arial" w:cs="Arial"/>
          <w:sz w:val="22"/>
          <w:rPrChange w:id="243" w:author="Guo, Shicheng" w:date="2018-06-14T08:58:00Z">
            <w:rPr/>
          </w:rPrChange>
        </w:rPr>
        <w:fldChar w:fldCharType="end"/>
      </w:r>
      <w:r w:rsidR="007D12C4" w:rsidRPr="00BE161A">
        <w:rPr>
          <w:rFonts w:ascii="Arial" w:hAnsi="Arial" w:cs="Arial"/>
          <w:sz w:val="22"/>
          <w:rPrChange w:id="244" w:author="Guo, Shicheng" w:date="2018-06-14T08:58:00Z">
            <w:rPr/>
          </w:rPrChange>
        </w:rPr>
      </w:r>
      <w:r w:rsidR="007D12C4" w:rsidRPr="00BE161A">
        <w:rPr>
          <w:rFonts w:ascii="Arial" w:hAnsi="Arial" w:cs="Arial"/>
          <w:sz w:val="22"/>
          <w:rPrChange w:id="245" w:author="Guo, Shicheng" w:date="2018-06-14T08:58:00Z">
            <w:rPr/>
          </w:rPrChange>
        </w:rPr>
        <w:fldChar w:fldCharType="separate"/>
      </w:r>
      <w:r w:rsidR="007D12C4" w:rsidRPr="00BE161A">
        <w:rPr>
          <w:rFonts w:ascii="Arial" w:hAnsi="Arial" w:cs="Arial"/>
          <w:noProof/>
          <w:sz w:val="22"/>
          <w:rPrChange w:id="246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247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248" w:author="Guo, Shicheng" w:date="2018-06-14T08:58:00Z">
            <w:rPr/>
          </w:rPrChange>
        </w:rPr>
        <w:instrText xml:space="preserve"> HYPERLINK \l "_ENREF</w:instrText>
      </w:r>
      <w:r w:rsidR="00BE161A" w:rsidRPr="00BE161A">
        <w:rPr>
          <w:rFonts w:ascii="Arial" w:hAnsi="Arial" w:cs="Arial"/>
          <w:sz w:val="22"/>
          <w:rPrChange w:id="249" w:author="Guo, Shicheng" w:date="2018-06-14T08:58:00Z">
            <w:rPr/>
          </w:rPrChange>
        </w:rPr>
        <w:instrText xml:space="preserve">_8" \o "McFarland, 2007 #123" </w:instrText>
      </w:r>
      <w:r w:rsidR="00BE161A" w:rsidRPr="00BE161A">
        <w:rPr>
          <w:rFonts w:ascii="Arial" w:hAnsi="Arial" w:cs="Arial"/>
          <w:sz w:val="22"/>
          <w:rPrChange w:id="250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251" w:author="Guo, Shicheng" w:date="2018-06-14T08:58:00Z">
            <w:rPr>
              <w:noProof/>
            </w:rPr>
          </w:rPrChange>
        </w:rPr>
        <w:t>8-12</w:t>
      </w:r>
      <w:r w:rsidR="00BE161A" w:rsidRPr="00BE161A">
        <w:rPr>
          <w:rFonts w:ascii="Arial" w:hAnsi="Arial" w:cs="Arial"/>
          <w:noProof/>
          <w:sz w:val="22"/>
          <w:rPrChange w:id="252" w:author="Guo, Shicheng" w:date="2018-06-14T08:58:00Z">
            <w:rPr>
              <w:noProof/>
            </w:rPr>
          </w:rPrChange>
        </w:rPr>
        <w:fldChar w:fldCharType="end"/>
      </w:r>
      <w:r w:rsidR="007D12C4" w:rsidRPr="00BE161A">
        <w:rPr>
          <w:rFonts w:ascii="Arial" w:hAnsi="Arial" w:cs="Arial"/>
          <w:noProof/>
          <w:sz w:val="22"/>
          <w:rPrChange w:id="253" w:author="Guo, Shicheng" w:date="2018-06-14T08:58:00Z">
            <w:rPr>
              <w:noProof/>
            </w:rPr>
          </w:rPrChange>
        </w:rPr>
        <w:t>]</w:t>
      </w:r>
      <w:r w:rsidR="007D12C4" w:rsidRPr="00BE161A">
        <w:rPr>
          <w:rFonts w:ascii="Arial" w:hAnsi="Arial" w:cs="Arial"/>
          <w:sz w:val="22"/>
          <w:rPrChange w:id="254" w:author="Guo, Shicheng" w:date="2018-06-14T08:58:00Z">
            <w:rPr/>
          </w:rPrChange>
        </w:rPr>
        <w:fldChar w:fldCharType="end"/>
      </w:r>
      <w:r w:rsidR="00724EB1" w:rsidRPr="00BE161A">
        <w:rPr>
          <w:rFonts w:ascii="Arial" w:hAnsi="Arial" w:cs="Arial"/>
          <w:sz w:val="22"/>
          <w:rPrChange w:id="255" w:author="Guo, Shicheng" w:date="2018-06-14T08:58:00Z">
            <w:rPr/>
          </w:rPrChange>
        </w:rPr>
        <w:t xml:space="preserve"> and </w:t>
      </w:r>
      <w:r w:rsidR="00D248C5" w:rsidRPr="00BE161A">
        <w:rPr>
          <w:rFonts w:ascii="Arial" w:hAnsi="Arial" w:cs="Arial"/>
          <w:sz w:val="22"/>
          <w:rPrChange w:id="256" w:author="Guo, Shicheng" w:date="2018-06-14T08:58:00Z">
            <w:rPr/>
          </w:rPrChange>
        </w:rPr>
        <w:t xml:space="preserve">multiple risk loci of the diseases </w:t>
      </w:r>
      <w:r w:rsidR="007D12C4" w:rsidRPr="00BE161A">
        <w:rPr>
          <w:rFonts w:ascii="Arial" w:hAnsi="Arial" w:cs="Arial"/>
          <w:sz w:val="22"/>
          <w:rPrChange w:id="257" w:author="Guo, Shicheng" w:date="2018-06-14T08:58:00Z">
            <w:rPr/>
          </w:rPrChange>
        </w:rPr>
        <w:fldChar w:fldCharType="begin"/>
      </w:r>
      <w:r w:rsidR="007D12C4" w:rsidRPr="00BE161A">
        <w:rPr>
          <w:rFonts w:ascii="Arial" w:hAnsi="Arial" w:cs="Arial"/>
          <w:sz w:val="22"/>
          <w:rPrChange w:id="258" w:author="Guo, Shicheng" w:date="2018-06-14T08:58:00Z">
            <w:rPr/>
          </w:rPrChange>
        </w:rPr>
        <w:instrText xml:space="preserve"> ADDIN EN.CITE &lt;EndNote&gt;&lt;Cite&gt;&lt;Author&gt;Kochi&lt;/Author&gt;&lt;Year&gt;2016&lt;/Year&gt;&lt;RecNum&gt;139&lt;/RecNum&gt;&lt;DisplayText&gt;[13]&lt;/DisplayText&gt;&lt;record&gt;&lt;rec-number&gt;139&lt;/rec-number&gt;&lt;foreign-keys&gt;&lt;key app="EN" db-id="2eafdpvpcw9ppkewresx0eenxtpwae0ea955"&gt;139&lt;/key&gt;&lt;/foreign-keys&gt;&lt;ref-type name="Journal Article"&gt;17&lt;/ref-type&gt;&lt;contributors&gt;&lt;authors&gt;&lt;author&gt;Kochi, Y.&lt;/author&gt;&lt;/authors&gt;&lt;/contributors&gt;&lt;auth-address&gt;Laboratory for Autoimmune Diseases, RIKEN Center for Integrative Medical Sciences, Tokyo 113-8655, Japan yuta.kochi@riken.jp.&lt;/auth-address&gt;&lt;titles&gt;&lt;title&gt;Genetics of autoimmune diseases: perspectives from genome-wide association studies&lt;/title&gt;&lt;secondary-title&gt;Int Immunol&lt;/secondary-title&gt;&lt;alt-title&gt;International immunology&lt;/alt-title&gt;&lt;/titles&gt;&lt;periodical&gt;&lt;full-title&gt;Int Immunol&lt;/full-title&gt;&lt;abbr-1&gt;International immunology&lt;/abbr-1&gt;&lt;/periodical&gt;&lt;alt-periodical&gt;&lt;full-title&gt;Int Immunol&lt;/full-title&gt;&lt;abbr-1&gt;International immunology&lt;/abbr-1&gt;&lt;/alt-periodical&gt;&lt;pages&gt;155-61&lt;/pages&gt;&lt;volume&gt;28&lt;/volume&gt;&lt;number&gt;4&lt;/number&gt;&lt;keywords&gt;&lt;keyword&gt;Animals&lt;/keyword&gt;&lt;keyword&gt;Antigen Presentation/immunology&lt;/keyword&gt;&lt;keyword&gt;Autoimmune Diseases/*genetics/*immunology/metabolism&lt;/keyword&gt;&lt;keyword&gt;Gene Expression Regulation&lt;/keyword&gt;&lt;keyword&gt;*Genetic Predisposition to Disease&lt;/keyword&gt;&lt;keyword&gt;*Genome-Wide Association Study&lt;/keyword&gt;&lt;keyword&gt;Histocompatibility Antigens/genetics/immunology&lt;/keyword&gt;&lt;keyword&gt;Humans&lt;/keyword&gt;&lt;keyword&gt;Interferon Type I/metabolism&lt;/keyword&gt;&lt;keyword&gt;Quantitative Trait Loci&lt;/keyword&gt;&lt;keyword&gt;Receptors, Antigen, T-Cell/metabolism&lt;/keyword&gt;&lt;keyword&gt;Signal Transduction&lt;/keyword&gt;&lt;keyword&gt;T-Lymphocyte Subsets/immunology/metabolism&lt;/keyword&gt;&lt;/keywords&gt;&lt;dates&gt;&lt;year&gt;2016&lt;/year&gt;&lt;pub-dates&gt;&lt;date&gt;Apr&lt;/date&gt;&lt;/pub-dates&gt;&lt;/dates&gt;&lt;isbn&gt;1460-2377 (Electronic)&amp;#xD;0953-8178 (Linking)&lt;/isbn&gt;&lt;accession-num&gt;26857735&lt;/accession-num&gt;&lt;urls&gt;&lt;related-urls&gt;&lt;url&gt;http://www.ncbi.nlm.nih.gov/pubmed/26857735&lt;/url&gt;&lt;/related-urls&gt;&lt;/urls&gt;&lt;custom2&gt;4889885&lt;/custom2&gt;&lt;electronic-resource-num&gt;10.1093/intimm/dxw002&lt;/electronic-resource-num&gt;&lt;/record&gt;&lt;/Cite&gt;&lt;/EndNote&gt;</w:instrText>
      </w:r>
      <w:r w:rsidR="007D12C4" w:rsidRPr="00BE161A">
        <w:rPr>
          <w:rFonts w:ascii="Arial" w:hAnsi="Arial" w:cs="Arial"/>
          <w:sz w:val="22"/>
          <w:rPrChange w:id="259" w:author="Guo, Shicheng" w:date="2018-06-14T08:58:00Z">
            <w:rPr/>
          </w:rPrChange>
        </w:rPr>
        <w:fldChar w:fldCharType="separate"/>
      </w:r>
      <w:r w:rsidR="007D12C4" w:rsidRPr="00BE161A">
        <w:rPr>
          <w:rFonts w:ascii="Arial" w:hAnsi="Arial" w:cs="Arial"/>
          <w:noProof/>
          <w:sz w:val="22"/>
          <w:rPrChange w:id="260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261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262" w:author="Guo, Shicheng" w:date="2018-06-14T08:58:00Z">
            <w:rPr/>
          </w:rPrChange>
        </w:rPr>
        <w:instrText xml:space="preserve"> HYPERLINK \l "_ENREF_13" \o "Kochi, 2016 #139" </w:instrText>
      </w:r>
      <w:r w:rsidR="00BE161A" w:rsidRPr="00BE161A">
        <w:rPr>
          <w:rFonts w:ascii="Arial" w:hAnsi="Arial" w:cs="Arial"/>
          <w:sz w:val="22"/>
          <w:rPrChange w:id="263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264" w:author="Guo, Shicheng" w:date="2018-06-14T08:58:00Z">
            <w:rPr>
              <w:noProof/>
            </w:rPr>
          </w:rPrChange>
        </w:rPr>
        <w:t>13</w:t>
      </w:r>
      <w:r w:rsidR="00BE161A" w:rsidRPr="00BE161A">
        <w:rPr>
          <w:rFonts w:ascii="Arial" w:hAnsi="Arial" w:cs="Arial"/>
          <w:noProof/>
          <w:sz w:val="22"/>
          <w:rPrChange w:id="265" w:author="Guo, Shicheng" w:date="2018-06-14T08:58:00Z">
            <w:rPr>
              <w:noProof/>
            </w:rPr>
          </w:rPrChange>
        </w:rPr>
        <w:fldChar w:fldCharType="end"/>
      </w:r>
      <w:r w:rsidR="007D12C4" w:rsidRPr="00BE161A">
        <w:rPr>
          <w:rFonts w:ascii="Arial" w:hAnsi="Arial" w:cs="Arial"/>
          <w:noProof/>
          <w:sz w:val="22"/>
          <w:rPrChange w:id="266" w:author="Guo, Shicheng" w:date="2018-06-14T08:58:00Z">
            <w:rPr>
              <w:noProof/>
            </w:rPr>
          </w:rPrChange>
        </w:rPr>
        <w:t>]</w:t>
      </w:r>
      <w:r w:rsidR="007D12C4" w:rsidRPr="00BE161A">
        <w:rPr>
          <w:rFonts w:ascii="Arial" w:hAnsi="Arial" w:cs="Arial"/>
          <w:sz w:val="22"/>
          <w:rPrChange w:id="267" w:author="Guo, Shicheng" w:date="2018-06-14T08:58:00Z">
            <w:rPr/>
          </w:rPrChange>
        </w:rPr>
        <w:fldChar w:fldCharType="end"/>
      </w:r>
      <w:r w:rsidR="00D248C5" w:rsidRPr="00BE161A">
        <w:rPr>
          <w:rFonts w:ascii="Arial" w:hAnsi="Arial" w:cs="Arial"/>
          <w:sz w:val="22"/>
          <w:rPrChange w:id="268" w:author="Guo, Shicheng" w:date="2018-06-14T08:58:00Z">
            <w:rPr/>
          </w:rPrChange>
        </w:rPr>
        <w:t xml:space="preserve">. </w:t>
      </w:r>
      <w:r w:rsidR="001C45F1" w:rsidRPr="00BE161A">
        <w:rPr>
          <w:rFonts w:ascii="Arial" w:hAnsi="Arial" w:cs="Arial"/>
          <w:sz w:val="22"/>
          <w:rPrChange w:id="269" w:author="Guo, Shicheng" w:date="2018-06-14T08:58:00Z">
            <w:rPr/>
          </w:rPrChange>
        </w:rPr>
        <w:t xml:space="preserve">Thus, research across these autoimmune diseases </w:t>
      </w:r>
      <w:r w:rsidR="000A4090" w:rsidRPr="00BE161A">
        <w:rPr>
          <w:rFonts w:ascii="Arial" w:hAnsi="Arial" w:cs="Arial"/>
          <w:sz w:val="22"/>
          <w:rPrChange w:id="270" w:author="Guo, Shicheng" w:date="2018-06-14T08:58:00Z">
            <w:rPr/>
          </w:rPrChange>
        </w:rPr>
        <w:t xml:space="preserve">may </w:t>
      </w:r>
      <w:r w:rsidR="000D1639" w:rsidRPr="00BE161A">
        <w:rPr>
          <w:rFonts w:ascii="Arial" w:hAnsi="Arial" w:cs="Arial"/>
          <w:sz w:val="22"/>
          <w:rPrChange w:id="271" w:author="Guo, Shicheng" w:date="2018-06-14T08:58:00Z">
            <w:rPr/>
          </w:rPrChange>
        </w:rPr>
        <w:t xml:space="preserve">figure out the </w:t>
      </w:r>
      <w:r w:rsidR="008C41BF" w:rsidRPr="00BE161A">
        <w:rPr>
          <w:rFonts w:ascii="Arial" w:hAnsi="Arial" w:cs="Arial"/>
          <w:sz w:val="22"/>
          <w:rPrChange w:id="272" w:author="Guo, Shicheng" w:date="2018-06-14T08:58:00Z">
            <w:rPr/>
          </w:rPrChange>
        </w:rPr>
        <w:t xml:space="preserve">similarity </w:t>
      </w:r>
      <w:r w:rsidR="000D1639" w:rsidRPr="00BE161A">
        <w:rPr>
          <w:rFonts w:ascii="Arial" w:hAnsi="Arial" w:cs="Arial"/>
          <w:sz w:val="22"/>
          <w:rPrChange w:id="273" w:author="Guo, Shicheng" w:date="2018-06-14T08:58:00Z">
            <w:rPr/>
          </w:rPrChange>
        </w:rPr>
        <w:t>of the</w:t>
      </w:r>
      <w:r w:rsidR="00D91600" w:rsidRPr="00BE161A">
        <w:rPr>
          <w:rFonts w:ascii="Arial" w:hAnsi="Arial" w:cs="Arial"/>
          <w:sz w:val="22"/>
          <w:rPrChange w:id="274" w:author="Guo, Shicheng" w:date="2018-06-14T08:58:00Z">
            <w:rPr/>
          </w:rPrChange>
        </w:rPr>
        <w:t>ir pathogenesis</w:t>
      </w:r>
      <w:r w:rsidR="000D1639" w:rsidRPr="00BE161A">
        <w:rPr>
          <w:rFonts w:ascii="Arial" w:hAnsi="Arial" w:cs="Arial"/>
          <w:sz w:val="22"/>
          <w:rPrChange w:id="275" w:author="Guo, Shicheng" w:date="2018-06-14T08:58:00Z">
            <w:rPr/>
          </w:rPrChange>
        </w:rPr>
        <w:t>.</w:t>
      </w:r>
    </w:p>
    <w:p w:rsidR="00BA6578" w:rsidRPr="00BE161A" w:rsidRDefault="00015E14" w:rsidP="005B64CE">
      <w:pPr>
        <w:rPr>
          <w:rFonts w:ascii="Arial" w:hAnsi="Arial" w:cs="Arial"/>
          <w:sz w:val="22"/>
          <w:rPrChange w:id="276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277" w:author="Guo, Shicheng" w:date="2018-06-14T08:58:00Z">
            <w:rPr>
              <w:rFonts w:hint="eastAsia"/>
            </w:rPr>
          </w:rPrChange>
        </w:rPr>
        <w:t>Epigenetic</w:t>
      </w:r>
      <w:r w:rsidR="007F7BBF" w:rsidRPr="00BE161A">
        <w:rPr>
          <w:rFonts w:ascii="Arial" w:hAnsi="Arial" w:cs="Arial"/>
          <w:sz w:val="22"/>
          <w:rPrChange w:id="278" w:author="Guo, Shicheng" w:date="2018-06-14T08:58:00Z">
            <w:rPr/>
          </w:rPrChange>
        </w:rPr>
        <w:t xml:space="preserve">s refers to the study of heritable changes in gene function without alterations in DNA sequence </w:t>
      </w:r>
      <w:r w:rsidR="009F3397" w:rsidRPr="00BE161A">
        <w:rPr>
          <w:rFonts w:ascii="Arial" w:hAnsi="Arial" w:cs="Arial"/>
          <w:sz w:val="22"/>
          <w:rPrChange w:id="279" w:author="Guo, Shicheng" w:date="2018-06-14T08:58:00Z">
            <w:rPr/>
          </w:rPrChange>
        </w:rPr>
        <w:fldChar w:fldCharType="begin"/>
      </w:r>
      <w:r w:rsidR="00180125" w:rsidRPr="00BE161A">
        <w:rPr>
          <w:rFonts w:ascii="Arial" w:hAnsi="Arial" w:cs="Arial"/>
          <w:sz w:val="22"/>
          <w:rPrChange w:id="280" w:author="Guo, Shicheng" w:date="2018-06-14T08:58:00Z">
            <w:rPr/>
          </w:rPrChange>
        </w:rPr>
        <w:instrText xml:space="preserve"> ADDIN EN.CITE &lt;EndNote&gt;&lt;Cite&gt;&lt;Author&gt;Bird&lt;/Author&gt;&lt;Year&gt;2007&lt;/Year&gt;&lt;RecNum&gt;162&lt;/RecNum&gt;&lt;DisplayText&gt;[14]&lt;/DisplayText&gt;&lt;record&gt;&lt;rec-number&gt;162&lt;/rec-number&gt;&lt;foreign-keys&gt;&lt;key app="EN" db-id="2eafdpvpcw9ppkewresx0eenxtpwae0ea955"&gt;162&lt;/key&gt;&lt;/foreign-keys&gt;&lt;ref-type name="Journal Article"&gt;17&lt;/ref-type&gt;&lt;contributors&gt;&lt;authors&gt;&lt;author&gt;Bird, A.&lt;/author&gt;&lt;/authors&gt;&lt;/contributors&gt;&lt;auth-address&gt;Wellcome Trust Centre for Cell Biology, Edinburgh University, The King&amp;apos;s Buildings, Edinburgh EH9 3JR, UK.&lt;/auth-address&gt;&lt;titles&gt;&lt;title&gt;Perceptions of epigenetics&lt;/title&gt;&lt;secondary-title&gt;Nature&lt;/secondary-title&gt;&lt;alt-title&gt;Nature&lt;/alt-title&gt;&lt;/titles&gt;&lt;periodical&gt;&lt;full-title&gt;Nature&lt;/full-title&gt;&lt;abbr-1&gt;Nature&lt;/abbr-1&gt;&lt;/periodical&gt;&lt;alt-periodical&gt;&lt;full-title&gt;Nature&lt;/full-title&gt;&lt;abbr-1&gt;Nature&lt;/abbr-1&gt;&lt;/alt-periodical&gt;&lt;pages&gt;396-8&lt;/pages&gt;&lt;volume&gt;447&lt;/volume&gt;&lt;number&gt;7143&lt;/number&gt;&lt;keywords&gt;&lt;keyword&gt;Animals&lt;/keyword&gt;&lt;keyword&gt;DNA Methylation&lt;/keyword&gt;&lt;keyword&gt;Environment&lt;/keyword&gt;&lt;keyword&gt;Epigenesis, Genetic/*genetics&lt;/keyword&gt;&lt;keyword&gt;Female&lt;/keyword&gt;&lt;keyword&gt;Genetics/*trends&lt;/keyword&gt;&lt;keyword&gt;Heredity&lt;/keyword&gt;&lt;keyword&gt;Humans&lt;/keyword&gt;&lt;keyword&gt;Male&lt;/keyword&gt;&lt;keyword&gt;Mice&lt;/keyword&gt;&lt;/keywords&gt;&lt;dates&gt;&lt;year&gt;2007&lt;/year&gt;&lt;pub-dates&gt;&lt;date&gt;May 24&lt;/date&gt;&lt;/pub-dates&gt;&lt;/dates&gt;&lt;isbn&gt;1476-4687 (Electronic)&amp;#xD;0028-0836 (Linking)&lt;/isbn&gt;&lt;accession-num&gt;17522671&lt;/accession-num&gt;&lt;urls&gt;&lt;related-urls&gt;&lt;url&gt;http://www.ncbi.nlm.nih.gov/pubmed/17522671&lt;/url&gt;&lt;/related-urls&gt;&lt;/urls&gt;&lt;electronic-resource-num&gt;10.1038/nature05913&lt;/electronic-resource-num&gt;&lt;/record&gt;&lt;/Cite&gt;&lt;/EndNote&gt;</w:instrText>
      </w:r>
      <w:r w:rsidR="009F3397" w:rsidRPr="00BE161A">
        <w:rPr>
          <w:rFonts w:ascii="Arial" w:hAnsi="Arial" w:cs="Arial"/>
          <w:sz w:val="22"/>
          <w:rPrChange w:id="281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282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283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284" w:author="Guo, Shicheng" w:date="2018-06-14T08:58:00Z">
            <w:rPr/>
          </w:rPrChange>
        </w:rPr>
        <w:instrText xml:space="preserve"> HYPERLINK \l "_ENREF_14" \o "Bird, 2007 #162" </w:instrText>
      </w:r>
      <w:r w:rsidR="00BE161A" w:rsidRPr="00BE161A">
        <w:rPr>
          <w:rFonts w:ascii="Arial" w:hAnsi="Arial" w:cs="Arial"/>
          <w:sz w:val="22"/>
          <w:rPrChange w:id="285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286" w:author="Guo, Shicheng" w:date="2018-06-14T08:58:00Z">
            <w:rPr>
              <w:noProof/>
            </w:rPr>
          </w:rPrChange>
        </w:rPr>
        <w:t>14</w:t>
      </w:r>
      <w:r w:rsidR="00BE161A" w:rsidRPr="00BE161A">
        <w:rPr>
          <w:rFonts w:ascii="Arial" w:hAnsi="Arial" w:cs="Arial"/>
          <w:noProof/>
          <w:sz w:val="22"/>
          <w:rPrChange w:id="287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288" w:author="Guo, Shicheng" w:date="2018-06-14T08:58:00Z">
            <w:rPr>
              <w:noProof/>
            </w:rPr>
          </w:rPrChange>
        </w:rPr>
        <w:t>]</w:t>
      </w:r>
      <w:r w:rsidR="009F3397" w:rsidRPr="00BE161A">
        <w:rPr>
          <w:rFonts w:ascii="Arial" w:hAnsi="Arial" w:cs="Arial"/>
          <w:sz w:val="22"/>
          <w:rPrChange w:id="289" w:author="Guo, Shicheng" w:date="2018-06-14T08:58:00Z">
            <w:rPr/>
          </w:rPrChange>
        </w:rPr>
        <w:fldChar w:fldCharType="end"/>
      </w:r>
      <w:r w:rsidR="007F7BBF" w:rsidRPr="00BE161A">
        <w:rPr>
          <w:rFonts w:ascii="Arial" w:hAnsi="Arial" w:cs="Arial"/>
          <w:sz w:val="22"/>
          <w:rPrChange w:id="290" w:author="Guo, Shicheng" w:date="2018-06-14T08:58:00Z">
            <w:rPr/>
          </w:rPrChange>
        </w:rPr>
        <w:t>.</w:t>
      </w:r>
      <w:r w:rsidR="00295DAC" w:rsidRPr="00BE161A">
        <w:rPr>
          <w:rFonts w:ascii="Arial" w:hAnsi="Arial" w:cs="Arial"/>
          <w:sz w:val="22"/>
          <w:rPrChange w:id="291" w:author="Guo, Shicheng" w:date="2018-06-14T08:58:00Z">
            <w:rPr/>
          </w:rPrChange>
        </w:rPr>
        <w:t xml:space="preserve"> </w:t>
      </w:r>
      <w:r w:rsidR="005201AE" w:rsidRPr="00BE161A">
        <w:rPr>
          <w:rFonts w:ascii="Arial" w:hAnsi="Arial" w:cs="Arial"/>
          <w:sz w:val="22"/>
          <w:rPrChange w:id="292" w:author="Guo, Shicheng" w:date="2018-06-14T08:58:00Z">
            <w:rPr/>
          </w:rPrChange>
        </w:rPr>
        <w:t>A number of environmental risk factors could wield influence over</w:t>
      </w:r>
      <w:r w:rsidR="00477EB9" w:rsidRPr="00BE161A">
        <w:rPr>
          <w:rFonts w:ascii="Arial" w:hAnsi="Arial" w:cs="Arial"/>
          <w:sz w:val="22"/>
          <w:rPrChange w:id="293" w:author="Guo, Shicheng" w:date="2018-06-14T08:58:00Z">
            <w:rPr/>
          </w:rPrChange>
        </w:rPr>
        <w:t xml:space="preserve"> the pathogenesis of autoimmune diseases through epigenetic mechanisms</w:t>
      </w:r>
      <w:r w:rsidR="005B376D" w:rsidRPr="00BE161A">
        <w:rPr>
          <w:rFonts w:ascii="Arial" w:hAnsi="Arial" w:cs="Arial"/>
          <w:sz w:val="22"/>
          <w:rPrChange w:id="294" w:author="Guo, Shicheng" w:date="2018-06-14T08:58:00Z">
            <w:rPr/>
          </w:rPrChange>
        </w:rPr>
        <w:t xml:space="preserve"> </w:t>
      </w:r>
      <w:r w:rsidR="009F3397" w:rsidRPr="00BE161A">
        <w:rPr>
          <w:rFonts w:ascii="Arial" w:hAnsi="Arial" w:cs="Arial"/>
          <w:sz w:val="22"/>
          <w:rPrChange w:id="295" w:author="Guo, Shicheng" w:date="2018-06-14T08:58:00Z">
            <w:rPr/>
          </w:rPrChange>
        </w:rPr>
        <w:fldChar w:fldCharType="begin">
          <w:fldData xml:space="preserve">PEVuZE5vdGU+PENpdGU+PEF1dGhvcj5aaGFuZzwvQXV0aG9yPjxZZWFyPjIwMTU8L1llYXI+PFJl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</w:fldData>
        </w:fldChar>
      </w:r>
      <w:r w:rsidR="00180125" w:rsidRPr="00BE161A">
        <w:rPr>
          <w:rFonts w:ascii="Arial" w:hAnsi="Arial" w:cs="Arial"/>
          <w:sz w:val="22"/>
          <w:rPrChange w:id="296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297" w:author="Guo, Shicheng" w:date="2018-06-14T08:58:00Z">
            <w:rPr/>
          </w:rPrChange>
        </w:rPr>
        <w:fldChar w:fldCharType="begin">
          <w:fldData xml:space="preserve">PEVuZE5vdGU+PENpdGU+PEF1dGhvcj5aaGFuZzwvQXV0aG9yPjxZZWFyPjIwMTU8L1llYXI+PFJl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</w:fldData>
        </w:fldChar>
      </w:r>
      <w:r w:rsidR="00180125" w:rsidRPr="00BE161A">
        <w:rPr>
          <w:rFonts w:ascii="Arial" w:hAnsi="Arial" w:cs="Arial"/>
          <w:sz w:val="22"/>
          <w:rPrChange w:id="298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299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300" w:author="Guo, Shicheng" w:date="2018-06-14T08:58:00Z">
            <w:rPr/>
          </w:rPrChange>
        </w:rPr>
        <w:fldChar w:fldCharType="end"/>
      </w:r>
      <w:r w:rsidR="009F3397" w:rsidRPr="00BE161A">
        <w:rPr>
          <w:rFonts w:ascii="Arial" w:hAnsi="Arial" w:cs="Arial"/>
          <w:sz w:val="22"/>
          <w:rPrChange w:id="301" w:author="Guo, Shicheng" w:date="2018-06-14T08:58:00Z">
            <w:rPr/>
          </w:rPrChange>
        </w:rPr>
      </w:r>
      <w:r w:rsidR="009F3397" w:rsidRPr="00BE161A">
        <w:rPr>
          <w:rFonts w:ascii="Arial" w:hAnsi="Arial" w:cs="Arial"/>
          <w:sz w:val="22"/>
          <w:rPrChange w:id="302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303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304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305" w:author="Guo, Shicheng" w:date="2018-06-14T08:58:00Z">
            <w:rPr/>
          </w:rPrChange>
        </w:rPr>
        <w:instrText xml:space="preserve"> HYPERLINK \l "_ENREF_15" \o "Zhang, 201</w:instrText>
      </w:r>
      <w:r w:rsidR="00BE161A" w:rsidRPr="00BE161A">
        <w:rPr>
          <w:rFonts w:ascii="Arial" w:hAnsi="Arial" w:cs="Arial"/>
          <w:sz w:val="22"/>
          <w:rPrChange w:id="306" w:author="Guo, Shicheng" w:date="2018-06-14T08:58:00Z">
            <w:rPr/>
          </w:rPrChange>
        </w:rPr>
        <w:instrText xml:space="preserve">5 #163" </w:instrText>
      </w:r>
      <w:r w:rsidR="00BE161A" w:rsidRPr="00BE161A">
        <w:rPr>
          <w:rFonts w:ascii="Arial" w:hAnsi="Arial" w:cs="Arial"/>
          <w:sz w:val="22"/>
          <w:rPrChange w:id="307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308" w:author="Guo, Shicheng" w:date="2018-06-14T08:58:00Z">
            <w:rPr>
              <w:noProof/>
            </w:rPr>
          </w:rPrChange>
        </w:rPr>
        <w:t>15</w:t>
      </w:r>
      <w:r w:rsidR="00BE161A" w:rsidRPr="00BE161A">
        <w:rPr>
          <w:rFonts w:ascii="Arial" w:hAnsi="Arial" w:cs="Arial"/>
          <w:noProof/>
          <w:sz w:val="22"/>
          <w:rPrChange w:id="309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310" w:author="Guo, Shicheng" w:date="2018-06-14T08:58:00Z">
            <w:rPr>
              <w:noProof/>
            </w:rPr>
          </w:rPrChange>
        </w:rPr>
        <w:t>]</w:t>
      </w:r>
      <w:r w:rsidR="009F3397" w:rsidRPr="00BE161A">
        <w:rPr>
          <w:rFonts w:ascii="Arial" w:hAnsi="Arial" w:cs="Arial"/>
          <w:sz w:val="22"/>
          <w:rPrChange w:id="311" w:author="Guo, Shicheng" w:date="2018-06-14T08:58:00Z">
            <w:rPr/>
          </w:rPrChange>
        </w:rPr>
        <w:fldChar w:fldCharType="end"/>
      </w:r>
      <w:r w:rsidR="00477EB9" w:rsidRPr="00BE161A">
        <w:rPr>
          <w:rFonts w:ascii="Arial" w:hAnsi="Arial" w:cs="Arial"/>
          <w:sz w:val="22"/>
          <w:rPrChange w:id="312" w:author="Guo, Shicheng" w:date="2018-06-14T08:58:00Z">
            <w:rPr/>
          </w:rPrChange>
        </w:rPr>
        <w:t>, which provide a crucial link between environmental and genetic risk factors of the diseases.</w:t>
      </w:r>
      <w:r w:rsidR="005B376D" w:rsidRPr="00BE161A">
        <w:rPr>
          <w:rFonts w:ascii="Arial" w:hAnsi="Arial" w:cs="Arial"/>
          <w:sz w:val="22"/>
          <w:rPrChange w:id="313" w:author="Guo, Shicheng" w:date="2018-06-14T08:58:00Z">
            <w:rPr/>
          </w:rPrChange>
        </w:rPr>
        <w:t xml:space="preserve"> DNA methylation is one of the major epigenetic mechanisms, and it plays an important role in determining gene function </w:t>
      </w:r>
      <w:r w:rsidR="009F3397" w:rsidRPr="00BE161A">
        <w:rPr>
          <w:rFonts w:ascii="Arial" w:hAnsi="Arial" w:cs="Arial"/>
          <w:sz w:val="22"/>
          <w:rPrChange w:id="314" w:author="Guo, Shicheng" w:date="2018-06-14T08:58:00Z">
            <w:rPr/>
          </w:rPrChange>
        </w:rPr>
        <w:fldChar w:fldCharType="begin">
          <w:fldData xml:space="preserve">PEVuZE5vdGU+PENpdGU+PEF1dGhvcj5IZWRyaWNoPC9BdXRob3I+PFllYXI+MjAxMTwvWWVhcj48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=
</w:fldData>
        </w:fldChar>
      </w:r>
      <w:r w:rsidR="00180125" w:rsidRPr="00BE161A">
        <w:rPr>
          <w:rFonts w:ascii="Arial" w:hAnsi="Arial" w:cs="Arial"/>
          <w:sz w:val="22"/>
          <w:rPrChange w:id="315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316" w:author="Guo, Shicheng" w:date="2018-06-14T08:58:00Z">
            <w:rPr/>
          </w:rPrChange>
        </w:rPr>
        <w:fldChar w:fldCharType="begin">
          <w:fldData xml:space="preserve">PEVuZE5vdGU+PENpdGU+PEF1dGhvcj5IZWRyaWNoPC9BdXRob3I+PFllYXI+MjAxMTwvWWVhcj48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=
</w:fldData>
        </w:fldChar>
      </w:r>
      <w:r w:rsidR="00180125" w:rsidRPr="00BE161A">
        <w:rPr>
          <w:rFonts w:ascii="Arial" w:hAnsi="Arial" w:cs="Arial"/>
          <w:sz w:val="22"/>
          <w:rPrChange w:id="317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318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319" w:author="Guo, Shicheng" w:date="2018-06-14T08:58:00Z">
            <w:rPr/>
          </w:rPrChange>
        </w:rPr>
        <w:fldChar w:fldCharType="end"/>
      </w:r>
      <w:r w:rsidR="009F3397" w:rsidRPr="00BE161A">
        <w:rPr>
          <w:rFonts w:ascii="Arial" w:hAnsi="Arial" w:cs="Arial"/>
          <w:sz w:val="22"/>
          <w:rPrChange w:id="320" w:author="Guo, Shicheng" w:date="2018-06-14T08:58:00Z">
            <w:rPr/>
          </w:rPrChange>
        </w:rPr>
      </w:r>
      <w:r w:rsidR="009F3397" w:rsidRPr="00BE161A">
        <w:rPr>
          <w:rFonts w:ascii="Arial" w:hAnsi="Arial" w:cs="Arial"/>
          <w:sz w:val="22"/>
          <w:rPrChange w:id="321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322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323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324" w:author="Guo, Shicheng" w:date="2018-06-14T08:58:00Z">
            <w:rPr/>
          </w:rPrChange>
        </w:rPr>
        <w:instrText xml:space="preserve"> HYPERLINK \l "_EN</w:instrText>
      </w:r>
      <w:r w:rsidR="00BE161A" w:rsidRPr="00BE161A">
        <w:rPr>
          <w:rFonts w:ascii="Arial" w:hAnsi="Arial" w:cs="Arial"/>
          <w:sz w:val="22"/>
          <w:rPrChange w:id="325" w:author="Guo, Shicheng" w:date="2018-06-14T08:58:00Z">
            <w:rPr/>
          </w:rPrChange>
        </w:rPr>
        <w:instrText xml:space="preserve">REF_16" \o "Hedrich, 2011 #164" </w:instrText>
      </w:r>
      <w:r w:rsidR="00BE161A" w:rsidRPr="00BE161A">
        <w:rPr>
          <w:rFonts w:ascii="Arial" w:hAnsi="Arial" w:cs="Arial"/>
          <w:sz w:val="22"/>
          <w:rPrChange w:id="32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327" w:author="Guo, Shicheng" w:date="2018-06-14T08:58:00Z">
            <w:rPr>
              <w:noProof/>
            </w:rPr>
          </w:rPrChange>
        </w:rPr>
        <w:t>16</w:t>
      </w:r>
      <w:r w:rsidR="00BE161A" w:rsidRPr="00BE161A">
        <w:rPr>
          <w:rFonts w:ascii="Arial" w:hAnsi="Arial" w:cs="Arial"/>
          <w:noProof/>
          <w:sz w:val="22"/>
          <w:rPrChange w:id="328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329" w:author="Guo, Shicheng" w:date="2018-06-14T08:58:00Z">
            <w:rPr>
              <w:noProof/>
            </w:rPr>
          </w:rPrChange>
        </w:rPr>
        <w:t>]</w:t>
      </w:r>
      <w:r w:rsidR="009F3397" w:rsidRPr="00BE161A">
        <w:rPr>
          <w:rFonts w:ascii="Arial" w:hAnsi="Arial" w:cs="Arial"/>
          <w:sz w:val="22"/>
          <w:rPrChange w:id="330" w:author="Guo, Shicheng" w:date="2018-06-14T08:58:00Z">
            <w:rPr/>
          </w:rPrChange>
        </w:rPr>
        <w:fldChar w:fldCharType="end"/>
      </w:r>
      <w:r w:rsidR="005B376D" w:rsidRPr="00BE161A">
        <w:rPr>
          <w:rFonts w:ascii="Arial" w:hAnsi="Arial" w:cs="Arial"/>
          <w:sz w:val="22"/>
          <w:rPrChange w:id="331" w:author="Guo, Shicheng" w:date="2018-06-14T08:58:00Z">
            <w:rPr/>
          </w:rPrChange>
        </w:rPr>
        <w:t>.</w:t>
      </w:r>
      <w:r w:rsidR="00AF34DB" w:rsidRPr="00BE161A">
        <w:rPr>
          <w:rFonts w:ascii="Arial" w:hAnsi="Arial" w:cs="Arial"/>
          <w:sz w:val="22"/>
          <w:rPrChange w:id="332" w:author="Guo, Shicheng" w:date="2018-06-14T08:58:00Z">
            <w:rPr/>
          </w:rPrChange>
        </w:rPr>
        <w:t xml:space="preserve"> Recently, multiple lines of evidence have shown that </w:t>
      </w:r>
      <w:r w:rsidR="00867947" w:rsidRPr="00BE161A">
        <w:rPr>
          <w:rFonts w:ascii="Arial" w:hAnsi="Arial" w:cs="Arial"/>
          <w:sz w:val="22"/>
          <w:rPrChange w:id="333" w:author="Guo, Shicheng" w:date="2018-06-14T08:58:00Z">
            <w:rPr/>
          </w:rPrChange>
        </w:rPr>
        <w:t xml:space="preserve">dysregulated </w:t>
      </w:r>
      <w:r w:rsidR="00AF34DB" w:rsidRPr="00BE161A">
        <w:rPr>
          <w:rFonts w:ascii="Arial" w:hAnsi="Arial" w:cs="Arial"/>
          <w:sz w:val="22"/>
          <w:rPrChange w:id="334" w:author="Guo, Shicheng" w:date="2018-06-14T08:58:00Z">
            <w:rPr/>
          </w:rPrChange>
        </w:rPr>
        <w:t>DNA methylation plays a critical part in the</w:t>
      </w:r>
      <w:r w:rsidR="00066C55" w:rsidRPr="00BE161A">
        <w:rPr>
          <w:rFonts w:ascii="Arial" w:hAnsi="Arial" w:cs="Arial"/>
          <w:sz w:val="22"/>
          <w:rPrChange w:id="335" w:author="Guo, Shicheng" w:date="2018-06-14T08:58:00Z">
            <w:rPr/>
          </w:rPrChange>
        </w:rPr>
        <w:t xml:space="preserve"> </w:t>
      </w:r>
      <w:r w:rsidR="00867947" w:rsidRPr="00BE161A">
        <w:rPr>
          <w:rFonts w:ascii="Arial" w:hAnsi="Arial" w:cs="Arial"/>
          <w:sz w:val="22"/>
          <w:rPrChange w:id="336" w:author="Guo, Shicheng" w:date="2018-06-14T08:58:00Z">
            <w:rPr/>
          </w:rPrChange>
        </w:rPr>
        <w:t>onset</w:t>
      </w:r>
      <w:r w:rsidR="00066C55" w:rsidRPr="00BE161A">
        <w:rPr>
          <w:rFonts w:ascii="Arial" w:hAnsi="Arial" w:cs="Arial"/>
          <w:sz w:val="22"/>
          <w:rPrChange w:id="337" w:author="Guo, Shicheng" w:date="2018-06-14T08:58:00Z">
            <w:rPr/>
          </w:rPrChange>
        </w:rPr>
        <w:t xml:space="preserve"> of</w:t>
      </w:r>
      <w:r w:rsidR="00AF34DB" w:rsidRPr="00BE161A">
        <w:rPr>
          <w:rFonts w:ascii="Arial" w:hAnsi="Arial" w:cs="Arial"/>
          <w:sz w:val="22"/>
          <w:rPrChange w:id="338" w:author="Guo, Shicheng" w:date="2018-06-14T08:58:00Z">
            <w:rPr/>
          </w:rPrChange>
        </w:rPr>
        <w:t xml:space="preserve"> </w:t>
      </w:r>
      <w:r w:rsidR="00066C55" w:rsidRPr="00BE161A">
        <w:rPr>
          <w:rFonts w:ascii="Arial" w:hAnsi="Arial" w:cs="Arial"/>
          <w:sz w:val="22"/>
          <w:rPrChange w:id="339" w:author="Guo, Shicheng" w:date="2018-06-14T08:58:00Z">
            <w:rPr/>
          </w:rPrChange>
        </w:rPr>
        <w:t xml:space="preserve">autoimmune diseases, including </w:t>
      </w:r>
      <w:bookmarkStart w:id="340" w:name="OLE_LINK391"/>
      <w:bookmarkStart w:id="341" w:name="OLE_LINK392"/>
      <w:bookmarkStart w:id="342" w:name="OLE_LINK993"/>
      <w:bookmarkStart w:id="343" w:name="OLE_LINK994"/>
      <w:bookmarkStart w:id="344" w:name="OLE_LINK995"/>
      <w:r w:rsidR="00066C55" w:rsidRPr="00BE161A">
        <w:rPr>
          <w:rFonts w:ascii="Arial" w:hAnsi="Arial" w:cs="Arial"/>
          <w:sz w:val="22"/>
          <w:rPrChange w:id="345" w:author="Guo, Shicheng" w:date="2018-06-14T08:58:00Z">
            <w:rPr/>
          </w:rPrChange>
        </w:rPr>
        <w:t xml:space="preserve">GD, RA, SLE and </w:t>
      </w:r>
      <w:proofErr w:type="spellStart"/>
      <w:r w:rsidR="00066C55" w:rsidRPr="00BE161A">
        <w:rPr>
          <w:rFonts w:ascii="Arial" w:hAnsi="Arial" w:cs="Arial"/>
          <w:sz w:val="22"/>
          <w:rPrChange w:id="346" w:author="Guo, Shicheng" w:date="2018-06-14T08:58:00Z">
            <w:rPr/>
          </w:rPrChange>
        </w:rPr>
        <w:t>SSc</w:t>
      </w:r>
      <w:bookmarkEnd w:id="340"/>
      <w:bookmarkEnd w:id="341"/>
      <w:proofErr w:type="spellEnd"/>
      <w:r w:rsidR="009F3397" w:rsidRPr="00BE161A">
        <w:rPr>
          <w:rFonts w:ascii="Arial" w:hAnsi="Arial" w:cs="Arial"/>
          <w:sz w:val="22"/>
          <w:rPrChange w:id="347" w:author="Guo, Shicheng" w:date="2018-06-14T08:58:00Z">
            <w:rPr/>
          </w:rPrChange>
        </w:rPr>
        <w:t xml:space="preserve"> </w:t>
      </w:r>
      <w:r w:rsidR="009F3397" w:rsidRPr="00BE161A">
        <w:rPr>
          <w:rFonts w:ascii="Arial" w:hAnsi="Arial" w:cs="Arial"/>
          <w:sz w:val="22"/>
          <w:rPrChange w:id="348" w:author="Guo, Shicheng" w:date="2018-06-14T08:58:00Z">
            <w:rPr/>
          </w:rPrChange>
        </w:rPr>
        <w:fldChar w:fldCharType="begin">
          <w:fldData xml:space="preserve">PEVuZE5vdGU+PENpdGU+PEF1dGhvcj5IZWRyaWNoPC9BdXRob3I+PFllYXI+MjAxMTwvWWVhcj48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</w:fldData>
        </w:fldChar>
      </w:r>
      <w:r w:rsidR="00180125" w:rsidRPr="00BE161A">
        <w:rPr>
          <w:rFonts w:ascii="Arial" w:hAnsi="Arial" w:cs="Arial"/>
          <w:sz w:val="22"/>
          <w:rPrChange w:id="349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350" w:author="Guo, Shicheng" w:date="2018-06-14T08:58:00Z">
            <w:rPr/>
          </w:rPrChange>
        </w:rPr>
        <w:fldChar w:fldCharType="begin">
          <w:fldData xml:space="preserve">PEVuZE5vdGU+PENpdGU+PEF1dGhvcj5IZWRyaWNoPC9BdXRob3I+PFllYXI+MjAxMTwvWWVhcj48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</w:fldData>
        </w:fldChar>
      </w:r>
      <w:r w:rsidR="00180125" w:rsidRPr="00BE161A">
        <w:rPr>
          <w:rFonts w:ascii="Arial" w:hAnsi="Arial" w:cs="Arial"/>
          <w:sz w:val="22"/>
          <w:rPrChange w:id="351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352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353" w:author="Guo, Shicheng" w:date="2018-06-14T08:58:00Z">
            <w:rPr/>
          </w:rPrChange>
        </w:rPr>
        <w:fldChar w:fldCharType="end"/>
      </w:r>
      <w:r w:rsidR="009F3397" w:rsidRPr="00BE161A">
        <w:rPr>
          <w:rFonts w:ascii="Arial" w:hAnsi="Arial" w:cs="Arial"/>
          <w:sz w:val="22"/>
          <w:rPrChange w:id="354" w:author="Guo, Shicheng" w:date="2018-06-14T08:58:00Z">
            <w:rPr/>
          </w:rPrChange>
        </w:rPr>
      </w:r>
      <w:r w:rsidR="009F3397" w:rsidRPr="00BE161A">
        <w:rPr>
          <w:rFonts w:ascii="Arial" w:hAnsi="Arial" w:cs="Arial"/>
          <w:sz w:val="22"/>
          <w:rPrChange w:id="355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356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357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358" w:author="Guo, Shicheng" w:date="2018-06-14T08:58:00Z">
            <w:rPr/>
          </w:rPrChange>
        </w:rPr>
        <w:instrText xml:space="preserve"> HYPERLINK \l "_ENREF_16" \o "Hedrich, 2011 #164" </w:instrText>
      </w:r>
      <w:r w:rsidR="00BE161A" w:rsidRPr="00BE161A">
        <w:rPr>
          <w:rFonts w:ascii="Arial" w:hAnsi="Arial" w:cs="Arial"/>
          <w:sz w:val="22"/>
          <w:rPrChange w:id="35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360" w:author="Guo, Shicheng" w:date="2018-06-14T08:58:00Z">
            <w:rPr>
              <w:noProof/>
            </w:rPr>
          </w:rPrChange>
        </w:rPr>
        <w:t>16</w:t>
      </w:r>
      <w:r w:rsidR="00BE161A" w:rsidRPr="00BE161A">
        <w:rPr>
          <w:rFonts w:ascii="Arial" w:hAnsi="Arial" w:cs="Arial"/>
          <w:noProof/>
          <w:sz w:val="22"/>
          <w:rPrChange w:id="361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362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363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364" w:author="Guo, Shicheng" w:date="2018-06-14T08:58:00Z">
            <w:rPr/>
          </w:rPrChange>
        </w:rPr>
        <w:instrText xml:space="preserve"> HYPERLINK \l "_ENREF_17" \o "Cai, 2015 #210" </w:instrText>
      </w:r>
      <w:r w:rsidR="00BE161A" w:rsidRPr="00BE161A">
        <w:rPr>
          <w:rFonts w:ascii="Arial" w:hAnsi="Arial" w:cs="Arial"/>
          <w:sz w:val="22"/>
          <w:rPrChange w:id="365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366" w:author="Guo, Shicheng" w:date="2018-06-14T08:58:00Z">
            <w:rPr>
              <w:noProof/>
            </w:rPr>
          </w:rPrChange>
        </w:rPr>
        <w:t>17</w:t>
      </w:r>
      <w:r w:rsidR="00BE161A" w:rsidRPr="00BE161A">
        <w:rPr>
          <w:rFonts w:ascii="Arial" w:hAnsi="Arial" w:cs="Arial"/>
          <w:noProof/>
          <w:sz w:val="22"/>
          <w:rPrChange w:id="367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368" w:author="Guo, Shicheng" w:date="2018-06-14T08:58:00Z">
            <w:rPr>
              <w:noProof/>
            </w:rPr>
          </w:rPrChange>
        </w:rPr>
        <w:t>]</w:t>
      </w:r>
      <w:r w:rsidR="009F3397" w:rsidRPr="00BE161A">
        <w:rPr>
          <w:rFonts w:ascii="Arial" w:hAnsi="Arial" w:cs="Arial"/>
          <w:sz w:val="22"/>
          <w:rPrChange w:id="369" w:author="Guo, Shicheng" w:date="2018-06-14T08:58:00Z">
            <w:rPr/>
          </w:rPrChange>
        </w:rPr>
        <w:fldChar w:fldCharType="end"/>
      </w:r>
      <w:bookmarkEnd w:id="342"/>
      <w:bookmarkEnd w:id="343"/>
      <w:bookmarkEnd w:id="344"/>
      <w:r w:rsidR="00867947" w:rsidRPr="00BE161A">
        <w:rPr>
          <w:rFonts w:ascii="Arial" w:hAnsi="Arial" w:cs="Arial"/>
          <w:sz w:val="22"/>
          <w:rPrChange w:id="370" w:author="Guo, Shicheng" w:date="2018-06-14T08:58:00Z">
            <w:rPr>
              <w:rFonts w:hint="eastAsia"/>
            </w:rPr>
          </w:rPrChange>
        </w:rPr>
        <w:t>. Hence, further exploration of the DNA methylation patterns of these diseases can help to elucidate the pathogenesis behind.</w:t>
      </w:r>
    </w:p>
    <w:p w:rsidR="009973C3" w:rsidRPr="00BE161A" w:rsidRDefault="000A4090" w:rsidP="009973C3">
      <w:pPr>
        <w:rPr>
          <w:rFonts w:ascii="Arial" w:hAnsi="Arial" w:cs="Arial"/>
          <w:sz w:val="22"/>
          <w:rPrChange w:id="371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372" w:author="Guo, Shicheng" w:date="2018-06-14T08:58:00Z">
            <w:rPr/>
          </w:rPrChange>
        </w:rPr>
        <w:t>In the present study</w:t>
      </w:r>
      <w:r w:rsidR="009973C3" w:rsidRPr="00BE161A">
        <w:rPr>
          <w:rFonts w:ascii="Arial" w:hAnsi="Arial" w:cs="Arial"/>
          <w:sz w:val="22"/>
          <w:rPrChange w:id="373" w:author="Guo, Shicheng" w:date="2018-06-14T08:58:00Z">
            <w:rPr/>
          </w:rPrChange>
        </w:rPr>
        <w:t xml:space="preserve">, we report the integrative study of genome-wide DNA </w:t>
      </w:r>
      <w:proofErr w:type="spellStart"/>
      <w:r w:rsidR="009973C3" w:rsidRPr="00BE161A">
        <w:rPr>
          <w:rFonts w:ascii="Arial" w:hAnsi="Arial" w:cs="Arial"/>
          <w:sz w:val="22"/>
          <w:rPrChange w:id="374" w:author="Guo, Shicheng" w:date="2018-06-14T08:58:00Z">
            <w:rPr/>
          </w:rPrChange>
        </w:rPr>
        <w:t>methylome</w:t>
      </w:r>
      <w:proofErr w:type="spellEnd"/>
      <w:r w:rsidR="009973C3" w:rsidRPr="00BE161A">
        <w:rPr>
          <w:rFonts w:ascii="Arial" w:hAnsi="Arial" w:cs="Arial"/>
          <w:sz w:val="22"/>
          <w:rPrChange w:id="375" w:author="Guo, Shicheng" w:date="2018-06-14T08:58:00Z">
            <w:rPr/>
          </w:rPrChange>
        </w:rPr>
        <w:t xml:space="preserve"> in CD4+ T cells of </w:t>
      </w:r>
      <w:bookmarkStart w:id="376" w:name="OLE_LINK114"/>
      <w:bookmarkStart w:id="377" w:name="OLE_LINK115"/>
      <w:r w:rsidR="004A5EBC" w:rsidRPr="00BE161A">
        <w:rPr>
          <w:rFonts w:ascii="Arial" w:hAnsi="Arial" w:cs="Arial"/>
          <w:sz w:val="22"/>
          <w:rPrChange w:id="378" w:author="Guo, Shicheng" w:date="2018-06-14T08:58:00Z">
            <w:rPr/>
          </w:rPrChange>
        </w:rPr>
        <w:t xml:space="preserve">GD, RA, SLE, </w:t>
      </w:r>
      <w:proofErr w:type="spellStart"/>
      <w:r w:rsidR="004A5EBC" w:rsidRPr="00BE161A">
        <w:rPr>
          <w:rFonts w:ascii="Arial" w:hAnsi="Arial" w:cs="Arial"/>
          <w:sz w:val="22"/>
          <w:rPrChange w:id="379" w:author="Guo, Shicheng" w:date="2018-06-14T08:58:00Z">
            <w:rPr/>
          </w:rPrChange>
        </w:rPr>
        <w:t>SSc</w:t>
      </w:r>
      <w:bookmarkEnd w:id="376"/>
      <w:bookmarkEnd w:id="377"/>
      <w:proofErr w:type="spellEnd"/>
      <w:r w:rsidR="009973C3" w:rsidRPr="00BE161A">
        <w:rPr>
          <w:rFonts w:ascii="Arial" w:hAnsi="Arial" w:cs="Arial"/>
          <w:sz w:val="22"/>
          <w:rPrChange w:id="380" w:author="Guo, Shicheng" w:date="2018-06-14T08:58:00Z">
            <w:rPr/>
          </w:rPrChange>
        </w:rPr>
        <w:t xml:space="preserve"> patients</w:t>
      </w:r>
      <w:r w:rsidRPr="00BE161A">
        <w:rPr>
          <w:rFonts w:ascii="Arial" w:hAnsi="Arial" w:cs="Arial"/>
          <w:sz w:val="22"/>
          <w:rPrChange w:id="381" w:author="Guo, Shicheng" w:date="2018-06-14T08:58:00Z">
            <w:rPr/>
          </w:rPrChange>
        </w:rPr>
        <w:t xml:space="preserve">, as well as </w:t>
      </w:r>
      <w:r w:rsidR="009973C3" w:rsidRPr="00BE161A">
        <w:rPr>
          <w:rFonts w:ascii="Arial" w:hAnsi="Arial" w:cs="Arial"/>
          <w:sz w:val="22"/>
          <w:rPrChange w:id="382" w:author="Guo, Shicheng" w:date="2018-06-14T08:58:00Z">
            <w:rPr/>
          </w:rPrChange>
        </w:rPr>
        <w:t xml:space="preserve">in CD8+ T cells of GD, </w:t>
      </w:r>
      <w:proofErr w:type="spellStart"/>
      <w:r w:rsidR="009973C3" w:rsidRPr="00BE161A">
        <w:rPr>
          <w:rFonts w:ascii="Arial" w:hAnsi="Arial" w:cs="Arial"/>
          <w:sz w:val="22"/>
          <w:rPrChange w:id="383" w:author="Guo, Shicheng" w:date="2018-06-14T08:58:00Z">
            <w:rPr/>
          </w:rPrChange>
        </w:rPr>
        <w:t>SSc</w:t>
      </w:r>
      <w:proofErr w:type="spellEnd"/>
      <w:r w:rsidR="009973C3" w:rsidRPr="00BE161A">
        <w:rPr>
          <w:rFonts w:ascii="Arial" w:hAnsi="Arial" w:cs="Arial"/>
          <w:sz w:val="22"/>
          <w:rPrChange w:id="384" w:author="Guo, Shicheng" w:date="2018-06-14T08:58:00Z">
            <w:rPr/>
          </w:rPrChange>
        </w:rPr>
        <w:t xml:space="preserve"> patients. Autoimmune response</w:t>
      </w:r>
      <w:r w:rsidR="00446AEE" w:rsidRPr="00BE161A">
        <w:rPr>
          <w:rFonts w:ascii="Arial" w:hAnsi="Arial" w:cs="Arial"/>
          <w:sz w:val="22"/>
          <w:rPrChange w:id="385" w:author="Guo, Shicheng" w:date="2018-06-14T08:58:00Z">
            <w:rPr/>
          </w:rPrChange>
        </w:rPr>
        <w:t>s</w:t>
      </w:r>
      <w:r w:rsidR="009973C3" w:rsidRPr="00BE161A">
        <w:rPr>
          <w:rFonts w:ascii="Arial" w:hAnsi="Arial" w:cs="Arial"/>
          <w:sz w:val="22"/>
          <w:rPrChange w:id="386" w:author="Guo, Shicheng" w:date="2018-06-14T08:58:00Z">
            <w:rPr/>
          </w:rPrChange>
        </w:rPr>
        <w:t xml:space="preserve"> mediate</w:t>
      </w:r>
      <w:r w:rsidR="00446AEE" w:rsidRPr="00BE161A">
        <w:rPr>
          <w:rFonts w:ascii="Arial" w:hAnsi="Arial" w:cs="Arial"/>
          <w:sz w:val="22"/>
          <w:rPrChange w:id="387" w:author="Guo, Shicheng" w:date="2018-06-14T08:58:00Z">
            <w:rPr/>
          </w:rPrChange>
        </w:rPr>
        <w:t>d by CD4+ and CD8+ T cells play</w:t>
      </w:r>
      <w:r w:rsidR="009973C3" w:rsidRPr="00BE161A">
        <w:rPr>
          <w:rFonts w:ascii="Arial" w:hAnsi="Arial" w:cs="Arial"/>
          <w:sz w:val="22"/>
          <w:rPrChange w:id="388" w:author="Guo, Shicheng" w:date="2018-06-14T08:58:00Z">
            <w:rPr/>
          </w:rPrChange>
        </w:rPr>
        <w:t xml:space="preserve"> a key role in the diseases mentioned above </w:t>
      </w:r>
      <w:r w:rsidR="00330C94" w:rsidRPr="00BE161A">
        <w:rPr>
          <w:rFonts w:ascii="Arial" w:hAnsi="Arial" w:cs="Arial"/>
          <w:sz w:val="22"/>
          <w:rPrChange w:id="389" w:author="Guo, Shicheng" w:date="2018-06-14T08:58:00Z">
            <w:rPr/>
          </w:rPrChange>
        </w:rPr>
        <w:fldChar w:fldCharType="begin">
          <w:fldData xml:space="preserve">PEVuZE5vdGU+PENpdGU+PEF1dGhvcj5PJmFwb3M7R2FycmE8L0F1dGhvcj48WWVhcj4xOTk3PC9Z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</w:fldData>
        </w:fldChar>
      </w:r>
      <w:r w:rsidR="00180125" w:rsidRPr="00BE161A">
        <w:rPr>
          <w:rFonts w:ascii="Arial" w:hAnsi="Arial" w:cs="Arial"/>
          <w:sz w:val="22"/>
          <w:rPrChange w:id="390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391" w:author="Guo, Shicheng" w:date="2018-06-14T08:58:00Z">
            <w:rPr/>
          </w:rPrChange>
        </w:rPr>
        <w:fldChar w:fldCharType="begin">
          <w:fldData xml:space="preserve">PEVuZE5vdGU+PENpdGU+PEF1dGhvcj5PJmFwb3M7R2FycmE8L0F1dGhvcj48WWVhcj4xOTk3PC9Z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</w:fldData>
        </w:fldChar>
      </w:r>
      <w:r w:rsidR="00180125" w:rsidRPr="00BE161A">
        <w:rPr>
          <w:rFonts w:ascii="Arial" w:hAnsi="Arial" w:cs="Arial"/>
          <w:sz w:val="22"/>
          <w:rPrChange w:id="392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393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394" w:author="Guo, Shicheng" w:date="2018-06-14T08:58:00Z">
            <w:rPr/>
          </w:rPrChange>
        </w:rPr>
        <w:fldChar w:fldCharType="end"/>
      </w:r>
      <w:r w:rsidR="00330C94" w:rsidRPr="00BE161A">
        <w:rPr>
          <w:rFonts w:ascii="Arial" w:hAnsi="Arial" w:cs="Arial"/>
          <w:sz w:val="22"/>
          <w:rPrChange w:id="395" w:author="Guo, Shicheng" w:date="2018-06-14T08:58:00Z">
            <w:rPr/>
          </w:rPrChange>
        </w:rPr>
      </w:r>
      <w:r w:rsidR="00330C94" w:rsidRPr="00BE161A">
        <w:rPr>
          <w:rFonts w:ascii="Arial" w:hAnsi="Arial" w:cs="Arial"/>
          <w:sz w:val="22"/>
          <w:rPrChange w:id="396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397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398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399" w:author="Guo, Shicheng" w:date="2018-06-14T08:58:00Z">
            <w:rPr/>
          </w:rPrChange>
        </w:rPr>
        <w:instrText xml:space="preserve"> HYPERLINK \l "_ENREF_18" \o "O'Garra, 1997 #165" </w:instrText>
      </w:r>
      <w:r w:rsidR="00BE161A" w:rsidRPr="00BE161A">
        <w:rPr>
          <w:rFonts w:ascii="Arial" w:hAnsi="Arial" w:cs="Arial"/>
          <w:sz w:val="22"/>
          <w:rPrChange w:id="400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401" w:author="Guo, Shicheng" w:date="2018-06-14T08:58:00Z">
            <w:rPr>
              <w:noProof/>
            </w:rPr>
          </w:rPrChange>
        </w:rPr>
        <w:t>18</w:t>
      </w:r>
      <w:r w:rsidR="00BE161A" w:rsidRPr="00BE161A">
        <w:rPr>
          <w:rFonts w:ascii="Arial" w:hAnsi="Arial" w:cs="Arial"/>
          <w:noProof/>
          <w:sz w:val="22"/>
          <w:rPrChange w:id="402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403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404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405" w:author="Guo, Shicheng" w:date="2018-06-14T08:58:00Z">
            <w:rPr/>
          </w:rPrChange>
        </w:rPr>
        <w:instrText xml:space="preserve"> HYPERLINK \l "_ENREF_19" \o "Walter, 2005 #166" </w:instrText>
      </w:r>
      <w:r w:rsidR="00BE161A" w:rsidRPr="00BE161A">
        <w:rPr>
          <w:rFonts w:ascii="Arial" w:hAnsi="Arial" w:cs="Arial"/>
          <w:sz w:val="22"/>
          <w:rPrChange w:id="40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407" w:author="Guo, Shicheng" w:date="2018-06-14T08:58:00Z">
            <w:rPr>
              <w:noProof/>
            </w:rPr>
          </w:rPrChange>
        </w:rPr>
        <w:t>19</w:t>
      </w:r>
      <w:r w:rsidR="00BE161A" w:rsidRPr="00BE161A">
        <w:rPr>
          <w:rFonts w:ascii="Arial" w:hAnsi="Arial" w:cs="Arial"/>
          <w:noProof/>
          <w:sz w:val="22"/>
          <w:rPrChange w:id="408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409" w:author="Guo, Shicheng" w:date="2018-06-14T08:58:00Z">
            <w:rPr>
              <w:noProof/>
            </w:rPr>
          </w:rPrChange>
        </w:rPr>
        <w:t>]</w:t>
      </w:r>
      <w:r w:rsidR="00330C94" w:rsidRPr="00BE161A">
        <w:rPr>
          <w:rFonts w:ascii="Arial" w:hAnsi="Arial" w:cs="Arial"/>
          <w:sz w:val="22"/>
          <w:rPrChange w:id="410" w:author="Guo, Shicheng" w:date="2018-06-14T08:58:00Z">
            <w:rPr/>
          </w:rPrChange>
        </w:rPr>
        <w:fldChar w:fldCharType="end"/>
      </w:r>
      <w:r w:rsidR="009973C3" w:rsidRPr="00BE161A">
        <w:rPr>
          <w:rFonts w:ascii="Arial" w:hAnsi="Arial" w:cs="Arial"/>
          <w:sz w:val="22"/>
          <w:rPrChange w:id="411" w:author="Guo, Shicheng" w:date="2018-06-14T08:58:00Z">
            <w:rPr/>
          </w:rPrChange>
        </w:rPr>
        <w:t xml:space="preserve">. </w:t>
      </w:r>
      <w:r w:rsidR="006C0862" w:rsidRPr="00BE161A">
        <w:rPr>
          <w:rFonts w:ascii="Arial" w:hAnsi="Arial" w:cs="Arial"/>
          <w:sz w:val="22"/>
          <w:rPrChange w:id="412" w:author="Guo, Shicheng" w:date="2018-06-14T08:58:00Z">
            <w:rPr/>
          </w:rPrChange>
        </w:rPr>
        <w:t>Commonalities of these autoimmune diseases were identified through our analysis.</w:t>
      </w:r>
    </w:p>
    <w:p w:rsidR="00A919E4" w:rsidRPr="00BE161A" w:rsidRDefault="00A919E4" w:rsidP="00E678A4">
      <w:pPr>
        <w:rPr>
          <w:rFonts w:ascii="Arial" w:hAnsi="Arial" w:cs="Arial"/>
          <w:b/>
          <w:sz w:val="22"/>
          <w:rPrChange w:id="413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414" w:author="Guo, Shicheng" w:date="2018-06-14T08:58:00Z">
            <w:rPr>
              <w:b/>
            </w:rPr>
          </w:rPrChange>
        </w:rPr>
        <w:t>Results</w:t>
      </w:r>
    </w:p>
    <w:p w:rsidR="00C63CDD" w:rsidRPr="00BE161A" w:rsidRDefault="008145E0" w:rsidP="00C63CDD">
      <w:pPr>
        <w:rPr>
          <w:rFonts w:ascii="Arial" w:hAnsi="Arial" w:cs="Arial"/>
          <w:sz w:val="22"/>
          <w:rPrChange w:id="415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416" w:author="Guo, Shicheng" w:date="2018-06-14T08:58:00Z">
            <w:rPr/>
          </w:rPrChange>
        </w:rPr>
        <w:t xml:space="preserve">In order to recognize the </w:t>
      </w:r>
      <w:r w:rsidR="00F66955" w:rsidRPr="00BE161A">
        <w:rPr>
          <w:rFonts w:ascii="Arial" w:hAnsi="Arial" w:cs="Arial"/>
          <w:sz w:val="22"/>
          <w:rPrChange w:id="417" w:author="Guo, Shicheng" w:date="2018-06-14T08:58:00Z">
            <w:rPr/>
          </w:rPrChange>
        </w:rPr>
        <w:t>commo</w:t>
      </w:r>
      <w:r w:rsidR="000A72AC" w:rsidRPr="00BE161A">
        <w:rPr>
          <w:rFonts w:ascii="Arial" w:hAnsi="Arial" w:cs="Arial"/>
          <w:sz w:val="22"/>
          <w:rPrChange w:id="418" w:author="Guo, Shicheng" w:date="2018-06-14T08:58:00Z">
            <w:rPr/>
          </w:rPrChange>
        </w:rPr>
        <w:t xml:space="preserve">nalities </w:t>
      </w:r>
      <w:r w:rsidRPr="00BE161A">
        <w:rPr>
          <w:rFonts w:ascii="Arial" w:hAnsi="Arial" w:cs="Arial"/>
          <w:sz w:val="22"/>
          <w:rPrChange w:id="419" w:author="Guo, Shicheng" w:date="2018-06-14T08:58:00Z">
            <w:rPr/>
          </w:rPrChange>
        </w:rPr>
        <w:t xml:space="preserve">of </w:t>
      </w:r>
      <w:r w:rsidR="000A72AC" w:rsidRPr="00BE161A">
        <w:rPr>
          <w:rFonts w:ascii="Arial" w:hAnsi="Arial" w:cs="Arial"/>
          <w:sz w:val="22"/>
          <w:rPrChange w:id="420" w:author="Guo, Shicheng" w:date="2018-06-14T08:58:00Z">
            <w:rPr/>
          </w:rPrChange>
        </w:rPr>
        <w:t xml:space="preserve">different </w:t>
      </w:r>
      <w:r w:rsidRPr="00BE161A">
        <w:rPr>
          <w:rFonts w:ascii="Arial" w:hAnsi="Arial" w:cs="Arial"/>
          <w:sz w:val="22"/>
          <w:rPrChange w:id="421" w:author="Guo, Shicheng" w:date="2018-06-14T08:58:00Z">
            <w:rPr/>
          </w:rPrChange>
        </w:rPr>
        <w:t>autoimmune diseases</w:t>
      </w:r>
      <w:r w:rsidR="00C63CDD" w:rsidRPr="00BE161A">
        <w:rPr>
          <w:rFonts w:ascii="Arial" w:hAnsi="Arial" w:cs="Arial"/>
          <w:sz w:val="22"/>
          <w:rPrChange w:id="422" w:author="Guo, Shicheng" w:date="2018-06-14T08:58:00Z">
            <w:rPr/>
          </w:rPrChange>
        </w:rPr>
        <w:t>, including</w:t>
      </w:r>
      <w:r w:rsidRPr="00BE161A">
        <w:rPr>
          <w:rFonts w:ascii="Arial" w:hAnsi="Arial" w:cs="Arial"/>
          <w:sz w:val="22"/>
          <w:rPrChange w:id="423" w:author="Guo, Shicheng" w:date="2018-06-14T08:58:00Z">
            <w:rPr/>
          </w:rPrChange>
        </w:rPr>
        <w:t xml:space="preserve"> </w:t>
      </w:r>
      <w:bookmarkStart w:id="424" w:name="OLE_LINK990"/>
      <w:bookmarkStart w:id="425" w:name="OLE_LINK991"/>
      <w:bookmarkStart w:id="426" w:name="OLE_LINK992"/>
      <w:r w:rsidR="004A5EBC" w:rsidRPr="00BE161A">
        <w:rPr>
          <w:rFonts w:ascii="Arial" w:hAnsi="Arial" w:cs="Arial"/>
          <w:sz w:val="22"/>
          <w:rPrChange w:id="427" w:author="Guo, Shicheng" w:date="2018-06-14T08:58:00Z">
            <w:rPr/>
          </w:rPrChange>
        </w:rPr>
        <w:t xml:space="preserve">GD, RA, SLE and </w:t>
      </w:r>
      <w:proofErr w:type="spellStart"/>
      <w:r w:rsidR="004A5EBC" w:rsidRPr="00BE161A">
        <w:rPr>
          <w:rFonts w:ascii="Arial" w:hAnsi="Arial" w:cs="Arial"/>
          <w:sz w:val="22"/>
          <w:rPrChange w:id="428" w:author="Guo, Shicheng" w:date="2018-06-14T08:58:00Z">
            <w:rPr/>
          </w:rPrChange>
        </w:rPr>
        <w:t>SSc</w:t>
      </w:r>
      <w:bookmarkEnd w:id="424"/>
      <w:bookmarkEnd w:id="425"/>
      <w:bookmarkEnd w:id="426"/>
      <w:proofErr w:type="spellEnd"/>
      <w:r w:rsidR="008D6CF7" w:rsidRPr="00BE161A">
        <w:rPr>
          <w:rFonts w:ascii="Arial" w:hAnsi="Arial" w:cs="Arial"/>
          <w:sz w:val="22"/>
          <w:rPrChange w:id="429" w:author="Guo, Shicheng" w:date="2018-06-14T08:58:00Z">
            <w:rPr/>
          </w:rPrChange>
        </w:rPr>
        <w:t xml:space="preserve">, </w:t>
      </w:r>
      <w:r w:rsidR="00C63CDD" w:rsidRPr="00BE161A">
        <w:rPr>
          <w:rFonts w:ascii="Arial" w:hAnsi="Arial" w:cs="Arial"/>
          <w:sz w:val="22"/>
          <w:rPrChange w:id="430" w:author="Guo, Shicheng" w:date="2018-06-14T08:58:00Z">
            <w:rPr/>
          </w:rPrChange>
        </w:rPr>
        <w:t>we collected Illumina Methylation450</w:t>
      </w:r>
      <w:r w:rsidR="000A72AC" w:rsidRPr="00BE161A">
        <w:rPr>
          <w:rFonts w:ascii="Arial" w:hAnsi="Arial" w:cs="Arial"/>
          <w:sz w:val="22"/>
          <w:rPrChange w:id="431" w:author="Guo, Shicheng" w:date="2018-06-14T08:58:00Z">
            <w:rPr/>
          </w:rPrChange>
        </w:rPr>
        <w:t>K</w:t>
      </w:r>
      <w:r w:rsidR="00C63CDD" w:rsidRPr="00BE161A">
        <w:rPr>
          <w:rFonts w:ascii="Arial" w:hAnsi="Arial" w:cs="Arial"/>
          <w:sz w:val="22"/>
          <w:rPrChange w:id="432" w:author="Guo, Shicheng" w:date="2018-06-14T08:58:00Z">
            <w:rPr/>
          </w:rPrChange>
        </w:rPr>
        <w:t xml:space="preserve"> </w:t>
      </w:r>
      <w:r w:rsidR="000A72AC" w:rsidRPr="00BE161A">
        <w:rPr>
          <w:rFonts w:ascii="Arial" w:hAnsi="Arial" w:cs="Arial"/>
          <w:sz w:val="22"/>
          <w:rPrChange w:id="433" w:author="Guo, Shicheng" w:date="2018-06-14T08:58:00Z">
            <w:rPr/>
          </w:rPrChange>
        </w:rPr>
        <w:t xml:space="preserve">microarray </w:t>
      </w:r>
      <w:r w:rsidR="00F66955" w:rsidRPr="00BE161A">
        <w:rPr>
          <w:rFonts w:ascii="Arial" w:hAnsi="Arial" w:cs="Arial"/>
          <w:sz w:val="22"/>
          <w:rPrChange w:id="434" w:author="Guo, Shicheng" w:date="2018-06-14T08:58:00Z">
            <w:rPr/>
          </w:rPrChange>
        </w:rPr>
        <w:t>data of 116</w:t>
      </w:r>
      <w:r w:rsidR="004A5EBC" w:rsidRPr="00BE161A">
        <w:rPr>
          <w:rFonts w:ascii="Arial" w:hAnsi="Arial" w:cs="Arial"/>
          <w:sz w:val="22"/>
          <w:rPrChange w:id="435" w:author="Guo, Shicheng" w:date="2018-06-14T08:58:00Z">
            <w:rPr/>
          </w:rPrChange>
        </w:rPr>
        <w:t xml:space="preserve"> patients with</w:t>
      </w:r>
      <w:bookmarkStart w:id="436" w:name="OLE_LINK154"/>
      <w:bookmarkStart w:id="437" w:name="OLE_LINK155"/>
      <w:r w:rsidR="004A5EBC" w:rsidRPr="00BE161A">
        <w:rPr>
          <w:rFonts w:ascii="Arial" w:hAnsi="Arial" w:cs="Arial"/>
          <w:sz w:val="22"/>
          <w:rPrChange w:id="438" w:author="Guo, Shicheng" w:date="2018-06-14T08:58:00Z">
            <w:rPr/>
          </w:rPrChange>
        </w:rPr>
        <w:t xml:space="preserve"> </w:t>
      </w:r>
      <w:bookmarkStart w:id="439" w:name="OLE_LINK807"/>
      <w:bookmarkStart w:id="440" w:name="OLE_LINK808"/>
      <w:bookmarkStart w:id="441" w:name="OLE_LINK809"/>
      <w:r w:rsidR="004A5EBC" w:rsidRPr="00BE161A">
        <w:rPr>
          <w:rFonts w:ascii="Arial" w:hAnsi="Arial" w:cs="Arial"/>
          <w:sz w:val="22"/>
          <w:rPrChange w:id="442" w:author="Guo, Shicheng" w:date="2018-06-14T08:58:00Z">
            <w:rPr/>
          </w:rPrChange>
        </w:rPr>
        <w:t>GD/RA/SLE</w:t>
      </w:r>
      <w:bookmarkEnd w:id="436"/>
      <w:bookmarkEnd w:id="437"/>
      <w:r w:rsidR="004A5EBC" w:rsidRPr="00BE161A">
        <w:rPr>
          <w:rFonts w:ascii="Arial" w:hAnsi="Arial" w:cs="Arial"/>
          <w:sz w:val="22"/>
          <w:rPrChange w:id="443" w:author="Guo, Shicheng" w:date="2018-06-14T08:58:00Z">
            <w:rPr/>
          </w:rPrChange>
        </w:rPr>
        <w:t>/</w:t>
      </w:r>
      <w:proofErr w:type="spellStart"/>
      <w:r w:rsidR="004A5EBC" w:rsidRPr="00BE161A">
        <w:rPr>
          <w:rFonts w:ascii="Arial" w:hAnsi="Arial" w:cs="Arial"/>
          <w:sz w:val="22"/>
          <w:rPrChange w:id="444" w:author="Guo, Shicheng" w:date="2018-06-14T08:58:00Z">
            <w:rPr/>
          </w:rPrChange>
        </w:rPr>
        <w:t>SSc</w:t>
      </w:r>
      <w:bookmarkEnd w:id="439"/>
      <w:bookmarkEnd w:id="440"/>
      <w:bookmarkEnd w:id="441"/>
      <w:proofErr w:type="spellEnd"/>
      <w:r w:rsidR="00F66955" w:rsidRPr="00BE161A">
        <w:rPr>
          <w:rFonts w:ascii="Arial" w:hAnsi="Arial" w:cs="Arial"/>
          <w:sz w:val="22"/>
          <w:rPrChange w:id="445" w:author="Guo, Shicheng" w:date="2018-06-14T08:58:00Z">
            <w:rPr/>
          </w:rPrChange>
        </w:rPr>
        <w:t xml:space="preserve"> and 117</w:t>
      </w:r>
      <w:r w:rsidR="00C63CDD" w:rsidRPr="00BE161A">
        <w:rPr>
          <w:rFonts w:ascii="Arial" w:hAnsi="Arial" w:cs="Arial"/>
          <w:sz w:val="22"/>
          <w:rPrChange w:id="446" w:author="Guo, Shicheng" w:date="2018-06-14T08:58:00Z">
            <w:rPr/>
          </w:rPrChange>
        </w:rPr>
        <w:t xml:space="preserve"> control</w:t>
      </w:r>
      <w:r w:rsidR="00E71DFF" w:rsidRPr="00BE161A">
        <w:rPr>
          <w:rFonts w:ascii="Arial" w:hAnsi="Arial" w:cs="Arial"/>
          <w:sz w:val="22"/>
          <w:rPrChange w:id="447" w:author="Guo, Shicheng" w:date="2018-06-14T08:58:00Z">
            <w:rPr/>
          </w:rPrChange>
        </w:rPr>
        <w:t xml:space="preserve">s </w:t>
      </w:r>
      <w:r w:rsidR="00C63CDD" w:rsidRPr="00BE161A">
        <w:rPr>
          <w:rFonts w:ascii="Arial" w:hAnsi="Arial" w:cs="Arial"/>
          <w:sz w:val="22"/>
          <w:rPrChange w:id="448" w:author="Guo, Shicheng" w:date="2018-06-14T08:58:00Z">
            <w:rPr/>
          </w:rPrChange>
        </w:rPr>
        <w:t>in CD4+ T cells</w:t>
      </w:r>
      <w:r w:rsidR="00E71DFF" w:rsidRPr="00BE161A">
        <w:rPr>
          <w:rFonts w:ascii="Arial" w:hAnsi="Arial" w:cs="Arial"/>
          <w:sz w:val="22"/>
          <w:rPrChange w:id="449" w:author="Guo, Shicheng" w:date="2018-06-14T08:58:00Z">
            <w:rPr/>
          </w:rPrChange>
        </w:rPr>
        <w:t xml:space="preserve">. Similarly, the methylation data of </w:t>
      </w:r>
      <w:r w:rsidR="00C63CDD" w:rsidRPr="00BE161A">
        <w:rPr>
          <w:rFonts w:ascii="Arial" w:hAnsi="Arial" w:cs="Arial"/>
          <w:sz w:val="22"/>
          <w:rPrChange w:id="450" w:author="Guo, Shicheng" w:date="2018-06-14T08:58:00Z">
            <w:rPr/>
          </w:rPrChange>
        </w:rPr>
        <w:t>6</w:t>
      </w:r>
      <w:r w:rsidR="00F66955" w:rsidRPr="00BE161A">
        <w:rPr>
          <w:rFonts w:ascii="Arial" w:hAnsi="Arial" w:cs="Arial"/>
          <w:sz w:val="22"/>
          <w:rPrChange w:id="451" w:author="Guo, Shicheng" w:date="2018-06-14T08:58:00Z">
            <w:rPr/>
          </w:rPrChange>
        </w:rPr>
        <w:t>1 patients with GD/</w:t>
      </w:r>
      <w:proofErr w:type="spellStart"/>
      <w:r w:rsidR="00F66955" w:rsidRPr="00BE161A">
        <w:rPr>
          <w:rFonts w:ascii="Arial" w:hAnsi="Arial" w:cs="Arial"/>
          <w:sz w:val="22"/>
          <w:rPrChange w:id="452" w:author="Guo, Shicheng" w:date="2018-06-14T08:58:00Z">
            <w:rPr/>
          </w:rPrChange>
        </w:rPr>
        <w:t>SSc</w:t>
      </w:r>
      <w:proofErr w:type="spellEnd"/>
      <w:r w:rsidR="00F66955" w:rsidRPr="00BE161A">
        <w:rPr>
          <w:rFonts w:ascii="Arial" w:hAnsi="Arial" w:cs="Arial"/>
          <w:sz w:val="22"/>
          <w:rPrChange w:id="453" w:author="Guo, Shicheng" w:date="2018-06-14T08:58:00Z">
            <w:rPr/>
          </w:rPrChange>
        </w:rPr>
        <w:t xml:space="preserve"> and 55</w:t>
      </w:r>
      <w:r w:rsidR="00C63CDD" w:rsidRPr="00BE161A">
        <w:rPr>
          <w:rFonts w:ascii="Arial" w:hAnsi="Arial" w:cs="Arial"/>
          <w:sz w:val="22"/>
          <w:rPrChange w:id="454" w:author="Guo, Shicheng" w:date="2018-06-14T08:58:00Z">
            <w:rPr/>
          </w:rPrChange>
        </w:rPr>
        <w:t xml:space="preserve"> control individuals </w:t>
      </w:r>
      <w:r w:rsidR="00E71DFF" w:rsidRPr="00BE161A">
        <w:rPr>
          <w:rFonts w:ascii="Arial" w:hAnsi="Arial" w:cs="Arial"/>
          <w:sz w:val="22"/>
          <w:rPrChange w:id="455" w:author="Guo, Shicheng" w:date="2018-06-14T08:58:00Z">
            <w:rPr/>
          </w:rPrChange>
        </w:rPr>
        <w:t>in CD8+ T cells were also collected</w:t>
      </w:r>
      <w:r w:rsidR="00C63CDD" w:rsidRPr="00BE161A">
        <w:rPr>
          <w:rFonts w:ascii="Arial" w:hAnsi="Arial" w:cs="Arial"/>
          <w:sz w:val="22"/>
          <w:rPrChange w:id="456" w:author="Guo, Shicheng" w:date="2018-06-14T08:58:00Z">
            <w:rPr/>
          </w:rPrChange>
        </w:rPr>
        <w:t xml:space="preserve">. </w:t>
      </w:r>
      <w:r w:rsidR="001F57C6" w:rsidRPr="00BE161A">
        <w:rPr>
          <w:rFonts w:ascii="Arial" w:hAnsi="Arial" w:cs="Arial"/>
          <w:sz w:val="22"/>
          <w:rPrChange w:id="457" w:author="Guo, Shicheng" w:date="2018-06-14T08:58:00Z">
            <w:rPr/>
          </w:rPrChange>
        </w:rPr>
        <w:t>The data were acquired from publi</w:t>
      </w:r>
      <w:r w:rsidR="00E71DFF" w:rsidRPr="00BE161A">
        <w:rPr>
          <w:rFonts w:ascii="Arial" w:hAnsi="Arial" w:cs="Arial"/>
          <w:sz w:val="22"/>
          <w:rPrChange w:id="458" w:author="Guo, Shicheng" w:date="2018-06-14T08:58:00Z">
            <w:rPr/>
          </w:rPrChange>
        </w:rPr>
        <w:t xml:space="preserve">c database </w:t>
      </w:r>
      <w:r w:rsidR="001F57C6" w:rsidRPr="00BE161A">
        <w:rPr>
          <w:rFonts w:ascii="Arial" w:hAnsi="Arial" w:cs="Arial"/>
          <w:sz w:val="22"/>
          <w:rPrChange w:id="459" w:author="Guo, Shicheng" w:date="2018-06-14T08:58:00Z">
            <w:rPr/>
          </w:rPrChange>
        </w:rPr>
        <w:t xml:space="preserve">and our previous work. </w:t>
      </w:r>
      <w:r w:rsidR="00E71DFF" w:rsidRPr="00BE161A">
        <w:rPr>
          <w:rFonts w:ascii="Arial" w:hAnsi="Arial" w:cs="Arial"/>
          <w:sz w:val="22"/>
          <w:rPrChange w:id="460" w:author="Guo, Shicheng" w:date="2018-06-14T08:58:00Z">
            <w:rPr/>
          </w:rPrChange>
        </w:rPr>
        <w:t>T</w:t>
      </w:r>
      <w:r w:rsidR="00C63CDD" w:rsidRPr="00BE161A">
        <w:rPr>
          <w:rFonts w:ascii="Arial" w:hAnsi="Arial" w:cs="Arial"/>
          <w:sz w:val="22"/>
          <w:rPrChange w:id="461" w:author="Guo, Shicheng" w:date="2018-06-14T08:58:00Z">
            <w:rPr/>
          </w:rPrChange>
        </w:rPr>
        <w:t>he detailed clinical characteristics of patients and healthy controls</w:t>
      </w:r>
      <w:r w:rsidR="00E71DFF" w:rsidRPr="00BE161A">
        <w:rPr>
          <w:rFonts w:ascii="Arial" w:hAnsi="Arial" w:cs="Arial"/>
          <w:sz w:val="22"/>
          <w:rPrChange w:id="462" w:author="Guo, Shicheng" w:date="2018-06-14T08:58:00Z">
            <w:rPr/>
          </w:rPrChange>
        </w:rPr>
        <w:t xml:space="preserve"> were described in </w:t>
      </w:r>
      <w:r w:rsidR="00E71DFF" w:rsidRPr="00BE161A">
        <w:rPr>
          <w:rFonts w:ascii="Arial" w:hAnsi="Arial" w:cs="Arial"/>
          <w:sz w:val="22"/>
          <w:highlight w:val="yellow"/>
          <w:rPrChange w:id="463" w:author="Guo, Shicheng" w:date="2018-06-14T08:58:00Z">
            <w:rPr>
              <w:highlight w:val="yellow"/>
            </w:rPr>
          </w:rPrChange>
        </w:rPr>
        <w:t>Table 1-2</w:t>
      </w:r>
      <w:r w:rsidR="00C63CDD" w:rsidRPr="00BE161A">
        <w:rPr>
          <w:rFonts w:ascii="Arial" w:hAnsi="Arial" w:cs="Arial"/>
          <w:sz w:val="22"/>
          <w:rPrChange w:id="464" w:author="Guo, Shicheng" w:date="2018-06-14T08:58:00Z">
            <w:rPr/>
          </w:rPrChange>
        </w:rPr>
        <w:t>.</w:t>
      </w:r>
      <w:r w:rsidR="000E6860" w:rsidRPr="00BE161A">
        <w:rPr>
          <w:rFonts w:ascii="Arial" w:hAnsi="Arial" w:cs="Arial"/>
          <w:sz w:val="22"/>
          <w:rPrChange w:id="465" w:author="Guo, Shicheng" w:date="2018-06-14T08:58:00Z">
            <w:rPr/>
          </w:rPrChange>
        </w:rPr>
        <w:t xml:space="preserve"> Stringent quality filtering, exclusion of cross-hybridizing and SNP-containing </w:t>
      </w:r>
      <w:proofErr w:type="spellStart"/>
      <w:r w:rsidR="000E6860" w:rsidRPr="00BE161A">
        <w:rPr>
          <w:rFonts w:ascii="Arial" w:hAnsi="Arial" w:cs="Arial"/>
          <w:sz w:val="22"/>
          <w:rPrChange w:id="466" w:author="Guo, Shicheng" w:date="2018-06-14T08:58:00Z">
            <w:rPr/>
          </w:rPrChange>
        </w:rPr>
        <w:t>CpGs</w:t>
      </w:r>
      <w:proofErr w:type="spellEnd"/>
      <w:r w:rsidR="000E6860" w:rsidRPr="00BE161A">
        <w:rPr>
          <w:rFonts w:ascii="Arial" w:hAnsi="Arial" w:cs="Arial"/>
          <w:sz w:val="22"/>
          <w:rPrChange w:id="467" w:author="Guo, Shicheng" w:date="2018-06-14T08:58:00Z">
            <w:rPr/>
          </w:rPrChange>
        </w:rPr>
        <w:t>, and normalization for batch (as described in Materials and methods) were conducted before further analysis.</w:t>
      </w:r>
    </w:p>
    <w:p w:rsidR="00750127" w:rsidRPr="00BE161A" w:rsidRDefault="00956E6F" w:rsidP="003F4023">
      <w:pPr>
        <w:rPr>
          <w:rFonts w:ascii="Arial" w:hAnsi="Arial" w:cs="Arial"/>
          <w:b/>
          <w:sz w:val="22"/>
          <w:rPrChange w:id="468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469" w:author="Guo, Shicheng" w:date="2018-06-14T08:58:00Z">
            <w:rPr>
              <w:b/>
            </w:rPr>
          </w:rPrChange>
        </w:rPr>
        <w:t>Hierarchical clustering</w:t>
      </w:r>
      <w:r w:rsidR="00750127" w:rsidRPr="00BE161A">
        <w:rPr>
          <w:rFonts w:ascii="Arial" w:hAnsi="Arial" w:cs="Arial"/>
          <w:b/>
          <w:sz w:val="22"/>
          <w:rPrChange w:id="470" w:author="Guo, Shicheng" w:date="2018-06-14T08:58:00Z">
            <w:rPr>
              <w:rFonts w:hint="eastAsia"/>
              <w:b/>
            </w:rPr>
          </w:rPrChange>
        </w:rPr>
        <w:t xml:space="preserve"> showed </w:t>
      </w:r>
      <w:r w:rsidRPr="00BE161A">
        <w:rPr>
          <w:rFonts w:ascii="Arial" w:hAnsi="Arial" w:cs="Arial"/>
          <w:b/>
          <w:sz w:val="22"/>
          <w:rPrChange w:id="471" w:author="Guo, Shicheng" w:date="2018-06-14T08:58:00Z">
            <w:rPr>
              <w:b/>
            </w:rPr>
          </w:rPrChange>
        </w:rPr>
        <w:t>similar methylation patterns of the various diseases</w:t>
      </w:r>
    </w:p>
    <w:p w:rsidR="0006210C" w:rsidRPr="00BE161A" w:rsidRDefault="00F0773B" w:rsidP="00566E8F">
      <w:pPr>
        <w:rPr>
          <w:rFonts w:ascii="Arial" w:hAnsi="Arial" w:cs="Arial"/>
          <w:sz w:val="22"/>
          <w:rPrChange w:id="472" w:author="Guo, Shicheng" w:date="2018-06-14T08:58:00Z">
            <w:rPr/>
          </w:rPrChange>
        </w:rPr>
      </w:pPr>
      <w:bookmarkStart w:id="473" w:name="OLE_LINK45"/>
      <w:bookmarkStart w:id="474" w:name="OLE_LINK49"/>
      <w:bookmarkStart w:id="475" w:name="OLE_LINK50"/>
      <w:bookmarkStart w:id="476" w:name="OLE_LINK979"/>
      <w:bookmarkStart w:id="477" w:name="OLE_LINK980"/>
      <w:bookmarkStart w:id="478" w:name="OLE_LINK981"/>
      <w:r w:rsidRPr="00BE161A">
        <w:rPr>
          <w:rFonts w:ascii="Arial" w:hAnsi="Arial" w:cs="Arial"/>
          <w:sz w:val="22"/>
          <w:rPrChange w:id="479" w:author="Guo, Shicheng" w:date="2018-06-14T08:58:00Z">
            <w:rPr>
              <w:rFonts w:hint="eastAsia"/>
            </w:rPr>
          </w:rPrChange>
        </w:rPr>
        <w:t xml:space="preserve">To </w:t>
      </w:r>
      <w:r w:rsidR="00520544" w:rsidRPr="00BE161A">
        <w:rPr>
          <w:rFonts w:ascii="Arial" w:hAnsi="Arial" w:cs="Arial"/>
          <w:sz w:val="22"/>
          <w:rPrChange w:id="480" w:author="Guo, Shicheng" w:date="2018-06-14T08:58:00Z">
            <w:rPr/>
          </w:rPrChange>
        </w:rPr>
        <w:t>compare the methylation patterns of the autoimmune diseases mentioned above, we preformed hierarchical clustering analysis of</w:t>
      </w:r>
      <w:bookmarkStart w:id="481" w:name="OLE_LINK43"/>
      <w:r w:rsidR="00520544" w:rsidRPr="00BE161A">
        <w:rPr>
          <w:rFonts w:ascii="Arial" w:hAnsi="Arial" w:cs="Arial"/>
          <w:sz w:val="22"/>
          <w:rPrChange w:id="482" w:author="Guo, Shicheng" w:date="2018-06-14T08:58:00Z">
            <w:rPr/>
          </w:rPrChange>
        </w:rPr>
        <w:t xml:space="preserve"> the </w:t>
      </w:r>
      <w:proofErr w:type="spellStart"/>
      <w:r w:rsidR="00520544" w:rsidRPr="00BE161A">
        <w:rPr>
          <w:rFonts w:ascii="Arial" w:hAnsi="Arial" w:cs="Arial"/>
          <w:sz w:val="22"/>
          <w:rPrChange w:id="483" w:author="Guo, Shicheng" w:date="2018-06-14T08:58:00Z">
            <w:rPr/>
          </w:rPrChange>
        </w:rPr>
        <w:t>CpG</w:t>
      </w:r>
      <w:proofErr w:type="spellEnd"/>
      <w:r w:rsidR="00520544" w:rsidRPr="00BE161A">
        <w:rPr>
          <w:rFonts w:ascii="Arial" w:hAnsi="Arial" w:cs="Arial"/>
          <w:sz w:val="22"/>
          <w:rPrChange w:id="484" w:author="Guo, Shicheng" w:date="2018-06-14T08:58:00Z">
            <w:rPr/>
          </w:rPrChange>
        </w:rPr>
        <w:t xml:space="preserve"> sites</w:t>
      </w:r>
      <w:r w:rsidR="00D143EE" w:rsidRPr="00BE161A">
        <w:rPr>
          <w:rFonts w:ascii="Arial" w:hAnsi="Arial" w:cs="Arial"/>
          <w:sz w:val="22"/>
          <w:rPrChange w:id="485" w:author="Guo, Shicheng" w:date="2018-06-14T08:58:00Z">
            <w:rPr/>
          </w:rPrChange>
        </w:rPr>
        <w:t xml:space="preserve"> showing the largest variation</w:t>
      </w:r>
      <w:r w:rsidR="00827D97" w:rsidRPr="00BE161A">
        <w:rPr>
          <w:rFonts w:ascii="Arial" w:hAnsi="Arial" w:cs="Arial"/>
          <w:sz w:val="22"/>
          <w:rPrChange w:id="486" w:author="Guo, Shicheng" w:date="2018-06-14T08:58:00Z">
            <w:rPr/>
          </w:rPrChange>
        </w:rPr>
        <w:t xml:space="preserve"> (top 50) across all the patient</w:t>
      </w:r>
      <w:r w:rsidR="00D143EE" w:rsidRPr="00BE161A">
        <w:rPr>
          <w:rFonts w:ascii="Arial" w:hAnsi="Arial" w:cs="Arial"/>
          <w:sz w:val="22"/>
          <w:rPrChange w:id="487" w:author="Guo, Shicheng" w:date="2018-06-14T08:58:00Z">
            <w:rPr/>
          </w:rPrChange>
        </w:rPr>
        <w:t xml:space="preserve"> groups based on one-way ANOVA</w:t>
      </w:r>
      <w:r w:rsidR="00FB5DFE" w:rsidRPr="00BE161A">
        <w:rPr>
          <w:rFonts w:ascii="Arial" w:hAnsi="Arial" w:cs="Arial"/>
          <w:sz w:val="22"/>
          <w:rPrChange w:id="488" w:author="Guo, Shicheng" w:date="2018-06-14T08:58:00Z">
            <w:rPr/>
          </w:rPrChange>
        </w:rPr>
        <w:t xml:space="preserve"> </w:t>
      </w:r>
      <w:r w:rsidR="0022703A" w:rsidRPr="00BE161A">
        <w:rPr>
          <w:rFonts w:ascii="Arial" w:hAnsi="Arial" w:cs="Arial"/>
          <w:sz w:val="22"/>
          <w:highlight w:val="yellow"/>
          <w:rPrChange w:id="489" w:author="Guo, Shicheng" w:date="2018-06-14T08:58:00Z">
            <w:rPr>
              <w:highlight w:val="yellow"/>
            </w:rPr>
          </w:rPrChange>
        </w:rPr>
        <w:t>(Supplementary Table 1</w:t>
      </w:r>
      <w:r w:rsidR="00FB5DFE" w:rsidRPr="00BE161A">
        <w:rPr>
          <w:rFonts w:ascii="Arial" w:hAnsi="Arial" w:cs="Arial"/>
          <w:sz w:val="22"/>
          <w:highlight w:val="yellow"/>
          <w:rPrChange w:id="490" w:author="Guo, Shicheng" w:date="2018-06-14T08:58:00Z">
            <w:rPr>
              <w:highlight w:val="yellow"/>
            </w:rPr>
          </w:rPrChange>
        </w:rPr>
        <w:t>)</w:t>
      </w:r>
      <w:r w:rsidR="00D143EE" w:rsidRPr="00BE161A">
        <w:rPr>
          <w:rFonts w:ascii="Arial" w:hAnsi="Arial" w:cs="Arial"/>
          <w:sz w:val="22"/>
          <w:rPrChange w:id="491" w:author="Guo, Shicheng" w:date="2018-06-14T08:58:00Z">
            <w:rPr/>
          </w:rPrChange>
        </w:rPr>
        <w:t xml:space="preserve"> </w:t>
      </w:r>
      <w:bookmarkEnd w:id="481"/>
      <w:r w:rsidR="00D143EE" w:rsidRPr="00BE161A">
        <w:rPr>
          <w:rFonts w:ascii="Arial" w:hAnsi="Arial" w:cs="Arial"/>
          <w:sz w:val="22"/>
          <w:rPrChange w:id="492" w:author="Guo, Shicheng" w:date="2018-06-14T08:58:00Z">
            <w:rPr/>
          </w:rPrChange>
        </w:rPr>
        <w:t xml:space="preserve">in CD4+ </w:t>
      </w:r>
      <w:r w:rsidR="00F41B37" w:rsidRPr="00BE161A">
        <w:rPr>
          <w:rFonts w:ascii="Arial" w:hAnsi="Arial" w:cs="Arial"/>
          <w:sz w:val="22"/>
          <w:rPrChange w:id="493" w:author="Guo, Shicheng" w:date="2018-06-14T08:58:00Z">
            <w:rPr/>
          </w:rPrChange>
        </w:rPr>
        <w:t>sample</w:t>
      </w:r>
      <w:r w:rsidR="0055640F" w:rsidRPr="00BE161A">
        <w:rPr>
          <w:rFonts w:ascii="Arial" w:hAnsi="Arial" w:cs="Arial"/>
          <w:sz w:val="22"/>
          <w:rPrChange w:id="494" w:author="Guo, Shicheng" w:date="2018-06-14T08:58:00Z">
            <w:rPr/>
          </w:rPrChange>
        </w:rPr>
        <w:t>s (analysis was not carried out in CD8+ samples since there were only 2 patient groups)</w:t>
      </w:r>
      <w:r w:rsidR="00F41B37" w:rsidRPr="00BE161A">
        <w:rPr>
          <w:rFonts w:ascii="Arial" w:hAnsi="Arial" w:cs="Arial"/>
          <w:sz w:val="22"/>
          <w:rPrChange w:id="495" w:author="Guo, Shicheng" w:date="2018-06-14T08:58:00Z">
            <w:rPr/>
          </w:rPrChange>
        </w:rPr>
        <w:t xml:space="preserve">. </w:t>
      </w:r>
      <w:r w:rsidR="0022703A" w:rsidRPr="00BE161A">
        <w:rPr>
          <w:rFonts w:ascii="Arial" w:hAnsi="Arial" w:cs="Arial"/>
          <w:sz w:val="22"/>
          <w:rPrChange w:id="496" w:author="Guo, Shicheng" w:date="2018-06-14T08:58:00Z">
            <w:rPr/>
          </w:rPrChange>
        </w:rPr>
        <w:t>W</w:t>
      </w:r>
      <w:r w:rsidR="00145089" w:rsidRPr="00BE161A">
        <w:rPr>
          <w:rFonts w:ascii="Arial" w:hAnsi="Arial" w:cs="Arial"/>
          <w:sz w:val="22"/>
          <w:rPrChange w:id="497" w:author="Guo, Shicheng" w:date="2018-06-14T08:58:00Z">
            <w:rPr/>
          </w:rPrChange>
        </w:rPr>
        <w:t xml:space="preserve">e found that samples from the four </w:t>
      </w:r>
      <w:r w:rsidR="00566E8F" w:rsidRPr="00BE161A">
        <w:rPr>
          <w:rFonts w:ascii="Arial" w:hAnsi="Arial" w:cs="Arial"/>
          <w:sz w:val="22"/>
          <w:rPrChange w:id="498" w:author="Guo, Shicheng" w:date="2018-06-14T08:58:00Z">
            <w:rPr/>
          </w:rPrChange>
        </w:rPr>
        <w:t>diseases cannot be explicitly distinguished from each other</w:t>
      </w:r>
      <w:r w:rsidR="002039E2" w:rsidRPr="00BE161A">
        <w:rPr>
          <w:rFonts w:ascii="Arial" w:hAnsi="Arial" w:cs="Arial"/>
          <w:sz w:val="22"/>
          <w:rPrChange w:id="499" w:author="Guo, Shicheng" w:date="2018-06-14T08:58:00Z">
            <w:rPr/>
          </w:rPrChange>
        </w:rPr>
        <w:t xml:space="preserve"> </w:t>
      </w:r>
      <w:r w:rsidR="0022703A" w:rsidRPr="00BE161A">
        <w:rPr>
          <w:rFonts w:ascii="Arial" w:hAnsi="Arial" w:cs="Arial"/>
          <w:sz w:val="22"/>
          <w:highlight w:val="yellow"/>
          <w:rPrChange w:id="500" w:author="Guo, Shicheng" w:date="2018-06-14T08:58:00Z">
            <w:rPr>
              <w:highlight w:val="yellow"/>
            </w:rPr>
          </w:rPrChange>
        </w:rPr>
        <w:t>(Figure 1</w:t>
      </w:r>
      <w:r w:rsidR="00566E8F" w:rsidRPr="00BE161A">
        <w:rPr>
          <w:rFonts w:ascii="Arial" w:hAnsi="Arial" w:cs="Arial"/>
          <w:sz w:val="22"/>
          <w:highlight w:val="yellow"/>
          <w:rPrChange w:id="501" w:author="Guo, Shicheng" w:date="2018-06-14T08:58:00Z">
            <w:rPr>
              <w:highlight w:val="yellow"/>
            </w:rPr>
          </w:rPrChange>
        </w:rPr>
        <w:t>)</w:t>
      </w:r>
      <w:bookmarkStart w:id="502" w:name="OLE_LINK60"/>
      <w:bookmarkStart w:id="503" w:name="OLE_LINK61"/>
      <w:bookmarkStart w:id="504" w:name="OLE_LINK62"/>
      <w:bookmarkEnd w:id="473"/>
      <w:bookmarkEnd w:id="474"/>
      <w:bookmarkEnd w:id="475"/>
      <w:r w:rsidR="0022703A" w:rsidRPr="00BE161A">
        <w:rPr>
          <w:rFonts w:ascii="Arial" w:hAnsi="Arial" w:cs="Arial"/>
          <w:sz w:val="22"/>
          <w:rPrChange w:id="505" w:author="Guo, Shicheng" w:date="2018-06-14T08:58:00Z">
            <w:rPr/>
          </w:rPrChange>
        </w:rPr>
        <w:t xml:space="preserve">, </w:t>
      </w:r>
      <w:r w:rsidR="0006210C" w:rsidRPr="00BE161A">
        <w:rPr>
          <w:rFonts w:ascii="Arial" w:hAnsi="Arial" w:cs="Arial"/>
          <w:sz w:val="22"/>
          <w:rPrChange w:id="506" w:author="Guo, Shicheng" w:date="2018-06-14T08:58:00Z">
            <w:rPr/>
          </w:rPrChange>
        </w:rPr>
        <w:t xml:space="preserve">indicating GD, RA, SLE and </w:t>
      </w:r>
      <w:proofErr w:type="spellStart"/>
      <w:r w:rsidR="0006210C" w:rsidRPr="00BE161A">
        <w:rPr>
          <w:rFonts w:ascii="Arial" w:hAnsi="Arial" w:cs="Arial"/>
          <w:sz w:val="22"/>
          <w:rPrChange w:id="507" w:author="Guo, Shicheng" w:date="2018-06-14T08:58:00Z">
            <w:rPr/>
          </w:rPrChange>
        </w:rPr>
        <w:t>SSc</w:t>
      </w:r>
      <w:proofErr w:type="spellEnd"/>
      <w:r w:rsidR="0006210C" w:rsidRPr="00BE161A">
        <w:rPr>
          <w:rFonts w:ascii="Arial" w:hAnsi="Arial" w:cs="Arial"/>
          <w:sz w:val="22"/>
          <w:rPrChange w:id="508" w:author="Guo, Shicheng" w:date="2018-06-14T08:58:00Z">
            <w:rPr/>
          </w:rPrChange>
        </w:rPr>
        <w:t xml:space="preserve"> patients possess similar methylation patterns, </w:t>
      </w:r>
      <w:r w:rsidR="0022703A" w:rsidRPr="00BE161A">
        <w:rPr>
          <w:rFonts w:ascii="Arial" w:hAnsi="Arial" w:cs="Arial"/>
          <w:sz w:val="22"/>
          <w:rPrChange w:id="509" w:author="Guo, Shicheng" w:date="2018-06-14T08:58:00Z">
            <w:rPr/>
          </w:rPrChange>
        </w:rPr>
        <w:t xml:space="preserve">which provided further evidence </w:t>
      </w:r>
      <w:r w:rsidR="0006210C" w:rsidRPr="00BE161A">
        <w:rPr>
          <w:rFonts w:ascii="Arial" w:hAnsi="Arial" w:cs="Arial"/>
          <w:sz w:val="22"/>
          <w:rPrChange w:id="510" w:author="Guo, Shicheng" w:date="2018-06-14T08:58:00Z">
            <w:rPr/>
          </w:rPrChange>
        </w:rPr>
        <w:t>for the commonalities in the pathogenesis of these diseases.</w:t>
      </w:r>
    </w:p>
    <w:p w:rsidR="00D038C5" w:rsidRPr="00BE161A" w:rsidRDefault="003F4023" w:rsidP="003F4023">
      <w:pPr>
        <w:rPr>
          <w:rFonts w:ascii="Arial" w:hAnsi="Arial" w:cs="Arial"/>
          <w:b/>
          <w:sz w:val="22"/>
          <w:rPrChange w:id="511" w:author="Guo, Shicheng" w:date="2018-06-14T08:58:00Z">
            <w:rPr>
              <w:b/>
            </w:rPr>
          </w:rPrChange>
        </w:rPr>
      </w:pPr>
      <w:bookmarkStart w:id="512" w:name="OLE_LINK22"/>
      <w:bookmarkStart w:id="513" w:name="OLE_LINK23"/>
      <w:bookmarkEnd w:id="476"/>
      <w:bookmarkEnd w:id="477"/>
      <w:bookmarkEnd w:id="478"/>
      <w:bookmarkEnd w:id="502"/>
      <w:bookmarkEnd w:id="503"/>
      <w:bookmarkEnd w:id="504"/>
      <w:r w:rsidRPr="00BE161A">
        <w:rPr>
          <w:rFonts w:ascii="Arial" w:hAnsi="Arial" w:cs="Arial"/>
          <w:b/>
          <w:sz w:val="22"/>
          <w:rPrChange w:id="514" w:author="Guo, Shicheng" w:date="2018-06-14T08:58:00Z">
            <w:rPr>
              <w:b/>
            </w:rPr>
          </w:rPrChange>
        </w:rPr>
        <w:t>Genome-wide DNA methylation profiling of the autoimmune diseases</w:t>
      </w:r>
    </w:p>
    <w:p w:rsidR="006209A2" w:rsidRPr="00BE161A" w:rsidRDefault="00D038C5" w:rsidP="004475FC">
      <w:pPr>
        <w:rPr>
          <w:rFonts w:ascii="Arial" w:hAnsi="Arial" w:cs="Arial"/>
          <w:sz w:val="22"/>
          <w:rPrChange w:id="515" w:author="Guo, Shicheng" w:date="2018-06-14T08:58:00Z">
            <w:rPr/>
          </w:rPrChange>
        </w:rPr>
      </w:pPr>
      <w:bookmarkStart w:id="516" w:name="OLE_LINK29"/>
      <w:bookmarkStart w:id="517" w:name="OLE_LINK30"/>
      <w:bookmarkStart w:id="518" w:name="OLE_LINK31"/>
      <w:bookmarkStart w:id="519" w:name="OLE_LINK4"/>
      <w:bookmarkEnd w:id="512"/>
      <w:bookmarkEnd w:id="513"/>
      <w:r w:rsidRPr="00BE161A">
        <w:rPr>
          <w:rFonts w:ascii="Arial" w:hAnsi="Arial" w:cs="Arial"/>
          <w:sz w:val="22"/>
          <w:rPrChange w:id="520" w:author="Guo, Shicheng" w:date="2018-06-14T08:58:00Z">
            <w:rPr/>
          </w:rPrChange>
        </w:rPr>
        <w:t xml:space="preserve">To further </w:t>
      </w:r>
      <w:r w:rsidR="000C3B1E" w:rsidRPr="00BE161A">
        <w:rPr>
          <w:rFonts w:ascii="Arial" w:hAnsi="Arial" w:cs="Arial"/>
          <w:sz w:val="22"/>
          <w:rPrChange w:id="521" w:author="Guo, Shicheng" w:date="2018-06-14T08:58:00Z">
            <w:rPr/>
          </w:rPrChange>
        </w:rPr>
        <w:t xml:space="preserve">identify </w:t>
      </w:r>
      <w:r w:rsidRPr="00BE161A">
        <w:rPr>
          <w:rFonts w:ascii="Arial" w:hAnsi="Arial" w:cs="Arial"/>
          <w:sz w:val="22"/>
          <w:rPrChange w:id="522" w:author="Guo, Shicheng" w:date="2018-06-14T08:58:00Z">
            <w:rPr/>
          </w:rPrChange>
        </w:rPr>
        <w:t xml:space="preserve">the common </w:t>
      </w:r>
      <w:r w:rsidR="000C3B1E" w:rsidRPr="00BE161A">
        <w:rPr>
          <w:rFonts w:ascii="Arial" w:hAnsi="Arial" w:cs="Arial"/>
          <w:sz w:val="22"/>
          <w:rPrChange w:id="523" w:author="Guo, Shicheng" w:date="2018-06-14T08:58:00Z">
            <w:rPr/>
          </w:rPrChange>
        </w:rPr>
        <w:t xml:space="preserve">epigenetic changes associated with </w:t>
      </w:r>
      <w:r w:rsidRPr="00BE161A">
        <w:rPr>
          <w:rFonts w:ascii="Arial" w:hAnsi="Arial" w:cs="Arial"/>
          <w:sz w:val="22"/>
          <w:rPrChange w:id="524" w:author="Guo, Shicheng" w:date="2018-06-14T08:58:00Z">
            <w:rPr/>
          </w:rPrChange>
        </w:rPr>
        <w:t xml:space="preserve">the </w:t>
      </w:r>
      <w:r w:rsidR="00362842" w:rsidRPr="00BE161A">
        <w:rPr>
          <w:rFonts w:ascii="Arial" w:hAnsi="Arial" w:cs="Arial"/>
          <w:sz w:val="22"/>
          <w:rPrChange w:id="525" w:author="Guo, Shicheng" w:date="2018-06-14T08:58:00Z">
            <w:rPr/>
          </w:rPrChange>
        </w:rPr>
        <w:t xml:space="preserve">above </w:t>
      </w:r>
      <w:r w:rsidR="000C3B1E" w:rsidRPr="00BE161A">
        <w:rPr>
          <w:rFonts w:ascii="Arial" w:hAnsi="Arial" w:cs="Arial"/>
          <w:sz w:val="22"/>
          <w:rPrChange w:id="526" w:author="Guo, Shicheng" w:date="2018-06-14T08:58:00Z">
            <w:rPr/>
          </w:rPrChange>
        </w:rPr>
        <w:t>autoimmune diseases, we performed genome-w</w:t>
      </w:r>
      <w:r w:rsidR="001E6CD7" w:rsidRPr="00BE161A">
        <w:rPr>
          <w:rFonts w:ascii="Arial" w:hAnsi="Arial" w:cs="Arial"/>
          <w:sz w:val="22"/>
          <w:rPrChange w:id="527" w:author="Guo, Shicheng" w:date="2018-06-14T08:58:00Z">
            <w:rPr/>
          </w:rPrChange>
        </w:rPr>
        <w:t>ide DNA methylation analysis of</w:t>
      </w:r>
      <w:r w:rsidR="000C3B1E" w:rsidRPr="00BE161A">
        <w:rPr>
          <w:rFonts w:ascii="Arial" w:hAnsi="Arial" w:cs="Arial"/>
          <w:sz w:val="22"/>
          <w:rPrChange w:id="528" w:author="Guo, Shicheng" w:date="2018-06-14T08:58:00Z">
            <w:rPr/>
          </w:rPrChange>
        </w:rPr>
        <w:t xml:space="preserve"> </w:t>
      </w:r>
      <w:r w:rsidR="00AA731E" w:rsidRPr="00BE161A">
        <w:rPr>
          <w:rFonts w:ascii="Arial" w:hAnsi="Arial" w:cs="Arial"/>
          <w:sz w:val="22"/>
          <w:rPrChange w:id="529" w:author="Guo, Shicheng" w:date="2018-06-14T08:58:00Z">
            <w:rPr/>
          </w:rPrChange>
        </w:rPr>
        <w:t xml:space="preserve">the </w:t>
      </w:r>
      <w:r w:rsidR="000C3B1E" w:rsidRPr="00BE161A">
        <w:rPr>
          <w:rFonts w:ascii="Arial" w:hAnsi="Arial" w:cs="Arial"/>
          <w:sz w:val="22"/>
          <w:rPrChange w:id="530" w:author="Guo, Shicheng" w:date="2018-06-14T08:58:00Z">
            <w:rPr/>
          </w:rPrChange>
        </w:rPr>
        <w:t xml:space="preserve">patients </w:t>
      </w:r>
      <w:r w:rsidR="00FF3FF7" w:rsidRPr="00BE161A">
        <w:rPr>
          <w:rFonts w:ascii="Arial" w:hAnsi="Arial" w:cs="Arial"/>
          <w:sz w:val="22"/>
          <w:rPrChange w:id="531" w:author="Guo, Shicheng" w:date="2018-06-14T08:58:00Z">
            <w:rPr/>
          </w:rPrChange>
        </w:rPr>
        <w:t>and controls</w:t>
      </w:r>
      <w:bookmarkStart w:id="532" w:name="OLE_LINK132"/>
      <w:bookmarkStart w:id="533" w:name="OLE_LINK133"/>
      <w:bookmarkStart w:id="534" w:name="OLE_LINK134"/>
      <w:r w:rsidRPr="00BE161A">
        <w:rPr>
          <w:rFonts w:ascii="Arial" w:hAnsi="Arial" w:cs="Arial"/>
          <w:sz w:val="22"/>
          <w:rPrChange w:id="535" w:author="Guo, Shicheng" w:date="2018-06-14T08:58:00Z">
            <w:rPr/>
          </w:rPrChange>
        </w:rPr>
        <w:t xml:space="preserve"> </w:t>
      </w:r>
      <w:bookmarkEnd w:id="532"/>
      <w:bookmarkEnd w:id="533"/>
      <w:bookmarkEnd w:id="534"/>
      <w:r w:rsidR="000C3B1E" w:rsidRPr="00BE161A">
        <w:rPr>
          <w:rFonts w:ascii="Arial" w:hAnsi="Arial" w:cs="Arial"/>
          <w:sz w:val="22"/>
          <w:rPrChange w:id="536" w:author="Guo, Shicheng" w:date="2018-06-14T08:58:00Z">
            <w:rPr/>
          </w:rPrChange>
        </w:rPr>
        <w:t xml:space="preserve">in </w:t>
      </w:r>
      <w:r w:rsidR="00FF3FF7" w:rsidRPr="00BE161A">
        <w:rPr>
          <w:rFonts w:ascii="Arial" w:hAnsi="Arial" w:cs="Arial"/>
          <w:sz w:val="22"/>
          <w:rPrChange w:id="537" w:author="Guo, Shicheng" w:date="2018-06-14T08:58:00Z">
            <w:rPr/>
          </w:rPrChange>
        </w:rPr>
        <w:t xml:space="preserve">both </w:t>
      </w:r>
      <w:r w:rsidR="000C3B1E" w:rsidRPr="00BE161A">
        <w:rPr>
          <w:rFonts w:ascii="Arial" w:hAnsi="Arial" w:cs="Arial"/>
          <w:sz w:val="22"/>
          <w:rPrChange w:id="538" w:author="Guo, Shicheng" w:date="2018-06-14T08:58:00Z">
            <w:rPr/>
          </w:rPrChange>
        </w:rPr>
        <w:t xml:space="preserve">CD4+ </w:t>
      </w:r>
      <w:r w:rsidR="00FF3FF7" w:rsidRPr="00BE161A">
        <w:rPr>
          <w:rFonts w:ascii="Arial" w:hAnsi="Arial" w:cs="Arial"/>
          <w:sz w:val="22"/>
          <w:rPrChange w:id="539" w:author="Guo, Shicheng" w:date="2018-06-14T08:58:00Z">
            <w:rPr/>
          </w:rPrChange>
        </w:rPr>
        <w:t>and</w:t>
      </w:r>
      <w:r w:rsidR="004C5B87" w:rsidRPr="00BE161A">
        <w:rPr>
          <w:rFonts w:ascii="Arial" w:hAnsi="Arial" w:cs="Arial"/>
          <w:sz w:val="22"/>
          <w:rPrChange w:id="540" w:author="Guo, Shicheng" w:date="2018-06-14T08:58:00Z">
            <w:rPr/>
          </w:rPrChange>
        </w:rPr>
        <w:t xml:space="preserve"> CD8+ T cell subsets</w:t>
      </w:r>
      <w:r w:rsidR="000C3B1E" w:rsidRPr="00BE161A">
        <w:rPr>
          <w:rFonts w:ascii="Arial" w:hAnsi="Arial" w:cs="Arial"/>
          <w:sz w:val="22"/>
          <w:rPrChange w:id="541" w:author="Guo, Shicheng" w:date="2018-06-14T08:58:00Z">
            <w:rPr/>
          </w:rPrChange>
        </w:rPr>
        <w:t xml:space="preserve">. </w:t>
      </w:r>
      <w:r w:rsidR="00625B06" w:rsidRPr="00BE161A">
        <w:rPr>
          <w:rFonts w:ascii="Arial" w:hAnsi="Arial" w:cs="Arial"/>
          <w:sz w:val="22"/>
          <w:rPrChange w:id="542" w:author="Guo, Shicheng" w:date="2018-06-14T08:58:00Z">
            <w:rPr/>
          </w:rPrChange>
        </w:rPr>
        <w:t xml:space="preserve">After stringent quality control and differential methylation analysis, </w:t>
      </w:r>
      <w:bookmarkEnd w:id="516"/>
      <w:bookmarkEnd w:id="517"/>
      <w:bookmarkEnd w:id="518"/>
      <w:r w:rsidR="00625B06" w:rsidRPr="00BE161A">
        <w:rPr>
          <w:rFonts w:ascii="Arial" w:hAnsi="Arial" w:cs="Arial"/>
          <w:sz w:val="22"/>
          <w:rPrChange w:id="543" w:author="Guo, Shicheng" w:date="2018-06-14T08:58:00Z">
            <w:rPr/>
          </w:rPrChange>
        </w:rPr>
        <w:t>w</w:t>
      </w:r>
      <w:r w:rsidR="00541B77" w:rsidRPr="00BE161A">
        <w:rPr>
          <w:rFonts w:ascii="Arial" w:hAnsi="Arial" w:cs="Arial"/>
          <w:sz w:val="22"/>
          <w:rPrChange w:id="544" w:author="Guo, Shicheng" w:date="2018-06-14T08:58:00Z">
            <w:rPr/>
          </w:rPrChange>
        </w:rPr>
        <w:t xml:space="preserve">e identified </w:t>
      </w:r>
      <w:bookmarkStart w:id="545" w:name="OLE_LINK996"/>
      <w:bookmarkStart w:id="546" w:name="OLE_LINK997"/>
      <w:bookmarkStart w:id="547" w:name="OLE_LINK998"/>
      <w:bookmarkStart w:id="548" w:name="OLE_LINK28"/>
      <w:bookmarkStart w:id="549" w:name="OLE_LINK35"/>
      <w:r w:rsidR="008820F7" w:rsidRPr="00BE161A">
        <w:rPr>
          <w:rFonts w:ascii="Arial" w:hAnsi="Arial" w:cs="Arial"/>
          <w:sz w:val="22"/>
          <w:rPrChange w:id="550" w:author="Guo, Shicheng" w:date="2018-06-14T08:58:00Z">
            <w:rPr/>
          </w:rPrChange>
        </w:rPr>
        <w:t>15289</w:t>
      </w:r>
      <w:r w:rsidR="00541B77" w:rsidRPr="00BE161A">
        <w:rPr>
          <w:rFonts w:ascii="Arial" w:hAnsi="Arial" w:cs="Arial"/>
          <w:sz w:val="22"/>
          <w:rPrChange w:id="551" w:author="Guo, Shicheng" w:date="2018-06-14T08:58:00Z">
            <w:rPr/>
          </w:rPrChange>
        </w:rPr>
        <w:t xml:space="preserve"> and </w:t>
      </w:r>
      <w:bookmarkEnd w:id="545"/>
      <w:bookmarkEnd w:id="546"/>
      <w:bookmarkEnd w:id="547"/>
      <w:r w:rsidR="00DE27B3" w:rsidRPr="00BE161A">
        <w:rPr>
          <w:rFonts w:ascii="Arial" w:hAnsi="Arial" w:cs="Arial"/>
          <w:sz w:val="22"/>
          <w:rPrChange w:id="552" w:author="Guo, Shicheng" w:date="2018-06-14T08:58:00Z">
            <w:rPr/>
          </w:rPrChange>
        </w:rPr>
        <w:t>9295</w:t>
      </w:r>
      <w:r w:rsidR="00750127" w:rsidRPr="00BE161A">
        <w:rPr>
          <w:rFonts w:ascii="Arial" w:hAnsi="Arial" w:cs="Arial"/>
          <w:sz w:val="22"/>
          <w:rPrChange w:id="553" w:author="Guo, Shicheng" w:date="2018-06-14T08:58:00Z">
            <w:rPr/>
          </w:rPrChange>
        </w:rPr>
        <w:t xml:space="preserve"> differentially methylated sites (DMS) in CD4+ and CD8+ T cells,</w:t>
      </w:r>
      <w:bookmarkEnd w:id="548"/>
      <w:bookmarkEnd w:id="549"/>
      <w:r w:rsidR="00750127" w:rsidRPr="00BE161A">
        <w:rPr>
          <w:rFonts w:ascii="Arial" w:hAnsi="Arial" w:cs="Arial"/>
          <w:sz w:val="22"/>
          <w:rPrChange w:id="554" w:author="Guo, Shicheng" w:date="2018-06-14T08:58:00Z">
            <w:rPr/>
          </w:rPrChange>
        </w:rPr>
        <w:t xml:space="preserve"> respectively</w:t>
      </w:r>
      <w:r w:rsidR="003A6752" w:rsidRPr="00BE161A">
        <w:rPr>
          <w:rFonts w:ascii="Arial" w:hAnsi="Arial" w:cs="Arial"/>
          <w:sz w:val="22"/>
          <w:rPrChange w:id="555" w:author="Guo, Shicheng" w:date="2018-06-14T08:58:00Z">
            <w:rPr/>
          </w:rPrChange>
        </w:rPr>
        <w:t xml:space="preserve"> </w:t>
      </w:r>
      <w:bookmarkStart w:id="556" w:name="OLE_LINK9"/>
      <w:bookmarkStart w:id="557" w:name="OLE_LINK10"/>
      <w:r w:rsidR="003A6752" w:rsidRPr="00BE161A">
        <w:rPr>
          <w:rFonts w:ascii="Arial" w:hAnsi="Arial" w:cs="Arial"/>
          <w:sz w:val="22"/>
          <w:rPrChange w:id="558" w:author="Guo, Shicheng" w:date="2018-06-14T08:58:00Z">
            <w:rPr/>
          </w:rPrChange>
        </w:rPr>
        <w:t>(</w:t>
      </w:r>
      <w:r w:rsidR="003A6752" w:rsidRPr="00BE161A">
        <w:rPr>
          <w:rFonts w:ascii="Arial" w:hAnsi="Arial" w:cs="Arial"/>
          <w:sz w:val="22"/>
          <w:highlight w:val="yellow"/>
          <w:rPrChange w:id="559" w:author="Guo, Shicheng" w:date="2018-06-14T08:58:00Z">
            <w:rPr>
              <w:highlight w:val="yellow"/>
            </w:rPr>
          </w:rPrChange>
        </w:rPr>
        <w:t xml:space="preserve">Supplementary Table </w:t>
      </w:r>
      <w:bookmarkEnd w:id="556"/>
      <w:bookmarkEnd w:id="557"/>
      <w:r w:rsidR="00EB2AF3" w:rsidRPr="00BE161A">
        <w:rPr>
          <w:rFonts w:ascii="Arial" w:hAnsi="Arial" w:cs="Arial"/>
          <w:sz w:val="22"/>
          <w:highlight w:val="yellow"/>
          <w:rPrChange w:id="560" w:author="Guo, Shicheng" w:date="2018-06-14T08:58:00Z">
            <w:rPr>
              <w:highlight w:val="yellow"/>
            </w:rPr>
          </w:rPrChange>
        </w:rPr>
        <w:t>2 and 3</w:t>
      </w:r>
      <w:r w:rsidR="003A6752" w:rsidRPr="00BE161A">
        <w:rPr>
          <w:rFonts w:ascii="Arial" w:hAnsi="Arial" w:cs="Arial"/>
          <w:sz w:val="22"/>
          <w:rPrChange w:id="561" w:author="Guo, Shicheng" w:date="2018-06-14T08:58:00Z">
            <w:rPr/>
          </w:rPrChange>
        </w:rPr>
        <w:t>)</w:t>
      </w:r>
      <w:r w:rsidR="007F317F" w:rsidRPr="00BE161A">
        <w:rPr>
          <w:rFonts w:ascii="Arial" w:hAnsi="Arial" w:cs="Arial"/>
          <w:sz w:val="22"/>
          <w:rPrChange w:id="562" w:author="Guo, Shicheng" w:date="2018-06-14T08:58:00Z">
            <w:rPr/>
          </w:rPrChange>
        </w:rPr>
        <w:t>. In the CD4</w:t>
      </w:r>
      <w:r w:rsidR="00047C77" w:rsidRPr="00BE161A">
        <w:rPr>
          <w:rFonts w:ascii="Arial" w:hAnsi="Arial" w:cs="Arial"/>
          <w:sz w:val="22"/>
          <w:rPrChange w:id="563" w:author="Guo, Shicheng" w:date="2018-06-14T08:58:00Z">
            <w:rPr/>
          </w:rPrChange>
        </w:rPr>
        <w:t xml:space="preserve">+ </w:t>
      </w:r>
      <w:r w:rsidR="00B35B7D" w:rsidRPr="00BE161A">
        <w:rPr>
          <w:rFonts w:ascii="Arial" w:hAnsi="Arial" w:cs="Arial"/>
          <w:sz w:val="22"/>
          <w:rPrChange w:id="564" w:author="Guo, Shicheng" w:date="2018-06-14T08:58:00Z">
            <w:rPr/>
          </w:rPrChange>
        </w:rPr>
        <w:t xml:space="preserve">T cell methylation dataset, </w:t>
      </w:r>
      <w:r w:rsidR="00DE27B3" w:rsidRPr="00BE161A">
        <w:rPr>
          <w:rFonts w:ascii="Arial" w:hAnsi="Arial" w:cs="Arial"/>
          <w:sz w:val="22"/>
          <w:rPrChange w:id="565" w:author="Guo, Shicheng" w:date="2018-06-14T08:58:00Z">
            <w:rPr/>
          </w:rPrChange>
        </w:rPr>
        <w:t>7889</w:t>
      </w:r>
      <w:r w:rsidR="007F317F" w:rsidRPr="00BE161A">
        <w:rPr>
          <w:rFonts w:ascii="Arial" w:hAnsi="Arial" w:cs="Arial"/>
          <w:sz w:val="22"/>
          <w:rPrChange w:id="566" w:author="Guo, Shicheng" w:date="2018-06-14T08:58:00Z">
            <w:rPr/>
          </w:rPrChange>
        </w:rPr>
        <w:t xml:space="preserve"> of these si</w:t>
      </w:r>
      <w:r w:rsidR="00047C77" w:rsidRPr="00BE161A">
        <w:rPr>
          <w:rFonts w:ascii="Arial" w:hAnsi="Arial" w:cs="Arial"/>
          <w:sz w:val="22"/>
          <w:rPrChange w:id="567" w:author="Guo, Shicheng" w:date="2018-06-14T08:58:00Z">
            <w:rPr/>
          </w:rPrChange>
        </w:rPr>
        <w:t>te</w:t>
      </w:r>
      <w:r w:rsidR="00B35B7D" w:rsidRPr="00BE161A">
        <w:rPr>
          <w:rFonts w:ascii="Arial" w:hAnsi="Arial" w:cs="Arial"/>
          <w:sz w:val="22"/>
          <w:rPrChange w:id="568" w:author="Guo, Shicheng" w:date="2018-06-14T08:58:00Z">
            <w:rPr/>
          </w:rPrChange>
        </w:rPr>
        <w:t>s were hypo</w:t>
      </w:r>
      <w:r w:rsidR="00625B06" w:rsidRPr="00BE161A">
        <w:rPr>
          <w:rFonts w:ascii="Arial" w:hAnsi="Arial" w:cs="Arial"/>
          <w:sz w:val="22"/>
          <w:rPrChange w:id="569" w:author="Guo, Shicheng" w:date="2018-06-14T08:58:00Z">
            <w:rPr/>
          </w:rPrChange>
        </w:rPr>
        <w:t>-</w:t>
      </w:r>
      <w:r w:rsidR="00B35B7D" w:rsidRPr="00BE161A">
        <w:rPr>
          <w:rFonts w:ascii="Arial" w:hAnsi="Arial" w:cs="Arial"/>
          <w:sz w:val="22"/>
          <w:rPrChange w:id="570" w:author="Guo, Shicheng" w:date="2018-06-14T08:58:00Z">
            <w:rPr/>
          </w:rPrChange>
        </w:rPr>
        <w:t xml:space="preserve">methylated while </w:t>
      </w:r>
      <w:r w:rsidR="00DE27B3" w:rsidRPr="00BE161A">
        <w:rPr>
          <w:rFonts w:ascii="Arial" w:hAnsi="Arial" w:cs="Arial"/>
          <w:sz w:val="22"/>
          <w:rPrChange w:id="571" w:author="Guo, Shicheng" w:date="2018-06-14T08:58:00Z">
            <w:rPr/>
          </w:rPrChange>
        </w:rPr>
        <w:t>7400</w:t>
      </w:r>
      <w:r w:rsidR="007F317F" w:rsidRPr="00BE161A">
        <w:rPr>
          <w:rFonts w:ascii="Arial" w:hAnsi="Arial" w:cs="Arial"/>
          <w:sz w:val="22"/>
          <w:rPrChange w:id="572" w:author="Guo, Shicheng" w:date="2018-06-14T08:58:00Z">
            <w:rPr/>
          </w:rPrChange>
        </w:rPr>
        <w:t xml:space="preserve"> were hyper</w:t>
      </w:r>
      <w:r w:rsidR="00625B06" w:rsidRPr="00BE161A">
        <w:rPr>
          <w:rFonts w:ascii="Arial" w:hAnsi="Arial" w:cs="Arial"/>
          <w:sz w:val="22"/>
          <w:rPrChange w:id="573" w:author="Guo, Shicheng" w:date="2018-06-14T08:58:00Z">
            <w:rPr/>
          </w:rPrChange>
        </w:rPr>
        <w:t>-</w:t>
      </w:r>
      <w:r w:rsidR="007F317F" w:rsidRPr="00BE161A">
        <w:rPr>
          <w:rFonts w:ascii="Arial" w:hAnsi="Arial" w:cs="Arial"/>
          <w:sz w:val="22"/>
          <w:rPrChange w:id="574" w:author="Guo, Shicheng" w:date="2018-06-14T08:58:00Z">
            <w:rPr/>
          </w:rPrChange>
        </w:rPr>
        <w:t xml:space="preserve">methylated. </w:t>
      </w:r>
      <w:r w:rsidR="005B6447" w:rsidRPr="00BE161A">
        <w:rPr>
          <w:rFonts w:ascii="Arial" w:hAnsi="Arial" w:cs="Arial"/>
          <w:sz w:val="22"/>
          <w:rPrChange w:id="575" w:author="Guo, Shicheng" w:date="2018-06-14T08:58:00Z">
            <w:rPr/>
          </w:rPrChange>
        </w:rPr>
        <w:t xml:space="preserve">Similarly, </w:t>
      </w:r>
      <w:r w:rsidR="00DE27B3" w:rsidRPr="00BE161A">
        <w:rPr>
          <w:rFonts w:ascii="Arial" w:hAnsi="Arial" w:cs="Arial"/>
          <w:sz w:val="22"/>
          <w:rPrChange w:id="576" w:author="Guo, Shicheng" w:date="2018-06-14T08:58:00Z">
            <w:rPr/>
          </w:rPrChange>
        </w:rPr>
        <w:t>5471</w:t>
      </w:r>
      <w:r w:rsidR="008A53D9" w:rsidRPr="00BE161A">
        <w:rPr>
          <w:rFonts w:ascii="Arial" w:hAnsi="Arial" w:cs="Arial"/>
          <w:sz w:val="22"/>
          <w:rPrChange w:id="577" w:author="Guo, Shicheng" w:date="2018-06-14T08:58:00Z">
            <w:rPr/>
          </w:rPrChange>
        </w:rPr>
        <w:t xml:space="preserve"> and </w:t>
      </w:r>
      <w:r w:rsidR="00DE27B3" w:rsidRPr="00BE161A">
        <w:rPr>
          <w:rFonts w:ascii="Arial" w:hAnsi="Arial" w:cs="Arial"/>
          <w:sz w:val="22"/>
          <w:rPrChange w:id="578" w:author="Guo, Shicheng" w:date="2018-06-14T08:58:00Z">
            <w:rPr/>
          </w:rPrChange>
        </w:rPr>
        <w:t>3824</w:t>
      </w:r>
      <w:r w:rsidR="005B6447" w:rsidRPr="00BE161A">
        <w:rPr>
          <w:rFonts w:ascii="Arial" w:hAnsi="Arial" w:cs="Arial"/>
          <w:sz w:val="22"/>
          <w:rPrChange w:id="579" w:author="Guo, Shicheng" w:date="2018-06-14T08:58:00Z">
            <w:rPr/>
          </w:rPrChange>
        </w:rPr>
        <w:t xml:space="preserve"> probes were </w:t>
      </w:r>
      <w:proofErr w:type="spellStart"/>
      <w:r w:rsidR="005B6447" w:rsidRPr="00BE161A">
        <w:rPr>
          <w:rFonts w:ascii="Arial" w:hAnsi="Arial" w:cs="Arial"/>
          <w:sz w:val="22"/>
          <w:rPrChange w:id="580" w:author="Guo, Shicheng" w:date="2018-06-14T08:58:00Z">
            <w:rPr/>
          </w:rPrChange>
        </w:rPr>
        <w:t>hypermethylated</w:t>
      </w:r>
      <w:proofErr w:type="spellEnd"/>
      <w:r w:rsidR="005B6447" w:rsidRPr="00BE161A">
        <w:rPr>
          <w:rFonts w:ascii="Arial" w:hAnsi="Arial" w:cs="Arial"/>
          <w:sz w:val="22"/>
          <w:rPrChange w:id="581" w:author="Guo, Shicheng" w:date="2018-06-14T08:58:00Z">
            <w:rPr/>
          </w:rPrChange>
        </w:rPr>
        <w:t xml:space="preserve"> and </w:t>
      </w:r>
      <w:proofErr w:type="spellStart"/>
      <w:r w:rsidR="005B6447" w:rsidRPr="00BE161A">
        <w:rPr>
          <w:rFonts w:ascii="Arial" w:hAnsi="Arial" w:cs="Arial"/>
          <w:sz w:val="22"/>
          <w:rPrChange w:id="582" w:author="Guo, Shicheng" w:date="2018-06-14T08:58:00Z">
            <w:rPr/>
          </w:rPrChange>
        </w:rPr>
        <w:t>hypomethylated</w:t>
      </w:r>
      <w:proofErr w:type="spellEnd"/>
      <w:r w:rsidR="005B6447" w:rsidRPr="00BE161A">
        <w:rPr>
          <w:rFonts w:ascii="Arial" w:hAnsi="Arial" w:cs="Arial"/>
          <w:sz w:val="22"/>
          <w:rPrChange w:id="583" w:author="Guo, Shicheng" w:date="2018-06-14T08:58:00Z">
            <w:rPr/>
          </w:rPrChange>
        </w:rPr>
        <w:t xml:space="preserve"> in </w:t>
      </w:r>
      <w:r w:rsidR="00625B06" w:rsidRPr="00BE161A">
        <w:rPr>
          <w:rFonts w:ascii="Arial" w:hAnsi="Arial" w:cs="Arial"/>
          <w:sz w:val="22"/>
          <w:rPrChange w:id="584" w:author="Guo, Shicheng" w:date="2018-06-14T08:58:00Z">
            <w:rPr/>
          </w:rPrChange>
        </w:rPr>
        <w:t xml:space="preserve">CD8+ T cells of </w:t>
      </w:r>
      <w:r w:rsidR="005B6447" w:rsidRPr="00BE161A">
        <w:rPr>
          <w:rFonts w:ascii="Arial" w:hAnsi="Arial" w:cs="Arial"/>
          <w:sz w:val="22"/>
          <w:rPrChange w:id="585" w:author="Guo, Shicheng" w:date="2018-06-14T08:58:00Z">
            <w:rPr/>
          </w:rPrChange>
        </w:rPr>
        <w:t>patients respectively</w:t>
      </w:r>
      <w:r w:rsidR="005E054F" w:rsidRPr="00BE161A">
        <w:rPr>
          <w:rFonts w:ascii="Arial" w:hAnsi="Arial" w:cs="Arial"/>
          <w:sz w:val="22"/>
          <w:rPrChange w:id="586" w:author="Guo, Shicheng" w:date="2018-06-14T08:58:00Z">
            <w:rPr/>
          </w:rPrChange>
        </w:rPr>
        <w:t>.</w:t>
      </w:r>
      <w:r w:rsidR="00BE6F3F" w:rsidRPr="00BE161A">
        <w:rPr>
          <w:rFonts w:ascii="Arial" w:hAnsi="Arial" w:cs="Arial"/>
          <w:sz w:val="22"/>
          <w:rPrChange w:id="587" w:author="Guo, Shicheng" w:date="2018-06-14T08:58:00Z">
            <w:rPr/>
          </w:rPrChange>
        </w:rPr>
        <w:t xml:space="preserve"> </w:t>
      </w:r>
      <w:r w:rsidR="00625B06" w:rsidRPr="00BE161A">
        <w:rPr>
          <w:rFonts w:ascii="Arial" w:hAnsi="Arial" w:cs="Arial"/>
          <w:sz w:val="22"/>
          <w:rPrChange w:id="588" w:author="Guo, Shicheng" w:date="2018-06-14T08:58:00Z">
            <w:rPr/>
          </w:rPrChange>
        </w:rPr>
        <w:t xml:space="preserve">Meanwhile, the </w:t>
      </w:r>
      <w:bookmarkStart w:id="589" w:name="OLE_LINK79"/>
      <w:bookmarkStart w:id="590" w:name="OLE_LINK80"/>
      <w:bookmarkStart w:id="591" w:name="OLE_LINK81"/>
      <w:r w:rsidR="00625B06" w:rsidRPr="00BE161A">
        <w:rPr>
          <w:rFonts w:ascii="Arial" w:hAnsi="Arial" w:cs="Arial"/>
          <w:sz w:val="22"/>
          <w:rPrChange w:id="592" w:author="Guo, Shicheng" w:date="2018-06-14T08:58:00Z">
            <w:rPr/>
          </w:rPrChange>
        </w:rPr>
        <w:t>g</w:t>
      </w:r>
      <w:r w:rsidR="00A67223" w:rsidRPr="00BE161A">
        <w:rPr>
          <w:rFonts w:ascii="Arial" w:hAnsi="Arial" w:cs="Arial"/>
          <w:sz w:val="22"/>
          <w:rPrChange w:id="593" w:author="Guo, Shicheng" w:date="2018-06-14T08:58:00Z">
            <w:rPr/>
          </w:rPrChange>
        </w:rPr>
        <w:t xml:space="preserve">ene </w:t>
      </w:r>
      <w:r w:rsidR="00625B06" w:rsidRPr="00BE161A">
        <w:rPr>
          <w:rFonts w:ascii="Arial" w:hAnsi="Arial" w:cs="Arial"/>
          <w:sz w:val="22"/>
          <w:rPrChange w:id="594" w:author="Guo, Shicheng" w:date="2018-06-14T08:58:00Z">
            <w:rPr/>
          </w:rPrChange>
        </w:rPr>
        <w:t xml:space="preserve">region </w:t>
      </w:r>
      <w:r w:rsidR="00A67223" w:rsidRPr="00BE161A">
        <w:rPr>
          <w:rFonts w:ascii="Arial" w:hAnsi="Arial" w:cs="Arial"/>
          <w:sz w:val="22"/>
          <w:rPrChange w:id="595" w:author="Guo, Shicheng" w:date="2018-06-14T08:58:00Z">
            <w:rPr/>
          </w:rPrChange>
        </w:rPr>
        <w:t xml:space="preserve">and </w:t>
      </w:r>
      <w:proofErr w:type="spellStart"/>
      <w:r w:rsidR="00A67223" w:rsidRPr="00BE161A">
        <w:rPr>
          <w:rFonts w:ascii="Arial" w:hAnsi="Arial" w:cs="Arial"/>
          <w:sz w:val="22"/>
          <w:rPrChange w:id="596" w:author="Guo, Shicheng" w:date="2018-06-14T08:58:00Z">
            <w:rPr/>
          </w:rPrChange>
        </w:rPr>
        <w:t>CpG</w:t>
      </w:r>
      <w:proofErr w:type="spellEnd"/>
      <w:r w:rsidR="00A67223" w:rsidRPr="00BE161A">
        <w:rPr>
          <w:rFonts w:ascii="Arial" w:hAnsi="Arial" w:cs="Arial"/>
          <w:sz w:val="22"/>
          <w:rPrChange w:id="597" w:author="Guo, Shicheng" w:date="2018-06-14T08:58:00Z">
            <w:rPr/>
          </w:rPrChange>
        </w:rPr>
        <w:t xml:space="preserve"> island location analysis of the </w:t>
      </w:r>
      <w:r w:rsidR="00625B06" w:rsidRPr="00BE161A">
        <w:rPr>
          <w:rFonts w:ascii="Arial" w:hAnsi="Arial" w:cs="Arial"/>
          <w:sz w:val="22"/>
          <w:rPrChange w:id="598" w:author="Guo, Shicheng" w:date="2018-06-14T08:58:00Z">
            <w:rPr/>
          </w:rPrChange>
        </w:rPr>
        <w:t xml:space="preserve">DMS </w:t>
      </w:r>
      <w:r w:rsidR="00A67223" w:rsidRPr="00BE161A">
        <w:rPr>
          <w:rFonts w:ascii="Arial" w:hAnsi="Arial" w:cs="Arial"/>
          <w:sz w:val="22"/>
          <w:rPrChange w:id="599" w:author="Guo, Shicheng" w:date="2018-06-14T08:58:00Z">
            <w:rPr/>
          </w:rPrChange>
        </w:rPr>
        <w:t xml:space="preserve">showed </w:t>
      </w:r>
      <w:r w:rsidR="00625B06" w:rsidRPr="00BE161A">
        <w:rPr>
          <w:rFonts w:ascii="Arial" w:hAnsi="Arial" w:cs="Arial"/>
          <w:sz w:val="22"/>
          <w:rPrChange w:id="600" w:author="Guo, Shicheng" w:date="2018-06-14T08:58:00Z">
            <w:rPr/>
          </w:rPrChange>
        </w:rPr>
        <w:t xml:space="preserve">that they </w:t>
      </w:r>
      <w:r w:rsidR="00A67223" w:rsidRPr="00BE161A">
        <w:rPr>
          <w:rFonts w:ascii="Arial" w:hAnsi="Arial" w:cs="Arial"/>
          <w:sz w:val="22"/>
          <w:rPrChange w:id="601" w:author="Guo, Shicheng" w:date="2018-06-14T08:58:00Z">
            <w:rPr/>
          </w:rPrChange>
        </w:rPr>
        <w:t xml:space="preserve">were mainly located inside of </w:t>
      </w:r>
      <w:r w:rsidR="00A67223" w:rsidRPr="00BE161A">
        <w:rPr>
          <w:rFonts w:ascii="Arial" w:hAnsi="Arial" w:cs="Arial"/>
          <w:sz w:val="22"/>
          <w:rPrChange w:id="602" w:author="Guo, Shicheng" w:date="2018-06-14T08:58:00Z">
            <w:rPr/>
          </w:rPrChange>
        </w:rPr>
        <w:lastRenderedPageBreak/>
        <w:t xml:space="preserve">genes and outside of </w:t>
      </w:r>
      <w:proofErr w:type="spellStart"/>
      <w:r w:rsidR="00A67223" w:rsidRPr="00BE161A">
        <w:rPr>
          <w:rFonts w:ascii="Arial" w:hAnsi="Arial" w:cs="Arial"/>
          <w:sz w:val="22"/>
          <w:rPrChange w:id="603" w:author="Guo, Shicheng" w:date="2018-06-14T08:58:00Z">
            <w:rPr/>
          </w:rPrChange>
        </w:rPr>
        <w:t>CpG</w:t>
      </w:r>
      <w:proofErr w:type="spellEnd"/>
      <w:r w:rsidR="00A67223" w:rsidRPr="00BE161A">
        <w:rPr>
          <w:rFonts w:ascii="Arial" w:hAnsi="Arial" w:cs="Arial"/>
          <w:sz w:val="22"/>
          <w:rPrChange w:id="604" w:author="Guo, Shicheng" w:date="2018-06-14T08:58:00Z">
            <w:rPr/>
          </w:rPrChange>
        </w:rPr>
        <w:t xml:space="preserve"> islands</w:t>
      </w:r>
      <w:r w:rsidR="00514424" w:rsidRPr="00BE161A">
        <w:rPr>
          <w:rFonts w:ascii="Arial" w:hAnsi="Arial" w:cs="Arial"/>
          <w:sz w:val="22"/>
          <w:rPrChange w:id="605" w:author="Guo, Shicheng" w:date="2018-06-14T08:58:00Z">
            <w:rPr/>
          </w:rPrChange>
        </w:rPr>
        <w:t xml:space="preserve">, which differed </w:t>
      </w:r>
      <w:r w:rsidR="00625B06" w:rsidRPr="00BE161A">
        <w:rPr>
          <w:rFonts w:ascii="Arial" w:hAnsi="Arial" w:cs="Arial"/>
          <w:sz w:val="22"/>
          <w:rPrChange w:id="606" w:author="Guo, Shicheng" w:date="2018-06-14T08:58:00Z">
            <w:rPr/>
          </w:rPrChange>
        </w:rPr>
        <w:t xml:space="preserve">significantly </w:t>
      </w:r>
      <w:r w:rsidR="00514424" w:rsidRPr="00BE161A">
        <w:rPr>
          <w:rFonts w:ascii="Arial" w:hAnsi="Arial" w:cs="Arial"/>
          <w:sz w:val="22"/>
          <w:rPrChange w:id="607" w:author="Guo, Shicheng" w:date="2018-06-14T08:58:00Z">
            <w:rPr/>
          </w:rPrChange>
        </w:rPr>
        <w:t>from</w:t>
      </w:r>
      <w:r w:rsidR="000E3A23" w:rsidRPr="00BE161A">
        <w:rPr>
          <w:rFonts w:ascii="Arial" w:hAnsi="Arial" w:cs="Arial"/>
          <w:sz w:val="22"/>
          <w:rPrChange w:id="608" w:author="Guo, Shicheng" w:date="2018-06-14T08:58:00Z">
            <w:rPr/>
          </w:rPrChange>
        </w:rPr>
        <w:t xml:space="preserve"> the feature</w:t>
      </w:r>
      <w:r w:rsidR="00625B06" w:rsidRPr="00BE161A">
        <w:rPr>
          <w:rFonts w:ascii="Arial" w:hAnsi="Arial" w:cs="Arial"/>
          <w:sz w:val="22"/>
          <w:rPrChange w:id="609" w:author="Guo, Shicheng" w:date="2018-06-14T08:58:00Z">
            <w:rPr/>
          </w:rPrChange>
        </w:rPr>
        <w:t>s</w:t>
      </w:r>
      <w:r w:rsidR="000E3A23" w:rsidRPr="00BE161A">
        <w:rPr>
          <w:rFonts w:ascii="Arial" w:hAnsi="Arial" w:cs="Arial"/>
          <w:sz w:val="22"/>
          <w:rPrChange w:id="610" w:author="Guo, Shicheng" w:date="2018-06-14T08:58:00Z">
            <w:rPr/>
          </w:rPrChange>
        </w:rPr>
        <w:t xml:space="preserve"> of all methylation sites involved in the differential methylation analysis </w:t>
      </w:r>
      <w:r w:rsidR="008943D4" w:rsidRPr="00BE161A">
        <w:rPr>
          <w:rFonts w:ascii="Arial" w:hAnsi="Arial" w:cs="Arial"/>
          <w:sz w:val="22"/>
          <w:highlight w:val="yellow"/>
          <w:rPrChange w:id="611" w:author="Guo, Shicheng" w:date="2018-06-14T08:58:00Z">
            <w:rPr>
              <w:highlight w:val="yellow"/>
            </w:rPr>
          </w:rPrChange>
        </w:rPr>
        <w:t>(Figure 2</w:t>
      </w:r>
      <w:r w:rsidR="00A67223" w:rsidRPr="00BE161A">
        <w:rPr>
          <w:rFonts w:ascii="Arial" w:hAnsi="Arial" w:cs="Arial"/>
          <w:sz w:val="22"/>
          <w:highlight w:val="yellow"/>
          <w:rPrChange w:id="612" w:author="Guo, Shicheng" w:date="2018-06-14T08:58:00Z">
            <w:rPr>
              <w:highlight w:val="yellow"/>
            </w:rPr>
          </w:rPrChange>
        </w:rPr>
        <w:t>)</w:t>
      </w:r>
      <w:r w:rsidR="00A67223" w:rsidRPr="00BE161A">
        <w:rPr>
          <w:rFonts w:ascii="Arial" w:hAnsi="Arial" w:cs="Arial"/>
          <w:sz w:val="22"/>
          <w:rPrChange w:id="613" w:author="Guo, Shicheng" w:date="2018-06-14T08:58:00Z">
            <w:rPr/>
          </w:rPrChange>
        </w:rPr>
        <w:t xml:space="preserve">. </w:t>
      </w:r>
      <w:r w:rsidR="00962D5B" w:rsidRPr="00BE161A">
        <w:rPr>
          <w:rFonts w:ascii="Arial" w:hAnsi="Arial" w:cs="Arial"/>
          <w:sz w:val="22"/>
          <w:rPrChange w:id="614" w:author="Guo, Shicheng" w:date="2018-06-14T08:58:00Z">
            <w:rPr/>
          </w:rPrChange>
        </w:rPr>
        <w:t>Over 40% of the DMS were identified within intragenic (body) regions</w:t>
      </w:r>
      <w:r w:rsidR="00792380" w:rsidRPr="00BE161A">
        <w:rPr>
          <w:rFonts w:ascii="Arial" w:hAnsi="Arial" w:cs="Arial"/>
          <w:sz w:val="22"/>
          <w:rPrChange w:id="615" w:author="Guo, Shicheng" w:date="2018-06-14T08:58:00Z">
            <w:rPr/>
          </w:rPrChange>
        </w:rPr>
        <w:t xml:space="preserve">, </w:t>
      </w:r>
      <w:r w:rsidR="00397126" w:rsidRPr="00BE161A">
        <w:rPr>
          <w:rFonts w:ascii="Arial" w:hAnsi="Arial" w:cs="Arial"/>
          <w:sz w:val="22"/>
          <w:rPrChange w:id="616" w:author="Guo, Shicheng" w:date="2018-06-14T08:58:00Z">
            <w:rPr/>
          </w:rPrChange>
        </w:rPr>
        <w:t>and</w:t>
      </w:r>
      <w:r w:rsidR="00792380" w:rsidRPr="00BE161A">
        <w:rPr>
          <w:rFonts w:ascii="Arial" w:hAnsi="Arial" w:cs="Arial"/>
          <w:sz w:val="22"/>
          <w:rPrChange w:id="617" w:author="Guo, Shicheng" w:date="2018-06-14T08:58:00Z">
            <w:rPr/>
          </w:rPrChange>
        </w:rPr>
        <w:t xml:space="preserve"> </w:t>
      </w:r>
      <w:r w:rsidR="00397126" w:rsidRPr="00BE161A">
        <w:rPr>
          <w:rFonts w:ascii="Arial" w:hAnsi="Arial" w:cs="Arial"/>
          <w:sz w:val="22"/>
          <w:rPrChange w:id="618" w:author="Guo, Shicheng" w:date="2018-06-14T08:58:00Z">
            <w:rPr/>
          </w:rPrChange>
        </w:rPr>
        <w:t>more</w:t>
      </w:r>
      <w:r w:rsidR="00625B06" w:rsidRPr="00BE161A">
        <w:rPr>
          <w:rFonts w:ascii="Arial" w:hAnsi="Arial" w:cs="Arial"/>
          <w:sz w:val="22"/>
          <w:rPrChange w:id="619" w:author="Guo, Shicheng" w:date="2018-06-14T08:58:00Z">
            <w:rPr/>
          </w:rPrChange>
        </w:rPr>
        <w:t xml:space="preserve"> than </w:t>
      </w:r>
      <w:r w:rsidR="00397126" w:rsidRPr="00BE161A">
        <w:rPr>
          <w:rFonts w:ascii="Arial" w:hAnsi="Arial" w:cs="Arial"/>
          <w:sz w:val="22"/>
          <w:rPrChange w:id="620" w:author="Guo, Shicheng" w:date="2018-06-14T08:58:00Z">
            <w:rPr/>
          </w:rPrChange>
        </w:rPr>
        <w:t>3</w:t>
      </w:r>
      <w:r w:rsidR="00792380" w:rsidRPr="00BE161A">
        <w:rPr>
          <w:rFonts w:ascii="Arial" w:hAnsi="Arial" w:cs="Arial"/>
          <w:sz w:val="22"/>
          <w:rPrChange w:id="621" w:author="Guo, Shicheng" w:date="2018-06-14T08:58:00Z">
            <w:rPr/>
          </w:rPrChange>
        </w:rPr>
        <w:t xml:space="preserve">0% </w:t>
      </w:r>
      <w:r w:rsidR="00625B06" w:rsidRPr="00BE161A">
        <w:rPr>
          <w:rFonts w:ascii="Arial" w:hAnsi="Arial" w:cs="Arial"/>
          <w:sz w:val="22"/>
          <w:rPrChange w:id="622" w:author="Guo, Shicheng" w:date="2018-06-14T08:58:00Z">
            <w:rPr/>
          </w:rPrChange>
        </w:rPr>
        <w:t xml:space="preserve">of which were </w:t>
      </w:r>
      <w:r w:rsidR="00792380" w:rsidRPr="00BE161A">
        <w:rPr>
          <w:rFonts w:ascii="Arial" w:hAnsi="Arial" w:cs="Arial"/>
          <w:sz w:val="22"/>
          <w:rPrChange w:id="623" w:author="Guo, Shicheng" w:date="2018-06-14T08:58:00Z">
            <w:rPr/>
          </w:rPrChange>
        </w:rPr>
        <w:t xml:space="preserve">observed in </w:t>
      </w:r>
      <w:r w:rsidR="00397126" w:rsidRPr="00BE161A">
        <w:rPr>
          <w:rFonts w:ascii="Arial" w:hAnsi="Arial" w:cs="Arial"/>
          <w:sz w:val="22"/>
          <w:rPrChange w:id="624" w:author="Guo, Shicheng" w:date="2018-06-14T08:58:00Z">
            <w:rPr/>
          </w:rPrChange>
        </w:rPr>
        <w:t>promoter regions</w:t>
      </w:r>
      <w:r w:rsidR="00962D5B" w:rsidRPr="00BE161A">
        <w:rPr>
          <w:rFonts w:ascii="Arial" w:hAnsi="Arial" w:cs="Arial"/>
          <w:sz w:val="22"/>
          <w:rPrChange w:id="625" w:author="Guo, Shicheng" w:date="2018-06-14T08:58:00Z">
            <w:rPr/>
          </w:rPrChange>
        </w:rPr>
        <w:t xml:space="preserve">. </w:t>
      </w:r>
      <w:r w:rsidR="00A67223" w:rsidRPr="00BE161A">
        <w:rPr>
          <w:rFonts w:ascii="Arial" w:hAnsi="Arial" w:cs="Arial"/>
          <w:sz w:val="22"/>
          <w:rPrChange w:id="626" w:author="Guo, Shicheng" w:date="2018-06-14T08:58:00Z">
            <w:rPr/>
          </w:rPrChange>
        </w:rPr>
        <w:t xml:space="preserve">In relation to </w:t>
      </w:r>
      <w:proofErr w:type="spellStart"/>
      <w:r w:rsidR="00A67223" w:rsidRPr="00BE161A">
        <w:rPr>
          <w:rFonts w:ascii="Arial" w:hAnsi="Arial" w:cs="Arial"/>
          <w:sz w:val="22"/>
          <w:rPrChange w:id="627" w:author="Guo, Shicheng" w:date="2018-06-14T08:58:00Z">
            <w:rPr/>
          </w:rPrChange>
        </w:rPr>
        <w:t>CpG</w:t>
      </w:r>
      <w:proofErr w:type="spellEnd"/>
      <w:r w:rsidR="00A67223" w:rsidRPr="00BE161A">
        <w:rPr>
          <w:rFonts w:ascii="Arial" w:hAnsi="Arial" w:cs="Arial"/>
          <w:sz w:val="22"/>
          <w:rPrChange w:id="628" w:author="Guo, Shicheng" w:date="2018-06-14T08:58:00Z">
            <w:rPr/>
          </w:rPrChange>
        </w:rPr>
        <w:t xml:space="preserve"> islands, only a small proportion (&lt; 10%) of all identified sites were associated with well-defined </w:t>
      </w:r>
      <w:proofErr w:type="spellStart"/>
      <w:r w:rsidR="00A67223" w:rsidRPr="00BE161A">
        <w:rPr>
          <w:rFonts w:ascii="Arial" w:hAnsi="Arial" w:cs="Arial"/>
          <w:sz w:val="22"/>
          <w:rPrChange w:id="629" w:author="Guo, Shicheng" w:date="2018-06-14T08:58:00Z">
            <w:rPr/>
          </w:rPrChange>
        </w:rPr>
        <w:t>CpG</w:t>
      </w:r>
      <w:proofErr w:type="spellEnd"/>
      <w:r w:rsidR="00A67223" w:rsidRPr="00BE161A">
        <w:rPr>
          <w:rFonts w:ascii="Arial" w:hAnsi="Arial" w:cs="Arial"/>
          <w:sz w:val="22"/>
          <w:rPrChange w:id="630" w:author="Guo, Shicheng" w:date="2018-06-14T08:58:00Z">
            <w:rPr/>
          </w:rPrChange>
        </w:rPr>
        <w:t xml:space="preserve"> island regions.</w:t>
      </w:r>
      <w:bookmarkEnd w:id="589"/>
      <w:bookmarkEnd w:id="590"/>
      <w:bookmarkEnd w:id="591"/>
      <w:r w:rsidR="00397126" w:rsidRPr="00BE161A">
        <w:rPr>
          <w:rFonts w:ascii="Arial" w:hAnsi="Arial" w:cs="Arial"/>
          <w:sz w:val="22"/>
          <w:rPrChange w:id="631" w:author="Guo, Shicheng" w:date="2018-06-14T08:58:00Z">
            <w:rPr/>
          </w:rPrChange>
        </w:rPr>
        <w:t xml:space="preserve"> </w:t>
      </w:r>
      <w:r w:rsidR="00A63184" w:rsidRPr="00BE161A">
        <w:rPr>
          <w:rFonts w:ascii="Arial" w:hAnsi="Arial" w:cs="Arial"/>
          <w:sz w:val="22"/>
          <w:rPrChange w:id="632" w:author="Guo, Shicheng" w:date="2018-06-14T08:58:00Z">
            <w:rPr>
              <w:rFonts w:hint="eastAsia"/>
            </w:rPr>
          </w:rPrChange>
        </w:rPr>
        <w:t>In the comparative analysis of methylatio</w:t>
      </w:r>
      <w:r w:rsidR="00F402D6" w:rsidRPr="00BE161A">
        <w:rPr>
          <w:rFonts w:ascii="Arial" w:hAnsi="Arial" w:cs="Arial"/>
          <w:sz w:val="22"/>
          <w:rPrChange w:id="633" w:author="Guo, Shicheng" w:date="2018-06-14T08:58:00Z">
            <w:rPr>
              <w:rFonts w:hint="eastAsia"/>
            </w:rPr>
          </w:rPrChange>
        </w:rPr>
        <w:t xml:space="preserve">n patterns between CD4+ </w:t>
      </w:r>
      <w:r w:rsidR="00A63184" w:rsidRPr="00BE161A">
        <w:rPr>
          <w:rFonts w:ascii="Arial" w:hAnsi="Arial" w:cs="Arial"/>
          <w:sz w:val="22"/>
          <w:rPrChange w:id="634" w:author="Guo, Shicheng" w:date="2018-06-14T08:58:00Z">
            <w:rPr>
              <w:rFonts w:hint="eastAsia"/>
            </w:rPr>
          </w:rPrChange>
        </w:rPr>
        <w:t xml:space="preserve">and CD8+ </w:t>
      </w:r>
      <w:bookmarkEnd w:id="519"/>
      <w:r w:rsidR="007B22F1" w:rsidRPr="00BE161A">
        <w:rPr>
          <w:rFonts w:ascii="Arial" w:hAnsi="Arial" w:cs="Arial"/>
          <w:sz w:val="22"/>
          <w:rPrChange w:id="635" w:author="Guo, Shicheng" w:date="2018-06-14T08:58:00Z">
            <w:rPr>
              <w:rFonts w:hint="eastAsia"/>
            </w:rPr>
          </w:rPrChange>
        </w:rPr>
        <w:t xml:space="preserve">T cells, we found </w:t>
      </w:r>
      <w:r w:rsidR="00397126" w:rsidRPr="00BE161A">
        <w:rPr>
          <w:rFonts w:ascii="Arial" w:hAnsi="Arial" w:cs="Arial"/>
          <w:sz w:val="22"/>
          <w:rPrChange w:id="636" w:author="Guo, Shicheng" w:date="2018-06-14T08:58:00Z">
            <w:rPr/>
          </w:rPrChange>
        </w:rPr>
        <w:t>5129</w:t>
      </w:r>
      <w:r w:rsidR="00A63184" w:rsidRPr="00BE161A">
        <w:rPr>
          <w:rFonts w:ascii="Arial" w:hAnsi="Arial" w:cs="Arial"/>
          <w:sz w:val="22"/>
          <w:rPrChange w:id="637" w:author="Guo, Shicheng" w:date="2018-06-14T08:58:00Z">
            <w:rPr>
              <w:rFonts w:hint="eastAsia"/>
            </w:rPr>
          </w:rPrChange>
        </w:rPr>
        <w:t xml:space="preserve"> </w:t>
      </w:r>
      <w:r w:rsidR="00F402D6" w:rsidRPr="00BE161A">
        <w:rPr>
          <w:rFonts w:ascii="Arial" w:hAnsi="Arial" w:cs="Arial"/>
          <w:sz w:val="22"/>
          <w:rPrChange w:id="638" w:author="Guo, Shicheng" w:date="2018-06-14T08:58:00Z">
            <w:rPr>
              <w:rFonts w:hint="eastAsia"/>
            </w:rPr>
          </w:rPrChange>
        </w:rPr>
        <w:t>of</w:t>
      </w:r>
      <w:r w:rsidR="00397126" w:rsidRPr="00BE161A">
        <w:rPr>
          <w:rFonts w:ascii="Arial" w:hAnsi="Arial" w:cs="Arial"/>
          <w:sz w:val="22"/>
          <w:rPrChange w:id="639" w:author="Guo, Shicheng" w:date="2018-06-14T08:58:00Z">
            <w:rPr>
              <w:rFonts w:hint="eastAsia"/>
            </w:rPr>
          </w:rPrChange>
        </w:rPr>
        <w:t xml:space="preserve"> the DMS were shared, while 1016</w:t>
      </w:r>
      <w:r w:rsidR="007B22F1" w:rsidRPr="00BE161A">
        <w:rPr>
          <w:rFonts w:ascii="Arial" w:hAnsi="Arial" w:cs="Arial"/>
          <w:sz w:val="22"/>
          <w:rPrChange w:id="640" w:author="Guo, Shicheng" w:date="2018-06-14T08:58:00Z">
            <w:rPr>
              <w:rFonts w:hint="eastAsia"/>
            </w:rPr>
          </w:rPrChange>
        </w:rPr>
        <w:t>0</w:t>
      </w:r>
      <w:r w:rsidR="00A63184" w:rsidRPr="00BE161A">
        <w:rPr>
          <w:rFonts w:ascii="Arial" w:hAnsi="Arial" w:cs="Arial"/>
          <w:sz w:val="22"/>
          <w:rPrChange w:id="641" w:author="Guo, Shicheng" w:date="2018-06-14T08:58:00Z">
            <w:rPr>
              <w:rFonts w:hint="eastAsia"/>
            </w:rPr>
          </w:rPrChange>
        </w:rPr>
        <w:t xml:space="preserve"> DMS we</w:t>
      </w:r>
      <w:r w:rsidR="00F402D6" w:rsidRPr="00BE161A">
        <w:rPr>
          <w:rFonts w:ascii="Arial" w:hAnsi="Arial" w:cs="Arial"/>
          <w:sz w:val="22"/>
          <w:rPrChange w:id="642" w:author="Guo, Shicheng" w:date="2018-06-14T08:58:00Z">
            <w:rPr>
              <w:rFonts w:hint="eastAsia"/>
            </w:rPr>
          </w:rPrChange>
        </w:rPr>
        <w:t>re unique to CD4+ T cells</w:t>
      </w:r>
      <w:r w:rsidR="008F2D17" w:rsidRPr="00BE161A">
        <w:rPr>
          <w:rFonts w:ascii="Arial" w:hAnsi="Arial" w:cs="Arial"/>
          <w:sz w:val="22"/>
          <w:rPrChange w:id="643" w:author="Guo, Shicheng" w:date="2018-06-14T08:58:00Z">
            <w:rPr>
              <w:rFonts w:hint="eastAsia"/>
            </w:rPr>
          </w:rPrChange>
        </w:rPr>
        <w:t xml:space="preserve"> and 416</w:t>
      </w:r>
      <w:r w:rsidR="00397126" w:rsidRPr="00BE161A">
        <w:rPr>
          <w:rFonts w:ascii="Arial" w:hAnsi="Arial" w:cs="Arial"/>
          <w:sz w:val="22"/>
          <w:rPrChange w:id="644" w:author="Guo, Shicheng" w:date="2018-06-14T08:58:00Z">
            <w:rPr>
              <w:rFonts w:hint="eastAsia"/>
            </w:rPr>
          </w:rPrChange>
        </w:rPr>
        <w:t>6</w:t>
      </w:r>
      <w:r w:rsidR="00A63184" w:rsidRPr="00BE161A">
        <w:rPr>
          <w:rFonts w:ascii="Arial" w:hAnsi="Arial" w:cs="Arial"/>
          <w:sz w:val="22"/>
          <w:rPrChange w:id="645" w:author="Guo, Shicheng" w:date="2018-06-14T08:58:00Z">
            <w:rPr>
              <w:rFonts w:hint="eastAsia"/>
            </w:rPr>
          </w:rPrChange>
        </w:rPr>
        <w:t xml:space="preserve"> DMS to CD8+ T cells</w:t>
      </w:r>
      <w:r w:rsidR="00FF567A" w:rsidRPr="00BE161A">
        <w:rPr>
          <w:rFonts w:ascii="Arial" w:hAnsi="Arial" w:cs="Arial"/>
          <w:sz w:val="22"/>
          <w:rPrChange w:id="646" w:author="Guo, Shicheng" w:date="2018-06-14T08:58:00Z">
            <w:rPr/>
          </w:rPrChange>
        </w:rPr>
        <w:t xml:space="preserve"> </w:t>
      </w:r>
      <w:r w:rsidR="00FF567A" w:rsidRPr="00BE161A">
        <w:rPr>
          <w:rFonts w:ascii="Arial" w:hAnsi="Arial" w:cs="Arial"/>
          <w:sz w:val="22"/>
          <w:highlight w:val="yellow"/>
          <w:rPrChange w:id="647" w:author="Guo, Shicheng" w:date="2018-06-14T08:58:00Z">
            <w:rPr>
              <w:highlight w:val="yellow"/>
            </w:rPr>
          </w:rPrChange>
        </w:rPr>
        <w:t>(</w:t>
      </w:r>
      <w:r w:rsidR="00B65AC3" w:rsidRPr="00BE161A">
        <w:rPr>
          <w:rFonts w:ascii="Arial" w:hAnsi="Arial" w:cs="Arial"/>
          <w:sz w:val="22"/>
          <w:highlight w:val="yellow"/>
          <w:rPrChange w:id="648" w:author="Guo, Shicheng" w:date="2018-06-14T08:58:00Z">
            <w:rPr>
              <w:highlight w:val="yellow"/>
            </w:rPr>
          </w:rPrChange>
        </w:rPr>
        <w:t>Supplementary Figure 1</w:t>
      </w:r>
      <w:r w:rsidR="00FF567A" w:rsidRPr="00BE161A">
        <w:rPr>
          <w:rFonts w:ascii="Arial" w:hAnsi="Arial" w:cs="Arial"/>
          <w:sz w:val="22"/>
          <w:highlight w:val="yellow"/>
          <w:rPrChange w:id="649" w:author="Guo, Shicheng" w:date="2018-06-14T08:58:00Z">
            <w:rPr>
              <w:highlight w:val="yellow"/>
            </w:rPr>
          </w:rPrChange>
        </w:rPr>
        <w:t>)</w:t>
      </w:r>
      <w:r w:rsidR="00A63184" w:rsidRPr="00BE161A">
        <w:rPr>
          <w:rFonts w:ascii="Arial" w:hAnsi="Arial" w:cs="Arial"/>
          <w:sz w:val="22"/>
          <w:rPrChange w:id="650" w:author="Guo, Shicheng" w:date="2018-06-14T08:58:00Z">
            <w:rPr>
              <w:rFonts w:hint="eastAsia"/>
            </w:rPr>
          </w:rPrChange>
        </w:rPr>
        <w:t xml:space="preserve">. </w:t>
      </w:r>
      <w:r w:rsidR="002C7B2A" w:rsidRPr="00BE161A">
        <w:rPr>
          <w:rFonts w:ascii="Arial" w:hAnsi="Arial" w:cs="Arial"/>
          <w:sz w:val="22"/>
          <w:rPrChange w:id="651" w:author="Guo, Shicheng" w:date="2018-06-14T08:58:00Z">
            <w:rPr/>
          </w:rPrChange>
        </w:rPr>
        <w:t xml:space="preserve">Altogether, we identified </w:t>
      </w:r>
      <w:r w:rsidR="0009164D" w:rsidRPr="00BE161A">
        <w:rPr>
          <w:rFonts w:ascii="Arial" w:hAnsi="Arial" w:cs="Arial"/>
          <w:sz w:val="22"/>
          <w:rPrChange w:id="652" w:author="Guo, Shicheng" w:date="2018-06-14T08:58:00Z">
            <w:rPr/>
          </w:rPrChange>
        </w:rPr>
        <w:t>6027</w:t>
      </w:r>
      <w:r w:rsidR="002C7B2A" w:rsidRPr="00BE161A">
        <w:rPr>
          <w:rFonts w:ascii="Arial" w:hAnsi="Arial" w:cs="Arial"/>
          <w:sz w:val="22"/>
          <w:rPrChange w:id="653" w:author="Guo, Shicheng" w:date="2018-06-14T08:58:00Z">
            <w:rPr/>
          </w:rPrChange>
        </w:rPr>
        <w:t xml:space="preserve"> and </w:t>
      </w:r>
      <w:r w:rsidR="0009164D" w:rsidRPr="00BE161A">
        <w:rPr>
          <w:rFonts w:ascii="Arial" w:hAnsi="Arial" w:cs="Arial"/>
          <w:sz w:val="22"/>
          <w:rPrChange w:id="654" w:author="Guo, Shicheng" w:date="2018-06-14T08:58:00Z">
            <w:rPr/>
          </w:rPrChange>
        </w:rPr>
        <w:t>4358</w:t>
      </w:r>
      <w:r w:rsidR="0045697F" w:rsidRPr="00BE161A">
        <w:rPr>
          <w:rFonts w:ascii="Arial" w:hAnsi="Arial" w:cs="Arial"/>
          <w:sz w:val="22"/>
          <w:rPrChange w:id="655" w:author="Guo, Shicheng" w:date="2018-06-14T08:58:00Z">
            <w:rPr/>
          </w:rPrChange>
        </w:rPr>
        <w:t xml:space="preserve"> differentially methylated genes in CD4+ and CD8+ T cells, respectively, with </w:t>
      </w:r>
      <w:r w:rsidR="0009164D" w:rsidRPr="00BE161A">
        <w:rPr>
          <w:rFonts w:ascii="Arial" w:hAnsi="Arial" w:cs="Arial"/>
          <w:sz w:val="22"/>
          <w:rPrChange w:id="656" w:author="Guo, Shicheng" w:date="2018-06-14T08:58:00Z">
            <w:rPr/>
          </w:rPrChange>
        </w:rPr>
        <w:t>2645</w:t>
      </w:r>
      <w:r w:rsidR="0045697F" w:rsidRPr="00BE161A">
        <w:rPr>
          <w:rFonts w:ascii="Arial" w:hAnsi="Arial" w:cs="Arial"/>
          <w:sz w:val="22"/>
          <w:rPrChange w:id="657" w:author="Guo, Shicheng" w:date="2018-06-14T08:58:00Z">
            <w:rPr/>
          </w:rPrChange>
        </w:rPr>
        <w:t xml:space="preserve"> genes</w:t>
      </w:r>
      <w:r w:rsidR="004475FC" w:rsidRPr="00BE161A">
        <w:rPr>
          <w:rFonts w:ascii="Arial" w:hAnsi="Arial" w:cs="Arial"/>
          <w:sz w:val="22"/>
          <w:rPrChange w:id="658" w:author="Guo, Shicheng" w:date="2018-06-14T08:58:00Z">
            <w:rPr/>
          </w:rPrChange>
        </w:rPr>
        <w:t xml:space="preserve"> were shared in these two subtypes</w:t>
      </w:r>
      <w:r w:rsidR="0045697F" w:rsidRPr="00BE161A">
        <w:rPr>
          <w:rFonts w:ascii="Arial" w:hAnsi="Arial" w:cs="Arial"/>
          <w:sz w:val="22"/>
          <w:rPrChange w:id="659" w:author="Guo, Shicheng" w:date="2018-06-14T08:58:00Z">
            <w:rPr/>
          </w:rPrChange>
        </w:rPr>
        <w:t>.</w:t>
      </w:r>
    </w:p>
    <w:p w:rsidR="00595F5D" w:rsidRPr="00BE161A" w:rsidRDefault="00E2304F" w:rsidP="00595F5D">
      <w:pPr>
        <w:rPr>
          <w:rFonts w:ascii="Arial" w:hAnsi="Arial" w:cs="Arial"/>
          <w:sz w:val="22"/>
          <w:rPrChange w:id="660" w:author="Guo, Shicheng" w:date="2018-06-14T08:58:00Z">
            <w:rPr/>
          </w:rPrChange>
        </w:rPr>
      </w:pPr>
      <w:bookmarkStart w:id="661" w:name="OLE_LINK813"/>
      <w:bookmarkStart w:id="662" w:name="OLE_LINK814"/>
      <w:bookmarkStart w:id="663" w:name="OLE_LINK815"/>
      <w:r w:rsidRPr="00BE161A">
        <w:rPr>
          <w:rFonts w:ascii="Arial" w:hAnsi="Arial" w:cs="Arial"/>
          <w:sz w:val="22"/>
          <w:rPrChange w:id="664" w:author="Guo, Shicheng" w:date="2018-06-14T08:58:00Z">
            <w:rPr/>
          </w:rPrChange>
        </w:rPr>
        <w:t xml:space="preserve">To identify </w:t>
      </w:r>
      <w:r w:rsidR="00CA6A21" w:rsidRPr="00BE161A">
        <w:rPr>
          <w:rFonts w:ascii="Arial" w:hAnsi="Arial" w:cs="Arial"/>
          <w:sz w:val="22"/>
          <w:rPrChange w:id="665" w:author="Guo, Shicheng" w:date="2018-06-14T08:58:00Z">
            <w:rPr/>
          </w:rPrChange>
        </w:rPr>
        <w:t xml:space="preserve">common functional characteristics of the differentially methylated genes, we performed a </w:t>
      </w:r>
      <w:r w:rsidR="00813578" w:rsidRPr="00BE161A">
        <w:rPr>
          <w:rFonts w:ascii="Arial" w:hAnsi="Arial" w:cs="Arial"/>
          <w:sz w:val="22"/>
          <w:rPrChange w:id="666" w:author="Guo, Shicheng" w:date="2018-06-14T08:58:00Z">
            <w:rPr/>
          </w:rPrChange>
        </w:rPr>
        <w:t>GO analysis</w:t>
      </w:r>
      <w:r w:rsidRPr="00BE161A">
        <w:rPr>
          <w:rFonts w:ascii="Arial" w:hAnsi="Arial" w:cs="Arial"/>
          <w:sz w:val="22"/>
          <w:rPrChange w:id="667" w:author="Guo, Shicheng" w:date="2018-06-14T08:58:00Z">
            <w:rPr/>
          </w:rPrChange>
        </w:rPr>
        <w:t xml:space="preserve"> </w:t>
      </w:r>
      <w:r w:rsidR="008F6842" w:rsidRPr="00BE161A">
        <w:rPr>
          <w:rFonts w:ascii="Arial" w:hAnsi="Arial" w:cs="Arial"/>
          <w:sz w:val="22"/>
          <w:rPrChange w:id="668" w:author="Guo, Shicheng" w:date="2018-06-14T08:58:00Z">
            <w:rPr/>
          </w:rPrChange>
        </w:rPr>
        <w:t xml:space="preserve">on </w:t>
      </w:r>
      <w:r w:rsidR="008E58C3" w:rsidRPr="00BE161A">
        <w:rPr>
          <w:rFonts w:ascii="Arial" w:hAnsi="Arial" w:cs="Arial"/>
          <w:sz w:val="22"/>
          <w:rPrChange w:id="669" w:author="Guo, Shicheng" w:date="2018-06-14T08:58:00Z">
            <w:rPr/>
          </w:rPrChange>
        </w:rPr>
        <w:t xml:space="preserve">genes annotated to </w:t>
      </w:r>
      <w:r w:rsidR="008F6842" w:rsidRPr="00BE161A">
        <w:rPr>
          <w:rFonts w:ascii="Arial" w:hAnsi="Arial" w:cs="Arial"/>
          <w:sz w:val="22"/>
          <w:rPrChange w:id="670" w:author="Guo, Shicheng" w:date="2018-06-14T08:58:00Z">
            <w:rPr/>
          </w:rPrChange>
        </w:rPr>
        <w:t xml:space="preserve">the </w:t>
      </w:r>
      <w:r w:rsidR="008E58C3" w:rsidRPr="00BE161A">
        <w:rPr>
          <w:rFonts w:ascii="Arial" w:hAnsi="Arial" w:cs="Arial"/>
          <w:sz w:val="22"/>
          <w:rPrChange w:id="671" w:author="Guo, Shicheng" w:date="2018-06-14T08:58:00Z">
            <w:rPr/>
          </w:rPrChange>
        </w:rPr>
        <w:t>most significant DMS (</w:t>
      </w:r>
      <w:r w:rsidR="008F6842" w:rsidRPr="00BE161A">
        <w:rPr>
          <w:rFonts w:ascii="Arial" w:hAnsi="Arial" w:cs="Arial"/>
          <w:sz w:val="22"/>
          <w:rPrChange w:id="672" w:author="Guo, Shicheng" w:date="2018-06-14T08:58:00Z">
            <w:rPr/>
          </w:rPrChange>
        </w:rPr>
        <w:t>top 50</w:t>
      </w:r>
      <w:r w:rsidR="008E58C3" w:rsidRPr="00BE161A">
        <w:rPr>
          <w:rFonts w:ascii="Arial" w:hAnsi="Arial" w:cs="Arial"/>
          <w:sz w:val="22"/>
          <w:rPrChange w:id="673" w:author="Guo, Shicheng" w:date="2018-06-14T08:58:00Z">
            <w:rPr/>
          </w:rPrChange>
        </w:rPr>
        <w:t>)</w:t>
      </w:r>
      <w:r w:rsidR="008F6842" w:rsidRPr="00BE161A">
        <w:rPr>
          <w:rFonts w:ascii="Arial" w:hAnsi="Arial" w:cs="Arial"/>
          <w:sz w:val="22"/>
          <w:rPrChange w:id="674" w:author="Guo, Shicheng" w:date="2018-06-14T08:58:00Z">
            <w:rPr/>
          </w:rPrChange>
        </w:rPr>
        <w:t xml:space="preserve"> </w:t>
      </w:r>
      <w:r w:rsidR="008E58C3" w:rsidRPr="00BE161A">
        <w:rPr>
          <w:rFonts w:ascii="Arial" w:hAnsi="Arial" w:cs="Arial"/>
          <w:sz w:val="22"/>
          <w:rPrChange w:id="675" w:author="Guo, Shicheng" w:date="2018-06-14T08:58:00Z">
            <w:rPr/>
          </w:rPrChange>
        </w:rPr>
        <w:t>in each cell type</w:t>
      </w:r>
      <w:r w:rsidR="008F6842" w:rsidRPr="00BE161A">
        <w:rPr>
          <w:rFonts w:ascii="Arial" w:hAnsi="Arial" w:cs="Arial"/>
          <w:sz w:val="22"/>
          <w:rPrChange w:id="676" w:author="Guo, Shicheng" w:date="2018-06-14T08:58:00Z">
            <w:rPr/>
          </w:rPrChange>
        </w:rPr>
        <w:t xml:space="preserve">. Interestingly, </w:t>
      </w:r>
      <w:r w:rsidR="000B0831" w:rsidRPr="00BE161A">
        <w:rPr>
          <w:rFonts w:ascii="Arial" w:hAnsi="Arial" w:cs="Arial"/>
          <w:sz w:val="22"/>
          <w:rPrChange w:id="677" w:author="Guo, Shicheng" w:date="2018-06-14T08:58:00Z">
            <w:rPr/>
          </w:rPrChange>
        </w:rPr>
        <w:t>analysis of CD4+ dataset revealed that</w:t>
      </w:r>
      <w:r w:rsidR="008F6842" w:rsidRPr="00BE161A">
        <w:rPr>
          <w:rFonts w:ascii="Arial" w:hAnsi="Arial" w:cs="Arial"/>
          <w:sz w:val="22"/>
          <w:rPrChange w:id="678" w:author="Guo, Shicheng" w:date="2018-06-14T08:58:00Z">
            <w:rPr/>
          </w:rPrChange>
        </w:rPr>
        <w:t xml:space="preserve"> type I interferon</w:t>
      </w:r>
      <w:r w:rsidR="00074267" w:rsidRPr="00BE161A">
        <w:rPr>
          <w:rFonts w:ascii="Arial" w:hAnsi="Arial" w:cs="Arial"/>
          <w:sz w:val="22"/>
          <w:rPrChange w:id="679" w:author="Guo, Shicheng" w:date="2018-06-14T08:58:00Z">
            <w:rPr/>
          </w:rPrChange>
        </w:rPr>
        <w:t xml:space="preserve"> </w:t>
      </w:r>
      <w:r w:rsidR="008F6842" w:rsidRPr="00BE161A">
        <w:rPr>
          <w:rFonts w:ascii="Arial" w:hAnsi="Arial" w:cs="Arial"/>
          <w:sz w:val="22"/>
          <w:rPrChange w:id="680" w:author="Guo, Shicheng" w:date="2018-06-14T08:58:00Z">
            <w:rPr/>
          </w:rPrChange>
        </w:rPr>
        <w:t>signaling pathway,</w:t>
      </w:r>
      <w:r w:rsidR="009675E0" w:rsidRPr="00BE161A">
        <w:rPr>
          <w:rFonts w:ascii="Arial" w:hAnsi="Arial" w:cs="Arial"/>
          <w:sz w:val="22"/>
          <w:rPrChange w:id="681" w:author="Guo, Shicheng" w:date="2018-06-14T08:58:00Z">
            <w:rPr/>
          </w:rPrChange>
        </w:rPr>
        <w:t xml:space="preserve"> </w:t>
      </w:r>
      <w:r w:rsidR="008F6842" w:rsidRPr="00BE161A">
        <w:rPr>
          <w:rFonts w:ascii="Arial" w:hAnsi="Arial" w:cs="Arial"/>
          <w:sz w:val="22"/>
          <w:rPrChange w:id="682" w:author="Guo, Shicheng" w:date="2018-06-14T08:58:00Z">
            <w:rPr/>
          </w:rPrChange>
        </w:rPr>
        <w:t>response to type I interferon</w:t>
      </w:r>
      <w:r w:rsidR="006054C1" w:rsidRPr="00BE161A">
        <w:rPr>
          <w:rFonts w:ascii="Arial" w:hAnsi="Arial" w:cs="Arial"/>
          <w:sz w:val="22"/>
          <w:rPrChange w:id="683" w:author="Guo, Shicheng" w:date="2018-06-14T08:58:00Z">
            <w:rPr/>
          </w:rPrChange>
        </w:rPr>
        <w:t xml:space="preserve"> and </w:t>
      </w:r>
      <w:r w:rsidR="00364EDB" w:rsidRPr="00BE161A">
        <w:rPr>
          <w:rFonts w:ascii="Arial" w:hAnsi="Arial" w:cs="Arial"/>
          <w:sz w:val="22"/>
          <w:rPrChange w:id="684" w:author="Guo, Shicheng" w:date="2018-06-14T08:58:00Z">
            <w:rPr/>
          </w:rPrChange>
        </w:rPr>
        <w:t xml:space="preserve">cellular </w:t>
      </w:r>
      <w:r w:rsidR="006054C1" w:rsidRPr="00BE161A">
        <w:rPr>
          <w:rFonts w:ascii="Arial" w:hAnsi="Arial" w:cs="Arial"/>
          <w:sz w:val="22"/>
          <w:rPrChange w:id="685" w:author="Guo, Shicheng" w:date="2018-06-14T08:58:00Z">
            <w:rPr/>
          </w:rPrChange>
        </w:rPr>
        <w:t xml:space="preserve">response to type I interferon (p </w:t>
      </w:r>
      <w:r w:rsidR="00483721" w:rsidRPr="00BE161A">
        <w:rPr>
          <w:rFonts w:ascii="Arial" w:hAnsi="Arial" w:cs="Arial"/>
          <w:sz w:val="22"/>
          <w:rPrChange w:id="686" w:author="Guo, Shicheng" w:date="2018-06-14T08:58:00Z">
            <w:rPr/>
          </w:rPrChange>
        </w:rPr>
        <w:t xml:space="preserve">value after FDR </w:t>
      </w:r>
      <w:r w:rsidR="006054C1" w:rsidRPr="00BE161A">
        <w:rPr>
          <w:rFonts w:ascii="Arial" w:hAnsi="Arial" w:cs="Arial"/>
          <w:sz w:val="22"/>
          <w:rPrChange w:id="687" w:author="Guo, Shicheng" w:date="2018-06-14T08:58:00Z">
            <w:rPr/>
          </w:rPrChange>
        </w:rPr>
        <w:t xml:space="preserve">= </w:t>
      </w:r>
      <w:r w:rsidR="00364EDB" w:rsidRPr="00BE161A">
        <w:rPr>
          <w:rFonts w:ascii="Arial" w:hAnsi="Arial" w:cs="Arial"/>
          <w:sz w:val="22"/>
          <w:rPrChange w:id="688" w:author="Guo, Shicheng" w:date="2018-06-14T08:58:00Z">
            <w:rPr/>
          </w:rPrChange>
        </w:rPr>
        <w:t>1.98</w:t>
      </w:r>
      <w:r w:rsidR="006054C1" w:rsidRPr="00BE161A">
        <w:rPr>
          <w:rFonts w:ascii="Arial" w:hAnsi="Arial" w:cs="Arial"/>
          <w:sz w:val="22"/>
          <w:rPrChange w:id="689" w:author="Guo, Shicheng" w:date="2018-06-14T08:58:00Z">
            <w:rPr/>
          </w:rPrChange>
        </w:rPr>
        <w:t>×10</w:t>
      </w:r>
      <w:r w:rsidR="006054C1" w:rsidRPr="00BE161A">
        <w:rPr>
          <w:rFonts w:ascii="Arial" w:hAnsi="Arial" w:cs="Arial"/>
          <w:sz w:val="22"/>
          <w:vertAlign w:val="superscript"/>
          <w:rPrChange w:id="690" w:author="Guo, Shicheng" w:date="2018-06-14T08:58:00Z">
            <w:rPr>
              <w:vertAlign w:val="superscript"/>
            </w:rPr>
          </w:rPrChange>
        </w:rPr>
        <w:t>-6</w:t>
      </w:r>
      <w:r w:rsidR="006054C1" w:rsidRPr="00BE161A">
        <w:rPr>
          <w:rFonts w:ascii="Arial" w:hAnsi="Arial" w:cs="Arial"/>
          <w:sz w:val="22"/>
          <w:rPrChange w:id="691" w:author="Guo, Shicheng" w:date="2018-06-14T08:58:00Z">
            <w:rPr/>
          </w:rPrChange>
        </w:rPr>
        <w:t xml:space="preserve">) </w:t>
      </w:r>
      <w:r w:rsidR="009675E0" w:rsidRPr="00BE161A">
        <w:rPr>
          <w:rFonts w:ascii="Arial" w:hAnsi="Arial" w:cs="Arial"/>
          <w:sz w:val="22"/>
          <w:rPrChange w:id="692" w:author="Guo, Shicheng" w:date="2018-06-14T08:58:00Z">
            <w:rPr/>
          </w:rPrChange>
        </w:rPr>
        <w:t>were the</w:t>
      </w:r>
      <w:r w:rsidR="00CA6A21" w:rsidRPr="00BE161A">
        <w:rPr>
          <w:rFonts w:ascii="Arial" w:hAnsi="Arial" w:cs="Arial"/>
          <w:sz w:val="22"/>
          <w:rPrChange w:id="693" w:author="Guo, Shicheng" w:date="2018-06-14T08:58:00Z">
            <w:rPr/>
          </w:rPrChange>
        </w:rPr>
        <w:t xml:space="preserve"> most significantly enriched GO</w:t>
      </w:r>
      <w:r w:rsidR="009675E0" w:rsidRPr="00BE161A">
        <w:rPr>
          <w:rFonts w:ascii="Arial" w:hAnsi="Arial" w:cs="Arial"/>
          <w:sz w:val="22"/>
          <w:rPrChange w:id="694" w:author="Guo, Shicheng" w:date="2018-06-14T08:58:00Z">
            <w:rPr/>
          </w:rPrChange>
        </w:rPr>
        <w:t xml:space="preserve"> terms, </w:t>
      </w:r>
      <w:r w:rsidR="001B08D7" w:rsidRPr="00BE161A">
        <w:rPr>
          <w:rFonts w:ascii="Arial" w:hAnsi="Arial" w:cs="Arial"/>
          <w:sz w:val="22"/>
          <w:rPrChange w:id="695" w:author="Guo, Shicheng" w:date="2018-06-14T08:58:00Z">
            <w:rPr/>
          </w:rPrChange>
        </w:rPr>
        <w:t>indicat</w:t>
      </w:r>
      <w:r w:rsidR="004475FC" w:rsidRPr="00BE161A">
        <w:rPr>
          <w:rFonts w:ascii="Arial" w:hAnsi="Arial" w:cs="Arial"/>
          <w:sz w:val="22"/>
          <w:rPrChange w:id="696" w:author="Guo, Shicheng" w:date="2018-06-14T08:58:00Z">
            <w:rPr/>
          </w:rPrChange>
        </w:rPr>
        <w:t>ing</w:t>
      </w:r>
      <w:r w:rsidR="009675E0" w:rsidRPr="00BE161A">
        <w:rPr>
          <w:rFonts w:ascii="Arial" w:hAnsi="Arial" w:cs="Arial"/>
          <w:sz w:val="22"/>
          <w:rPrChange w:id="697" w:author="Guo, Shicheng" w:date="2018-06-14T08:58:00Z">
            <w:rPr/>
          </w:rPrChange>
        </w:rPr>
        <w:t xml:space="preserve"> that type I IFN-asso</w:t>
      </w:r>
      <w:r w:rsidR="001B08D7" w:rsidRPr="00BE161A">
        <w:rPr>
          <w:rFonts w:ascii="Arial" w:hAnsi="Arial" w:cs="Arial"/>
          <w:sz w:val="22"/>
          <w:rPrChange w:id="698" w:author="Guo, Shicheng" w:date="2018-06-14T08:58:00Z">
            <w:rPr/>
          </w:rPrChange>
        </w:rPr>
        <w:t xml:space="preserve">ciated genes in CD4+ T cells </w:t>
      </w:r>
      <w:r w:rsidR="009675E0" w:rsidRPr="00BE161A">
        <w:rPr>
          <w:rFonts w:ascii="Arial" w:hAnsi="Arial" w:cs="Arial"/>
          <w:sz w:val="22"/>
          <w:rPrChange w:id="699" w:author="Guo, Shicheng" w:date="2018-06-14T08:58:00Z">
            <w:rPr/>
          </w:rPrChange>
        </w:rPr>
        <w:t>might play a role in the pathogenesis of autoimmune disease</w:t>
      </w:r>
      <w:r w:rsidR="001B08D7" w:rsidRPr="00BE161A">
        <w:rPr>
          <w:rFonts w:ascii="Arial" w:hAnsi="Arial" w:cs="Arial"/>
          <w:sz w:val="22"/>
          <w:rPrChange w:id="700" w:author="Guo, Shicheng" w:date="2018-06-14T08:58:00Z">
            <w:rPr/>
          </w:rPrChange>
        </w:rPr>
        <w:t>s</w:t>
      </w:r>
      <w:r w:rsidR="00171B74" w:rsidRPr="00BE161A">
        <w:rPr>
          <w:rFonts w:ascii="Arial" w:hAnsi="Arial" w:cs="Arial"/>
          <w:sz w:val="22"/>
          <w:rPrChange w:id="701" w:author="Guo, Shicheng" w:date="2018-06-14T08:58:00Z">
            <w:rPr/>
          </w:rPrChange>
        </w:rPr>
        <w:t xml:space="preserve"> including </w:t>
      </w:r>
      <w:bookmarkStart w:id="702" w:name="OLE_LINK849"/>
      <w:bookmarkStart w:id="703" w:name="OLE_LINK850"/>
      <w:bookmarkStart w:id="704" w:name="OLE_LINK851"/>
      <w:r w:rsidR="00171B74" w:rsidRPr="00BE161A">
        <w:rPr>
          <w:rFonts w:ascii="Arial" w:hAnsi="Arial" w:cs="Arial"/>
          <w:sz w:val="22"/>
          <w:rPrChange w:id="705" w:author="Guo, Shicheng" w:date="2018-06-14T08:58:00Z">
            <w:rPr/>
          </w:rPrChange>
        </w:rPr>
        <w:t xml:space="preserve">GD, RA, SLE </w:t>
      </w:r>
      <w:r w:rsidR="009675E0" w:rsidRPr="00BE161A">
        <w:rPr>
          <w:rFonts w:ascii="Arial" w:hAnsi="Arial" w:cs="Arial"/>
          <w:sz w:val="22"/>
          <w:rPrChange w:id="706" w:author="Guo, Shicheng" w:date="2018-06-14T08:58:00Z">
            <w:rPr/>
          </w:rPrChange>
        </w:rPr>
        <w:t xml:space="preserve">and </w:t>
      </w:r>
      <w:proofErr w:type="spellStart"/>
      <w:r w:rsidR="009675E0" w:rsidRPr="00BE161A">
        <w:rPr>
          <w:rFonts w:ascii="Arial" w:hAnsi="Arial" w:cs="Arial"/>
          <w:sz w:val="22"/>
          <w:rPrChange w:id="707" w:author="Guo, Shicheng" w:date="2018-06-14T08:58:00Z">
            <w:rPr/>
          </w:rPrChange>
        </w:rPr>
        <w:t>SSc</w:t>
      </w:r>
      <w:bookmarkEnd w:id="702"/>
      <w:bookmarkEnd w:id="703"/>
      <w:bookmarkEnd w:id="704"/>
      <w:proofErr w:type="spellEnd"/>
      <w:r w:rsidR="00E81270" w:rsidRPr="00BE161A">
        <w:rPr>
          <w:rFonts w:ascii="Arial" w:hAnsi="Arial" w:cs="Arial"/>
          <w:sz w:val="22"/>
          <w:rPrChange w:id="708" w:author="Guo, Shicheng" w:date="2018-06-14T08:58:00Z">
            <w:rPr/>
          </w:rPrChange>
        </w:rPr>
        <w:t xml:space="preserve"> </w:t>
      </w:r>
      <w:r w:rsidR="00E81270" w:rsidRPr="00BE161A">
        <w:rPr>
          <w:rFonts w:ascii="Arial" w:hAnsi="Arial" w:cs="Arial"/>
          <w:sz w:val="22"/>
          <w:highlight w:val="yellow"/>
          <w:rPrChange w:id="709" w:author="Guo, Shicheng" w:date="2018-06-14T08:58:00Z">
            <w:rPr>
              <w:highlight w:val="yellow"/>
            </w:rPr>
          </w:rPrChange>
        </w:rPr>
        <w:t>(</w:t>
      </w:r>
      <w:r w:rsidR="00301699" w:rsidRPr="00BE161A">
        <w:rPr>
          <w:rFonts w:ascii="Arial" w:hAnsi="Arial" w:cs="Arial"/>
          <w:sz w:val="22"/>
          <w:highlight w:val="yellow"/>
          <w:rPrChange w:id="710" w:author="Guo, Shicheng" w:date="2018-06-14T08:58:00Z">
            <w:rPr>
              <w:highlight w:val="yellow"/>
            </w:rPr>
          </w:rPrChange>
        </w:rPr>
        <w:t>Table</w:t>
      </w:r>
      <w:r w:rsidR="00843C92" w:rsidRPr="00BE161A">
        <w:rPr>
          <w:rFonts w:ascii="Arial" w:hAnsi="Arial" w:cs="Arial"/>
          <w:sz w:val="22"/>
          <w:highlight w:val="yellow"/>
          <w:rPrChange w:id="711" w:author="Guo, Shicheng" w:date="2018-06-14T08:58:00Z">
            <w:rPr>
              <w:highlight w:val="yellow"/>
            </w:rPr>
          </w:rPrChange>
        </w:rPr>
        <w:t xml:space="preserve"> 3</w:t>
      </w:r>
      <w:r w:rsidR="00E81270" w:rsidRPr="00BE161A">
        <w:rPr>
          <w:rFonts w:ascii="Arial" w:hAnsi="Arial" w:cs="Arial"/>
          <w:sz w:val="22"/>
          <w:highlight w:val="yellow"/>
          <w:rPrChange w:id="712" w:author="Guo, Shicheng" w:date="2018-06-14T08:58:00Z">
            <w:rPr>
              <w:highlight w:val="yellow"/>
            </w:rPr>
          </w:rPrChange>
        </w:rPr>
        <w:t>)</w:t>
      </w:r>
      <w:r w:rsidR="009675E0" w:rsidRPr="00BE161A">
        <w:rPr>
          <w:rFonts w:ascii="Arial" w:hAnsi="Arial" w:cs="Arial"/>
          <w:sz w:val="22"/>
          <w:rPrChange w:id="713" w:author="Guo, Shicheng" w:date="2018-06-14T08:58:00Z">
            <w:rPr/>
          </w:rPrChange>
        </w:rPr>
        <w:t>.</w:t>
      </w:r>
      <w:bookmarkStart w:id="714" w:name="OLE_LINK168"/>
      <w:bookmarkStart w:id="715" w:name="OLE_LINK169"/>
      <w:bookmarkStart w:id="716" w:name="OLE_LINK170"/>
      <w:bookmarkEnd w:id="661"/>
      <w:bookmarkEnd w:id="662"/>
      <w:bookmarkEnd w:id="663"/>
      <w:r w:rsidR="009675E0" w:rsidRPr="00BE161A">
        <w:rPr>
          <w:rFonts w:ascii="Arial" w:hAnsi="Arial" w:cs="Arial"/>
          <w:sz w:val="22"/>
          <w:rPrChange w:id="717" w:author="Guo, Shicheng" w:date="2018-06-14T08:58:00Z">
            <w:rPr/>
          </w:rPrChange>
        </w:rPr>
        <w:t xml:space="preserve"> </w:t>
      </w:r>
      <w:r w:rsidR="00175270" w:rsidRPr="00BE161A">
        <w:rPr>
          <w:rFonts w:ascii="Arial" w:hAnsi="Arial" w:cs="Arial"/>
          <w:sz w:val="22"/>
          <w:rPrChange w:id="718" w:author="Guo, Shicheng" w:date="2018-06-14T08:58:00Z">
            <w:rPr/>
          </w:rPrChange>
        </w:rPr>
        <w:t>Specifically, we selected the type I IFN-associat</w:t>
      </w:r>
      <w:r w:rsidR="002F4A08" w:rsidRPr="00BE161A">
        <w:rPr>
          <w:rFonts w:ascii="Arial" w:hAnsi="Arial" w:cs="Arial"/>
          <w:sz w:val="22"/>
          <w:rPrChange w:id="719" w:author="Guo, Shicheng" w:date="2018-06-14T08:58:00Z">
            <w:rPr/>
          </w:rPrChange>
        </w:rPr>
        <w:t>e</w:t>
      </w:r>
      <w:r w:rsidR="00175270" w:rsidRPr="00BE161A">
        <w:rPr>
          <w:rFonts w:ascii="Arial" w:hAnsi="Arial" w:cs="Arial"/>
          <w:sz w:val="22"/>
          <w:rPrChange w:id="720" w:author="Guo, Shicheng" w:date="2018-06-14T08:58:00Z">
            <w:rPr/>
          </w:rPrChange>
        </w:rPr>
        <w:t xml:space="preserve">d genes which differed significantly between diseases and control samples </w:t>
      </w:r>
      <w:r w:rsidR="00A4196C" w:rsidRPr="00BE161A">
        <w:rPr>
          <w:rFonts w:ascii="Arial" w:hAnsi="Arial" w:cs="Arial"/>
          <w:sz w:val="22"/>
          <w:rPrChange w:id="721" w:author="Guo, Shicheng" w:date="2018-06-14T08:58:00Z">
            <w:rPr/>
          </w:rPrChange>
        </w:rPr>
        <w:t xml:space="preserve">(among top 50 DMS) </w:t>
      </w:r>
      <w:r w:rsidR="00175270" w:rsidRPr="00BE161A">
        <w:rPr>
          <w:rFonts w:ascii="Arial" w:hAnsi="Arial" w:cs="Arial"/>
          <w:sz w:val="22"/>
          <w:rPrChange w:id="722" w:author="Guo, Shicheng" w:date="2018-06-14T08:58:00Z">
            <w:rPr/>
          </w:rPrChange>
        </w:rPr>
        <w:t xml:space="preserve">and </w:t>
      </w:r>
      <w:r w:rsidR="00201217" w:rsidRPr="00BE161A">
        <w:rPr>
          <w:rFonts w:ascii="Arial" w:hAnsi="Arial" w:cs="Arial"/>
          <w:sz w:val="22"/>
          <w:rPrChange w:id="723" w:author="Guo, Shicheng" w:date="2018-06-14T08:58:00Z">
            <w:rPr/>
          </w:rPrChange>
        </w:rPr>
        <w:t>presented the methylation status</w:t>
      </w:r>
      <w:r w:rsidR="00A4196C" w:rsidRPr="00BE161A">
        <w:rPr>
          <w:rFonts w:ascii="Arial" w:hAnsi="Arial" w:cs="Arial"/>
          <w:sz w:val="22"/>
          <w:rPrChange w:id="724" w:author="Guo, Shicheng" w:date="2018-06-14T08:58:00Z">
            <w:rPr/>
          </w:rPrChange>
        </w:rPr>
        <w:t xml:space="preserve"> of these genes in each disease</w:t>
      </w:r>
      <w:r w:rsidR="00201217" w:rsidRPr="00BE161A">
        <w:rPr>
          <w:rFonts w:ascii="Arial" w:hAnsi="Arial" w:cs="Arial"/>
          <w:sz w:val="22"/>
          <w:rPrChange w:id="725" w:author="Guo, Shicheng" w:date="2018-06-14T08:58:00Z">
            <w:rPr/>
          </w:rPrChange>
        </w:rPr>
        <w:t xml:space="preserve"> alone, indicating</w:t>
      </w:r>
      <w:r w:rsidR="00175EB0" w:rsidRPr="00BE161A">
        <w:rPr>
          <w:rFonts w:ascii="Arial" w:hAnsi="Arial" w:cs="Arial"/>
          <w:sz w:val="22"/>
          <w:rPrChange w:id="726" w:author="Guo, Shicheng" w:date="2018-06-14T08:58:00Z">
            <w:rPr/>
          </w:rPrChange>
        </w:rPr>
        <w:t xml:space="preserve"> that </w:t>
      </w:r>
      <w:r w:rsidR="00A4196C" w:rsidRPr="00BE161A">
        <w:rPr>
          <w:rFonts w:ascii="Arial" w:hAnsi="Arial" w:cs="Arial"/>
          <w:sz w:val="22"/>
          <w:rPrChange w:id="727" w:author="Guo, Shicheng" w:date="2018-06-14T08:58:00Z">
            <w:rPr/>
          </w:rPrChange>
        </w:rPr>
        <w:t>a</w:t>
      </w:r>
      <w:r w:rsidR="00201217" w:rsidRPr="00BE161A">
        <w:rPr>
          <w:rFonts w:ascii="Arial" w:hAnsi="Arial" w:cs="Arial"/>
          <w:sz w:val="22"/>
          <w:rPrChange w:id="728" w:author="Guo, Shicheng" w:date="2018-06-14T08:58:00Z">
            <w:rPr/>
          </w:rPrChange>
        </w:rPr>
        <w:t xml:space="preserve"> hypo-methylation</w:t>
      </w:r>
      <w:r w:rsidR="00B47BAD" w:rsidRPr="00BE161A">
        <w:rPr>
          <w:rFonts w:ascii="Arial" w:hAnsi="Arial" w:cs="Arial"/>
          <w:sz w:val="22"/>
          <w:rPrChange w:id="729" w:author="Guo, Shicheng" w:date="2018-06-14T08:58:00Z">
            <w:rPr/>
          </w:rPrChange>
        </w:rPr>
        <w:t xml:space="preserve"> </w:t>
      </w:r>
      <w:r w:rsidR="00201217" w:rsidRPr="00BE161A">
        <w:rPr>
          <w:rFonts w:ascii="Arial" w:hAnsi="Arial" w:cs="Arial"/>
          <w:sz w:val="22"/>
          <w:rPrChange w:id="730" w:author="Guo, Shicheng" w:date="2018-06-14T08:58:00Z">
            <w:rPr/>
          </w:rPrChange>
        </w:rPr>
        <w:t xml:space="preserve">signature </w:t>
      </w:r>
      <w:r w:rsidR="00B47BAD" w:rsidRPr="00BE161A">
        <w:rPr>
          <w:rFonts w:ascii="Arial" w:hAnsi="Arial" w:cs="Arial"/>
          <w:sz w:val="22"/>
          <w:rPrChange w:id="731" w:author="Guo, Shicheng" w:date="2018-06-14T08:58:00Z">
            <w:rPr/>
          </w:rPrChange>
        </w:rPr>
        <w:t>of type I interferon</w:t>
      </w:r>
      <w:r w:rsidR="00201217" w:rsidRPr="00BE161A">
        <w:rPr>
          <w:rFonts w:ascii="Arial" w:hAnsi="Arial" w:cs="Arial"/>
          <w:sz w:val="22"/>
          <w:rPrChange w:id="732" w:author="Guo, Shicheng" w:date="2018-06-14T08:58:00Z">
            <w:rPr/>
          </w:rPrChange>
        </w:rPr>
        <w:t xml:space="preserve"> is shared in these four diseases (</w:t>
      </w:r>
      <w:r w:rsidR="00201217" w:rsidRPr="00BE161A">
        <w:rPr>
          <w:rFonts w:ascii="Arial" w:hAnsi="Arial" w:cs="Arial"/>
          <w:sz w:val="22"/>
          <w:highlight w:val="yellow"/>
          <w:rPrChange w:id="733" w:author="Guo, Shicheng" w:date="2018-06-14T08:58:00Z">
            <w:rPr>
              <w:highlight w:val="yellow"/>
            </w:rPr>
          </w:rPrChange>
        </w:rPr>
        <w:t>Figure 3</w:t>
      </w:r>
      <w:r w:rsidR="00201217" w:rsidRPr="00BE161A">
        <w:rPr>
          <w:rFonts w:ascii="Arial" w:hAnsi="Arial" w:cs="Arial"/>
          <w:sz w:val="22"/>
          <w:rPrChange w:id="734" w:author="Guo, Shicheng" w:date="2018-06-14T08:58:00Z">
            <w:rPr/>
          </w:rPrChange>
        </w:rPr>
        <w:t>)</w:t>
      </w:r>
      <w:r w:rsidR="00B47BAD" w:rsidRPr="00BE161A">
        <w:rPr>
          <w:rFonts w:ascii="Arial" w:hAnsi="Arial" w:cs="Arial"/>
          <w:sz w:val="22"/>
          <w:rPrChange w:id="735" w:author="Guo, Shicheng" w:date="2018-06-14T08:58:00Z">
            <w:rPr/>
          </w:rPrChange>
        </w:rPr>
        <w:t>.</w:t>
      </w:r>
      <w:r w:rsidR="00084567" w:rsidRPr="00BE161A">
        <w:rPr>
          <w:rFonts w:ascii="Arial" w:hAnsi="Arial" w:cs="Arial"/>
          <w:sz w:val="22"/>
          <w:rPrChange w:id="736" w:author="Guo, Shicheng" w:date="2018-06-14T08:58:00Z">
            <w:rPr/>
          </w:rPrChange>
        </w:rPr>
        <w:t xml:space="preserve"> </w:t>
      </w:r>
      <w:bookmarkStart w:id="737" w:name="OLE_LINK165"/>
      <w:bookmarkStart w:id="738" w:name="OLE_LINK166"/>
      <w:bookmarkStart w:id="739" w:name="OLE_LINK167"/>
      <w:bookmarkEnd w:id="714"/>
      <w:bookmarkEnd w:id="715"/>
      <w:bookmarkEnd w:id="716"/>
      <w:r w:rsidR="00084567" w:rsidRPr="00BE161A">
        <w:rPr>
          <w:rFonts w:ascii="Arial" w:hAnsi="Arial" w:cs="Arial"/>
          <w:sz w:val="22"/>
          <w:rPrChange w:id="740" w:author="Guo, Shicheng" w:date="2018-06-14T08:58:00Z">
            <w:rPr/>
          </w:rPrChange>
        </w:rPr>
        <w:t xml:space="preserve">Clustering </w:t>
      </w:r>
      <w:r w:rsidR="00201217" w:rsidRPr="00BE161A">
        <w:rPr>
          <w:rFonts w:ascii="Arial" w:hAnsi="Arial" w:cs="Arial"/>
          <w:sz w:val="22"/>
          <w:rPrChange w:id="741" w:author="Guo, Shicheng" w:date="2018-06-14T08:58:00Z">
            <w:rPr/>
          </w:rPrChange>
        </w:rPr>
        <w:t xml:space="preserve">analysis based </w:t>
      </w:r>
      <w:r w:rsidR="00084567" w:rsidRPr="00BE161A">
        <w:rPr>
          <w:rFonts w:ascii="Arial" w:hAnsi="Arial" w:cs="Arial"/>
          <w:sz w:val="22"/>
          <w:rPrChange w:id="742" w:author="Guo, Shicheng" w:date="2018-06-14T08:58:00Z">
            <w:rPr/>
          </w:rPrChange>
        </w:rPr>
        <w:t xml:space="preserve">on </w:t>
      </w:r>
      <w:r w:rsidR="00201217" w:rsidRPr="00BE161A">
        <w:rPr>
          <w:rFonts w:ascii="Arial" w:hAnsi="Arial" w:cs="Arial"/>
          <w:sz w:val="22"/>
          <w:rPrChange w:id="743" w:author="Guo, Shicheng" w:date="2018-06-14T08:58:00Z">
            <w:rPr/>
          </w:rPrChange>
        </w:rPr>
        <w:t xml:space="preserve">the DMS of </w:t>
      </w:r>
      <w:r w:rsidR="00077689" w:rsidRPr="00BE161A">
        <w:rPr>
          <w:rFonts w:ascii="Arial" w:hAnsi="Arial" w:cs="Arial"/>
          <w:sz w:val="22"/>
          <w:rPrChange w:id="744" w:author="Guo, Shicheng" w:date="2018-06-14T08:58:00Z">
            <w:rPr/>
          </w:rPrChange>
        </w:rPr>
        <w:t xml:space="preserve">type I </w:t>
      </w:r>
      <w:r w:rsidR="00084567" w:rsidRPr="00BE161A">
        <w:rPr>
          <w:rFonts w:ascii="Arial" w:hAnsi="Arial" w:cs="Arial"/>
          <w:sz w:val="22"/>
          <w:rPrChange w:id="745" w:author="Guo, Shicheng" w:date="2018-06-14T08:58:00Z">
            <w:rPr/>
          </w:rPrChange>
        </w:rPr>
        <w:t>IFN-associated genes showed that most patient samples can be discriminated from controls</w:t>
      </w:r>
      <w:r w:rsidR="00201217" w:rsidRPr="00BE161A">
        <w:rPr>
          <w:rFonts w:ascii="Arial" w:hAnsi="Arial" w:cs="Arial"/>
          <w:sz w:val="22"/>
          <w:rPrChange w:id="746" w:author="Guo, Shicheng" w:date="2018-06-14T08:58:00Z">
            <w:rPr/>
          </w:rPrChange>
        </w:rPr>
        <w:t xml:space="preserve"> </w:t>
      </w:r>
      <w:r w:rsidR="00201217" w:rsidRPr="00BE161A">
        <w:rPr>
          <w:rFonts w:ascii="Arial" w:hAnsi="Arial" w:cs="Arial"/>
          <w:sz w:val="22"/>
          <w:highlight w:val="yellow"/>
          <w:rPrChange w:id="747" w:author="Guo, Shicheng" w:date="2018-06-14T08:58:00Z">
            <w:rPr>
              <w:highlight w:val="yellow"/>
            </w:rPr>
          </w:rPrChange>
        </w:rPr>
        <w:t>(Figure 4)</w:t>
      </w:r>
      <w:r w:rsidR="00077689" w:rsidRPr="00BE161A">
        <w:rPr>
          <w:rFonts w:ascii="Arial" w:hAnsi="Arial" w:cs="Arial"/>
          <w:sz w:val="22"/>
          <w:rPrChange w:id="748" w:author="Guo, Shicheng" w:date="2018-06-14T08:58:00Z">
            <w:rPr/>
          </w:rPrChange>
        </w:rPr>
        <w:t>.</w:t>
      </w:r>
      <w:bookmarkEnd w:id="737"/>
      <w:bookmarkEnd w:id="738"/>
      <w:bookmarkEnd w:id="739"/>
      <w:r w:rsidR="00E81270" w:rsidRPr="00BE161A">
        <w:rPr>
          <w:rFonts w:ascii="Arial" w:hAnsi="Arial" w:cs="Arial"/>
          <w:sz w:val="22"/>
          <w:rPrChange w:id="749" w:author="Guo, Shicheng" w:date="2018-06-14T08:58:00Z">
            <w:rPr/>
          </w:rPrChange>
        </w:rPr>
        <w:t xml:space="preserve"> In contrast, differential methylation </w:t>
      </w:r>
      <w:r w:rsidR="00201217" w:rsidRPr="00BE161A">
        <w:rPr>
          <w:rFonts w:ascii="Arial" w:hAnsi="Arial" w:cs="Arial"/>
          <w:sz w:val="22"/>
          <w:rPrChange w:id="750" w:author="Guo, Shicheng" w:date="2018-06-14T08:58:00Z">
            <w:rPr/>
          </w:rPrChange>
        </w:rPr>
        <w:t xml:space="preserve">analysis </w:t>
      </w:r>
      <w:r w:rsidR="00E81270" w:rsidRPr="00BE161A">
        <w:rPr>
          <w:rFonts w:ascii="Arial" w:hAnsi="Arial" w:cs="Arial"/>
          <w:sz w:val="22"/>
          <w:rPrChange w:id="751" w:author="Guo, Shicheng" w:date="2018-06-14T08:58:00Z">
            <w:rPr/>
          </w:rPrChange>
        </w:rPr>
        <w:t xml:space="preserve">in CD8+ T cells </w:t>
      </w:r>
      <w:r w:rsidR="00201217" w:rsidRPr="00BE161A">
        <w:rPr>
          <w:rFonts w:ascii="Arial" w:hAnsi="Arial" w:cs="Arial"/>
          <w:sz w:val="22"/>
          <w:rPrChange w:id="752" w:author="Guo, Shicheng" w:date="2018-06-14T08:58:00Z">
            <w:rPr/>
          </w:rPrChange>
        </w:rPr>
        <w:t xml:space="preserve">reveal that the most enriched </w:t>
      </w:r>
      <w:r w:rsidR="00E81270" w:rsidRPr="00BE161A">
        <w:rPr>
          <w:rFonts w:ascii="Arial" w:hAnsi="Arial" w:cs="Arial"/>
          <w:sz w:val="22"/>
          <w:rPrChange w:id="753" w:author="Guo, Shicheng" w:date="2018-06-14T08:58:00Z">
            <w:rPr/>
          </w:rPrChange>
        </w:rPr>
        <w:t>biological processes</w:t>
      </w:r>
      <w:r w:rsidR="00201217" w:rsidRPr="00BE161A">
        <w:rPr>
          <w:rFonts w:ascii="Arial" w:hAnsi="Arial" w:cs="Arial"/>
          <w:sz w:val="22"/>
          <w:rPrChange w:id="754" w:author="Guo, Shicheng" w:date="2018-06-14T08:58:00Z">
            <w:rPr/>
          </w:rPrChange>
        </w:rPr>
        <w:t xml:space="preserve"> were more general</w:t>
      </w:r>
      <w:r w:rsidR="00E81270" w:rsidRPr="00BE161A">
        <w:rPr>
          <w:rFonts w:ascii="Arial" w:hAnsi="Arial" w:cs="Arial"/>
          <w:sz w:val="22"/>
          <w:rPrChange w:id="755" w:author="Guo, Shicheng" w:date="2018-06-14T08:58:00Z">
            <w:rPr/>
          </w:rPrChange>
        </w:rPr>
        <w:t xml:space="preserve">, </w:t>
      </w:r>
      <w:r w:rsidR="00201217" w:rsidRPr="00BE161A">
        <w:rPr>
          <w:rFonts w:ascii="Arial" w:hAnsi="Arial" w:cs="Arial"/>
          <w:sz w:val="22"/>
          <w:rPrChange w:id="756" w:author="Guo, Shicheng" w:date="2018-06-14T08:58:00Z">
            <w:rPr/>
          </w:rPrChange>
        </w:rPr>
        <w:t>including</w:t>
      </w:r>
      <w:r w:rsidR="00E81270" w:rsidRPr="00BE161A">
        <w:rPr>
          <w:rFonts w:ascii="Arial" w:hAnsi="Arial" w:cs="Arial"/>
          <w:sz w:val="22"/>
          <w:rPrChange w:id="757" w:author="Guo, Shicheng" w:date="2018-06-14T08:58:00Z">
            <w:rPr/>
          </w:rPrChange>
        </w:rPr>
        <w:t xml:space="preserve"> </w:t>
      </w:r>
      <w:r w:rsidR="00C21EA3" w:rsidRPr="00BE161A">
        <w:rPr>
          <w:rFonts w:ascii="Arial" w:hAnsi="Arial" w:cs="Arial"/>
          <w:sz w:val="22"/>
          <w:rPrChange w:id="758" w:author="Guo, Shicheng" w:date="2018-06-14T08:58:00Z">
            <w:rPr/>
          </w:rPrChange>
        </w:rPr>
        <w:t>regulation of leukocyte activation</w:t>
      </w:r>
      <w:r w:rsidR="00E81270" w:rsidRPr="00BE161A">
        <w:rPr>
          <w:rFonts w:ascii="Arial" w:hAnsi="Arial" w:cs="Arial"/>
          <w:sz w:val="22"/>
          <w:rPrChange w:id="759" w:author="Guo, Shicheng" w:date="2018-06-14T08:58:00Z">
            <w:rPr/>
          </w:rPrChange>
        </w:rPr>
        <w:t xml:space="preserve">, </w:t>
      </w:r>
      <w:r w:rsidR="00C21EA3" w:rsidRPr="00BE161A">
        <w:rPr>
          <w:rFonts w:ascii="Arial" w:hAnsi="Arial" w:cs="Arial"/>
          <w:sz w:val="22"/>
          <w:rPrChange w:id="760" w:author="Guo, Shicheng" w:date="2018-06-14T08:58:00Z">
            <w:rPr/>
          </w:rPrChange>
        </w:rPr>
        <w:t>regulation of cell adhesion</w:t>
      </w:r>
      <w:r w:rsidR="00E81270" w:rsidRPr="00BE161A">
        <w:rPr>
          <w:rFonts w:ascii="Arial" w:hAnsi="Arial" w:cs="Arial"/>
          <w:sz w:val="22"/>
          <w:rPrChange w:id="761" w:author="Guo, Shicheng" w:date="2018-06-14T08:58:00Z">
            <w:rPr/>
          </w:rPrChange>
        </w:rPr>
        <w:t xml:space="preserve"> </w:t>
      </w:r>
      <w:r w:rsidR="00201217" w:rsidRPr="00BE161A">
        <w:rPr>
          <w:rFonts w:ascii="Arial" w:hAnsi="Arial" w:cs="Arial"/>
          <w:sz w:val="22"/>
          <w:rPrChange w:id="762" w:author="Guo, Shicheng" w:date="2018-06-14T08:58:00Z">
            <w:rPr/>
          </w:rPrChange>
        </w:rPr>
        <w:t xml:space="preserve">and </w:t>
      </w:r>
      <w:r w:rsidR="00C21EA3" w:rsidRPr="00BE161A">
        <w:rPr>
          <w:rFonts w:ascii="Arial" w:hAnsi="Arial" w:cs="Arial"/>
          <w:sz w:val="22"/>
          <w:rPrChange w:id="763" w:author="Guo, Shicheng" w:date="2018-06-14T08:58:00Z">
            <w:rPr/>
          </w:rPrChange>
        </w:rPr>
        <w:t>regulation of T cell activation (p value after FDR</w:t>
      </w:r>
      <w:r w:rsidR="00E81270" w:rsidRPr="00BE161A">
        <w:rPr>
          <w:rFonts w:ascii="Arial" w:hAnsi="Arial" w:cs="Arial"/>
          <w:sz w:val="22"/>
          <w:rPrChange w:id="764" w:author="Guo, Shicheng" w:date="2018-06-14T08:58:00Z">
            <w:rPr/>
          </w:rPrChange>
        </w:rPr>
        <w:t xml:space="preserve"> = </w:t>
      </w:r>
      <w:r w:rsidR="00C21EA3" w:rsidRPr="00BE161A">
        <w:rPr>
          <w:rFonts w:ascii="Arial" w:hAnsi="Arial" w:cs="Arial"/>
          <w:sz w:val="22"/>
          <w:rPrChange w:id="765" w:author="Guo, Shicheng" w:date="2018-06-14T08:58:00Z">
            <w:rPr/>
          </w:rPrChange>
        </w:rPr>
        <w:t>0.0667</w:t>
      </w:r>
      <w:r w:rsidR="00E81270" w:rsidRPr="00BE161A">
        <w:rPr>
          <w:rFonts w:ascii="Arial" w:hAnsi="Arial" w:cs="Arial"/>
          <w:sz w:val="22"/>
          <w:rPrChange w:id="766" w:author="Guo, Shicheng" w:date="2018-06-14T08:58:00Z">
            <w:rPr/>
          </w:rPrChange>
        </w:rPr>
        <w:t>)</w:t>
      </w:r>
      <w:r w:rsidR="00201217" w:rsidRPr="00BE161A">
        <w:rPr>
          <w:rFonts w:ascii="Arial" w:hAnsi="Arial" w:cs="Arial"/>
          <w:sz w:val="22"/>
          <w:rPrChange w:id="767" w:author="Guo, Shicheng" w:date="2018-06-14T08:58:00Z">
            <w:rPr/>
          </w:rPrChange>
        </w:rPr>
        <w:t>.</w:t>
      </w:r>
      <w:r w:rsidR="00E81270" w:rsidRPr="00BE161A">
        <w:rPr>
          <w:rFonts w:ascii="Arial" w:hAnsi="Arial" w:cs="Arial"/>
          <w:sz w:val="22"/>
          <w:rPrChange w:id="768" w:author="Guo, Shicheng" w:date="2018-06-14T08:58:00Z">
            <w:rPr/>
          </w:rPrChange>
        </w:rPr>
        <w:t xml:space="preserve"> </w:t>
      </w:r>
      <w:r w:rsidR="00201217" w:rsidRPr="00BE161A">
        <w:rPr>
          <w:rFonts w:ascii="Arial" w:hAnsi="Arial" w:cs="Arial"/>
          <w:sz w:val="22"/>
          <w:rPrChange w:id="769" w:author="Guo, Shicheng" w:date="2018-06-14T08:58:00Z">
            <w:rPr/>
          </w:rPrChange>
        </w:rPr>
        <w:t xml:space="preserve">Meanwhile, </w:t>
      </w:r>
      <w:r w:rsidR="00C21EA3" w:rsidRPr="00BE161A">
        <w:rPr>
          <w:rFonts w:ascii="Arial" w:hAnsi="Arial" w:cs="Arial"/>
          <w:sz w:val="22"/>
          <w:rPrChange w:id="770" w:author="Guo, Shicheng" w:date="2018-06-14T08:58:00Z">
            <w:rPr/>
          </w:rPrChange>
        </w:rPr>
        <w:t>most of the top-ranking terms (6</w:t>
      </w:r>
      <w:r w:rsidR="00E81270" w:rsidRPr="00BE161A">
        <w:rPr>
          <w:rFonts w:ascii="Arial" w:hAnsi="Arial" w:cs="Arial"/>
          <w:sz w:val="22"/>
          <w:rPrChange w:id="771" w:author="Guo, Shicheng" w:date="2018-06-14T08:58:00Z">
            <w:rPr/>
          </w:rPrChange>
        </w:rPr>
        <w:t xml:space="preserve"> out of 10) were related to immune </w:t>
      </w:r>
      <w:r w:rsidR="004A55F4" w:rsidRPr="00BE161A">
        <w:rPr>
          <w:rFonts w:ascii="Arial" w:hAnsi="Arial" w:cs="Arial"/>
          <w:sz w:val="22"/>
          <w:rPrChange w:id="772" w:author="Guo, Shicheng" w:date="2018-06-14T08:58:00Z">
            <w:rPr/>
          </w:rPrChange>
        </w:rPr>
        <w:t xml:space="preserve">system </w:t>
      </w:r>
      <w:r w:rsidR="00E81270" w:rsidRPr="00BE161A">
        <w:rPr>
          <w:rFonts w:ascii="Arial" w:hAnsi="Arial" w:cs="Arial"/>
          <w:sz w:val="22"/>
          <w:rPrChange w:id="773" w:author="Guo, Shicheng" w:date="2018-06-14T08:58:00Z">
            <w:rPr/>
          </w:rPrChange>
        </w:rPr>
        <w:t>process</w:t>
      </w:r>
      <w:r w:rsidR="004A55F4" w:rsidRPr="00BE161A">
        <w:rPr>
          <w:rFonts w:ascii="Arial" w:hAnsi="Arial" w:cs="Arial"/>
          <w:sz w:val="22"/>
          <w:rPrChange w:id="774" w:author="Guo, Shicheng" w:date="2018-06-14T08:58:00Z">
            <w:rPr/>
          </w:rPrChange>
        </w:rPr>
        <w:t>es</w:t>
      </w:r>
      <w:r w:rsidR="00A45764" w:rsidRPr="00BE161A">
        <w:rPr>
          <w:rFonts w:ascii="Arial" w:hAnsi="Arial" w:cs="Arial"/>
          <w:sz w:val="22"/>
          <w:rPrChange w:id="775" w:author="Guo, Shicheng" w:date="2018-06-14T08:58:00Z">
            <w:rPr/>
          </w:rPrChange>
        </w:rPr>
        <w:t xml:space="preserve"> </w:t>
      </w:r>
      <w:r w:rsidR="00843C92" w:rsidRPr="00BE161A">
        <w:rPr>
          <w:rFonts w:ascii="Arial" w:hAnsi="Arial" w:cs="Arial"/>
          <w:sz w:val="22"/>
          <w:highlight w:val="yellow"/>
          <w:rPrChange w:id="776" w:author="Guo, Shicheng" w:date="2018-06-14T08:58:00Z">
            <w:rPr>
              <w:highlight w:val="yellow"/>
            </w:rPr>
          </w:rPrChange>
        </w:rPr>
        <w:t>(Table 4</w:t>
      </w:r>
      <w:r w:rsidR="00A45764" w:rsidRPr="00BE161A">
        <w:rPr>
          <w:rFonts w:ascii="Arial" w:hAnsi="Arial" w:cs="Arial"/>
          <w:sz w:val="22"/>
          <w:highlight w:val="yellow"/>
          <w:rPrChange w:id="777" w:author="Guo, Shicheng" w:date="2018-06-14T08:58:00Z">
            <w:rPr>
              <w:highlight w:val="yellow"/>
            </w:rPr>
          </w:rPrChange>
        </w:rPr>
        <w:t>)</w:t>
      </w:r>
      <w:r w:rsidR="00A45764" w:rsidRPr="00BE161A">
        <w:rPr>
          <w:rFonts w:ascii="Arial" w:hAnsi="Arial" w:cs="Arial"/>
          <w:sz w:val="22"/>
          <w:rPrChange w:id="778" w:author="Guo, Shicheng" w:date="2018-06-14T08:58:00Z">
            <w:rPr/>
          </w:rPrChange>
        </w:rPr>
        <w:t>.</w:t>
      </w:r>
      <w:r w:rsidR="004A55F4" w:rsidRPr="00BE161A">
        <w:rPr>
          <w:rFonts w:ascii="Arial" w:hAnsi="Arial" w:cs="Arial"/>
          <w:sz w:val="22"/>
          <w:rPrChange w:id="779" w:author="Guo, Shicheng" w:date="2018-06-14T08:58:00Z">
            <w:rPr/>
          </w:rPrChange>
        </w:rPr>
        <w:t xml:space="preserve"> </w:t>
      </w:r>
      <w:r w:rsidR="00A65F29" w:rsidRPr="00BE161A">
        <w:rPr>
          <w:rFonts w:ascii="Arial" w:hAnsi="Arial" w:cs="Arial"/>
          <w:sz w:val="22"/>
          <w:rPrChange w:id="780" w:author="Guo, Shicheng" w:date="2018-06-14T08:58:00Z">
            <w:rPr/>
          </w:rPrChange>
        </w:rPr>
        <w:t xml:space="preserve">No shared GO term was identified between CD4+ and CD8+ T cells. These results suggested an independent </w:t>
      </w:r>
      <w:r w:rsidR="00201217" w:rsidRPr="00BE161A">
        <w:rPr>
          <w:rFonts w:ascii="Arial" w:hAnsi="Arial" w:cs="Arial"/>
          <w:sz w:val="22"/>
          <w:rPrChange w:id="781" w:author="Guo, Shicheng" w:date="2018-06-14T08:58:00Z">
            <w:rPr/>
          </w:rPrChange>
        </w:rPr>
        <w:t xml:space="preserve">pattern </w:t>
      </w:r>
      <w:r w:rsidR="00A65F29" w:rsidRPr="00BE161A">
        <w:rPr>
          <w:rFonts w:ascii="Arial" w:hAnsi="Arial" w:cs="Arial"/>
          <w:sz w:val="22"/>
          <w:rPrChange w:id="782" w:author="Guo, Shicheng" w:date="2018-06-14T08:58:00Z">
            <w:rPr/>
          </w:rPrChange>
        </w:rPr>
        <w:t xml:space="preserve">of differential methylation </w:t>
      </w:r>
      <w:r w:rsidR="00201217" w:rsidRPr="00BE161A">
        <w:rPr>
          <w:rFonts w:ascii="Arial" w:hAnsi="Arial" w:cs="Arial"/>
          <w:sz w:val="22"/>
          <w:rPrChange w:id="783" w:author="Guo, Shicheng" w:date="2018-06-14T08:58:00Z">
            <w:rPr/>
          </w:rPrChange>
        </w:rPr>
        <w:t xml:space="preserve">profiles </w:t>
      </w:r>
      <w:r w:rsidR="00A65F29" w:rsidRPr="00BE161A">
        <w:rPr>
          <w:rFonts w:ascii="Arial" w:hAnsi="Arial" w:cs="Arial"/>
          <w:sz w:val="22"/>
          <w:rPrChange w:id="784" w:author="Guo, Shicheng" w:date="2018-06-14T08:58:00Z">
            <w:rPr/>
          </w:rPrChange>
        </w:rPr>
        <w:t>in CD4+ and CD8+ T cells</w:t>
      </w:r>
      <w:r w:rsidR="00201217" w:rsidRPr="00BE161A">
        <w:rPr>
          <w:rFonts w:ascii="Arial" w:hAnsi="Arial" w:cs="Arial"/>
          <w:sz w:val="22"/>
          <w:rPrChange w:id="785" w:author="Guo, Shicheng" w:date="2018-06-14T08:58:00Z">
            <w:rPr/>
          </w:rPrChange>
        </w:rPr>
        <w:t xml:space="preserve"> of the patients.</w:t>
      </w:r>
    </w:p>
    <w:p w:rsidR="002F4A08" w:rsidRPr="00BE161A" w:rsidRDefault="002F4A08" w:rsidP="002F4A08">
      <w:pPr>
        <w:rPr>
          <w:rFonts w:ascii="Arial" w:hAnsi="Arial" w:cs="Arial"/>
          <w:b/>
          <w:sz w:val="22"/>
          <w:rPrChange w:id="786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787" w:author="Guo, Shicheng" w:date="2018-06-14T08:58:00Z">
            <w:rPr>
              <w:b/>
            </w:rPr>
          </w:rPrChange>
        </w:rPr>
        <w:t xml:space="preserve">Diagnostic value of type I IFN-associated genes for GD, RA, SLE and </w:t>
      </w:r>
      <w:proofErr w:type="spellStart"/>
      <w:r w:rsidRPr="00BE161A">
        <w:rPr>
          <w:rFonts w:ascii="Arial" w:hAnsi="Arial" w:cs="Arial"/>
          <w:b/>
          <w:sz w:val="22"/>
          <w:rPrChange w:id="788" w:author="Guo, Shicheng" w:date="2018-06-14T08:58:00Z">
            <w:rPr>
              <w:b/>
            </w:rPr>
          </w:rPrChange>
        </w:rPr>
        <w:t>SSc</w:t>
      </w:r>
      <w:proofErr w:type="spellEnd"/>
      <w:r w:rsidRPr="00BE161A">
        <w:rPr>
          <w:rFonts w:ascii="Arial" w:hAnsi="Arial" w:cs="Arial"/>
          <w:b/>
          <w:sz w:val="22"/>
          <w:rPrChange w:id="789" w:author="Guo, Shicheng" w:date="2018-06-14T08:58:00Z">
            <w:rPr>
              <w:b/>
            </w:rPr>
          </w:rPrChange>
        </w:rPr>
        <w:t xml:space="preserve"> in CD4+ T cells</w:t>
      </w:r>
    </w:p>
    <w:p w:rsidR="00E044B4" w:rsidRPr="00BE161A" w:rsidRDefault="00E044B4" w:rsidP="002F4A08">
      <w:pPr>
        <w:rPr>
          <w:rFonts w:ascii="Arial" w:hAnsi="Arial" w:cs="Arial"/>
          <w:sz w:val="22"/>
          <w:rPrChange w:id="790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791" w:author="Guo, Shicheng" w:date="2018-06-14T08:58:00Z">
            <w:rPr/>
          </w:rPrChange>
        </w:rPr>
        <w:t xml:space="preserve">Our </w:t>
      </w:r>
      <w:r w:rsidR="002C68B3" w:rsidRPr="00BE161A">
        <w:rPr>
          <w:rFonts w:ascii="Arial" w:hAnsi="Arial" w:cs="Arial"/>
          <w:sz w:val="22"/>
          <w:rPrChange w:id="792" w:author="Guo, Shicheng" w:date="2018-06-14T08:58:00Z">
            <w:rPr/>
          </w:rPrChange>
        </w:rPr>
        <w:t xml:space="preserve">study has revealed significant </w:t>
      </w:r>
      <w:proofErr w:type="spellStart"/>
      <w:r w:rsidR="002C68B3" w:rsidRPr="00BE161A">
        <w:rPr>
          <w:rFonts w:ascii="Arial" w:hAnsi="Arial" w:cs="Arial"/>
          <w:sz w:val="22"/>
          <w:rPrChange w:id="793" w:author="Guo, Shicheng" w:date="2018-06-14T08:58:00Z">
            <w:rPr/>
          </w:rPrChange>
        </w:rPr>
        <w:t>hypomethylation</w:t>
      </w:r>
      <w:proofErr w:type="spellEnd"/>
      <w:r w:rsidR="002C68B3" w:rsidRPr="00BE161A">
        <w:rPr>
          <w:rFonts w:ascii="Arial" w:hAnsi="Arial" w:cs="Arial"/>
          <w:sz w:val="22"/>
          <w:rPrChange w:id="794" w:author="Guo, Shicheng" w:date="2018-06-14T08:58:00Z">
            <w:rPr/>
          </w:rPrChange>
        </w:rPr>
        <w:t xml:space="preserve"> of type-I IFN-associated genes in CD4+ T cells of GD/RA/SLE/</w:t>
      </w:r>
      <w:proofErr w:type="spellStart"/>
      <w:r w:rsidR="002C68B3" w:rsidRPr="00BE161A">
        <w:rPr>
          <w:rFonts w:ascii="Arial" w:hAnsi="Arial" w:cs="Arial"/>
          <w:sz w:val="22"/>
          <w:rPrChange w:id="795" w:author="Guo, Shicheng" w:date="2018-06-14T08:58:00Z">
            <w:rPr/>
          </w:rPrChange>
        </w:rPr>
        <w:t>SSc</w:t>
      </w:r>
      <w:proofErr w:type="spellEnd"/>
      <w:r w:rsidR="002C68B3" w:rsidRPr="00BE161A">
        <w:rPr>
          <w:rFonts w:ascii="Arial" w:hAnsi="Arial" w:cs="Arial"/>
          <w:sz w:val="22"/>
          <w:rPrChange w:id="796" w:author="Guo, Shicheng" w:date="2018-06-14T08:58:00Z">
            <w:rPr/>
          </w:rPrChange>
        </w:rPr>
        <w:t xml:space="preserve"> patients compared with controls, and we want to further </w:t>
      </w:r>
      <w:r w:rsidR="00854E4F" w:rsidRPr="00BE161A">
        <w:rPr>
          <w:rFonts w:ascii="Arial" w:hAnsi="Arial" w:cs="Arial"/>
          <w:sz w:val="22"/>
          <w:rPrChange w:id="797" w:author="Guo, Shicheng" w:date="2018-06-14T08:58:00Z">
            <w:rPr/>
          </w:rPrChange>
        </w:rPr>
        <w:t>evaluate</w:t>
      </w:r>
      <w:r w:rsidR="002C68B3" w:rsidRPr="00BE161A">
        <w:rPr>
          <w:rFonts w:ascii="Arial" w:hAnsi="Arial" w:cs="Arial"/>
          <w:sz w:val="22"/>
          <w:rPrChange w:id="798" w:author="Guo, Shicheng" w:date="2018-06-14T08:58:00Z">
            <w:rPr/>
          </w:rPrChange>
        </w:rPr>
        <w:t xml:space="preserve"> their ability to distinguish </w:t>
      </w:r>
      <w:r w:rsidR="001B11EA" w:rsidRPr="00BE161A">
        <w:rPr>
          <w:rFonts w:ascii="Arial" w:hAnsi="Arial" w:cs="Arial"/>
          <w:sz w:val="22"/>
          <w:rPrChange w:id="799" w:author="Guo, Shicheng" w:date="2018-06-14T08:58:00Z">
            <w:rPr/>
          </w:rPrChange>
        </w:rPr>
        <w:t xml:space="preserve">the </w:t>
      </w:r>
      <w:r w:rsidR="002C68B3" w:rsidRPr="00BE161A">
        <w:rPr>
          <w:rFonts w:ascii="Arial" w:hAnsi="Arial" w:cs="Arial"/>
          <w:sz w:val="22"/>
          <w:rPrChange w:id="800" w:author="Guo, Shicheng" w:date="2018-06-14T08:58:00Z">
            <w:rPr/>
          </w:rPrChange>
        </w:rPr>
        <w:t>patients from healthy individuals</w:t>
      </w:r>
      <w:r w:rsidR="00854E4F" w:rsidRPr="00BE161A">
        <w:rPr>
          <w:rFonts w:ascii="Arial" w:hAnsi="Arial" w:cs="Arial"/>
          <w:sz w:val="22"/>
          <w:rPrChange w:id="801" w:author="Guo, Shicheng" w:date="2018-06-14T08:58:00Z">
            <w:rPr/>
          </w:rPrChange>
        </w:rPr>
        <w:t xml:space="preserve"> to see if methylation level</w:t>
      </w:r>
      <w:r w:rsidR="00207783" w:rsidRPr="00BE161A">
        <w:rPr>
          <w:rFonts w:ascii="Arial" w:hAnsi="Arial" w:cs="Arial"/>
          <w:sz w:val="22"/>
          <w:rPrChange w:id="802" w:author="Guo, Shicheng" w:date="2018-06-14T08:58:00Z">
            <w:rPr/>
          </w:rPrChange>
        </w:rPr>
        <w:t>s</w:t>
      </w:r>
      <w:r w:rsidR="00854E4F" w:rsidRPr="00BE161A">
        <w:rPr>
          <w:rFonts w:ascii="Arial" w:hAnsi="Arial" w:cs="Arial"/>
          <w:sz w:val="22"/>
          <w:rPrChange w:id="803" w:author="Guo, Shicheng" w:date="2018-06-14T08:58:00Z">
            <w:rPr/>
          </w:rPrChange>
        </w:rPr>
        <w:t xml:space="preserve"> of these genes can b</w:t>
      </w:r>
      <w:r w:rsidR="00F81601" w:rsidRPr="00BE161A">
        <w:rPr>
          <w:rFonts w:ascii="Arial" w:hAnsi="Arial" w:cs="Arial"/>
          <w:sz w:val="22"/>
          <w:rPrChange w:id="804" w:author="Guo, Shicheng" w:date="2018-06-14T08:58:00Z">
            <w:rPr/>
          </w:rPrChange>
        </w:rPr>
        <w:t>e of diagnostic value. Thus,</w:t>
      </w:r>
      <w:r w:rsidR="00854E4F" w:rsidRPr="00BE161A">
        <w:rPr>
          <w:rFonts w:ascii="Arial" w:hAnsi="Arial" w:cs="Arial"/>
          <w:sz w:val="22"/>
          <w:rPrChange w:id="805" w:author="Guo, Shicheng" w:date="2018-06-14T08:58:00Z">
            <w:rPr/>
          </w:rPrChange>
        </w:rPr>
        <w:t xml:space="preserve"> we performed the logistic regression analysis based on the methylation status of type-I IFN-associated genes in CD4+ T cells.</w:t>
      </w:r>
    </w:p>
    <w:p w:rsidR="001C72E7" w:rsidRPr="00BE161A" w:rsidRDefault="00502A3A" w:rsidP="002F4A08">
      <w:pPr>
        <w:rPr>
          <w:rFonts w:ascii="Arial" w:hAnsi="Arial" w:cs="Arial"/>
          <w:sz w:val="22"/>
          <w:rPrChange w:id="806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807" w:author="Guo, Shicheng" w:date="2018-06-14T08:58:00Z">
            <w:rPr/>
          </w:rPrChange>
        </w:rPr>
        <w:t xml:space="preserve">ROC curve </w:t>
      </w:r>
      <w:proofErr w:type="gramStart"/>
      <w:r w:rsidRPr="00BE161A">
        <w:rPr>
          <w:rFonts w:ascii="Arial" w:hAnsi="Arial" w:cs="Arial"/>
          <w:sz w:val="22"/>
          <w:rPrChange w:id="808" w:author="Guo, Shicheng" w:date="2018-06-14T08:58:00Z">
            <w:rPr/>
          </w:rPrChange>
        </w:rPr>
        <w:t>analysis were</w:t>
      </w:r>
      <w:proofErr w:type="gramEnd"/>
      <w:r w:rsidRPr="00BE161A">
        <w:rPr>
          <w:rFonts w:ascii="Arial" w:hAnsi="Arial" w:cs="Arial"/>
          <w:sz w:val="22"/>
          <w:rPrChange w:id="809" w:author="Guo, Shicheng" w:date="2018-06-14T08:58:00Z">
            <w:rPr/>
          </w:rPrChange>
        </w:rPr>
        <w:t xml:space="preserve"> </w:t>
      </w:r>
      <w:r w:rsidR="001B11EA" w:rsidRPr="00BE161A">
        <w:rPr>
          <w:rFonts w:ascii="Arial" w:hAnsi="Arial" w:cs="Arial"/>
          <w:sz w:val="22"/>
          <w:rPrChange w:id="810" w:author="Guo, Shicheng" w:date="2018-06-14T08:58:00Z">
            <w:rPr/>
          </w:rPrChange>
        </w:rPr>
        <w:t xml:space="preserve">conducted </w:t>
      </w:r>
      <w:r w:rsidRPr="00BE161A">
        <w:rPr>
          <w:rFonts w:ascii="Arial" w:hAnsi="Arial" w:cs="Arial"/>
          <w:sz w:val="22"/>
          <w:rPrChange w:id="811" w:author="Guo, Shicheng" w:date="2018-06-14T08:58:00Z">
            <w:rPr/>
          </w:rPrChange>
        </w:rPr>
        <w:t xml:space="preserve">of all the </w:t>
      </w:r>
      <w:r w:rsidR="001B11EA" w:rsidRPr="00BE161A">
        <w:rPr>
          <w:rFonts w:ascii="Arial" w:hAnsi="Arial" w:cs="Arial"/>
          <w:sz w:val="22"/>
          <w:rPrChange w:id="812" w:author="Guo, Shicheng" w:date="2018-06-14T08:58:00Z">
            <w:rPr/>
          </w:rPrChange>
        </w:rPr>
        <w:t>DMS</w:t>
      </w:r>
      <w:r w:rsidRPr="00BE161A">
        <w:rPr>
          <w:rFonts w:ascii="Arial" w:hAnsi="Arial" w:cs="Arial"/>
          <w:sz w:val="22"/>
          <w:rPrChange w:id="813" w:author="Guo, Shicheng" w:date="2018-06-14T08:58:00Z">
            <w:rPr/>
          </w:rPrChange>
        </w:rPr>
        <w:t xml:space="preserve"> found on </w:t>
      </w:r>
      <w:r w:rsidR="001B11EA" w:rsidRPr="00BE161A">
        <w:rPr>
          <w:rFonts w:ascii="Arial" w:hAnsi="Arial" w:cs="Arial"/>
          <w:sz w:val="22"/>
          <w:rPrChange w:id="814" w:author="Guo, Shicheng" w:date="2018-06-14T08:58:00Z">
            <w:rPr/>
          </w:rPrChange>
        </w:rPr>
        <w:t>type I IFN-associated genes</w:t>
      </w:r>
      <w:r w:rsidRPr="00BE161A">
        <w:rPr>
          <w:rFonts w:ascii="Arial" w:hAnsi="Arial" w:cs="Arial"/>
          <w:sz w:val="22"/>
          <w:rPrChange w:id="815" w:author="Guo, Shicheng" w:date="2018-06-14T08:58:00Z">
            <w:rPr/>
          </w:rPrChange>
        </w:rPr>
        <w:t xml:space="preserve"> between patients and matched controls</w:t>
      </w:r>
      <w:r w:rsidR="001B11EA" w:rsidRPr="00BE161A">
        <w:rPr>
          <w:rFonts w:ascii="Arial" w:hAnsi="Arial" w:cs="Arial"/>
          <w:sz w:val="22"/>
          <w:rPrChange w:id="816" w:author="Guo, Shicheng" w:date="2018-06-14T08:58:00Z">
            <w:rPr/>
          </w:rPrChange>
        </w:rPr>
        <w:t xml:space="preserve">. </w:t>
      </w:r>
      <w:r w:rsidR="001C72E7" w:rsidRPr="00BE161A">
        <w:rPr>
          <w:rFonts w:ascii="Arial" w:hAnsi="Arial" w:cs="Arial"/>
          <w:sz w:val="22"/>
          <w:rPrChange w:id="817" w:author="Guo, Shicheng" w:date="2018-06-14T08:58:00Z">
            <w:rPr/>
          </w:rPrChange>
        </w:rPr>
        <w:t xml:space="preserve">The methylation levels of the 21 DMS showed high AUC value of 0.90, with sensitivity and specificity of 0.82 </w:t>
      </w:r>
      <w:r w:rsidR="001C72E7" w:rsidRPr="00BE161A">
        <w:rPr>
          <w:rFonts w:ascii="Arial" w:hAnsi="Arial" w:cs="Arial"/>
          <w:sz w:val="22"/>
          <w:highlight w:val="yellow"/>
          <w:rPrChange w:id="818" w:author="Guo, Shicheng" w:date="2018-06-14T08:58:00Z">
            <w:rPr>
              <w:highlight w:val="yellow"/>
            </w:rPr>
          </w:rPrChange>
        </w:rPr>
        <w:t>(Figure 5)</w:t>
      </w:r>
      <w:r w:rsidR="001C72E7" w:rsidRPr="00BE161A">
        <w:rPr>
          <w:rFonts w:ascii="Arial" w:hAnsi="Arial" w:cs="Arial"/>
          <w:sz w:val="22"/>
          <w:rPrChange w:id="819" w:author="Guo, Shicheng" w:date="2018-06-14T08:58:00Z">
            <w:rPr/>
          </w:rPrChange>
        </w:rPr>
        <w:t xml:space="preserve">. In patients with RA, </w:t>
      </w:r>
      <w:proofErr w:type="spellStart"/>
      <w:r w:rsidR="001C72E7" w:rsidRPr="00BE161A">
        <w:rPr>
          <w:rFonts w:ascii="Arial" w:hAnsi="Arial" w:cs="Arial"/>
          <w:sz w:val="22"/>
          <w:rPrChange w:id="820" w:author="Guo, Shicheng" w:date="2018-06-14T08:58:00Z">
            <w:rPr/>
          </w:rPrChange>
        </w:rPr>
        <w:t>SSc</w:t>
      </w:r>
      <w:proofErr w:type="spellEnd"/>
      <w:r w:rsidR="001C72E7" w:rsidRPr="00BE161A">
        <w:rPr>
          <w:rFonts w:ascii="Arial" w:hAnsi="Arial" w:cs="Arial"/>
          <w:sz w:val="22"/>
          <w:rPrChange w:id="821" w:author="Guo, Shicheng" w:date="2018-06-14T08:58:00Z">
            <w:rPr/>
          </w:rPrChange>
        </w:rPr>
        <w:t xml:space="preserve"> and SLE (compared with </w:t>
      </w:r>
      <w:r w:rsidR="00FC1CB6" w:rsidRPr="00BE161A">
        <w:rPr>
          <w:rFonts w:ascii="Arial" w:hAnsi="Arial" w:cs="Arial"/>
          <w:sz w:val="22"/>
          <w:rPrChange w:id="822" w:author="Guo, Shicheng" w:date="2018-06-14T08:58:00Z">
            <w:rPr/>
          </w:rPrChange>
        </w:rPr>
        <w:t>healthy controls</w:t>
      </w:r>
      <w:r w:rsidR="001C72E7" w:rsidRPr="00BE161A">
        <w:rPr>
          <w:rFonts w:ascii="Arial" w:hAnsi="Arial" w:cs="Arial"/>
          <w:sz w:val="22"/>
          <w:rPrChange w:id="823" w:author="Guo, Shicheng" w:date="2018-06-14T08:58:00Z">
            <w:rPr/>
          </w:rPrChange>
        </w:rPr>
        <w:t xml:space="preserve">), the AUC were even higher as </w:t>
      </w:r>
      <w:r w:rsidR="00FC1CB6" w:rsidRPr="00BE161A">
        <w:rPr>
          <w:rFonts w:ascii="Arial" w:hAnsi="Arial" w:cs="Arial"/>
          <w:sz w:val="22"/>
          <w:rPrChange w:id="824" w:author="Guo, Shicheng" w:date="2018-06-14T08:58:00Z">
            <w:rPr/>
          </w:rPrChange>
        </w:rPr>
        <w:t>1.00, 1.00 and 0.98</w:t>
      </w:r>
      <w:r w:rsidR="001C72E7" w:rsidRPr="00BE161A">
        <w:rPr>
          <w:rFonts w:ascii="Arial" w:hAnsi="Arial" w:cs="Arial"/>
          <w:sz w:val="22"/>
          <w:rPrChange w:id="825" w:author="Guo, Shicheng" w:date="2018-06-14T08:58:00Z">
            <w:rPr/>
          </w:rPrChange>
        </w:rPr>
        <w:t xml:space="preserve"> respectively, while the AUC in GD patients (compared with </w:t>
      </w:r>
      <w:r w:rsidR="00FC1CB6" w:rsidRPr="00BE161A">
        <w:rPr>
          <w:rFonts w:ascii="Arial" w:hAnsi="Arial" w:cs="Arial"/>
          <w:sz w:val="22"/>
          <w:rPrChange w:id="826" w:author="Guo, Shicheng" w:date="2018-06-14T08:58:00Z">
            <w:rPr/>
          </w:rPrChange>
        </w:rPr>
        <w:t>healthy controls) was</w:t>
      </w:r>
      <w:r w:rsidR="001C72E7" w:rsidRPr="00BE161A">
        <w:rPr>
          <w:rFonts w:ascii="Arial" w:hAnsi="Arial" w:cs="Arial"/>
          <w:sz w:val="22"/>
          <w:rPrChange w:id="827" w:author="Guo, Shicheng" w:date="2018-06-14T08:58:00Z">
            <w:rPr/>
          </w:rPrChange>
        </w:rPr>
        <w:t xml:space="preserve"> </w:t>
      </w:r>
      <w:r w:rsidR="00FC1CB6" w:rsidRPr="00BE161A">
        <w:rPr>
          <w:rFonts w:ascii="Arial" w:hAnsi="Arial" w:cs="Arial"/>
          <w:sz w:val="22"/>
          <w:rPrChange w:id="828" w:author="Guo, Shicheng" w:date="2018-06-14T08:58:00Z">
            <w:rPr/>
          </w:rPrChange>
        </w:rPr>
        <w:t xml:space="preserve">the same as </w:t>
      </w:r>
      <w:r w:rsidR="00744FAF" w:rsidRPr="00BE161A">
        <w:rPr>
          <w:rFonts w:ascii="Arial" w:hAnsi="Arial" w:cs="Arial"/>
          <w:sz w:val="22"/>
          <w:rPrChange w:id="829" w:author="Guo, Shicheng" w:date="2018-06-14T08:58:00Z">
            <w:rPr/>
          </w:rPrChange>
        </w:rPr>
        <w:t xml:space="preserve">0.90 </w:t>
      </w:r>
      <w:r w:rsidR="00FC1CB6" w:rsidRPr="00BE161A">
        <w:rPr>
          <w:rFonts w:ascii="Arial" w:hAnsi="Arial" w:cs="Arial"/>
          <w:sz w:val="22"/>
          <w:highlight w:val="yellow"/>
          <w:rPrChange w:id="830" w:author="Guo, Shicheng" w:date="2018-06-14T08:58:00Z">
            <w:rPr>
              <w:highlight w:val="yellow"/>
            </w:rPr>
          </w:rPrChange>
        </w:rPr>
        <w:t>(Supplementary Figure 2A-2D)</w:t>
      </w:r>
      <w:r w:rsidR="00FC1CB6" w:rsidRPr="00BE161A">
        <w:rPr>
          <w:rFonts w:ascii="Arial" w:hAnsi="Arial" w:cs="Arial"/>
          <w:sz w:val="22"/>
          <w:rPrChange w:id="831" w:author="Guo, Shicheng" w:date="2018-06-14T08:58:00Z">
            <w:rPr/>
          </w:rPrChange>
        </w:rPr>
        <w:t>.</w:t>
      </w:r>
    </w:p>
    <w:p w:rsidR="00FC1CB6" w:rsidRPr="00BE161A" w:rsidRDefault="00502A3A" w:rsidP="00FC1CB6">
      <w:pPr>
        <w:rPr>
          <w:rFonts w:ascii="Arial" w:hAnsi="Arial" w:cs="Arial"/>
          <w:sz w:val="22"/>
          <w:rPrChange w:id="832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833" w:author="Guo, Shicheng" w:date="2018-06-14T08:58:00Z">
            <w:rPr>
              <w:rFonts w:hint="eastAsia"/>
            </w:rPr>
          </w:rPrChange>
        </w:rPr>
        <w:t>To further explore</w:t>
      </w:r>
      <w:r w:rsidR="00C066B9" w:rsidRPr="00BE161A">
        <w:rPr>
          <w:rFonts w:ascii="Arial" w:hAnsi="Arial" w:cs="Arial"/>
          <w:sz w:val="22"/>
          <w:rPrChange w:id="834" w:author="Guo, Shicheng" w:date="2018-06-14T08:58:00Z">
            <w:rPr/>
          </w:rPrChange>
        </w:rPr>
        <w:t xml:space="preserve"> the diagnostic value of each type-I IFN-associated gene involved, we constructed the </w:t>
      </w:r>
      <w:r w:rsidR="00CB4808" w:rsidRPr="00BE161A">
        <w:rPr>
          <w:rFonts w:ascii="Arial" w:hAnsi="Arial" w:cs="Arial"/>
          <w:sz w:val="22"/>
          <w:rPrChange w:id="835" w:author="Guo, Shicheng" w:date="2018-06-14T08:58:00Z">
            <w:rPr/>
          </w:rPrChange>
        </w:rPr>
        <w:t>ROC</w:t>
      </w:r>
      <w:r w:rsidR="00C066B9" w:rsidRPr="00BE161A">
        <w:rPr>
          <w:rFonts w:ascii="Arial" w:hAnsi="Arial" w:cs="Arial"/>
          <w:sz w:val="22"/>
          <w:rPrChange w:id="836" w:author="Guo, Shicheng" w:date="2018-06-14T08:58:00Z">
            <w:rPr/>
          </w:rPrChange>
        </w:rPr>
        <w:t xml:space="preserve"> curve for </w:t>
      </w:r>
      <w:r w:rsidR="001C72E7" w:rsidRPr="00BE161A">
        <w:rPr>
          <w:rFonts w:ascii="Arial" w:hAnsi="Arial" w:cs="Arial"/>
          <w:sz w:val="22"/>
          <w:rPrChange w:id="837" w:author="Guo, Shicheng" w:date="2018-06-14T08:58:00Z">
            <w:rPr/>
          </w:rPrChange>
        </w:rPr>
        <w:t xml:space="preserve">DMS found on </w:t>
      </w:r>
      <w:r w:rsidR="00C066B9" w:rsidRPr="00BE161A">
        <w:rPr>
          <w:rFonts w:ascii="Arial" w:hAnsi="Arial" w:cs="Arial"/>
          <w:sz w:val="22"/>
          <w:rPrChange w:id="838" w:author="Guo, Shicheng" w:date="2018-06-14T08:58:00Z">
            <w:rPr>
              <w:rFonts w:hint="eastAsia"/>
            </w:rPr>
          </w:rPrChange>
        </w:rPr>
        <w:t>IFIT1, IRF7, MX1, OAS1, USP18 and RSAD2</w:t>
      </w:r>
      <w:r w:rsidR="001C72E7" w:rsidRPr="00BE161A">
        <w:rPr>
          <w:rFonts w:ascii="Arial" w:hAnsi="Arial" w:cs="Arial"/>
          <w:sz w:val="22"/>
          <w:rPrChange w:id="839" w:author="Guo, Shicheng" w:date="2018-06-14T08:58:00Z">
            <w:rPr/>
          </w:rPrChange>
        </w:rPr>
        <w:t xml:space="preserve">, </w:t>
      </w:r>
      <w:r w:rsidR="00C066B9" w:rsidRPr="00BE161A">
        <w:rPr>
          <w:rFonts w:ascii="Arial" w:hAnsi="Arial" w:cs="Arial"/>
          <w:sz w:val="22"/>
          <w:rPrChange w:id="840" w:author="Guo, Shicheng" w:date="2018-06-14T08:58:00Z">
            <w:rPr/>
          </w:rPrChange>
        </w:rPr>
        <w:t xml:space="preserve">respectively. </w:t>
      </w:r>
      <w:r w:rsidR="001C72E7" w:rsidRPr="00BE161A">
        <w:rPr>
          <w:rFonts w:ascii="Arial" w:hAnsi="Arial" w:cs="Arial"/>
          <w:sz w:val="22"/>
          <w:rPrChange w:id="841" w:author="Guo, Shicheng" w:date="2018-06-14T08:58:00Z">
            <w:rPr/>
          </w:rPrChange>
        </w:rPr>
        <w:t xml:space="preserve">In the analysis of IFIT1, </w:t>
      </w:r>
      <w:r w:rsidR="00FC1CB6" w:rsidRPr="00BE161A">
        <w:rPr>
          <w:rFonts w:ascii="Arial" w:hAnsi="Arial" w:cs="Arial"/>
          <w:sz w:val="22"/>
          <w:rPrChange w:id="842" w:author="Guo, Shicheng" w:date="2018-06-14T08:58:00Z">
            <w:rPr/>
          </w:rPrChange>
        </w:rPr>
        <w:t>AUC value of the 2 DMS in GD/RA/SLE/</w:t>
      </w:r>
      <w:proofErr w:type="spellStart"/>
      <w:r w:rsidR="00FC1CB6" w:rsidRPr="00BE161A">
        <w:rPr>
          <w:rFonts w:ascii="Arial" w:hAnsi="Arial" w:cs="Arial"/>
          <w:sz w:val="22"/>
          <w:rPrChange w:id="843" w:author="Guo, Shicheng" w:date="2018-06-14T08:58:00Z">
            <w:rPr/>
          </w:rPrChange>
        </w:rPr>
        <w:t>SSc</w:t>
      </w:r>
      <w:proofErr w:type="spellEnd"/>
      <w:r w:rsidR="00FC1CB6" w:rsidRPr="00BE161A">
        <w:rPr>
          <w:rFonts w:ascii="Arial" w:hAnsi="Arial" w:cs="Arial"/>
          <w:sz w:val="22"/>
          <w:rPrChange w:id="844" w:author="Guo, Shicheng" w:date="2018-06-14T08:58:00Z">
            <w:rPr/>
          </w:rPrChange>
        </w:rPr>
        <w:t xml:space="preserve"> patients in comparison with healthy controls was 0.82 (sensitivity: 0.84, specificity: 0.71) </w:t>
      </w:r>
      <w:r w:rsidR="00FC1CB6" w:rsidRPr="00BE161A">
        <w:rPr>
          <w:rFonts w:ascii="Arial" w:hAnsi="Arial" w:cs="Arial"/>
          <w:sz w:val="22"/>
          <w:highlight w:val="yellow"/>
          <w:rPrChange w:id="845" w:author="Guo, Shicheng" w:date="2018-06-14T08:58:00Z">
            <w:rPr>
              <w:highlight w:val="yellow"/>
            </w:rPr>
          </w:rPrChange>
        </w:rPr>
        <w:t>(Figure 6)</w:t>
      </w:r>
      <w:r w:rsidR="00FC1CB6" w:rsidRPr="00BE161A">
        <w:rPr>
          <w:rFonts w:ascii="Arial" w:hAnsi="Arial" w:cs="Arial"/>
          <w:sz w:val="22"/>
          <w:rPrChange w:id="846" w:author="Guo, Shicheng" w:date="2018-06-14T08:58:00Z">
            <w:rPr/>
          </w:rPrChange>
        </w:rPr>
        <w:t xml:space="preserve">. </w:t>
      </w:r>
      <w:r w:rsidR="00E86688" w:rsidRPr="00BE161A">
        <w:rPr>
          <w:rFonts w:ascii="Arial" w:hAnsi="Arial" w:cs="Arial"/>
          <w:sz w:val="22"/>
          <w:rPrChange w:id="847" w:author="Guo, Shicheng" w:date="2018-06-14T08:58:00Z">
            <w:rPr/>
          </w:rPrChange>
        </w:rPr>
        <w:t>And i</w:t>
      </w:r>
      <w:r w:rsidR="00FC1CB6" w:rsidRPr="00BE161A">
        <w:rPr>
          <w:rFonts w:ascii="Arial" w:hAnsi="Arial" w:cs="Arial"/>
          <w:sz w:val="22"/>
          <w:rPrChange w:id="848" w:author="Guo, Shicheng" w:date="2018-06-14T08:58:00Z">
            <w:rPr/>
          </w:rPrChange>
        </w:rPr>
        <w:t>n patients with SLE (compared with control individuals</w:t>
      </w:r>
      <w:r w:rsidR="00E86688" w:rsidRPr="00BE161A">
        <w:rPr>
          <w:rFonts w:ascii="Arial" w:hAnsi="Arial" w:cs="Arial"/>
          <w:sz w:val="22"/>
          <w:rPrChange w:id="849" w:author="Guo, Shicheng" w:date="2018-06-14T08:58:00Z">
            <w:rPr/>
          </w:rPrChange>
        </w:rPr>
        <w:t>), the AUC was</w:t>
      </w:r>
      <w:r w:rsidR="00FC1CB6" w:rsidRPr="00BE161A">
        <w:rPr>
          <w:rFonts w:ascii="Arial" w:hAnsi="Arial" w:cs="Arial"/>
          <w:sz w:val="22"/>
          <w:rPrChange w:id="850" w:author="Guo, Shicheng" w:date="2018-06-14T08:58:00Z">
            <w:rPr/>
          </w:rPrChange>
        </w:rPr>
        <w:t xml:space="preserve"> much higher as </w:t>
      </w:r>
      <w:r w:rsidR="00E86688" w:rsidRPr="00BE161A">
        <w:rPr>
          <w:rFonts w:ascii="Arial" w:hAnsi="Arial" w:cs="Arial"/>
          <w:sz w:val="22"/>
          <w:rPrChange w:id="851" w:author="Guo, Shicheng" w:date="2018-06-14T08:58:00Z">
            <w:rPr/>
          </w:rPrChange>
        </w:rPr>
        <w:t>0.89</w:t>
      </w:r>
      <w:r w:rsidR="00FC1CB6" w:rsidRPr="00BE161A">
        <w:rPr>
          <w:rFonts w:ascii="Arial" w:hAnsi="Arial" w:cs="Arial"/>
          <w:sz w:val="22"/>
          <w:rPrChange w:id="852" w:author="Guo, Shicheng" w:date="2018-06-14T08:58:00Z">
            <w:rPr/>
          </w:rPrChange>
        </w:rPr>
        <w:t xml:space="preserve">, while the AUC for </w:t>
      </w:r>
      <w:r w:rsidR="00E86688" w:rsidRPr="00BE161A">
        <w:rPr>
          <w:rFonts w:ascii="Arial" w:hAnsi="Arial" w:cs="Arial"/>
          <w:sz w:val="22"/>
          <w:rPrChange w:id="853" w:author="Guo, Shicheng" w:date="2018-06-14T08:58:00Z">
            <w:rPr/>
          </w:rPrChange>
        </w:rPr>
        <w:t xml:space="preserve">GD, </w:t>
      </w:r>
      <w:proofErr w:type="spellStart"/>
      <w:r w:rsidR="00E86688" w:rsidRPr="00BE161A">
        <w:rPr>
          <w:rFonts w:ascii="Arial" w:hAnsi="Arial" w:cs="Arial"/>
          <w:sz w:val="22"/>
          <w:rPrChange w:id="854" w:author="Guo, Shicheng" w:date="2018-06-14T08:58:00Z">
            <w:rPr/>
          </w:rPrChange>
        </w:rPr>
        <w:t>SSc</w:t>
      </w:r>
      <w:proofErr w:type="spellEnd"/>
      <w:r w:rsidR="00E86688" w:rsidRPr="00BE161A">
        <w:rPr>
          <w:rFonts w:ascii="Arial" w:hAnsi="Arial" w:cs="Arial"/>
          <w:sz w:val="22"/>
          <w:rPrChange w:id="855" w:author="Guo, Shicheng" w:date="2018-06-14T08:58:00Z">
            <w:rPr/>
          </w:rPrChange>
        </w:rPr>
        <w:t xml:space="preserve"> and RA </w:t>
      </w:r>
      <w:r w:rsidR="00FC1CB6" w:rsidRPr="00BE161A">
        <w:rPr>
          <w:rFonts w:ascii="Arial" w:hAnsi="Arial" w:cs="Arial"/>
          <w:sz w:val="22"/>
          <w:rPrChange w:id="856" w:author="Guo, Shicheng" w:date="2018-06-14T08:58:00Z">
            <w:rPr/>
          </w:rPrChange>
        </w:rPr>
        <w:t xml:space="preserve">patients (compared with control individuals) </w:t>
      </w:r>
      <w:r w:rsidR="00E86688" w:rsidRPr="00BE161A">
        <w:rPr>
          <w:rFonts w:ascii="Arial" w:hAnsi="Arial" w:cs="Arial"/>
          <w:sz w:val="22"/>
          <w:rPrChange w:id="857" w:author="Guo, Shicheng" w:date="2018-06-14T08:58:00Z">
            <w:rPr/>
          </w:rPrChange>
        </w:rPr>
        <w:t>were relatively lower as 0.79, 0.75 and 0.68 respectively</w:t>
      </w:r>
      <w:r w:rsidR="00FC1CB6" w:rsidRPr="00BE161A">
        <w:rPr>
          <w:rFonts w:ascii="Arial" w:hAnsi="Arial" w:cs="Arial"/>
          <w:sz w:val="22"/>
          <w:rPrChange w:id="858" w:author="Guo, Shicheng" w:date="2018-06-14T08:58:00Z">
            <w:rPr/>
          </w:rPrChange>
        </w:rPr>
        <w:t xml:space="preserve"> </w:t>
      </w:r>
      <w:r w:rsidR="00FC1CB6" w:rsidRPr="00BE161A">
        <w:rPr>
          <w:rFonts w:ascii="Arial" w:hAnsi="Arial" w:cs="Arial"/>
          <w:sz w:val="22"/>
          <w:highlight w:val="yellow"/>
          <w:rPrChange w:id="859" w:author="Guo, Shicheng" w:date="2018-06-14T08:58:00Z">
            <w:rPr>
              <w:highlight w:val="yellow"/>
            </w:rPr>
          </w:rPrChange>
        </w:rPr>
        <w:lastRenderedPageBreak/>
        <w:t>(Supplementary Figure</w:t>
      </w:r>
      <w:r w:rsidR="00E86688" w:rsidRPr="00BE161A">
        <w:rPr>
          <w:rFonts w:ascii="Arial" w:hAnsi="Arial" w:cs="Arial"/>
          <w:sz w:val="22"/>
          <w:highlight w:val="yellow"/>
          <w:rPrChange w:id="860" w:author="Guo, Shicheng" w:date="2018-06-14T08:58:00Z">
            <w:rPr>
              <w:highlight w:val="yellow"/>
            </w:rPr>
          </w:rPrChange>
        </w:rPr>
        <w:t xml:space="preserve"> 3A-3</w:t>
      </w:r>
      <w:r w:rsidR="00FC1CB6" w:rsidRPr="00BE161A">
        <w:rPr>
          <w:rFonts w:ascii="Arial" w:hAnsi="Arial" w:cs="Arial"/>
          <w:sz w:val="22"/>
          <w:highlight w:val="yellow"/>
          <w:rPrChange w:id="861" w:author="Guo, Shicheng" w:date="2018-06-14T08:58:00Z">
            <w:rPr>
              <w:highlight w:val="yellow"/>
            </w:rPr>
          </w:rPrChange>
        </w:rPr>
        <w:t>D)</w:t>
      </w:r>
      <w:r w:rsidR="00FC1CB6" w:rsidRPr="00BE161A">
        <w:rPr>
          <w:rFonts w:ascii="Arial" w:hAnsi="Arial" w:cs="Arial"/>
          <w:sz w:val="22"/>
          <w:rPrChange w:id="862" w:author="Guo, Shicheng" w:date="2018-06-14T08:58:00Z">
            <w:rPr/>
          </w:rPrChange>
        </w:rPr>
        <w:t>.</w:t>
      </w:r>
      <w:r w:rsidR="00E86688" w:rsidRPr="00BE161A">
        <w:rPr>
          <w:rFonts w:ascii="Arial" w:hAnsi="Arial" w:cs="Arial"/>
          <w:sz w:val="22"/>
          <w:rPrChange w:id="863" w:author="Guo, Shicheng" w:date="2018-06-14T08:58:00Z">
            <w:rPr/>
          </w:rPrChange>
        </w:rPr>
        <w:t xml:space="preserve"> In the analysis of IRF7, AUC value of the 3 DMS in GD/RA/SLE/</w:t>
      </w:r>
      <w:proofErr w:type="spellStart"/>
      <w:r w:rsidR="00E86688" w:rsidRPr="00BE161A">
        <w:rPr>
          <w:rFonts w:ascii="Arial" w:hAnsi="Arial" w:cs="Arial"/>
          <w:sz w:val="22"/>
          <w:rPrChange w:id="864" w:author="Guo, Shicheng" w:date="2018-06-14T08:58:00Z">
            <w:rPr/>
          </w:rPrChange>
        </w:rPr>
        <w:t>SSc</w:t>
      </w:r>
      <w:proofErr w:type="spellEnd"/>
      <w:r w:rsidR="00E86688" w:rsidRPr="00BE161A">
        <w:rPr>
          <w:rFonts w:ascii="Arial" w:hAnsi="Arial" w:cs="Arial"/>
          <w:sz w:val="22"/>
          <w:rPrChange w:id="865" w:author="Guo, Shicheng" w:date="2018-06-14T08:58:00Z">
            <w:rPr/>
          </w:rPrChange>
        </w:rPr>
        <w:t xml:space="preserve"> patients in comparison with healthy controls was 0.78 (sensitivity: 0.74, specificity: 0.75) </w:t>
      </w:r>
      <w:r w:rsidR="00E86688" w:rsidRPr="00BE161A">
        <w:rPr>
          <w:rFonts w:ascii="Arial" w:hAnsi="Arial" w:cs="Arial"/>
          <w:sz w:val="22"/>
          <w:highlight w:val="yellow"/>
          <w:rPrChange w:id="866" w:author="Guo, Shicheng" w:date="2018-06-14T08:58:00Z">
            <w:rPr>
              <w:highlight w:val="yellow"/>
            </w:rPr>
          </w:rPrChange>
        </w:rPr>
        <w:t>(Figure 6)</w:t>
      </w:r>
      <w:r w:rsidR="00E86688" w:rsidRPr="00BE161A">
        <w:rPr>
          <w:rFonts w:ascii="Arial" w:hAnsi="Arial" w:cs="Arial"/>
          <w:sz w:val="22"/>
          <w:rPrChange w:id="867" w:author="Guo, Shicheng" w:date="2018-06-14T08:58:00Z">
            <w:rPr/>
          </w:rPrChange>
        </w:rPr>
        <w:t>. And in patients with SLE and RA (compared with control individuals</w:t>
      </w:r>
      <w:r w:rsidR="00044EF8" w:rsidRPr="00BE161A">
        <w:rPr>
          <w:rFonts w:ascii="Arial" w:hAnsi="Arial" w:cs="Arial"/>
          <w:sz w:val="22"/>
          <w:rPrChange w:id="868" w:author="Guo, Shicheng" w:date="2018-06-14T08:58:00Z">
            <w:rPr/>
          </w:rPrChange>
        </w:rPr>
        <w:t>), the AUC were</w:t>
      </w:r>
      <w:r w:rsidR="00E86688" w:rsidRPr="00BE161A">
        <w:rPr>
          <w:rFonts w:ascii="Arial" w:hAnsi="Arial" w:cs="Arial"/>
          <w:sz w:val="22"/>
          <w:rPrChange w:id="869" w:author="Guo, Shicheng" w:date="2018-06-14T08:58:00Z">
            <w:rPr/>
          </w:rPrChange>
        </w:rPr>
        <w:t xml:space="preserve"> much higher as 0.92 and 0.88 respectively, while the AUC for </w:t>
      </w:r>
      <w:proofErr w:type="spellStart"/>
      <w:r w:rsidR="00E86688" w:rsidRPr="00BE161A">
        <w:rPr>
          <w:rFonts w:ascii="Arial" w:hAnsi="Arial" w:cs="Arial"/>
          <w:sz w:val="22"/>
          <w:rPrChange w:id="870" w:author="Guo, Shicheng" w:date="2018-06-14T08:58:00Z">
            <w:rPr/>
          </w:rPrChange>
        </w:rPr>
        <w:t>SSc</w:t>
      </w:r>
      <w:proofErr w:type="spellEnd"/>
      <w:r w:rsidR="00E86688" w:rsidRPr="00BE161A">
        <w:rPr>
          <w:rFonts w:ascii="Arial" w:hAnsi="Arial" w:cs="Arial"/>
          <w:sz w:val="22"/>
          <w:rPrChange w:id="871" w:author="Guo, Shicheng" w:date="2018-06-14T08:58:00Z">
            <w:rPr/>
          </w:rPrChange>
        </w:rPr>
        <w:t xml:space="preserve"> and GD patients (compared with control individuals) were relatively lower as 0.73 and 0.66 respectively </w:t>
      </w:r>
      <w:r w:rsidR="00E86688" w:rsidRPr="00BE161A">
        <w:rPr>
          <w:rFonts w:ascii="Arial" w:hAnsi="Arial" w:cs="Arial"/>
          <w:sz w:val="22"/>
          <w:highlight w:val="yellow"/>
          <w:rPrChange w:id="872" w:author="Guo, Shicheng" w:date="2018-06-14T08:58:00Z">
            <w:rPr>
              <w:highlight w:val="yellow"/>
            </w:rPr>
          </w:rPrChange>
        </w:rPr>
        <w:t>(Supplementary Figure 4A-4D)</w:t>
      </w:r>
      <w:r w:rsidR="00E86688" w:rsidRPr="00BE161A">
        <w:rPr>
          <w:rFonts w:ascii="Arial" w:hAnsi="Arial" w:cs="Arial"/>
          <w:sz w:val="22"/>
          <w:rPrChange w:id="873" w:author="Guo, Shicheng" w:date="2018-06-14T08:58:00Z">
            <w:rPr/>
          </w:rPrChange>
        </w:rPr>
        <w:t>. In the analysis of MX1, AUC value of the 6 DMS in GD/RA/SLE/</w:t>
      </w:r>
      <w:proofErr w:type="spellStart"/>
      <w:r w:rsidR="00E86688" w:rsidRPr="00BE161A">
        <w:rPr>
          <w:rFonts w:ascii="Arial" w:hAnsi="Arial" w:cs="Arial"/>
          <w:sz w:val="22"/>
          <w:rPrChange w:id="874" w:author="Guo, Shicheng" w:date="2018-06-14T08:58:00Z">
            <w:rPr/>
          </w:rPrChange>
        </w:rPr>
        <w:t>SSc</w:t>
      </w:r>
      <w:proofErr w:type="spellEnd"/>
      <w:r w:rsidR="00E86688" w:rsidRPr="00BE161A">
        <w:rPr>
          <w:rFonts w:ascii="Arial" w:hAnsi="Arial" w:cs="Arial"/>
          <w:sz w:val="22"/>
          <w:rPrChange w:id="875" w:author="Guo, Shicheng" w:date="2018-06-14T08:58:00Z">
            <w:rPr/>
          </w:rPrChange>
        </w:rPr>
        <w:t xml:space="preserve"> patients in comparison with healthy controls w</w:t>
      </w:r>
      <w:r w:rsidR="00044EF8" w:rsidRPr="00BE161A">
        <w:rPr>
          <w:rFonts w:ascii="Arial" w:hAnsi="Arial" w:cs="Arial"/>
          <w:sz w:val="22"/>
          <w:rPrChange w:id="876" w:author="Guo, Shicheng" w:date="2018-06-14T08:58:00Z">
            <w:rPr/>
          </w:rPrChange>
        </w:rPr>
        <w:t>as 0.80</w:t>
      </w:r>
      <w:r w:rsidR="00E86688" w:rsidRPr="00BE161A">
        <w:rPr>
          <w:rFonts w:ascii="Arial" w:hAnsi="Arial" w:cs="Arial"/>
          <w:sz w:val="22"/>
          <w:rPrChange w:id="877" w:author="Guo, Shicheng" w:date="2018-06-14T08:58:00Z">
            <w:rPr/>
          </w:rPrChange>
        </w:rPr>
        <w:t xml:space="preserve"> (sen</w:t>
      </w:r>
      <w:r w:rsidR="00044EF8" w:rsidRPr="00BE161A">
        <w:rPr>
          <w:rFonts w:ascii="Arial" w:hAnsi="Arial" w:cs="Arial"/>
          <w:sz w:val="22"/>
          <w:rPrChange w:id="878" w:author="Guo, Shicheng" w:date="2018-06-14T08:58:00Z">
            <w:rPr/>
          </w:rPrChange>
        </w:rPr>
        <w:t>sitivity: 0.72, specificity: 0.78</w:t>
      </w:r>
      <w:r w:rsidR="00E86688" w:rsidRPr="00BE161A">
        <w:rPr>
          <w:rFonts w:ascii="Arial" w:hAnsi="Arial" w:cs="Arial"/>
          <w:sz w:val="22"/>
          <w:rPrChange w:id="879" w:author="Guo, Shicheng" w:date="2018-06-14T08:58:00Z">
            <w:rPr/>
          </w:rPrChange>
        </w:rPr>
        <w:t xml:space="preserve">) </w:t>
      </w:r>
      <w:r w:rsidR="00E86688" w:rsidRPr="00BE161A">
        <w:rPr>
          <w:rFonts w:ascii="Arial" w:hAnsi="Arial" w:cs="Arial"/>
          <w:sz w:val="22"/>
          <w:highlight w:val="yellow"/>
          <w:rPrChange w:id="880" w:author="Guo, Shicheng" w:date="2018-06-14T08:58:00Z">
            <w:rPr>
              <w:highlight w:val="yellow"/>
            </w:rPr>
          </w:rPrChange>
        </w:rPr>
        <w:t>(Figure 6)</w:t>
      </w:r>
      <w:r w:rsidR="00E86688" w:rsidRPr="00BE161A">
        <w:rPr>
          <w:rFonts w:ascii="Arial" w:hAnsi="Arial" w:cs="Arial"/>
          <w:sz w:val="22"/>
          <w:rPrChange w:id="881" w:author="Guo, Shicheng" w:date="2018-06-14T08:58:00Z">
            <w:rPr/>
          </w:rPrChange>
        </w:rPr>
        <w:t>. And in patients with SLE</w:t>
      </w:r>
      <w:r w:rsidR="00044EF8" w:rsidRPr="00BE161A">
        <w:rPr>
          <w:rFonts w:ascii="Arial" w:hAnsi="Arial" w:cs="Arial"/>
          <w:sz w:val="22"/>
          <w:rPrChange w:id="882" w:author="Guo, Shicheng" w:date="2018-06-14T08:58:00Z">
            <w:rPr/>
          </w:rPrChange>
        </w:rPr>
        <w:t xml:space="preserve">, </w:t>
      </w:r>
      <w:r w:rsidR="00E86688" w:rsidRPr="00BE161A">
        <w:rPr>
          <w:rFonts w:ascii="Arial" w:hAnsi="Arial" w:cs="Arial"/>
          <w:sz w:val="22"/>
          <w:rPrChange w:id="883" w:author="Guo, Shicheng" w:date="2018-06-14T08:58:00Z">
            <w:rPr/>
          </w:rPrChange>
        </w:rPr>
        <w:t xml:space="preserve">RA </w:t>
      </w:r>
      <w:r w:rsidR="00044EF8" w:rsidRPr="00BE161A">
        <w:rPr>
          <w:rFonts w:ascii="Arial" w:hAnsi="Arial" w:cs="Arial"/>
          <w:sz w:val="22"/>
          <w:rPrChange w:id="884" w:author="Guo, Shicheng" w:date="2018-06-14T08:58:00Z">
            <w:rPr/>
          </w:rPrChange>
        </w:rPr>
        <w:t xml:space="preserve">and </w:t>
      </w:r>
      <w:proofErr w:type="spellStart"/>
      <w:r w:rsidR="00044EF8" w:rsidRPr="00BE161A">
        <w:rPr>
          <w:rFonts w:ascii="Arial" w:hAnsi="Arial" w:cs="Arial"/>
          <w:sz w:val="22"/>
          <w:rPrChange w:id="885" w:author="Guo, Shicheng" w:date="2018-06-14T08:58:00Z">
            <w:rPr/>
          </w:rPrChange>
        </w:rPr>
        <w:t>SSc</w:t>
      </w:r>
      <w:proofErr w:type="spellEnd"/>
      <w:r w:rsidR="00044EF8" w:rsidRPr="00BE161A">
        <w:rPr>
          <w:rFonts w:ascii="Arial" w:hAnsi="Arial" w:cs="Arial"/>
          <w:sz w:val="22"/>
          <w:rPrChange w:id="886" w:author="Guo, Shicheng" w:date="2018-06-14T08:58:00Z">
            <w:rPr/>
          </w:rPrChange>
        </w:rPr>
        <w:t xml:space="preserve"> </w:t>
      </w:r>
      <w:r w:rsidR="00E86688" w:rsidRPr="00BE161A">
        <w:rPr>
          <w:rFonts w:ascii="Arial" w:hAnsi="Arial" w:cs="Arial"/>
          <w:sz w:val="22"/>
          <w:rPrChange w:id="887" w:author="Guo, Shicheng" w:date="2018-06-14T08:58:00Z">
            <w:rPr/>
          </w:rPrChange>
        </w:rPr>
        <w:t>(compared with control individuals</w:t>
      </w:r>
      <w:r w:rsidR="00044EF8" w:rsidRPr="00BE161A">
        <w:rPr>
          <w:rFonts w:ascii="Arial" w:hAnsi="Arial" w:cs="Arial"/>
          <w:sz w:val="22"/>
          <w:rPrChange w:id="888" w:author="Guo, Shicheng" w:date="2018-06-14T08:58:00Z">
            <w:rPr/>
          </w:rPrChange>
        </w:rPr>
        <w:t>), the AUC were</w:t>
      </w:r>
      <w:r w:rsidR="00E86688" w:rsidRPr="00BE161A">
        <w:rPr>
          <w:rFonts w:ascii="Arial" w:hAnsi="Arial" w:cs="Arial"/>
          <w:sz w:val="22"/>
          <w:rPrChange w:id="889" w:author="Guo, Shicheng" w:date="2018-06-14T08:58:00Z">
            <w:rPr/>
          </w:rPrChange>
        </w:rPr>
        <w:t xml:space="preserve"> much higher as 0.92</w:t>
      </w:r>
      <w:r w:rsidR="00044EF8" w:rsidRPr="00BE161A">
        <w:rPr>
          <w:rFonts w:ascii="Arial" w:hAnsi="Arial" w:cs="Arial"/>
          <w:sz w:val="22"/>
          <w:rPrChange w:id="890" w:author="Guo, Shicheng" w:date="2018-06-14T08:58:00Z">
            <w:rPr/>
          </w:rPrChange>
        </w:rPr>
        <w:t>, 0.87 and 0.86</w:t>
      </w:r>
      <w:r w:rsidR="00E86688" w:rsidRPr="00BE161A">
        <w:rPr>
          <w:rFonts w:ascii="Arial" w:hAnsi="Arial" w:cs="Arial"/>
          <w:sz w:val="22"/>
          <w:rPrChange w:id="891" w:author="Guo, Shicheng" w:date="2018-06-14T08:58:00Z">
            <w:rPr/>
          </w:rPrChange>
        </w:rPr>
        <w:t xml:space="preserve"> respectively, while the AUC for GD patients (compared with control individuals) </w:t>
      </w:r>
      <w:r w:rsidR="00044EF8" w:rsidRPr="00BE161A">
        <w:rPr>
          <w:rFonts w:ascii="Arial" w:hAnsi="Arial" w:cs="Arial"/>
          <w:sz w:val="22"/>
          <w:rPrChange w:id="892" w:author="Guo, Shicheng" w:date="2018-06-14T08:58:00Z">
            <w:rPr/>
          </w:rPrChange>
        </w:rPr>
        <w:t>was</w:t>
      </w:r>
      <w:r w:rsidR="00E86688" w:rsidRPr="00BE161A">
        <w:rPr>
          <w:rFonts w:ascii="Arial" w:hAnsi="Arial" w:cs="Arial"/>
          <w:sz w:val="22"/>
          <w:rPrChange w:id="893" w:author="Guo, Shicheng" w:date="2018-06-14T08:58:00Z">
            <w:rPr/>
          </w:rPrChange>
        </w:rPr>
        <w:t xml:space="preserve"> relatively lower as 0.73</w:t>
      </w:r>
      <w:r w:rsidR="00044EF8" w:rsidRPr="00BE161A">
        <w:rPr>
          <w:rFonts w:ascii="Arial" w:hAnsi="Arial" w:cs="Arial"/>
          <w:sz w:val="22"/>
          <w:rPrChange w:id="894" w:author="Guo, Shicheng" w:date="2018-06-14T08:58:00Z">
            <w:rPr/>
          </w:rPrChange>
        </w:rPr>
        <w:t xml:space="preserve"> </w:t>
      </w:r>
      <w:r w:rsidR="00E86688" w:rsidRPr="00BE161A">
        <w:rPr>
          <w:rFonts w:ascii="Arial" w:hAnsi="Arial" w:cs="Arial"/>
          <w:sz w:val="22"/>
          <w:highlight w:val="yellow"/>
          <w:rPrChange w:id="895" w:author="Guo, Shicheng" w:date="2018-06-14T08:58:00Z">
            <w:rPr>
              <w:highlight w:val="yellow"/>
            </w:rPr>
          </w:rPrChange>
        </w:rPr>
        <w:t>(Supplementary Figure</w:t>
      </w:r>
      <w:r w:rsidR="00044EF8" w:rsidRPr="00BE161A">
        <w:rPr>
          <w:rFonts w:ascii="Arial" w:hAnsi="Arial" w:cs="Arial"/>
          <w:sz w:val="22"/>
          <w:highlight w:val="yellow"/>
          <w:rPrChange w:id="896" w:author="Guo, Shicheng" w:date="2018-06-14T08:58:00Z">
            <w:rPr>
              <w:highlight w:val="yellow"/>
            </w:rPr>
          </w:rPrChange>
        </w:rPr>
        <w:t xml:space="preserve"> 5A-5</w:t>
      </w:r>
      <w:r w:rsidR="00E86688" w:rsidRPr="00BE161A">
        <w:rPr>
          <w:rFonts w:ascii="Arial" w:hAnsi="Arial" w:cs="Arial"/>
          <w:sz w:val="22"/>
          <w:highlight w:val="yellow"/>
          <w:rPrChange w:id="897" w:author="Guo, Shicheng" w:date="2018-06-14T08:58:00Z">
            <w:rPr>
              <w:highlight w:val="yellow"/>
            </w:rPr>
          </w:rPrChange>
        </w:rPr>
        <w:t>D)</w:t>
      </w:r>
      <w:r w:rsidR="00E86688" w:rsidRPr="00BE161A">
        <w:rPr>
          <w:rFonts w:ascii="Arial" w:hAnsi="Arial" w:cs="Arial"/>
          <w:sz w:val="22"/>
          <w:rPrChange w:id="898" w:author="Guo, Shicheng" w:date="2018-06-14T08:58:00Z">
            <w:rPr/>
          </w:rPrChange>
        </w:rPr>
        <w:t>.</w:t>
      </w:r>
      <w:r w:rsidR="00044EF8" w:rsidRPr="00BE161A">
        <w:rPr>
          <w:rFonts w:ascii="Arial" w:hAnsi="Arial" w:cs="Arial"/>
          <w:sz w:val="22"/>
          <w:rPrChange w:id="899" w:author="Guo, Shicheng" w:date="2018-06-14T08:58:00Z">
            <w:rPr/>
          </w:rPrChange>
        </w:rPr>
        <w:t xml:space="preserve"> In the analysis of OAS1, AUC value of the 3 DMS in GD/RA/SLE/</w:t>
      </w:r>
      <w:proofErr w:type="spellStart"/>
      <w:r w:rsidR="00044EF8" w:rsidRPr="00BE161A">
        <w:rPr>
          <w:rFonts w:ascii="Arial" w:hAnsi="Arial" w:cs="Arial"/>
          <w:sz w:val="22"/>
          <w:rPrChange w:id="900" w:author="Guo, Shicheng" w:date="2018-06-14T08:58:00Z">
            <w:rPr/>
          </w:rPrChange>
        </w:rPr>
        <w:t>SSc</w:t>
      </w:r>
      <w:proofErr w:type="spellEnd"/>
      <w:r w:rsidR="00044EF8" w:rsidRPr="00BE161A">
        <w:rPr>
          <w:rFonts w:ascii="Arial" w:hAnsi="Arial" w:cs="Arial"/>
          <w:sz w:val="22"/>
          <w:rPrChange w:id="901" w:author="Guo, Shicheng" w:date="2018-06-14T08:58:00Z">
            <w:rPr/>
          </w:rPrChange>
        </w:rPr>
        <w:t xml:space="preserve"> patients in comparison with healthy controls was 0.80 (sensitivity: 0.82, specificity: 0.66) </w:t>
      </w:r>
      <w:r w:rsidR="00044EF8" w:rsidRPr="00BE161A">
        <w:rPr>
          <w:rFonts w:ascii="Arial" w:hAnsi="Arial" w:cs="Arial"/>
          <w:sz w:val="22"/>
          <w:highlight w:val="yellow"/>
          <w:rPrChange w:id="902" w:author="Guo, Shicheng" w:date="2018-06-14T08:58:00Z">
            <w:rPr>
              <w:highlight w:val="yellow"/>
            </w:rPr>
          </w:rPrChange>
        </w:rPr>
        <w:t>(Figure 6)</w:t>
      </w:r>
      <w:r w:rsidR="00044EF8" w:rsidRPr="00BE161A">
        <w:rPr>
          <w:rFonts w:ascii="Arial" w:hAnsi="Arial" w:cs="Arial"/>
          <w:sz w:val="22"/>
          <w:rPrChange w:id="903" w:author="Guo, Shicheng" w:date="2018-06-14T08:58:00Z">
            <w:rPr/>
          </w:rPrChange>
        </w:rPr>
        <w:t xml:space="preserve">. And in patients with SLE, RA and </w:t>
      </w:r>
      <w:proofErr w:type="spellStart"/>
      <w:r w:rsidR="00044EF8" w:rsidRPr="00BE161A">
        <w:rPr>
          <w:rFonts w:ascii="Arial" w:hAnsi="Arial" w:cs="Arial"/>
          <w:sz w:val="22"/>
          <w:rPrChange w:id="904" w:author="Guo, Shicheng" w:date="2018-06-14T08:58:00Z">
            <w:rPr/>
          </w:rPrChange>
        </w:rPr>
        <w:t>SSc</w:t>
      </w:r>
      <w:proofErr w:type="spellEnd"/>
      <w:r w:rsidR="00044EF8" w:rsidRPr="00BE161A">
        <w:rPr>
          <w:rFonts w:ascii="Arial" w:hAnsi="Arial" w:cs="Arial"/>
          <w:sz w:val="22"/>
          <w:rPrChange w:id="905" w:author="Guo, Shicheng" w:date="2018-06-14T08:58:00Z">
            <w:rPr/>
          </w:rPrChange>
        </w:rPr>
        <w:t xml:space="preserve"> (compared with control individuals), the AUC were higher as 0.89, 0.84 and 0.82 respectively, while the AUC for GD patients (compared with control individuals) was relatively lower as 0.63 </w:t>
      </w:r>
      <w:r w:rsidR="00044EF8" w:rsidRPr="00BE161A">
        <w:rPr>
          <w:rFonts w:ascii="Arial" w:hAnsi="Arial" w:cs="Arial"/>
          <w:sz w:val="22"/>
          <w:highlight w:val="yellow"/>
          <w:rPrChange w:id="906" w:author="Guo, Shicheng" w:date="2018-06-14T08:58:00Z">
            <w:rPr>
              <w:highlight w:val="yellow"/>
            </w:rPr>
          </w:rPrChange>
        </w:rPr>
        <w:t>(Supplementary Figure 6A-6D)</w:t>
      </w:r>
      <w:r w:rsidR="00044EF8" w:rsidRPr="00BE161A">
        <w:rPr>
          <w:rFonts w:ascii="Arial" w:hAnsi="Arial" w:cs="Arial"/>
          <w:sz w:val="22"/>
          <w:rPrChange w:id="907" w:author="Guo, Shicheng" w:date="2018-06-14T08:58:00Z">
            <w:rPr/>
          </w:rPrChange>
        </w:rPr>
        <w:t>. In the analysis of USP18, AUC value of the 4 DMS in GD/RA/SLE/</w:t>
      </w:r>
      <w:proofErr w:type="spellStart"/>
      <w:r w:rsidR="00044EF8" w:rsidRPr="00BE161A">
        <w:rPr>
          <w:rFonts w:ascii="Arial" w:hAnsi="Arial" w:cs="Arial"/>
          <w:sz w:val="22"/>
          <w:rPrChange w:id="908" w:author="Guo, Shicheng" w:date="2018-06-14T08:58:00Z">
            <w:rPr/>
          </w:rPrChange>
        </w:rPr>
        <w:t>SSc</w:t>
      </w:r>
      <w:proofErr w:type="spellEnd"/>
      <w:r w:rsidR="00044EF8" w:rsidRPr="00BE161A">
        <w:rPr>
          <w:rFonts w:ascii="Arial" w:hAnsi="Arial" w:cs="Arial"/>
          <w:sz w:val="22"/>
          <w:rPrChange w:id="909" w:author="Guo, Shicheng" w:date="2018-06-14T08:58:00Z">
            <w:rPr/>
          </w:rPrChange>
        </w:rPr>
        <w:t xml:space="preserve"> patients in comparison with healthy controls was 0.78 (sensitivity: 0.87, specificity: 0.62) </w:t>
      </w:r>
      <w:r w:rsidR="00044EF8" w:rsidRPr="00BE161A">
        <w:rPr>
          <w:rFonts w:ascii="Arial" w:hAnsi="Arial" w:cs="Arial"/>
          <w:sz w:val="22"/>
          <w:highlight w:val="yellow"/>
          <w:rPrChange w:id="910" w:author="Guo, Shicheng" w:date="2018-06-14T08:58:00Z">
            <w:rPr>
              <w:highlight w:val="yellow"/>
            </w:rPr>
          </w:rPrChange>
        </w:rPr>
        <w:t>(Figure 6)</w:t>
      </w:r>
      <w:r w:rsidR="00044EF8" w:rsidRPr="00BE161A">
        <w:rPr>
          <w:rFonts w:ascii="Arial" w:hAnsi="Arial" w:cs="Arial"/>
          <w:sz w:val="22"/>
          <w:rPrChange w:id="911" w:author="Guo, Shicheng" w:date="2018-06-14T08:58:00Z">
            <w:rPr/>
          </w:rPrChange>
        </w:rPr>
        <w:t xml:space="preserve">. And in patients with RA and SLE (compared with control individuals), the AUC were much higher as 0.92 and 0.89 respectively, while the AUC for </w:t>
      </w:r>
      <w:proofErr w:type="spellStart"/>
      <w:r w:rsidR="00044EF8" w:rsidRPr="00BE161A">
        <w:rPr>
          <w:rFonts w:ascii="Arial" w:hAnsi="Arial" w:cs="Arial"/>
          <w:sz w:val="22"/>
          <w:rPrChange w:id="912" w:author="Guo, Shicheng" w:date="2018-06-14T08:58:00Z">
            <w:rPr/>
          </w:rPrChange>
        </w:rPr>
        <w:t>SSc</w:t>
      </w:r>
      <w:proofErr w:type="spellEnd"/>
      <w:r w:rsidR="00044EF8" w:rsidRPr="00BE161A">
        <w:rPr>
          <w:rFonts w:ascii="Arial" w:hAnsi="Arial" w:cs="Arial"/>
          <w:sz w:val="22"/>
          <w:rPrChange w:id="913" w:author="Guo, Shicheng" w:date="2018-06-14T08:58:00Z">
            <w:rPr/>
          </w:rPrChange>
        </w:rPr>
        <w:t xml:space="preserve"> and GD patients (compared with control individuals) were the same or relatively lower as 0.78 and 0.62 </w:t>
      </w:r>
      <w:r w:rsidR="00044EF8" w:rsidRPr="00BE161A">
        <w:rPr>
          <w:rFonts w:ascii="Arial" w:hAnsi="Arial" w:cs="Arial"/>
          <w:sz w:val="22"/>
          <w:highlight w:val="yellow"/>
          <w:rPrChange w:id="914" w:author="Guo, Shicheng" w:date="2018-06-14T08:58:00Z">
            <w:rPr>
              <w:highlight w:val="yellow"/>
            </w:rPr>
          </w:rPrChange>
        </w:rPr>
        <w:t>(Supplementary Figure 7A-7D)</w:t>
      </w:r>
      <w:r w:rsidR="00044EF8" w:rsidRPr="00BE161A">
        <w:rPr>
          <w:rFonts w:ascii="Arial" w:hAnsi="Arial" w:cs="Arial"/>
          <w:sz w:val="22"/>
          <w:rPrChange w:id="915" w:author="Guo, Shicheng" w:date="2018-06-14T08:58:00Z">
            <w:rPr/>
          </w:rPrChange>
        </w:rPr>
        <w:t>. In the analysis of RSAD2, AUC value of the 3 DMS in GD/RA/SLE/</w:t>
      </w:r>
      <w:proofErr w:type="spellStart"/>
      <w:r w:rsidR="00044EF8" w:rsidRPr="00BE161A">
        <w:rPr>
          <w:rFonts w:ascii="Arial" w:hAnsi="Arial" w:cs="Arial"/>
          <w:sz w:val="22"/>
          <w:rPrChange w:id="916" w:author="Guo, Shicheng" w:date="2018-06-14T08:58:00Z">
            <w:rPr/>
          </w:rPrChange>
        </w:rPr>
        <w:t>SSc</w:t>
      </w:r>
      <w:proofErr w:type="spellEnd"/>
      <w:r w:rsidR="00044EF8" w:rsidRPr="00BE161A">
        <w:rPr>
          <w:rFonts w:ascii="Arial" w:hAnsi="Arial" w:cs="Arial"/>
          <w:sz w:val="22"/>
          <w:rPrChange w:id="917" w:author="Guo, Shicheng" w:date="2018-06-14T08:58:00Z">
            <w:rPr/>
          </w:rPrChange>
        </w:rPr>
        <w:t xml:space="preserve"> patients in comparison with healthy controls was 0.81 (sensitivity: 0.83, specificity: 0.69) </w:t>
      </w:r>
      <w:r w:rsidR="00044EF8" w:rsidRPr="00BE161A">
        <w:rPr>
          <w:rFonts w:ascii="Arial" w:hAnsi="Arial" w:cs="Arial"/>
          <w:sz w:val="22"/>
          <w:highlight w:val="yellow"/>
          <w:rPrChange w:id="918" w:author="Guo, Shicheng" w:date="2018-06-14T08:58:00Z">
            <w:rPr>
              <w:highlight w:val="yellow"/>
            </w:rPr>
          </w:rPrChange>
        </w:rPr>
        <w:t>(Figure 6)</w:t>
      </w:r>
      <w:r w:rsidR="00044EF8" w:rsidRPr="00BE161A">
        <w:rPr>
          <w:rFonts w:ascii="Arial" w:hAnsi="Arial" w:cs="Arial"/>
          <w:sz w:val="22"/>
          <w:rPrChange w:id="919" w:author="Guo, Shicheng" w:date="2018-06-14T08:58:00Z">
            <w:rPr/>
          </w:rPrChange>
        </w:rPr>
        <w:t xml:space="preserve">. And in patients with SLE and RA (compared with control individuals), the AUC were higher as </w:t>
      </w:r>
      <w:r w:rsidR="00F83B76" w:rsidRPr="00BE161A">
        <w:rPr>
          <w:rFonts w:ascii="Arial" w:hAnsi="Arial" w:cs="Arial"/>
          <w:sz w:val="22"/>
          <w:rPrChange w:id="920" w:author="Guo, Shicheng" w:date="2018-06-14T08:58:00Z">
            <w:rPr/>
          </w:rPrChange>
        </w:rPr>
        <w:t>0.88 and</w:t>
      </w:r>
      <w:r w:rsidR="00044EF8" w:rsidRPr="00BE161A">
        <w:rPr>
          <w:rFonts w:ascii="Arial" w:hAnsi="Arial" w:cs="Arial"/>
          <w:sz w:val="22"/>
          <w:rPrChange w:id="921" w:author="Guo, Shicheng" w:date="2018-06-14T08:58:00Z">
            <w:rPr/>
          </w:rPrChange>
        </w:rPr>
        <w:t xml:space="preserve"> 0.84 respectively, while the AUC for </w:t>
      </w:r>
      <w:proofErr w:type="spellStart"/>
      <w:r w:rsidR="00F83B76" w:rsidRPr="00BE161A">
        <w:rPr>
          <w:rFonts w:ascii="Arial" w:hAnsi="Arial" w:cs="Arial"/>
          <w:sz w:val="22"/>
          <w:rPrChange w:id="922" w:author="Guo, Shicheng" w:date="2018-06-14T08:58:00Z">
            <w:rPr/>
          </w:rPrChange>
        </w:rPr>
        <w:t>SSc</w:t>
      </w:r>
      <w:proofErr w:type="spellEnd"/>
      <w:r w:rsidR="00F83B76" w:rsidRPr="00BE161A">
        <w:rPr>
          <w:rFonts w:ascii="Arial" w:hAnsi="Arial" w:cs="Arial"/>
          <w:sz w:val="22"/>
          <w:rPrChange w:id="923" w:author="Guo, Shicheng" w:date="2018-06-14T08:58:00Z">
            <w:rPr/>
          </w:rPrChange>
        </w:rPr>
        <w:t xml:space="preserve"> and </w:t>
      </w:r>
      <w:r w:rsidR="00044EF8" w:rsidRPr="00BE161A">
        <w:rPr>
          <w:rFonts w:ascii="Arial" w:hAnsi="Arial" w:cs="Arial"/>
          <w:sz w:val="22"/>
          <w:rPrChange w:id="924" w:author="Guo, Shicheng" w:date="2018-06-14T08:58:00Z">
            <w:rPr/>
          </w:rPrChange>
        </w:rPr>
        <w:t xml:space="preserve">GD patients (compared with control individuals) </w:t>
      </w:r>
      <w:r w:rsidR="00F83B76" w:rsidRPr="00BE161A">
        <w:rPr>
          <w:rFonts w:ascii="Arial" w:hAnsi="Arial" w:cs="Arial"/>
          <w:sz w:val="22"/>
          <w:rPrChange w:id="925" w:author="Guo, Shicheng" w:date="2018-06-14T08:58:00Z">
            <w:rPr/>
          </w:rPrChange>
        </w:rPr>
        <w:t>were</w:t>
      </w:r>
      <w:r w:rsidR="00044EF8" w:rsidRPr="00BE161A">
        <w:rPr>
          <w:rFonts w:ascii="Arial" w:hAnsi="Arial" w:cs="Arial"/>
          <w:sz w:val="22"/>
          <w:rPrChange w:id="926" w:author="Guo, Shicheng" w:date="2018-06-14T08:58:00Z">
            <w:rPr/>
          </w:rPrChange>
        </w:rPr>
        <w:t xml:space="preserve"> relatively lower as </w:t>
      </w:r>
      <w:r w:rsidR="00F83B76" w:rsidRPr="00BE161A">
        <w:rPr>
          <w:rFonts w:ascii="Arial" w:hAnsi="Arial" w:cs="Arial"/>
          <w:sz w:val="22"/>
          <w:rPrChange w:id="927" w:author="Guo, Shicheng" w:date="2018-06-14T08:58:00Z">
            <w:rPr/>
          </w:rPrChange>
        </w:rPr>
        <w:t>0.77 and 0.75</w:t>
      </w:r>
      <w:r w:rsidR="00044EF8" w:rsidRPr="00BE161A">
        <w:rPr>
          <w:rFonts w:ascii="Arial" w:hAnsi="Arial" w:cs="Arial"/>
          <w:sz w:val="22"/>
          <w:rPrChange w:id="928" w:author="Guo, Shicheng" w:date="2018-06-14T08:58:00Z">
            <w:rPr/>
          </w:rPrChange>
        </w:rPr>
        <w:t xml:space="preserve"> </w:t>
      </w:r>
      <w:r w:rsidR="00044EF8" w:rsidRPr="00BE161A">
        <w:rPr>
          <w:rFonts w:ascii="Arial" w:hAnsi="Arial" w:cs="Arial"/>
          <w:sz w:val="22"/>
          <w:highlight w:val="yellow"/>
          <w:rPrChange w:id="929" w:author="Guo, Shicheng" w:date="2018-06-14T08:58:00Z">
            <w:rPr>
              <w:highlight w:val="yellow"/>
            </w:rPr>
          </w:rPrChange>
        </w:rPr>
        <w:t>(Supplementary Figure</w:t>
      </w:r>
      <w:r w:rsidR="00F83B76" w:rsidRPr="00BE161A">
        <w:rPr>
          <w:rFonts w:ascii="Arial" w:hAnsi="Arial" w:cs="Arial"/>
          <w:sz w:val="22"/>
          <w:highlight w:val="yellow"/>
          <w:rPrChange w:id="930" w:author="Guo, Shicheng" w:date="2018-06-14T08:58:00Z">
            <w:rPr>
              <w:highlight w:val="yellow"/>
            </w:rPr>
          </w:rPrChange>
        </w:rPr>
        <w:t xml:space="preserve"> 8A-8</w:t>
      </w:r>
      <w:r w:rsidR="00044EF8" w:rsidRPr="00BE161A">
        <w:rPr>
          <w:rFonts w:ascii="Arial" w:hAnsi="Arial" w:cs="Arial"/>
          <w:sz w:val="22"/>
          <w:highlight w:val="yellow"/>
          <w:rPrChange w:id="931" w:author="Guo, Shicheng" w:date="2018-06-14T08:58:00Z">
            <w:rPr>
              <w:highlight w:val="yellow"/>
            </w:rPr>
          </w:rPrChange>
        </w:rPr>
        <w:t>D)</w:t>
      </w:r>
      <w:r w:rsidR="00044EF8" w:rsidRPr="00BE161A">
        <w:rPr>
          <w:rFonts w:ascii="Arial" w:hAnsi="Arial" w:cs="Arial"/>
          <w:sz w:val="22"/>
          <w:rPrChange w:id="932" w:author="Guo, Shicheng" w:date="2018-06-14T08:58:00Z">
            <w:rPr/>
          </w:rPrChange>
        </w:rPr>
        <w:t>.</w:t>
      </w:r>
    </w:p>
    <w:p w:rsidR="00871002" w:rsidRPr="00BE161A" w:rsidRDefault="00880D7E" w:rsidP="00FC1CB6">
      <w:pPr>
        <w:rPr>
          <w:rFonts w:ascii="Arial" w:hAnsi="Arial" w:cs="Arial"/>
          <w:sz w:val="22"/>
          <w:rPrChange w:id="933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934" w:author="Guo, Shicheng" w:date="2018-06-14T08:58:00Z">
            <w:rPr>
              <w:rFonts w:hint="eastAsia"/>
            </w:rPr>
          </w:rPrChange>
        </w:rPr>
        <w:t xml:space="preserve">The results of our analysis </w:t>
      </w:r>
      <w:r w:rsidR="00207783" w:rsidRPr="00BE161A">
        <w:rPr>
          <w:rFonts w:ascii="Arial" w:hAnsi="Arial" w:cs="Arial"/>
          <w:sz w:val="22"/>
          <w:rPrChange w:id="935" w:author="Guo, Shicheng" w:date="2018-06-14T08:58:00Z">
            <w:rPr/>
          </w:rPrChange>
        </w:rPr>
        <w:t>imply</w:t>
      </w:r>
      <w:r w:rsidRPr="00BE161A">
        <w:rPr>
          <w:rFonts w:ascii="Arial" w:hAnsi="Arial" w:cs="Arial"/>
          <w:sz w:val="22"/>
          <w:rPrChange w:id="936" w:author="Guo, Shicheng" w:date="2018-06-14T08:58:00Z">
            <w:rPr/>
          </w:rPrChange>
        </w:rPr>
        <w:t xml:space="preserve"> that </w:t>
      </w:r>
      <w:r w:rsidR="00207783" w:rsidRPr="00BE161A">
        <w:rPr>
          <w:rFonts w:ascii="Arial" w:hAnsi="Arial" w:cs="Arial"/>
          <w:sz w:val="22"/>
          <w:rPrChange w:id="937" w:author="Guo, Shicheng" w:date="2018-06-14T08:58:00Z">
            <w:rPr/>
          </w:rPrChange>
        </w:rPr>
        <w:t xml:space="preserve">DNA methylation levels of type-I IFN-associated genes identified can be useful biomarkers in the evaluation and diagnosis of GD, RA, SLE and </w:t>
      </w:r>
      <w:proofErr w:type="spellStart"/>
      <w:r w:rsidR="00207783" w:rsidRPr="00BE161A">
        <w:rPr>
          <w:rFonts w:ascii="Arial" w:hAnsi="Arial" w:cs="Arial"/>
          <w:sz w:val="22"/>
          <w:rPrChange w:id="938" w:author="Guo, Shicheng" w:date="2018-06-14T08:58:00Z">
            <w:rPr/>
          </w:rPrChange>
        </w:rPr>
        <w:t>SSc</w:t>
      </w:r>
      <w:proofErr w:type="spellEnd"/>
      <w:r w:rsidR="00207783" w:rsidRPr="00BE161A">
        <w:rPr>
          <w:rFonts w:ascii="Arial" w:hAnsi="Arial" w:cs="Arial"/>
          <w:sz w:val="22"/>
          <w:rPrChange w:id="939" w:author="Guo, Shicheng" w:date="2018-06-14T08:58:00Z">
            <w:rPr/>
          </w:rPrChange>
        </w:rPr>
        <w:t>. And the biomarker panel with all DMS found on the genes (IFIT1, IRF7, MX1, OAS1, USP18 and RSAD2) involved demonstrated the best diagnostic capacity, which could correctly discriminate between RA</w:t>
      </w:r>
      <w:r w:rsidR="00175604" w:rsidRPr="00BE161A">
        <w:rPr>
          <w:rFonts w:ascii="Arial" w:hAnsi="Arial" w:cs="Arial"/>
          <w:sz w:val="22"/>
          <w:rPrChange w:id="940" w:author="Guo, Shicheng" w:date="2018-06-14T08:58:00Z">
            <w:rPr/>
          </w:rPrChange>
        </w:rPr>
        <w:t xml:space="preserve"> or </w:t>
      </w:r>
      <w:proofErr w:type="spellStart"/>
      <w:r w:rsidR="00207783" w:rsidRPr="00BE161A">
        <w:rPr>
          <w:rFonts w:ascii="Arial" w:hAnsi="Arial" w:cs="Arial"/>
          <w:sz w:val="22"/>
          <w:rPrChange w:id="941" w:author="Guo, Shicheng" w:date="2018-06-14T08:58:00Z">
            <w:rPr/>
          </w:rPrChange>
        </w:rPr>
        <w:t>SSc</w:t>
      </w:r>
      <w:proofErr w:type="spellEnd"/>
      <w:r w:rsidR="00207783" w:rsidRPr="00BE161A">
        <w:rPr>
          <w:rFonts w:ascii="Arial" w:hAnsi="Arial" w:cs="Arial"/>
          <w:sz w:val="22"/>
          <w:rPrChange w:id="942" w:author="Guo, Shicheng" w:date="2018-06-14T08:58:00Z">
            <w:rPr/>
          </w:rPrChange>
        </w:rPr>
        <w:t xml:space="preserve"> patients and healthy controls.</w:t>
      </w:r>
    </w:p>
    <w:p w:rsidR="00027374" w:rsidRPr="00BE161A" w:rsidRDefault="00027374" w:rsidP="00A16373">
      <w:pPr>
        <w:rPr>
          <w:rFonts w:ascii="Arial" w:hAnsi="Arial" w:cs="Arial"/>
          <w:b/>
          <w:sz w:val="22"/>
          <w:rPrChange w:id="943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944" w:author="Guo, Shicheng" w:date="2018-06-14T08:58:00Z">
            <w:rPr>
              <w:b/>
            </w:rPr>
          </w:rPrChange>
        </w:rPr>
        <w:t>Diagnostic value</w:t>
      </w:r>
      <w:r w:rsidR="002F4A08" w:rsidRPr="00BE161A">
        <w:rPr>
          <w:rFonts w:ascii="Arial" w:hAnsi="Arial" w:cs="Arial"/>
          <w:b/>
          <w:sz w:val="22"/>
          <w:rPrChange w:id="945" w:author="Guo, Shicheng" w:date="2018-06-14T08:58:00Z">
            <w:rPr>
              <w:b/>
            </w:rPr>
          </w:rPrChange>
        </w:rPr>
        <w:t xml:space="preserve"> of IFI44L for</w:t>
      </w:r>
      <w:r w:rsidR="00556AB7" w:rsidRPr="00BE161A">
        <w:rPr>
          <w:rFonts w:ascii="Arial" w:hAnsi="Arial" w:cs="Arial"/>
          <w:b/>
          <w:sz w:val="22"/>
          <w:rPrChange w:id="946" w:author="Guo, Shicheng" w:date="2018-06-14T08:58:00Z">
            <w:rPr>
              <w:b/>
            </w:rPr>
          </w:rPrChange>
        </w:rPr>
        <w:t xml:space="preserve"> GD, RA, SLE and </w:t>
      </w:r>
      <w:proofErr w:type="spellStart"/>
      <w:r w:rsidR="00556AB7" w:rsidRPr="00BE161A">
        <w:rPr>
          <w:rFonts w:ascii="Arial" w:hAnsi="Arial" w:cs="Arial"/>
          <w:b/>
          <w:sz w:val="22"/>
          <w:rPrChange w:id="947" w:author="Guo, Shicheng" w:date="2018-06-14T08:58:00Z">
            <w:rPr>
              <w:b/>
            </w:rPr>
          </w:rPrChange>
        </w:rPr>
        <w:t>SSc</w:t>
      </w:r>
      <w:proofErr w:type="spellEnd"/>
    </w:p>
    <w:p w:rsidR="003C607C" w:rsidRPr="00BE161A" w:rsidRDefault="00875C9F" w:rsidP="0067310E">
      <w:pPr>
        <w:rPr>
          <w:rFonts w:ascii="Arial" w:hAnsi="Arial" w:cs="Arial"/>
          <w:sz w:val="22"/>
          <w:rPrChange w:id="948" w:author="Guo, Shicheng" w:date="2018-06-14T08:58:00Z">
            <w:rPr/>
          </w:rPrChange>
        </w:rPr>
      </w:pPr>
      <w:bookmarkStart w:id="949" w:name="OLE_LINK141"/>
      <w:bookmarkStart w:id="950" w:name="OLE_LINK142"/>
      <w:bookmarkStart w:id="951" w:name="OLE_LINK143"/>
      <w:bookmarkStart w:id="952" w:name="OLE_LINK135"/>
      <w:bookmarkStart w:id="953" w:name="OLE_LINK136"/>
      <w:bookmarkStart w:id="954" w:name="OLE_LINK137"/>
      <w:r w:rsidRPr="00BE161A">
        <w:rPr>
          <w:rFonts w:ascii="Arial" w:hAnsi="Arial" w:cs="Arial"/>
          <w:sz w:val="22"/>
          <w:rPrChange w:id="955" w:author="Guo, Shicheng" w:date="2018-06-14T08:58:00Z">
            <w:rPr/>
          </w:rPrChange>
        </w:rPr>
        <w:t>Previous study has identified that the methylation status of IF44L, a type I IFN-associated gene, could be utilized as the biomarker for diagnosis of autoimmune diseases</w:t>
      </w:r>
      <w:bookmarkStart w:id="956" w:name="OLE_LINK146"/>
      <w:bookmarkStart w:id="957" w:name="OLE_LINK147"/>
      <w:bookmarkStart w:id="958" w:name="OLE_LINK148"/>
      <w:r w:rsidR="009B4739" w:rsidRPr="00BE161A">
        <w:rPr>
          <w:rFonts w:ascii="Arial" w:hAnsi="Arial" w:cs="Arial"/>
          <w:sz w:val="22"/>
          <w:rPrChange w:id="959" w:author="Guo, Shicheng" w:date="2018-06-14T08:58:00Z">
            <w:rPr/>
          </w:rPrChange>
        </w:rPr>
        <w:t xml:space="preserve"> </w:t>
      </w:r>
      <w:r w:rsidR="00330C94" w:rsidRPr="00BE161A">
        <w:rPr>
          <w:rFonts w:ascii="Arial" w:hAnsi="Arial" w:cs="Arial"/>
          <w:sz w:val="22"/>
          <w:rPrChange w:id="960" w:author="Guo, Shicheng" w:date="2018-06-14T08:58:00Z">
            <w:rPr/>
          </w:rPrChange>
        </w:rPr>
        <w:fldChar w:fldCharType="begin">
          <w:fldData xml:space="preserve">PEVuZE5vdGU+PENpdGU+PEF1dGhvcj5aaGFvPC9BdXRob3I+PFllYXI+MjAxNjwvWWVhcj48UmVj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=
</w:fldData>
        </w:fldChar>
      </w:r>
      <w:r w:rsidR="00180125" w:rsidRPr="00BE161A">
        <w:rPr>
          <w:rFonts w:ascii="Arial" w:hAnsi="Arial" w:cs="Arial"/>
          <w:sz w:val="22"/>
          <w:rPrChange w:id="961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962" w:author="Guo, Shicheng" w:date="2018-06-14T08:58:00Z">
            <w:rPr/>
          </w:rPrChange>
        </w:rPr>
        <w:fldChar w:fldCharType="begin">
          <w:fldData xml:space="preserve">PEVuZE5vdGU+PENpdGU+PEF1dGhvcj5aaGFvPC9BdXRob3I+PFllYXI+MjAxNjwvWWVhcj48UmVj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=
</w:fldData>
        </w:fldChar>
      </w:r>
      <w:r w:rsidR="00180125" w:rsidRPr="00BE161A">
        <w:rPr>
          <w:rFonts w:ascii="Arial" w:hAnsi="Arial" w:cs="Arial"/>
          <w:sz w:val="22"/>
          <w:rPrChange w:id="963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964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965" w:author="Guo, Shicheng" w:date="2018-06-14T08:58:00Z">
            <w:rPr/>
          </w:rPrChange>
        </w:rPr>
        <w:fldChar w:fldCharType="end"/>
      </w:r>
      <w:r w:rsidR="00330C94" w:rsidRPr="00BE161A">
        <w:rPr>
          <w:rFonts w:ascii="Arial" w:hAnsi="Arial" w:cs="Arial"/>
          <w:sz w:val="22"/>
          <w:rPrChange w:id="966" w:author="Guo, Shicheng" w:date="2018-06-14T08:58:00Z">
            <w:rPr/>
          </w:rPrChange>
        </w:rPr>
      </w:r>
      <w:r w:rsidR="00330C94" w:rsidRPr="00BE161A">
        <w:rPr>
          <w:rFonts w:ascii="Arial" w:hAnsi="Arial" w:cs="Arial"/>
          <w:sz w:val="22"/>
          <w:rPrChange w:id="967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968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969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970" w:author="Guo, Shicheng" w:date="2018-06-14T08:58:00Z">
            <w:rPr/>
          </w:rPrChange>
        </w:rPr>
        <w:instrText xml:space="preserve"> HYPERLINK \l "_ENREF_20" \o "Zhao, 2016 #167" </w:instrText>
      </w:r>
      <w:r w:rsidR="00BE161A" w:rsidRPr="00BE161A">
        <w:rPr>
          <w:rFonts w:ascii="Arial" w:hAnsi="Arial" w:cs="Arial"/>
          <w:sz w:val="22"/>
          <w:rPrChange w:id="971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972" w:author="Guo, Shicheng" w:date="2018-06-14T08:58:00Z">
            <w:rPr>
              <w:noProof/>
            </w:rPr>
          </w:rPrChange>
        </w:rPr>
        <w:t>20</w:t>
      </w:r>
      <w:r w:rsidR="00BE161A" w:rsidRPr="00BE161A">
        <w:rPr>
          <w:rFonts w:ascii="Arial" w:hAnsi="Arial" w:cs="Arial"/>
          <w:noProof/>
          <w:sz w:val="22"/>
          <w:rPrChange w:id="973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974" w:author="Guo, Shicheng" w:date="2018-06-14T08:58:00Z">
            <w:rPr>
              <w:noProof/>
            </w:rPr>
          </w:rPrChange>
        </w:rPr>
        <w:t>]</w:t>
      </w:r>
      <w:r w:rsidR="00330C94" w:rsidRPr="00BE161A">
        <w:rPr>
          <w:rFonts w:ascii="Arial" w:hAnsi="Arial" w:cs="Arial"/>
          <w:sz w:val="22"/>
          <w:rPrChange w:id="975" w:author="Guo, Shicheng" w:date="2018-06-14T08:58:00Z">
            <w:rPr/>
          </w:rPrChange>
        </w:rPr>
        <w:fldChar w:fldCharType="end"/>
      </w:r>
      <w:bookmarkEnd w:id="956"/>
      <w:bookmarkEnd w:id="957"/>
      <w:bookmarkEnd w:id="958"/>
      <w:r w:rsidR="009B4739" w:rsidRPr="00BE161A">
        <w:rPr>
          <w:rFonts w:ascii="Arial" w:hAnsi="Arial" w:cs="Arial"/>
          <w:sz w:val="22"/>
          <w:rPrChange w:id="976" w:author="Guo, Shicheng" w:date="2018-06-14T08:58:00Z">
            <w:rPr/>
          </w:rPrChange>
        </w:rPr>
        <w:t>. More</w:t>
      </w:r>
      <w:r w:rsidR="00525967" w:rsidRPr="00BE161A">
        <w:rPr>
          <w:rFonts w:ascii="Arial" w:hAnsi="Arial" w:cs="Arial"/>
          <w:sz w:val="22"/>
          <w:rPrChange w:id="977" w:author="Guo, Shicheng" w:date="2018-06-14T08:58:00Z">
            <w:rPr/>
          </w:rPrChange>
        </w:rPr>
        <w:t>o</w:t>
      </w:r>
      <w:r w:rsidR="009B4739" w:rsidRPr="00BE161A">
        <w:rPr>
          <w:rFonts w:ascii="Arial" w:hAnsi="Arial" w:cs="Arial"/>
          <w:sz w:val="22"/>
          <w:rPrChange w:id="978" w:author="Guo, Shicheng" w:date="2018-06-14T08:58:00Z">
            <w:rPr/>
          </w:rPrChange>
        </w:rPr>
        <w:t>v</w:t>
      </w:r>
      <w:r w:rsidR="00525967" w:rsidRPr="00BE161A">
        <w:rPr>
          <w:rFonts w:ascii="Arial" w:hAnsi="Arial" w:cs="Arial"/>
          <w:sz w:val="22"/>
          <w:rPrChange w:id="979" w:author="Guo, Shicheng" w:date="2018-06-14T08:58:00Z">
            <w:rPr/>
          </w:rPrChange>
        </w:rPr>
        <w:t>er, in our inte</w:t>
      </w:r>
      <w:r w:rsidR="00DF3ABD" w:rsidRPr="00BE161A">
        <w:rPr>
          <w:rFonts w:ascii="Arial" w:hAnsi="Arial" w:cs="Arial"/>
          <w:sz w:val="22"/>
          <w:rPrChange w:id="980" w:author="Guo, Shicheng" w:date="2018-06-14T08:58:00Z">
            <w:rPr/>
          </w:rPrChange>
        </w:rPr>
        <w:t>gration analysis, we also found</w:t>
      </w:r>
      <w:r w:rsidR="00525967" w:rsidRPr="00BE161A">
        <w:rPr>
          <w:rFonts w:ascii="Arial" w:hAnsi="Arial" w:cs="Arial"/>
          <w:sz w:val="22"/>
          <w:rPrChange w:id="981" w:author="Guo, Shicheng" w:date="2018-06-14T08:58:00Z">
            <w:rPr/>
          </w:rPrChange>
        </w:rPr>
        <w:t xml:space="preserve"> the significant hypo-methylation status of IFI44L in the four kinds of autoimmune diseases. Therefore, to further assess the diagnostic value of IFI44L in </w:t>
      </w:r>
      <w:bookmarkStart w:id="982" w:name="OLE_LINK138"/>
      <w:bookmarkStart w:id="983" w:name="OLE_LINK139"/>
      <w:bookmarkStart w:id="984" w:name="OLE_LINK140"/>
      <w:r w:rsidR="00E50E01" w:rsidRPr="00BE161A">
        <w:rPr>
          <w:rFonts w:ascii="Arial" w:hAnsi="Arial" w:cs="Arial"/>
          <w:sz w:val="22"/>
          <w:rPrChange w:id="985" w:author="Guo, Shicheng" w:date="2018-06-14T08:58:00Z">
            <w:rPr/>
          </w:rPrChange>
        </w:rPr>
        <w:t xml:space="preserve">GD, RA, SLE and </w:t>
      </w:r>
      <w:proofErr w:type="spellStart"/>
      <w:r w:rsidR="00E50E01" w:rsidRPr="00BE161A">
        <w:rPr>
          <w:rFonts w:ascii="Arial" w:hAnsi="Arial" w:cs="Arial"/>
          <w:sz w:val="22"/>
          <w:rPrChange w:id="986" w:author="Guo, Shicheng" w:date="2018-06-14T08:58:00Z">
            <w:rPr/>
          </w:rPrChange>
        </w:rPr>
        <w:t>SSc</w:t>
      </w:r>
      <w:bookmarkEnd w:id="982"/>
      <w:bookmarkEnd w:id="983"/>
      <w:bookmarkEnd w:id="984"/>
      <w:proofErr w:type="spellEnd"/>
      <w:r w:rsidR="00E50E01" w:rsidRPr="00BE161A">
        <w:rPr>
          <w:rFonts w:ascii="Arial" w:hAnsi="Arial" w:cs="Arial"/>
          <w:sz w:val="22"/>
          <w:rPrChange w:id="987" w:author="Guo, Shicheng" w:date="2018-06-14T08:58:00Z">
            <w:rPr/>
          </w:rPrChange>
        </w:rPr>
        <w:t xml:space="preserve">, </w:t>
      </w:r>
      <w:bookmarkStart w:id="988" w:name="OLE_LINK1"/>
      <w:r w:rsidR="00525967" w:rsidRPr="00BE161A">
        <w:rPr>
          <w:rFonts w:ascii="Arial" w:hAnsi="Arial" w:cs="Arial"/>
          <w:sz w:val="22"/>
          <w:rPrChange w:id="989" w:author="Guo, Shicheng" w:date="2018-06-14T08:58:00Z">
            <w:rPr/>
          </w:rPrChange>
        </w:rPr>
        <w:t>logistic regression analysis based on the methylation status of</w:t>
      </w:r>
      <w:r w:rsidR="008B39A1" w:rsidRPr="00BE161A">
        <w:rPr>
          <w:rFonts w:ascii="Arial" w:hAnsi="Arial" w:cs="Arial"/>
          <w:sz w:val="22"/>
          <w:rPrChange w:id="990" w:author="Guo, Shicheng" w:date="2018-06-14T08:58:00Z">
            <w:rPr/>
          </w:rPrChange>
        </w:rPr>
        <w:t xml:space="preserve"> IFI44L </w:t>
      </w:r>
      <w:r w:rsidR="005666F3" w:rsidRPr="00BE161A">
        <w:rPr>
          <w:rFonts w:ascii="Arial" w:hAnsi="Arial" w:cs="Arial"/>
          <w:sz w:val="22"/>
          <w:rPrChange w:id="991" w:author="Guo, Shicheng" w:date="2018-06-14T08:58:00Z">
            <w:rPr/>
          </w:rPrChange>
        </w:rPr>
        <w:t xml:space="preserve">were conducted </w:t>
      </w:r>
      <w:r w:rsidR="008B39A1" w:rsidRPr="00BE161A">
        <w:rPr>
          <w:rFonts w:ascii="Arial" w:hAnsi="Arial" w:cs="Arial"/>
          <w:sz w:val="22"/>
          <w:rPrChange w:id="992" w:author="Guo, Shicheng" w:date="2018-06-14T08:58:00Z">
            <w:rPr/>
          </w:rPrChange>
        </w:rPr>
        <w:t>in CD4+ and CD8+ T cells, respectively.</w:t>
      </w:r>
      <w:bookmarkEnd w:id="949"/>
      <w:bookmarkEnd w:id="950"/>
      <w:bookmarkEnd w:id="951"/>
      <w:bookmarkEnd w:id="952"/>
      <w:bookmarkEnd w:id="953"/>
      <w:bookmarkEnd w:id="954"/>
      <w:bookmarkEnd w:id="988"/>
    </w:p>
    <w:p w:rsidR="009B4739" w:rsidRPr="00BE161A" w:rsidRDefault="009B4739" w:rsidP="009B4739">
      <w:pPr>
        <w:rPr>
          <w:rFonts w:ascii="Arial" w:hAnsi="Arial" w:cs="Arial"/>
          <w:sz w:val="22"/>
          <w:rPrChange w:id="993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994" w:author="Guo, Shicheng" w:date="2018-06-14T08:58:00Z">
            <w:rPr/>
          </w:rPrChange>
        </w:rPr>
        <w:t xml:space="preserve">We constructed the receiver operating characteristic (ROC) curve in both CD4+ and CD8+ T cells to depict the diagnostic ability of </w:t>
      </w:r>
      <w:bookmarkStart w:id="995" w:name="OLE_LINK8"/>
      <w:r w:rsidRPr="00BE161A">
        <w:rPr>
          <w:rFonts w:ascii="Arial" w:hAnsi="Arial" w:cs="Arial"/>
          <w:sz w:val="22"/>
          <w:rPrChange w:id="996" w:author="Guo, Shicheng" w:date="2018-06-14T08:58:00Z">
            <w:rPr/>
          </w:rPrChange>
        </w:rPr>
        <w:t>cg06872964</w:t>
      </w:r>
      <w:bookmarkEnd w:id="995"/>
      <w:r w:rsidRPr="00BE161A">
        <w:rPr>
          <w:rFonts w:ascii="Arial" w:hAnsi="Arial" w:cs="Arial"/>
          <w:sz w:val="22"/>
          <w:rPrChange w:id="997" w:author="Guo, Shicheng" w:date="2018-06-14T08:58:00Z">
            <w:rPr/>
          </w:rPrChange>
        </w:rPr>
        <w:t xml:space="preserve"> for </w:t>
      </w:r>
      <w:r w:rsidR="00A15149" w:rsidRPr="00BE161A">
        <w:rPr>
          <w:rFonts w:ascii="Arial" w:hAnsi="Arial" w:cs="Arial"/>
          <w:sz w:val="22"/>
          <w:rPrChange w:id="998" w:author="Guo, Shicheng" w:date="2018-06-14T08:58:00Z">
            <w:rPr/>
          </w:rPrChange>
        </w:rPr>
        <w:t>the</w:t>
      </w:r>
      <w:r w:rsidRPr="00BE161A">
        <w:rPr>
          <w:rFonts w:ascii="Arial" w:hAnsi="Arial" w:cs="Arial"/>
          <w:sz w:val="22"/>
          <w:rPrChange w:id="999" w:author="Guo, Shicheng" w:date="2018-06-14T08:58:00Z">
            <w:rPr/>
          </w:rPrChange>
        </w:rPr>
        <w:t xml:space="preserve"> </w:t>
      </w:r>
      <w:r w:rsidR="00B4255C" w:rsidRPr="00BE161A">
        <w:rPr>
          <w:rFonts w:ascii="Arial" w:hAnsi="Arial" w:cs="Arial"/>
          <w:sz w:val="22"/>
          <w:rPrChange w:id="1000" w:author="Guo, Shicheng" w:date="2018-06-14T08:58:00Z">
            <w:rPr/>
          </w:rPrChange>
        </w:rPr>
        <w:t xml:space="preserve">above </w:t>
      </w:r>
      <w:r w:rsidRPr="00BE161A">
        <w:rPr>
          <w:rFonts w:ascii="Arial" w:hAnsi="Arial" w:cs="Arial"/>
          <w:sz w:val="22"/>
          <w:rPrChange w:id="1001" w:author="Guo, Shicheng" w:date="2018-06-14T08:58:00Z">
            <w:rPr/>
          </w:rPrChange>
        </w:rPr>
        <w:t xml:space="preserve">autoimmune diseases, which is the </w:t>
      </w:r>
      <w:proofErr w:type="spellStart"/>
      <w:r w:rsidRPr="00BE161A">
        <w:rPr>
          <w:rFonts w:ascii="Arial" w:hAnsi="Arial" w:cs="Arial"/>
          <w:sz w:val="22"/>
          <w:rPrChange w:id="1002" w:author="Guo, Shicheng" w:date="2018-06-14T08:58:00Z">
            <w:rPr/>
          </w:rPrChange>
        </w:rPr>
        <w:t>hypomethylated</w:t>
      </w:r>
      <w:proofErr w:type="spellEnd"/>
      <w:r w:rsidRPr="00BE161A">
        <w:rPr>
          <w:rFonts w:ascii="Arial" w:hAnsi="Arial" w:cs="Arial"/>
          <w:sz w:val="22"/>
          <w:rPrChange w:id="1003" w:author="Guo, Shicheng" w:date="2018-06-14T08:58:00Z">
            <w:rPr/>
          </w:rPrChange>
        </w:rPr>
        <w:t xml:space="preserve"> </w:t>
      </w:r>
      <w:proofErr w:type="spellStart"/>
      <w:r w:rsidRPr="00BE161A">
        <w:rPr>
          <w:rFonts w:ascii="Arial" w:hAnsi="Arial" w:cs="Arial"/>
          <w:sz w:val="22"/>
          <w:rPrChange w:id="1004" w:author="Guo, Shicheng" w:date="2018-06-14T08:58:00Z">
            <w:rPr/>
          </w:rPrChange>
        </w:rPr>
        <w:t>CpG</w:t>
      </w:r>
      <w:proofErr w:type="spellEnd"/>
      <w:r w:rsidRPr="00BE161A">
        <w:rPr>
          <w:rFonts w:ascii="Arial" w:hAnsi="Arial" w:cs="Arial"/>
          <w:sz w:val="22"/>
          <w:rPrChange w:id="1005" w:author="Guo, Shicheng" w:date="2018-06-14T08:58:00Z">
            <w:rPr/>
          </w:rPrChange>
        </w:rPr>
        <w:t xml:space="preserve"> site mentioned in the research </w:t>
      </w:r>
      <w:r w:rsidRPr="00BE161A">
        <w:rPr>
          <w:rFonts w:ascii="Arial" w:hAnsi="Arial" w:cs="Arial"/>
          <w:sz w:val="22"/>
          <w:rPrChange w:id="1006" w:author="Guo, Shicheng" w:date="2018-06-14T08:58:00Z">
            <w:rPr/>
          </w:rPrChange>
        </w:rPr>
        <w:fldChar w:fldCharType="begin">
          <w:fldData xml:space="preserve">PEVuZE5vdGU+PENpdGU+PEF1dGhvcj5aaGFvPC9BdXRob3I+PFllYXI+MjAxNjwvWWVhcj48UmVj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=
</w:fldData>
        </w:fldChar>
      </w:r>
      <w:r w:rsidR="00180125" w:rsidRPr="00BE161A">
        <w:rPr>
          <w:rFonts w:ascii="Arial" w:hAnsi="Arial" w:cs="Arial"/>
          <w:sz w:val="22"/>
          <w:rPrChange w:id="1007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008" w:author="Guo, Shicheng" w:date="2018-06-14T08:58:00Z">
            <w:rPr/>
          </w:rPrChange>
        </w:rPr>
        <w:fldChar w:fldCharType="begin">
          <w:fldData xml:space="preserve">PEVuZE5vdGU+PENpdGU+PEF1dGhvcj5aaGFvPC9BdXRob3I+PFllYXI+MjAxNjwvWWVhcj48UmVj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=
</w:fldData>
        </w:fldChar>
      </w:r>
      <w:r w:rsidR="00180125" w:rsidRPr="00BE161A">
        <w:rPr>
          <w:rFonts w:ascii="Arial" w:hAnsi="Arial" w:cs="Arial"/>
          <w:sz w:val="22"/>
          <w:rPrChange w:id="1009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010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011" w:author="Guo, Shicheng" w:date="2018-06-14T08:58:00Z">
            <w:rPr/>
          </w:rPrChange>
        </w:rPr>
        <w:fldChar w:fldCharType="end"/>
      </w:r>
      <w:r w:rsidRPr="00BE161A">
        <w:rPr>
          <w:rFonts w:ascii="Arial" w:hAnsi="Arial" w:cs="Arial"/>
          <w:sz w:val="22"/>
          <w:rPrChange w:id="1012" w:author="Guo, Shicheng" w:date="2018-06-14T08:58:00Z">
            <w:rPr/>
          </w:rPrChange>
        </w:rPr>
      </w:r>
      <w:r w:rsidRPr="00BE161A">
        <w:rPr>
          <w:rFonts w:ascii="Arial" w:hAnsi="Arial" w:cs="Arial"/>
          <w:sz w:val="22"/>
          <w:rPrChange w:id="1013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014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015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016" w:author="Guo, Shicheng" w:date="2018-06-14T08:58:00Z">
            <w:rPr/>
          </w:rPrChange>
        </w:rPr>
        <w:instrText xml:space="preserve"> HYPERLINK \l "_ENREF_20" \o "Zhao, 2016 #167" </w:instrText>
      </w:r>
      <w:r w:rsidR="00BE161A" w:rsidRPr="00BE161A">
        <w:rPr>
          <w:rFonts w:ascii="Arial" w:hAnsi="Arial" w:cs="Arial"/>
          <w:sz w:val="22"/>
          <w:rPrChange w:id="1017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018" w:author="Guo, Shicheng" w:date="2018-06-14T08:58:00Z">
            <w:rPr>
              <w:noProof/>
            </w:rPr>
          </w:rPrChange>
        </w:rPr>
        <w:t>20</w:t>
      </w:r>
      <w:r w:rsidR="00BE161A" w:rsidRPr="00BE161A">
        <w:rPr>
          <w:rFonts w:ascii="Arial" w:hAnsi="Arial" w:cs="Arial"/>
          <w:noProof/>
          <w:sz w:val="22"/>
          <w:rPrChange w:id="1019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020" w:author="Guo, Shicheng" w:date="2018-06-14T08:58:00Z">
            <w:rPr>
              <w:noProof/>
            </w:rPr>
          </w:rPrChange>
        </w:rPr>
        <w:t>]</w:t>
      </w:r>
      <w:r w:rsidRPr="00BE161A">
        <w:rPr>
          <w:rFonts w:ascii="Arial" w:hAnsi="Arial" w:cs="Arial"/>
          <w:sz w:val="22"/>
          <w:rPrChange w:id="1021" w:author="Guo, Shicheng" w:date="2018-06-14T08:58:00Z">
            <w:rPr/>
          </w:rPrChange>
        </w:rPr>
        <w:fldChar w:fldCharType="end"/>
      </w:r>
      <w:r w:rsidRPr="00BE161A">
        <w:rPr>
          <w:rFonts w:ascii="Arial" w:hAnsi="Arial" w:cs="Arial"/>
          <w:sz w:val="22"/>
          <w:rPrChange w:id="1022" w:author="Guo, Shicheng" w:date="2018-06-14T08:58:00Z">
            <w:rPr/>
          </w:rPrChange>
        </w:rPr>
        <w:t xml:space="preserve"> and meanwhile covered by Illumina Human Methylation 450K </w:t>
      </w:r>
      <w:proofErr w:type="spellStart"/>
      <w:r w:rsidRPr="00BE161A">
        <w:rPr>
          <w:rFonts w:ascii="Arial" w:hAnsi="Arial" w:cs="Arial"/>
          <w:sz w:val="22"/>
          <w:rPrChange w:id="1023" w:author="Guo, Shicheng" w:date="2018-06-14T08:58:00Z">
            <w:rPr/>
          </w:rPrChange>
        </w:rPr>
        <w:t>BeadChip</w:t>
      </w:r>
      <w:proofErr w:type="spellEnd"/>
      <w:r w:rsidRPr="00BE161A">
        <w:rPr>
          <w:rFonts w:ascii="Arial" w:hAnsi="Arial" w:cs="Arial"/>
          <w:sz w:val="22"/>
          <w:rPrChange w:id="1024" w:author="Guo, Shicheng" w:date="2018-06-14T08:58:00Z">
            <w:rPr/>
          </w:rPrChange>
        </w:rPr>
        <w:t>. The result revealed that the AUC value of the site in GD/RA/SLE/</w:t>
      </w:r>
      <w:proofErr w:type="spellStart"/>
      <w:r w:rsidRPr="00BE161A">
        <w:rPr>
          <w:rFonts w:ascii="Arial" w:hAnsi="Arial" w:cs="Arial"/>
          <w:sz w:val="22"/>
          <w:rPrChange w:id="1025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026" w:author="Guo, Shicheng" w:date="2018-06-14T08:58:00Z">
            <w:rPr/>
          </w:rPrChange>
        </w:rPr>
        <w:t xml:space="preserve"> patients in comparison with control individuals for CD4+ subset was </w:t>
      </w:r>
      <w:r w:rsidR="007F202A" w:rsidRPr="00BE161A">
        <w:rPr>
          <w:rFonts w:ascii="Arial" w:hAnsi="Arial" w:cs="Arial"/>
          <w:sz w:val="22"/>
          <w:rPrChange w:id="1027" w:author="Guo, Shicheng" w:date="2018-06-14T08:58:00Z">
            <w:rPr/>
          </w:rPrChange>
        </w:rPr>
        <w:t>0.80 (sensitivity: 0.78, specificity: 0.74</w:t>
      </w:r>
      <w:r w:rsidRPr="00BE161A">
        <w:rPr>
          <w:rFonts w:ascii="Arial" w:hAnsi="Arial" w:cs="Arial"/>
          <w:sz w:val="22"/>
          <w:rPrChange w:id="1028" w:author="Guo, Shicheng" w:date="2018-06-14T08:58:00Z">
            <w:rPr/>
          </w:rPrChange>
        </w:rPr>
        <w:t xml:space="preserve">) </w:t>
      </w:r>
      <w:r w:rsidR="00886ABC" w:rsidRPr="00BE161A">
        <w:rPr>
          <w:rFonts w:ascii="Arial" w:hAnsi="Arial" w:cs="Arial"/>
          <w:sz w:val="22"/>
          <w:highlight w:val="yellow"/>
          <w:rPrChange w:id="1029" w:author="Guo, Shicheng" w:date="2018-06-14T08:58:00Z">
            <w:rPr>
              <w:highlight w:val="yellow"/>
            </w:rPr>
          </w:rPrChange>
        </w:rPr>
        <w:t>(Supplementary Figure 9</w:t>
      </w:r>
      <w:r w:rsidRPr="00BE161A">
        <w:rPr>
          <w:rFonts w:ascii="Arial" w:hAnsi="Arial" w:cs="Arial"/>
          <w:sz w:val="22"/>
          <w:highlight w:val="yellow"/>
          <w:rPrChange w:id="1030" w:author="Guo, Shicheng" w:date="2018-06-14T08:58:00Z">
            <w:rPr>
              <w:highlight w:val="yellow"/>
            </w:rPr>
          </w:rPrChange>
        </w:rPr>
        <w:t>A)</w:t>
      </w:r>
      <w:r w:rsidRPr="00BE161A">
        <w:rPr>
          <w:rFonts w:ascii="Arial" w:hAnsi="Arial" w:cs="Arial"/>
          <w:sz w:val="22"/>
          <w:rPrChange w:id="1031" w:author="Guo, Shicheng" w:date="2018-06-14T08:58:00Z">
            <w:rPr/>
          </w:rPrChange>
        </w:rPr>
        <w:t xml:space="preserve">. In patients with SLE (compared with healthy controls), the AUC was much higher as 0.89, while the AUC for </w:t>
      </w:r>
      <w:proofErr w:type="spellStart"/>
      <w:r w:rsidRPr="00BE161A">
        <w:rPr>
          <w:rFonts w:ascii="Arial" w:hAnsi="Arial" w:cs="Arial"/>
          <w:sz w:val="22"/>
          <w:rPrChange w:id="1032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033" w:author="Guo, Shicheng" w:date="2018-06-14T08:58:00Z">
            <w:rPr/>
          </w:rPrChange>
        </w:rPr>
        <w:t xml:space="preserve">, RA and GD patients (compared with healthy controls) were relatively lower as 0.78, 0.78 and 0.58 respectively </w:t>
      </w:r>
      <w:r w:rsidR="00886ABC" w:rsidRPr="00BE161A">
        <w:rPr>
          <w:rFonts w:ascii="Arial" w:hAnsi="Arial" w:cs="Arial"/>
          <w:sz w:val="22"/>
          <w:highlight w:val="yellow"/>
          <w:rPrChange w:id="1034" w:author="Guo, Shicheng" w:date="2018-06-14T08:58:00Z">
            <w:rPr>
              <w:highlight w:val="yellow"/>
            </w:rPr>
          </w:rPrChange>
        </w:rPr>
        <w:t>(Figure 7A-7</w:t>
      </w:r>
      <w:r w:rsidRPr="00BE161A">
        <w:rPr>
          <w:rFonts w:ascii="Arial" w:hAnsi="Arial" w:cs="Arial"/>
          <w:sz w:val="22"/>
          <w:highlight w:val="yellow"/>
          <w:rPrChange w:id="1035" w:author="Guo, Shicheng" w:date="2018-06-14T08:58:00Z">
            <w:rPr>
              <w:highlight w:val="yellow"/>
            </w:rPr>
          </w:rPrChange>
        </w:rPr>
        <w:t>D)</w:t>
      </w:r>
      <w:r w:rsidRPr="00BE161A">
        <w:rPr>
          <w:rFonts w:ascii="Arial" w:hAnsi="Arial" w:cs="Arial"/>
          <w:sz w:val="22"/>
          <w:rPrChange w:id="1036" w:author="Guo, Shicheng" w:date="2018-06-14T08:58:00Z">
            <w:rPr/>
          </w:rPrChange>
        </w:rPr>
        <w:t>. And the result for CD8+ subset showed that the AUC value of the site in GD/</w:t>
      </w:r>
      <w:proofErr w:type="spellStart"/>
      <w:r w:rsidRPr="00BE161A">
        <w:rPr>
          <w:rFonts w:ascii="Arial" w:hAnsi="Arial" w:cs="Arial"/>
          <w:sz w:val="22"/>
          <w:rPrChange w:id="1037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038" w:author="Guo, Shicheng" w:date="2018-06-14T08:58:00Z">
            <w:rPr/>
          </w:rPrChange>
        </w:rPr>
        <w:t xml:space="preserve"> patients in comparison with control </w:t>
      </w:r>
      <w:r w:rsidRPr="00BE161A">
        <w:rPr>
          <w:rFonts w:ascii="Arial" w:hAnsi="Arial" w:cs="Arial"/>
          <w:sz w:val="22"/>
          <w:rPrChange w:id="1039" w:author="Guo, Shicheng" w:date="2018-06-14T08:58:00Z">
            <w:rPr/>
          </w:rPrChange>
        </w:rPr>
        <w:lastRenderedPageBreak/>
        <w:t>individuals was 0.65 (sens</w:t>
      </w:r>
      <w:r w:rsidR="003E190F" w:rsidRPr="00BE161A">
        <w:rPr>
          <w:rFonts w:ascii="Arial" w:hAnsi="Arial" w:cs="Arial"/>
          <w:sz w:val="22"/>
          <w:rPrChange w:id="1040" w:author="Guo, Shicheng" w:date="2018-06-14T08:58:00Z">
            <w:rPr/>
          </w:rPrChange>
        </w:rPr>
        <w:t>itivity: 0.93, specificity: 0.34</w:t>
      </w:r>
      <w:r w:rsidRPr="00BE161A">
        <w:rPr>
          <w:rFonts w:ascii="Arial" w:hAnsi="Arial" w:cs="Arial"/>
          <w:sz w:val="22"/>
          <w:rPrChange w:id="1041" w:author="Guo, Shicheng" w:date="2018-06-14T08:58:00Z">
            <w:rPr/>
          </w:rPrChange>
        </w:rPr>
        <w:t xml:space="preserve">) </w:t>
      </w:r>
      <w:r w:rsidRPr="00BE161A">
        <w:rPr>
          <w:rFonts w:ascii="Arial" w:hAnsi="Arial" w:cs="Arial"/>
          <w:sz w:val="22"/>
          <w:highlight w:val="yellow"/>
          <w:rPrChange w:id="1042" w:author="Guo, Shicheng" w:date="2018-06-14T08:58:00Z">
            <w:rPr>
              <w:highlight w:val="yellow"/>
            </w:rPr>
          </w:rPrChange>
        </w:rPr>
        <w:t xml:space="preserve">(Supplementary </w:t>
      </w:r>
      <w:r w:rsidR="00886ABC" w:rsidRPr="00BE161A">
        <w:rPr>
          <w:rFonts w:ascii="Arial" w:hAnsi="Arial" w:cs="Arial"/>
          <w:sz w:val="22"/>
          <w:highlight w:val="yellow"/>
          <w:rPrChange w:id="1043" w:author="Guo, Shicheng" w:date="2018-06-14T08:58:00Z">
            <w:rPr>
              <w:highlight w:val="yellow"/>
            </w:rPr>
          </w:rPrChange>
        </w:rPr>
        <w:t>Figure 9</w:t>
      </w:r>
      <w:r w:rsidRPr="00BE161A">
        <w:rPr>
          <w:rFonts w:ascii="Arial" w:hAnsi="Arial" w:cs="Arial"/>
          <w:sz w:val="22"/>
          <w:highlight w:val="yellow"/>
          <w:rPrChange w:id="1044" w:author="Guo, Shicheng" w:date="2018-06-14T08:58:00Z">
            <w:rPr>
              <w:highlight w:val="yellow"/>
            </w:rPr>
          </w:rPrChange>
        </w:rPr>
        <w:t>B)</w:t>
      </w:r>
      <w:r w:rsidRPr="00BE161A">
        <w:rPr>
          <w:rFonts w:ascii="Arial" w:hAnsi="Arial" w:cs="Arial"/>
          <w:sz w:val="22"/>
          <w:rPrChange w:id="1045" w:author="Guo, Shicheng" w:date="2018-06-14T08:58:00Z">
            <w:rPr/>
          </w:rPrChange>
        </w:rPr>
        <w:t>. In patien</w:t>
      </w:r>
      <w:r w:rsidR="00A80DE8" w:rsidRPr="00BE161A">
        <w:rPr>
          <w:rFonts w:ascii="Arial" w:hAnsi="Arial" w:cs="Arial"/>
          <w:sz w:val="22"/>
          <w:rPrChange w:id="1046" w:author="Guo, Shicheng" w:date="2018-06-14T08:58:00Z">
            <w:rPr/>
          </w:rPrChange>
        </w:rPr>
        <w:t xml:space="preserve">ts with </w:t>
      </w:r>
      <w:proofErr w:type="spellStart"/>
      <w:r w:rsidR="00A80DE8" w:rsidRPr="00BE161A">
        <w:rPr>
          <w:rFonts w:ascii="Arial" w:hAnsi="Arial" w:cs="Arial"/>
          <w:sz w:val="22"/>
          <w:rPrChange w:id="1047" w:author="Guo, Shicheng" w:date="2018-06-14T08:58:00Z">
            <w:rPr/>
          </w:rPrChange>
        </w:rPr>
        <w:t>SSc</w:t>
      </w:r>
      <w:proofErr w:type="spellEnd"/>
      <w:r w:rsidR="00A80DE8" w:rsidRPr="00BE161A">
        <w:rPr>
          <w:rFonts w:ascii="Arial" w:hAnsi="Arial" w:cs="Arial"/>
          <w:sz w:val="22"/>
          <w:rPrChange w:id="1048" w:author="Guo, Shicheng" w:date="2018-06-14T08:58:00Z">
            <w:rPr/>
          </w:rPrChange>
        </w:rPr>
        <w:t xml:space="preserve"> and GD</w:t>
      </w:r>
      <w:r w:rsidR="003E190F" w:rsidRPr="00BE161A">
        <w:rPr>
          <w:rFonts w:ascii="Arial" w:hAnsi="Arial" w:cs="Arial"/>
          <w:sz w:val="22"/>
          <w:rPrChange w:id="1049" w:author="Guo, Shicheng" w:date="2018-06-14T08:58:00Z">
            <w:rPr/>
          </w:rPrChange>
        </w:rPr>
        <w:t>, the AUC were</w:t>
      </w:r>
      <w:r w:rsidRPr="00BE161A">
        <w:rPr>
          <w:rFonts w:ascii="Arial" w:hAnsi="Arial" w:cs="Arial"/>
          <w:sz w:val="22"/>
          <w:rPrChange w:id="1050" w:author="Guo, Shicheng" w:date="2018-06-14T08:58:00Z">
            <w:rPr/>
          </w:rPrChange>
        </w:rPr>
        <w:t xml:space="preserve"> </w:t>
      </w:r>
      <w:r w:rsidR="003E190F" w:rsidRPr="00BE161A">
        <w:rPr>
          <w:rFonts w:ascii="Arial" w:hAnsi="Arial" w:cs="Arial"/>
          <w:sz w:val="22"/>
          <w:rPrChange w:id="1051" w:author="Guo, Shicheng" w:date="2018-06-14T08:58:00Z">
            <w:rPr/>
          </w:rPrChange>
        </w:rPr>
        <w:t>0.73 and 0.61 respectively</w:t>
      </w:r>
      <w:r w:rsidRPr="00BE161A">
        <w:rPr>
          <w:rFonts w:ascii="Arial" w:hAnsi="Arial" w:cs="Arial"/>
          <w:sz w:val="22"/>
          <w:rPrChange w:id="1052" w:author="Guo, Shicheng" w:date="2018-06-14T08:58:00Z">
            <w:rPr/>
          </w:rPrChange>
        </w:rPr>
        <w:t xml:space="preserve"> </w:t>
      </w:r>
      <w:r w:rsidR="00886ABC" w:rsidRPr="00BE161A">
        <w:rPr>
          <w:rFonts w:ascii="Arial" w:hAnsi="Arial" w:cs="Arial"/>
          <w:sz w:val="22"/>
          <w:highlight w:val="yellow"/>
          <w:rPrChange w:id="1053" w:author="Guo, Shicheng" w:date="2018-06-14T08:58:00Z">
            <w:rPr>
              <w:highlight w:val="yellow"/>
            </w:rPr>
          </w:rPrChange>
        </w:rPr>
        <w:t>(Figure 7E-7</w:t>
      </w:r>
      <w:r w:rsidRPr="00BE161A">
        <w:rPr>
          <w:rFonts w:ascii="Arial" w:hAnsi="Arial" w:cs="Arial"/>
          <w:sz w:val="22"/>
          <w:highlight w:val="yellow"/>
          <w:rPrChange w:id="1054" w:author="Guo, Shicheng" w:date="2018-06-14T08:58:00Z">
            <w:rPr>
              <w:highlight w:val="yellow"/>
            </w:rPr>
          </w:rPrChange>
        </w:rPr>
        <w:t>F)</w:t>
      </w:r>
      <w:r w:rsidRPr="00BE161A">
        <w:rPr>
          <w:rFonts w:ascii="Arial" w:hAnsi="Arial" w:cs="Arial"/>
          <w:sz w:val="22"/>
          <w:rPrChange w:id="1055" w:author="Guo, Shicheng" w:date="2018-06-14T08:58:00Z">
            <w:rPr/>
          </w:rPrChange>
        </w:rPr>
        <w:t>.</w:t>
      </w:r>
    </w:p>
    <w:p w:rsidR="009B4739" w:rsidRPr="00BE161A" w:rsidRDefault="009B4739" w:rsidP="009B4739">
      <w:pPr>
        <w:rPr>
          <w:rFonts w:ascii="Arial" w:hAnsi="Arial" w:cs="Arial"/>
          <w:sz w:val="22"/>
          <w:rPrChange w:id="1056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057" w:author="Guo, Shicheng" w:date="2018-06-14T08:58:00Z">
            <w:rPr/>
          </w:rPrChange>
        </w:rPr>
        <w:t xml:space="preserve">To further assess the diagnostic value of IFI44L methylation level in GD, RA, SLE and </w:t>
      </w:r>
      <w:proofErr w:type="spellStart"/>
      <w:r w:rsidRPr="00BE161A">
        <w:rPr>
          <w:rFonts w:ascii="Arial" w:hAnsi="Arial" w:cs="Arial"/>
          <w:sz w:val="22"/>
          <w:rPrChange w:id="1058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059" w:author="Guo, Shicheng" w:date="2018-06-14T08:58:00Z">
            <w:rPr/>
          </w:rPrChange>
        </w:rPr>
        <w:t xml:space="preserve">, we performed the ROC curve analysis of all the </w:t>
      </w:r>
      <w:r w:rsidR="001B11EA" w:rsidRPr="00BE161A">
        <w:rPr>
          <w:rFonts w:ascii="Arial" w:hAnsi="Arial" w:cs="Arial"/>
          <w:sz w:val="22"/>
          <w:rPrChange w:id="1060" w:author="Guo, Shicheng" w:date="2018-06-14T08:58:00Z">
            <w:rPr/>
          </w:rPrChange>
        </w:rPr>
        <w:t>DMS</w:t>
      </w:r>
      <w:r w:rsidRPr="00BE161A">
        <w:rPr>
          <w:rFonts w:ascii="Arial" w:hAnsi="Arial" w:cs="Arial"/>
          <w:sz w:val="22"/>
          <w:rPrChange w:id="1061" w:author="Guo, Shicheng" w:date="2018-06-14T08:58:00Z">
            <w:rPr/>
          </w:rPrChange>
        </w:rPr>
        <w:t xml:space="preserve"> found on IFI44L between patients and matched controls in CD4+ and CD8+ T cells, respectively. In ROC curve analysis for GD/RA/SLE/</w:t>
      </w:r>
      <w:proofErr w:type="spellStart"/>
      <w:r w:rsidRPr="00BE161A">
        <w:rPr>
          <w:rFonts w:ascii="Arial" w:hAnsi="Arial" w:cs="Arial"/>
          <w:sz w:val="22"/>
          <w:rPrChange w:id="1062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063" w:author="Guo, Shicheng" w:date="2018-06-14T08:58:00Z">
            <w:rPr/>
          </w:rPrChange>
        </w:rPr>
        <w:t xml:space="preserve"> patients as compared with healthy controls in CD4+ subset, the methylation levels of the </w:t>
      </w:r>
      <w:r w:rsidR="004E6610" w:rsidRPr="00BE161A">
        <w:rPr>
          <w:rFonts w:ascii="Arial" w:hAnsi="Arial" w:cs="Arial"/>
          <w:sz w:val="22"/>
          <w:rPrChange w:id="1064" w:author="Guo, Shicheng" w:date="2018-06-14T08:58:00Z">
            <w:rPr/>
          </w:rPrChange>
        </w:rPr>
        <w:t>6</w:t>
      </w:r>
      <w:r w:rsidRPr="00BE161A">
        <w:rPr>
          <w:rFonts w:ascii="Arial" w:hAnsi="Arial" w:cs="Arial"/>
          <w:sz w:val="22"/>
          <w:rPrChange w:id="1065" w:author="Guo, Shicheng" w:date="2018-06-14T08:58:00Z">
            <w:rPr/>
          </w:rPrChange>
        </w:rPr>
        <w:t xml:space="preserve"> DMS (including cg06872964) showed high AUC value o</w:t>
      </w:r>
      <w:r w:rsidR="004E6610" w:rsidRPr="00BE161A">
        <w:rPr>
          <w:rFonts w:ascii="Arial" w:hAnsi="Arial" w:cs="Arial"/>
          <w:sz w:val="22"/>
          <w:rPrChange w:id="1066" w:author="Guo, Shicheng" w:date="2018-06-14T08:58:00Z">
            <w:rPr/>
          </w:rPrChange>
        </w:rPr>
        <w:t>f 0.86, with sensitivity of 0.81 and specificity of 0.80</w:t>
      </w:r>
      <w:r w:rsidRPr="00BE161A">
        <w:rPr>
          <w:rFonts w:ascii="Arial" w:hAnsi="Arial" w:cs="Arial"/>
          <w:sz w:val="22"/>
          <w:rPrChange w:id="1067" w:author="Guo, Shicheng" w:date="2018-06-14T08:58:00Z">
            <w:rPr/>
          </w:rPrChange>
        </w:rPr>
        <w:t xml:space="preserve"> </w:t>
      </w:r>
      <w:r w:rsidR="00886ABC" w:rsidRPr="00BE161A">
        <w:rPr>
          <w:rFonts w:ascii="Arial" w:hAnsi="Arial" w:cs="Arial"/>
          <w:sz w:val="22"/>
          <w:highlight w:val="yellow"/>
          <w:rPrChange w:id="1068" w:author="Guo, Shicheng" w:date="2018-06-14T08:58:00Z">
            <w:rPr>
              <w:highlight w:val="yellow"/>
            </w:rPr>
          </w:rPrChange>
        </w:rPr>
        <w:t>(Supplementary Figure 10</w:t>
      </w:r>
      <w:r w:rsidRPr="00BE161A">
        <w:rPr>
          <w:rFonts w:ascii="Arial" w:hAnsi="Arial" w:cs="Arial"/>
          <w:sz w:val="22"/>
          <w:highlight w:val="yellow"/>
          <w:rPrChange w:id="1069" w:author="Guo, Shicheng" w:date="2018-06-14T08:58:00Z">
            <w:rPr>
              <w:highlight w:val="yellow"/>
            </w:rPr>
          </w:rPrChange>
        </w:rPr>
        <w:t>A)</w:t>
      </w:r>
      <w:r w:rsidR="00AC3892" w:rsidRPr="00BE161A">
        <w:rPr>
          <w:rFonts w:ascii="Arial" w:hAnsi="Arial" w:cs="Arial"/>
          <w:sz w:val="22"/>
          <w:rPrChange w:id="1070" w:author="Guo, Shicheng" w:date="2018-06-14T08:58:00Z">
            <w:rPr/>
          </w:rPrChange>
        </w:rPr>
        <w:t>. In patients with RA and</w:t>
      </w:r>
      <w:r w:rsidRPr="00BE161A">
        <w:rPr>
          <w:rFonts w:ascii="Arial" w:hAnsi="Arial" w:cs="Arial"/>
          <w:sz w:val="22"/>
          <w:rPrChange w:id="1071" w:author="Guo, Shicheng" w:date="2018-06-14T08:58:00Z">
            <w:rPr/>
          </w:rPrChange>
        </w:rPr>
        <w:t xml:space="preserve"> SLE (compared with control individuals), the AUC </w:t>
      </w:r>
      <w:r w:rsidR="004E6610" w:rsidRPr="00BE161A">
        <w:rPr>
          <w:rFonts w:ascii="Arial" w:hAnsi="Arial" w:cs="Arial"/>
          <w:sz w:val="22"/>
          <w:rPrChange w:id="1072" w:author="Guo, Shicheng" w:date="2018-06-14T08:58:00Z">
            <w:rPr/>
          </w:rPrChange>
        </w:rPr>
        <w:t>were even higher as 0.96</w:t>
      </w:r>
      <w:r w:rsidRPr="00BE161A">
        <w:rPr>
          <w:rFonts w:ascii="Arial" w:hAnsi="Arial" w:cs="Arial"/>
          <w:sz w:val="22"/>
          <w:rPrChange w:id="1073" w:author="Guo, Shicheng" w:date="2018-06-14T08:58:00Z">
            <w:rPr/>
          </w:rPrChange>
        </w:rPr>
        <w:t xml:space="preserve"> and 0.95 respectively, while the AUC in </w:t>
      </w:r>
      <w:proofErr w:type="spellStart"/>
      <w:r w:rsidRPr="00BE161A">
        <w:rPr>
          <w:rFonts w:ascii="Arial" w:hAnsi="Arial" w:cs="Arial"/>
          <w:sz w:val="22"/>
          <w:rPrChange w:id="1074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075" w:author="Guo, Shicheng" w:date="2018-06-14T08:58:00Z">
            <w:rPr/>
          </w:rPrChange>
        </w:rPr>
        <w:t xml:space="preserve"> and GD patients (compared with control individuals) were relatively lower as </w:t>
      </w:r>
      <w:r w:rsidR="004E6610" w:rsidRPr="00BE161A">
        <w:rPr>
          <w:rFonts w:ascii="Arial" w:hAnsi="Arial" w:cs="Arial"/>
          <w:sz w:val="22"/>
          <w:rPrChange w:id="1076" w:author="Guo, Shicheng" w:date="2018-06-14T08:58:00Z">
            <w:rPr/>
          </w:rPrChange>
        </w:rPr>
        <w:t>0.79</w:t>
      </w:r>
      <w:r w:rsidRPr="00BE161A">
        <w:rPr>
          <w:rFonts w:ascii="Arial" w:hAnsi="Arial" w:cs="Arial"/>
          <w:sz w:val="22"/>
          <w:rPrChange w:id="1077" w:author="Guo, Shicheng" w:date="2018-06-14T08:58:00Z">
            <w:rPr/>
          </w:rPrChange>
        </w:rPr>
        <w:t xml:space="preserve"> and 0.77 respectively </w:t>
      </w:r>
      <w:r w:rsidR="00980BBC" w:rsidRPr="00BE161A">
        <w:rPr>
          <w:rFonts w:ascii="Arial" w:hAnsi="Arial" w:cs="Arial"/>
          <w:sz w:val="22"/>
          <w:highlight w:val="yellow"/>
          <w:rPrChange w:id="1078" w:author="Guo, Shicheng" w:date="2018-06-14T08:58:00Z">
            <w:rPr>
              <w:highlight w:val="yellow"/>
            </w:rPr>
          </w:rPrChange>
        </w:rPr>
        <w:t>(Figure 8A-8</w:t>
      </w:r>
      <w:r w:rsidRPr="00BE161A">
        <w:rPr>
          <w:rFonts w:ascii="Arial" w:hAnsi="Arial" w:cs="Arial"/>
          <w:sz w:val="22"/>
          <w:highlight w:val="yellow"/>
          <w:rPrChange w:id="1079" w:author="Guo, Shicheng" w:date="2018-06-14T08:58:00Z">
            <w:rPr>
              <w:highlight w:val="yellow"/>
            </w:rPr>
          </w:rPrChange>
        </w:rPr>
        <w:t>D)</w:t>
      </w:r>
      <w:r w:rsidRPr="00BE161A">
        <w:rPr>
          <w:rFonts w:ascii="Arial" w:hAnsi="Arial" w:cs="Arial"/>
          <w:sz w:val="22"/>
          <w:rPrChange w:id="1080" w:author="Guo, Shicheng" w:date="2018-06-14T08:58:00Z">
            <w:rPr/>
          </w:rPrChange>
        </w:rPr>
        <w:t>. And in ROC curve analysis for GD/</w:t>
      </w:r>
      <w:proofErr w:type="spellStart"/>
      <w:r w:rsidRPr="00BE161A">
        <w:rPr>
          <w:rFonts w:ascii="Arial" w:hAnsi="Arial" w:cs="Arial"/>
          <w:sz w:val="22"/>
          <w:rPrChange w:id="1081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082" w:author="Guo, Shicheng" w:date="2018-06-14T08:58:00Z">
            <w:rPr/>
          </w:rPrChange>
        </w:rPr>
        <w:t xml:space="preserve"> patients as compared with healthy controls in CD8+ subset, the methylation levels of the </w:t>
      </w:r>
      <w:r w:rsidR="009433DF" w:rsidRPr="00BE161A">
        <w:rPr>
          <w:rFonts w:ascii="Arial" w:hAnsi="Arial" w:cs="Arial"/>
          <w:sz w:val="22"/>
          <w:rPrChange w:id="1083" w:author="Guo, Shicheng" w:date="2018-06-14T08:58:00Z">
            <w:rPr/>
          </w:rPrChange>
        </w:rPr>
        <w:t>2</w:t>
      </w:r>
      <w:r w:rsidRPr="00BE161A">
        <w:rPr>
          <w:rFonts w:ascii="Arial" w:hAnsi="Arial" w:cs="Arial"/>
          <w:sz w:val="22"/>
          <w:rPrChange w:id="1084" w:author="Guo, Shicheng" w:date="2018-06-14T08:58:00Z">
            <w:rPr/>
          </w:rPrChange>
        </w:rPr>
        <w:t xml:space="preserve"> DMS (</w:t>
      </w:r>
      <w:r w:rsidR="00802C2C" w:rsidRPr="00BE161A">
        <w:rPr>
          <w:rFonts w:ascii="Arial" w:hAnsi="Arial" w:cs="Arial"/>
          <w:sz w:val="22"/>
          <w:rPrChange w:id="1085" w:author="Guo, Shicheng" w:date="2018-06-14T08:58:00Z">
            <w:rPr/>
          </w:rPrChange>
        </w:rPr>
        <w:t xml:space="preserve">p-value after FDR of </w:t>
      </w:r>
      <w:r w:rsidRPr="00BE161A">
        <w:rPr>
          <w:rFonts w:ascii="Arial" w:hAnsi="Arial" w:cs="Arial"/>
          <w:sz w:val="22"/>
          <w:rPrChange w:id="1086" w:author="Guo, Shicheng" w:date="2018-06-14T08:58:00Z">
            <w:rPr/>
          </w:rPrChange>
        </w:rPr>
        <w:t>cg06872964</w:t>
      </w:r>
      <w:r w:rsidR="00802C2C" w:rsidRPr="00BE161A">
        <w:rPr>
          <w:rFonts w:ascii="Arial" w:hAnsi="Arial" w:cs="Arial"/>
          <w:sz w:val="22"/>
          <w:rPrChange w:id="1087" w:author="Guo, Shicheng" w:date="2018-06-14T08:58:00Z">
            <w:rPr/>
          </w:rPrChange>
        </w:rPr>
        <w:t xml:space="preserve"> is</w:t>
      </w:r>
      <w:r w:rsidR="00772B87" w:rsidRPr="00BE161A">
        <w:rPr>
          <w:rFonts w:ascii="Arial" w:hAnsi="Arial" w:cs="Arial"/>
          <w:sz w:val="22"/>
          <w:rPrChange w:id="1088" w:author="Guo, Shicheng" w:date="2018-06-14T08:58:00Z">
            <w:rPr/>
          </w:rPrChange>
        </w:rPr>
        <w:t xml:space="preserve"> 0.031, which is larger than our</w:t>
      </w:r>
      <w:r w:rsidR="00802C2C" w:rsidRPr="00BE161A">
        <w:rPr>
          <w:rFonts w:ascii="Arial" w:hAnsi="Arial" w:cs="Arial"/>
          <w:sz w:val="22"/>
          <w:rPrChange w:id="1089" w:author="Guo, Shicheng" w:date="2018-06-14T08:58:00Z">
            <w:rPr/>
          </w:rPrChange>
        </w:rPr>
        <w:t xml:space="preserve"> definition of DMS, thus not included</w:t>
      </w:r>
      <w:r w:rsidRPr="00BE161A">
        <w:rPr>
          <w:rFonts w:ascii="Arial" w:hAnsi="Arial" w:cs="Arial"/>
          <w:sz w:val="22"/>
          <w:rPrChange w:id="1090" w:author="Guo, Shicheng" w:date="2018-06-14T08:58:00Z">
            <w:rPr/>
          </w:rPrChange>
        </w:rPr>
        <w:t xml:space="preserve">) showed AUC value of </w:t>
      </w:r>
      <w:r w:rsidR="009433DF" w:rsidRPr="00BE161A">
        <w:rPr>
          <w:rFonts w:ascii="Arial" w:hAnsi="Arial" w:cs="Arial"/>
          <w:sz w:val="22"/>
          <w:rPrChange w:id="1091" w:author="Guo, Shicheng" w:date="2018-06-14T08:58:00Z">
            <w:rPr/>
          </w:rPrChange>
        </w:rPr>
        <w:t>0.75</w:t>
      </w:r>
      <w:r w:rsidRPr="00BE161A">
        <w:rPr>
          <w:rFonts w:ascii="Arial" w:hAnsi="Arial" w:cs="Arial"/>
          <w:sz w:val="22"/>
          <w:rPrChange w:id="1092" w:author="Guo, Shicheng" w:date="2018-06-14T08:58:00Z">
            <w:rPr/>
          </w:rPrChange>
        </w:rPr>
        <w:t>, with sensitivity of 0.</w:t>
      </w:r>
      <w:r w:rsidR="009433DF" w:rsidRPr="00BE161A">
        <w:rPr>
          <w:rFonts w:ascii="Arial" w:hAnsi="Arial" w:cs="Arial"/>
          <w:sz w:val="22"/>
          <w:rPrChange w:id="1093" w:author="Guo, Shicheng" w:date="2018-06-14T08:58:00Z">
            <w:rPr/>
          </w:rPrChange>
        </w:rPr>
        <w:t>89</w:t>
      </w:r>
      <w:r w:rsidRPr="00BE161A">
        <w:rPr>
          <w:rFonts w:ascii="Arial" w:hAnsi="Arial" w:cs="Arial"/>
          <w:sz w:val="22"/>
          <w:rPrChange w:id="1094" w:author="Guo, Shicheng" w:date="2018-06-14T08:58:00Z">
            <w:rPr/>
          </w:rPrChange>
        </w:rPr>
        <w:t xml:space="preserve"> and specificity of 0.</w:t>
      </w:r>
      <w:r w:rsidR="009433DF" w:rsidRPr="00BE161A">
        <w:rPr>
          <w:rFonts w:ascii="Arial" w:hAnsi="Arial" w:cs="Arial"/>
          <w:sz w:val="22"/>
          <w:rPrChange w:id="1095" w:author="Guo, Shicheng" w:date="2018-06-14T08:58:00Z">
            <w:rPr/>
          </w:rPrChange>
        </w:rPr>
        <w:t>52</w:t>
      </w:r>
      <w:r w:rsidRPr="00BE161A">
        <w:rPr>
          <w:rFonts w:ascii="Arial" w:hAnsi="Arial" w:cs="Arial"/>
          <w:sz w:val="22"/>
          <w:rPrChange w:id="1096" w:author="Guo, Shicheng" w:date="2018-06-14T08:58:00Z">
            <w:rPr/>
          </w:rPrChange>
        </w:rPr>
        <w:t xml:space="preserve"> </w:t>
      </w:r>
      <w:r w:rsidR="00886ABC" w:rsidRPr="00BE161A">
        <w:rPr>
          <w:rFonts w:ascii="Arial" w:hAnsi="Arial" w:cs="Arial"/>
          <w:sz w:val="22"/>
          <w:highlight w:val="yellow"/>
          <w:rPrChange w:id="1097" w:author="Guo, Shicheng" w:date="2018-06-14T08:58:00Z">
            <w:rPr>
              <w:highlight w:val="yellow"/>
            </w:rPr>
          </w:rPrChange>
        </w:rPr>
        <w:t>(Supplementary Figure 10</w:t>
      </w:r>
      <w:r w:rsidRPr="00BE161A">
        <w:rPr>
          <w:rFonts w:ascii="Arial" w:hAnsi="Arial" w:cs="Arial"/>
          <w:sz w:val="22"/>
          <w:highlight w:val="yellow"/>
          <w:rPrChange w:id="1098" w:author="Guo, Shicheng" w:date="2018-06-14T08:58:00Z">
            <w:rPr>
              <w:highlight w:val="yellow"/>
            </w:rPr>
          </w:rPrChange>
        </w:rPr>
        <w:t>B)</w:t>
      </w:r>
      <w:r w:rsidRPr="00BE161A">
        <w:rPr>
          <w:rFonts w:ascii="Arial" w:hAnsi="Arial" w:cs="Arial"/>
          <w:sz w:val="22"/>
          <w:rPrChange w:id="1099" w:author="Guo, Shicheng" w:date="2018-06-14T08:58:00Z">
            <w:rPr/>
          </w:rPrChange>
        </w:rPr>
        <w:t xml:space="preserve">. In patients with GD and </w:t>
      </w:r>
      <w:proofErr w:type="spellStart"/>
      <w:r w:rsidRPr="00BE161A">
        <w:rPr>
          <w:rFonts w:ascii="Arial" w:hAnsi="Arial" w:cs="Arial"/>
          <w:sz w:val="22"/>
          <w:rPrChange w:id="1100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101" w:author="Guo, Shicheng" w:date="2018-06-14T08:58:00Z">
            <w:rPr/>
          </w:rPrChange>
        </w:rPr>
        <w:t xml:space="preserve"> (compared with control individuals</w:t>
      </w:r>
      <w:r w:rsidR="009433DF" w:rsidRPr="00BE161A">
        <w:rPr>
          <w:rFonts w:ascii="Arial" w:hAnsi="Arial" w:cs="Arial"/>
          <w:sz w:val="22"/>
          <w:rPrChange w:id="1102" w:author="Guo, Shicheng" w:date="2018-06-14T08:58:00Z">
            <w:rPr/>
          </w:rPrChange>
        </w:rPr>
        <w:t xml:space="preserve">), the analysis showed the </w:t>
      </w:r>
      <w:r w:rsidRPr="00BE161A">
        <w:rPr>
          <w:rFonts w:ascii="Arial" w:hAnsi="Arial" w:cs="Arial"/>
          <w:sz w:val="22"/>
          <w:rPrChange w:id="1103" w:author="Guo, Shicheng" w:date="2018-06-14T08:58:00Z">
            <w:rPr/>
          </w:rPrChange>
        </w:rPr>
        <w:t xml:space="preserve">AUC of </w:t>
      </w:r>
      <w:r w:rsidR="009433DF" w:rsidRPr="00BE161A">
        <w:rPr>
          <w:rFonts w:ascii="Arial" w:hAnsi="Arial" w:cs="Arial"/>
          <w:sz w:val="22"/>
          <w:rPrChange w:id="1104" w:author="Guo, Shicheng" w:date="2018-06-14T08:58:00Z">
            <w:rPr/>
          </w:rPrChange>
        </w:rPr>
        <w:t>0.75 and 0.73</w:t>
      </w:r>
      <w:r w:rsidRPr="00BE161A">
        <w:rPr>
          <w:rFonts w:ascii="Arial" w:hAnsi="Arial" w:cs="Arial"/>
          <w:sz w:val="22"/>
          <w:rPrChange w:id="1105" w:author="Guo, Shicheng" w:date="2018-06-14T08:58:00Z">
            <w:rPr/>
          </w:rPrChange>
        </w:rPr>
        <w:t xml:space="preserve"> </w:t>
      </w:r>
      <w:r w:rsidR="009433DF" w:rsidRPr="00BE161A">
        <w:rPr>
          <w:rFonts w:ascii="Arial" w:hAnsi="Arial" w:cs="Arial"/>
          <w:sz w:val="22"/>
          <w:rPrChange w:id="1106" w:author="Guo, Shicheng" w:date="2018-06-14T08:58:00Z">
            <w:rPr/>
          </w:rPrChange>
        </w:rPr>
        <w:t xml:space="preserve">respectively </w:t>
      </w:r>
      <w:r w:rsidRPr="00BE161A">
        <w:rPr>
          <w:rFonts w:ascii="Arial" w:hAnsi="Arial" w:cs="Arial"/>
          <w:sz w:val="22"/>
          <w:rPrChange w:id="1107" w:author="Guo, Shicheng" w:date="2018-06-14T08:58:00Z">
            <w:rPr/>
          </w:rPrChange>
        </w:rPr>
        <w:t>(</w:t>
      </w:r>
      <w:r w:rsidR="00980BBC" w:rsidRPr="00BE161A">
        <w:rPr>
          <w:rFonts w:ascii="Arial" w:hAnsi="Arial" w:cs="Arial"/>
          <w:sz w:val="22"/>
          <w:highlight w:val="yellow"/>
          <w:rPrChange w:id="1108" w:author="Guo, Shicheng" w:date="2018-06-14T08:58:00Z">
            <w:rPr>
              <w:highlight w:val="yellow"/>
            </w:rPr>
          </w:rPrChange>
        </w:rPr>
        <w:t>Figure 8E-8</w:t>
      </w:r>
      <w:r w:rsidRPr="00BE161A">
        <w:rPr>
          <w:rFonts w:ascii="Arial" w:hAnsi="Arial" w:cs="Arial"/>
          <w:sz w:val="22"/>
          <w:highlight w:val="yellow"/>
          <w:rPrChange w:id="1109" w:author="Guo, Shicheng" w:date="2018-06-14T08:58:00Z">
            <w:rPr>
              <w:highlight w:val="yellow"/>
            </w:rPr>
          </w:rPrChange>
        </w:rPr>
        <w:t>F)</w:t>
      </w:r>
      <w:r w:rsidR="009433DF" w:rsidRPr="00BE161A">
        <w:rPr>
          <w:rFonts w:ascii="Arial" w:hAnsi="Arial" w:cs="Arial"/>
          <w:sz w:val="22"/>
          <w:rPrChange w:id="1110" w:author="Guo, Shicheng" w:date="2018-06-14T08:58:00Z">
            <w:rPr/>
          </w:rPrChange>
        </w:rPr>
        <w:t>.</w:t>
      </w:r>
    </w:p>
    <w:p w:rsidR="009B4739" w:rsidRPr="00BE161A" w:rsidRDefault="009B4739" w:rsidP="0067310E">
      <w:pPr>
        <w:rPr>
          <w:rFonts w:ascii="Arial" w:hAnsi="Arial" w:cs="Arial"/>
          <w:sz w:val="22"/>
          <w:rPrChange w:id="1111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112" w:author="Guo, Shicheng" w:date="2018-06-14T08:58:00Z">
            <w:rPr/>
          </w:rPrChange>
        </w:rPr>
        <w:t>The results of our study suggest that aberrant DNA methylation of IFI44L is a common signature of autoimmune diseases showing similar DNA methylation signa</w:t>
      </w:r>
      <w:r w:rsidR="00772B87" w:rsidRPr="00BE161A">
        <w:rPr>
          <w:rFonts w:ascii="Arial" w:hAnsi="Arial" w:cs="Arial"/>
          <w:sz w:val="22"/>
          <w:rPrChange w:id="1113" w:author="Guo, Shicheng" w:date="2018-06-14T08:58:00Z">
            <w:rPr/>
          </w:rPrChange>
        </w:rPr>
        <w:t xml:space="preserve">tures, which are GD, RA, SLE, </w:t>
      </w:r>
      <w:proofErr w:type="spellStart"/>
      <w:r w:rsidR="00772B87" w:rsidRPr="00BE161A">
        <w:rPr>
          <w:rFonts w:ascii="Arial" w:hAnsi="Arial" w:cs="Arial"/>
          <w:sz w:val="22"/>
          <w:rPrChange w:id="1114" w:author="Guo, Shicheng" w:date="2018-06-14T08:58:00Z">
            <w:rPr/>
          </w:rPrChange>
        </w:rPr>
        <w:t>SSc</w:t>
      </w:r>
      <w:proofErr w:type="spellEnd"/>
      <w:r w:rsidR="00772B87" w:rsidRPr="00BE161A">
        <w:rPr>
          <w:rFonts w:ascii="Arial" w:hAnsi="Arial" w:cs="Arial"/>
          <w:sz w:val="22"/>
          <w:rPrChange w:id="1115" w:author="Guo, Shicheng" w:date="2018-06-14T08:58:00Z">
            <w:rPr/>
          </w:rPrChange>
        </w:rPr>
        <w:t xml:space="preserve"> in CD4+ subset and GD,</w:t>
      </w:r>
      <w:r w:rsidRPr="00BE161A">
        <w:rPr>
          <w:rFonts w:ascii="Arial" w:hAnsi="Arial" w:cs="Arial"/>
          <w:sz w:val="22"/>
          <w:rPrChange w:id="1116" w:author="Guo, Shicheng" w:date="2018-06-14T08:58:00Z">
            <w:rPr/>
          </w:rPrChange>
        </w:rPr>
        <w:t xml:space="preserve"> </w:t>
      </w:r>
      <w:proofErr w:type="spellStart"/>
      <w:r w:rsidRPr="00BE161A">
        <w:rPr>
          <w:rFonts w:ascii="Arial" w:hAnsi="Arial" w:cs="Arial"/>
          <w:sz w:val="22"/>
          <w:rPrChange w:id="1117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118" w:author="Guo, Shicheng" w:date="2018-06-14T08:58:00Z">
            <w:rPr/>
          </w:rPrChange>
        </w:rPr>
        <w:t xml:space="preserve"> in CD8+ subset. IFI44L methylation could be a promising diagnostic biomarker for GD, RA, SLE and </w:t>
      </w:r>
      <w:proofErr w:type="spellStart"/>
      <w:r w:rsidRPr="00BE161A">
        <w:rPr>
          <w:rFonts w:ascii="Arial" w:hAnsi="Arial" w:cs="Arial"/>
          <w:sz w:val="22"/>
          <w:rPrChange w:id="1119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120" w:author="Guo, Shicheng" w:date="2018-06-14T08:58:00Z">
            <w:rPr/>
          </w:rPrChange>
        </w:rPr>
        <w:t xml:space="preserve"> patients, with biomarker panel including all the </w:t>
      </w:r>
      <w:r w:rsidR="001B11EA" w:rsidRPr="00BE161A">
        <w:rPr>
          <w:rFonts w:ascii="Arial" w:hAnsi="Arial" w:cs="Arial"/>
          <w:sz w:val="22"/>
          <w:rPrChange w:id="1121" w:author="Guo, Shicheng" w:date="2018-06-14T08:58:00Z">
            <w:rPr/>
          </w:rPrChange>
        </w:rPr>
        <w:t>DMS</w:t>
      </w:r>
      <w:r w:rsidRPr="00BE161A">
        <w:rPr>
          <w:rFonts w:ascii="Arial" w:hAnsi="Arial" w:cs="Arial"/>
          <w:sz w:val="22"/>
          <w:rPrChange w:id="1122" w:author="Guo, Shicheng" w:date="2018-06-14T08:58:00Z">
            <w:rPr/>
          </w:rPrChange>
        </w:rPr>
        <w:t xml:space="preserve"> found on IFI44L between patients and matched controls presenting better diagnostic ability than the single </w:t>
      </w:r>
      <w:proofErr w:type="spellStart"/>
      <w:r w:rsidRPr="00BE161A">
        <w:rPr>
          <w:rFonts w:ascii="Arial" w:hAnsi="Arial" w:cs="Arial"/>
          <w:sz w:val="22"/>
          <w:rPrChange w:id="1123" w:author="Guo, Shicheng" w:date="2018-06-14T08:58:00Z">
            <w:rPr/>
          </w:rPrChange>
        </w:rPr>
        <w:t>CpG</w:t>
      </w:r>
      <w:proofErr w:type="spellEnd"/>
      <w:r w:rsidRPr="00BE161A">
        <w:rPr>
          <w:rFonts w:ascii="Arial" w:hAnsi="Arial" w:cs="Arial"/>
          <w:sz w:val="22"/>
          <w:rPrChange w:id="1124" w:author="Guo, Shicheng" w:date="2018-06-14T08:58:00Z">
            <w:rPr/>
          </w:rPrChange>
        </w:rPr>
        <w:t xml:space="preserve"> site (cg06872964) reported in the previous research.</w:t>
      </w:r>
    </w:p>
    <w:p w:rsidR="006D714F" w:rsidRPr="00BE161A" w:rsidRDefault="006D714F" w:rsidP="006D714F">
      <w:pPr>
        <w:rPr>
          <w:rFonts w:ascii="Arial" w:hAnsi="Arial" w:cs="Arial"/>
          <w:b/>
          <w:sz w:val="22"/>
          <w:rPrChange w:id="1125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1126" w:author="Guo, Shicheng" w:date="2018-06-14T08:58:00Z">
            <w:rPr>
              <w:rFonts w:hint="eastAsia"/>
              <w:b/>
            </w:rPr>
          </w:rPrChange>
        </w:rPr>
        <w:t>Discussion</w:t>
      </w:r>
    </w:p>
    <w:p w:rsidR="00AF64E8" w:rsidRPr="00BE161A" w:rsidRDefault="00237615" w:rsidP="00094DF1">
      <w:pPr>
        <w:rPr>
          <w:rFonts w:ascii="Arial" w:hAnsi="Arial" w:cs="Arial"/>
          <w:sz w:val="22"/>
          <w:rPrChange w:id="1127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128" w:author="Guo, Shicheng" w:date="2018-06-14T08:58:00Z">
            <w:rPr>
              <w:rFonts w:hint="eastAsia"/>
            </w:rPr>
          </w:rPrChange>
        </w:rPr>
        <w:t xml:space="preserve">In our study, we integrated </w:t>
      </w:r>
      <w:r w:rsidR="008D139B" w:rsidRPr="00BE161A">
        <w:rPr>
          <w:rFonts w:ascii="Arial" w:hAnsi="Arial" w:cs="Arial"/>
          <w:sz w:val="22"/>
          <w:rPrChange w:id="1129" w:author="Guo, Shicheng" w:date="2018-06-14T08:58:00Z">
            <w:rPr/>
          </w:rPrChange>
        </w:rPr>
        <w:t>hierarchical clustering analysis and differential methylation analysis to determine the</w:t>
      </w:r>
      <w:bookmarkStart w:id="1130" w:name="OLE_LINK18"/>
      <w:bookmarkStart w:id="1131" w:name="OLE_LINK19"/>
      <w:r w:rsidR="008D139B" w:rsidRPr="00BE161A">
        <w:rPr>
          <w:rFonts w:ascii="Arial" w:hAnsi="Arial" w:cs="Arial"/>
          <w:sz w:val="22"/>
          <w:rPrChange w:id="1132" w:author="Guo, Shicheng" w:date="2018-06-14T08:58:00Z">
            <w:rPr/>
          </w:rPrChange>
        </w:rPr>
        <w:t xml:space="preserve"> </w:t>
      </w:r>
      <w:r w:rsidR="000A2971" w:rsidRPr="00BE161A">
        <w:rPr>
          <w:rFonts w:ascii="Arial" w:hAnsi="Arial" w:cs="Arial"/>
          <w:sz w:val="22"/>
          <w:rPrChange w:id="1133" w:author="Guo, Shicheng" w:date="2018-06-14T08:58:00Z">
            <w:rPr/>
          </w:rPrChange>
        </w:rPr>
        <w:t>commonalit</w:t>
      </w:r>
      <w:r w:rsidR="00A7069D" w:rsidRPr="00BE161A">
        <w:rPr>
          <w:rFonts w:ascii="Arial" w:hAnsi="Arial" w:cs="Arial"/>
          <w:sz w:val="22"/>
          <w:rPrChange w:id="1134" w:author="Guo, Shicheng" w:date="2018-06-14T08:58:00Z">
            <w:rPr/>
          </w:rPrChange>
        </w:rPr>
        <w:t>ies</w:t>
      </w:r>
      <w:r w:rsidR="000A2971" w:rsidRPr="00BE161A">
        <w:rPr>
          <w:rFonts w:ascii="Arial" w:hAnsi="Arial" w:cs="Arial"/>
          <w:sz w:val="22"/>
          <w:rPrChange w:id="1135" w:author="Guo, Shicheng" w:date="2018-06-14T08:58:00Z">
            <w:rPr/>
          </w:rPrChange>
        </w:rPr>
        <w:t xml:space="preserve"> </w:t>
      </w:r>
      <w:bookmarkEnd w:id="1130"/>
      <w:bookmarkEnd w:id="1131"/>
      <w:r w:rsidR="000A2971" w:rsidRPr="00BE161A">
        <w:rPr>
          <w:rFonts w:ascii="Arial" w:hAnsi="Arial" w:cs="Arial"/>
          <w:sz w:val="22"/>
          <w:rPrChange w:id="1136" w:author="Guo, Shicheng" w:date="2018-06-14T08:58:00Z">
            <w:rPr/>
          </w:rPrChange>
        </w:rPr>
        <w:t xml:space="preserve">across various autoimmune diseases including </w:t>
      </w:r>
      <w:bookmarkStart w:id="1137" w:name="OLE_LINK2"/>
      <w:bookmarkStart w:id="1138" w:name="OLE_LINK5"/>
      <w:bookmarkStart w:id="1139" w:name="OLE_LINK6"/>
      <w:bookmarkStart w:id="1140" w:name="OLE_LINK7"/>
      <w:r w:rsidR="00646D71" w:rsidRPr="00BE161A">
        <w:rPr>
          <w:rFonts w:ascii="Arial" w:hAnsi="Arial" w:cs="Arial"/>
          <w:sz w:val="22"/>
          <w:rPrChange w:id="1141" w:author="Guo, Shicheng" w:date="2018-06-14T08:58:00Z">
            <w:rPr/>
          </w:rPrChange>
        </w:rPr>
        <w:t xml:space="preserve">GD, RA, SLE and </w:t>
      </w:r>
      <w:proofErr w:type="spellStart"/>
      <w:r w:rsidR="00646D71" w:rsidRPr="00BE161A">
        <w:rPr>
          <w:rFonts w:ascii="Arial" w:hAnsi="Arial" w:cs="Arial"/>
          <w:sz w:val="22"/>
          <w:rPrChange w:id="1142" w:author="Guo, Shicheng" w:date="2018-06-14T08:58:00Z">
            <w:rPr/>
          </w:rPrChange>
        </w:rPr>
        <w:t>SSc</w:t>
      </w:r>
      <w:bookmarkEnd w:id="1137"/>
      <w:bookmarkEnd w:id="1138"/>
      <w:bookmarkEnd w:id="1139"/>
      <w:bookmarkEnd w:id="1140"/>
      <w:proofErr w:type="spellEnd"/>
      <w:r w:rsidR="000A2971" w:rsidRPr="00BE161A">
        <w:rPr>
          <w:rFonts w:ascii="Arial" w:hAnsi="Arial" w:cs="Arial"/>
          <w:sz w:val="22"/>
          <w:rPrChange w:id="1143" w:author="Guo, Shicheng" w:date="2018-06-14T08:58:00Z">
            <w:rPr/>
          </w:rPrChange>
        </w:rPr>
        <w:t xml:space="preserve"> in </w:t>
      </w:r>
      <w:r w:rsidR="00A7069D" w:rsidRPr="00BE161A">
        <w:rPr>
          <w:rFonts w:ascii="Arial" w:hAnsi="Arial" w:cs="Arial"/>
          <w:sz w:val="22"/>
          <w:rPrChange w:id="1144" w:author="Guo, Shicheng" w:date="2018-06-14T08:58:00Z">
            <w:rPr/>
          </w:rPrChange>
        </w:rPr>
        <w:t xml:space="preserve">both </w:t>
      </w:r>
      <w:r w:rsidR="000A2971" w:rsidRPr="00BE161A">
        <w:rPr>
          <w:rFonts w:ascii="Arial" w:hAnsi="Arial" w:cs="Arial"/>
          <w:sz w:val="22"/>
          <w:rPrChange w:id="1145" w:author="Guo, Shicheng" w:date="2018-06-14T08:58:00Z">
            <w:rPr/>
          </w:rPrChange>
        </w:rPr>
        <w:t>CD4+ and CD8+ T cells.</w:t>
      </w:r>
      <w:r w:rsidR="00EA0601" w:rsidRPr="00BE161A">
        <w:rPr>
          <w:rFonts w:ascii="Arial" w:hAnsi="Arial" w:cs="Arial"/>
          <w:sz w:val="22"/>
          <w:rPrChange w:id="1146" w:author="Guo, Shicheng" w:date="2018-06-14T08:58:00Z">
            <w:rPr/>
          </w:rPrChange>
        </w:rPr>
        <w:t xml:space="preserve"> </w:t>
      </w:r>
      <w:r w:rsidR="008A10A4" w:rsidRPr="00BE161A">
        <w:rPr>
          <w:rFonts w:ascii="Arial" w:hAnsi="Arial" w:cs="Arial"/>
          <w:sz w:val="22"/>
          <w:rPrChange w:id="1147" w:author="Guo, Shicheng" w:date="2018-06-14T08:58:00Z">
            <w:rPr/>
          </w:rPrChange>
        </w:rPr>
        <w:t xml:space="preserve">We identified that </w:t>
      </w:r>
      <w:r w:rsidR="00094DF1" w:rsidRPr="00BE161A">
        <w:rPr>
          <w:rFonts w:ascii="Arial" w:hAnsi="Arial" w:cs="Arial"/>
          <w:sz w:val="22"/>
          <w:rPrChange w:id="1148" w:author="Guo, Shicheng" w:date="2018-06-14T08:58:00Z">
            <w:rPr/>
          </w:rPrChange>
        </w:rPr>
        <w:t xml:space="preserve">GD, RA, SLE and </w:t>
      </w:r>
      <w:proofErr w:type="spellStart"/>
      <w:r w:rsidR="00094DF1" w:rsidRPr="00BE161A">
        <w:rPr>
          <w:rFonts w:ascii="Arial" w:hAnsi="Arial" w:cs="Arial"/>
          <w:sz w:val="22"/>
          <w:rPrChange w:id="1149" w:author="Guo, Shicheng" w:date="2018-06-14T08:58:00Z">
            <w:rPr/>
          </w:rPrChange>
        </w:rPr>
        <w:t>SSc</w:t>
      </w:r>
      <w:proofErr w:type="spellEnd"/>
      <w:r w:rsidR="00094DF1" w:rsidRPr="00BE161A">
        <w:rPr>
          <w:rFonts w:ascii="Arial" w:hAnsi="Arial" w:cs="Arial"/>
          <w:sz w:val="22"/>
          <w:rPrChange w:id="1150" w:author="Guo, Shicheng" w:date="2018-06-14T08:58:00Z">
            <w:rPr/>
          </w:rPrChange>
        </w:rPr>
        <w:t xml:space="preserve"> patients possess similar DNA methylation signatures. </w:t>
      </w:r>
      <w:r w:rsidR="009F150D" w:rsidRPr="00BE161A">
        <w:rPr>
          <w:rFonts w:ascii="Arial" w:hAnsi="Arial" w:cs="Arial"/>
          <w:sz w:val="22"/>
          <w:rPrChange w:id="1151" w:author="Guo, Shicheng" w:date="2018-06-14T08:58:00Z">
            <w:rPr/>
          </w:rPrChange>
        </w:rPr>
        <w:t xml:space="preserve">Furthermore, </w:t>
      </w:r>
      <w:r w:rsidR="00EA700F" w:rsidRPr="00BE161A">
        <w:rPr>
          <w:rFonts w:ascii="Arial" w:hAnsi="Arial" w:cs="Arial"/>
          <w:sz w:val="22"/>
          <w:rPrChange w:id="1152" w:author="Guo, Shicheng" w:date="2018-06-14T08:58:00Z">
            <w:rPr/>
          </w:rPrChange>
        </w:rPr>
        <w:t>15289</w:t>
      </w:r>
      <w:r w:rsidR="00027374" w:rsidRPr="00BE161A">
        <w:rPr>
          <w:rFonts w:ascii="Arial" w:hAnsi="Arial" w:cs="Arial"/>
          <w:sz w:val="22"/>
          <w:rPrChange w:id="1153" w:author="Guo, Shicheng" w:date="2018-06-14T08:58:00Z">
            <w:rPr/>
          </w:rPrChange>
        </w:rPr>
        <w:t xml:space="preserve"> and </w:t>
      </w:r>
      <w:r w:rsidR="00EA700F" w:rsidRPr="00BE161A">
        <w:rPr>
          <w:rFonts w:ascii="Arial" w:hAnsi="Arial" w:cs="Arial"/>
          <w:sz w:val="22"/>
          <w:rPrChange w:id="1154" w:author="Guo, Shicheng" w:date="2018-06-14T08:58:00Z">
            <w:rPr/>
          </w:rPrChange>
        </w:rPr>
        <w:t>9295</w:t>
      </w:r>
      <w:r w:rsidR="009F150D" w:rsidRPr="00BE161A">
        <w:rPr>
          <w:rFonts w:ascii="Arial" w:hAnsi="Arial" w:cs="Arial"/>
          <w:sz w:val="22"/>
          <w:rPrChange w:id="1155" w:author="Guo, Shicheng" w:date="2018-06-14T08:58:00Z">
            <w:rPr/>
          </w:rPrChange>
        </w:rPr>
        <w:t xml:space="preserve"> </w:t>
      </w:r>
      <w:r w:rsidR="00A7069D" w:rsidRPr="00BE161A">
        <w:rPr>
          <w:rFonts w:ascii="Arial" w:hAnsi="Arial" w:cs="Arial"/>
          <w:sz w:val="22"/>
          <w:rPrChange w:id="1156" w:author="Guo, Shicheng" w:date="2018-06-14T08:58:00Z">
            <w:rPr/>
          </w:rPrChange>
        </w:rPr>
        <w:t>DMS</w:t>
      </w:r>
      <w:r w:rsidR="009F150D" w:rsidRPr="00BE161A">
        <w:rPr>
          <w:rFonts w:ascii="Arial" w:hAnsi="Arial" w:cs="Arial"/>
          <w:sz w:val="22"/>
          <w:rPrChange w:id="1157" w:author="Guo, Shicheng" w:date="2018-06-14T08:58:00Z">
            <w:rPr/>
          </w:rPrChange>
        </w:rPr>
        <w:t xml:space="preserve"> were </w:t>
      </w:r>
      <w:r w:rsidR="00A7069D" w:rsidRPr="00BE161A">
        <w:rPr>
          <w:rFonts w:ascii="Arial" w:hAnsi="Arial" w:cs="Arial"/>
          <w:sz w:val="22"/>
          <w:rPrChange w:id="1158" w:author="Guo, Shicheng" w:date="2018-06-14T08:58:00Z">
            <w:rPr/>
          </w:rPrChange>
        </w:rPr>
        <w:t>identified</w:t>
      </w:r>
      <w:r w:rsidR="009F150D" w:rsidRPr="00BE161A">
        <w:rPr>
          <w:rFonts w:ascii="Arial" w:hAnsi="Arial" w:cs="Arial"/>
          <w:sz w:val="22"/>
          <w:rPrChange w:id="1159" w:author="Guo, Shicheng" w:date="2018-06-14T08:58:00Z">
            <w:rPr/>
          </w:rPrChange>
        </w:rPr>
        <w:t xml:space="preserve"> between</w:t>
      </w:r>
      <w:bookmarkStart w:id="1160" w:name="OLE_LINK41"/>
      <w:bookmarkStart w:id="1161" w:name="OLE_LINK42"/>
      <w:r w:rsidR="00027374" w:rsidRPr="00BE161A">
        <w:rPr>
          <w:rFonts w:ascii="Arial" w:hAnsi="Arial" w:cs="Arial"/>
          <w:sz w:val="22"/>
          <w:rPrChange w:id="1162" w:author="Guo, Shicheng" w:date="2018-06-14T08:58:00Z">
            <w:rPr/>
          </w:rPrChange>
        </w:rPr>
        <w:t xml:space="preserve"> GD/RA/SLE/</w:t>
      </w:r>
      <w:proofErr w:type="spellStart"/>
      <w:r w:rsidR="00027374" w:rsidRPr="00BE161A">
        <w:rPr>
          <w:rFonts w:ascii="Arial" w:hAnsi="Arial" w:cs="Arial"/>
          <w:sz w:val="22"/>
          <w:rPrChange w:id="1163" w:author="Guo, Shicheng" w:date="2018-06-14T08:58:00Z">
            <w:rPr/>
          </w:rPrChange>
        </w:rPr>
        <w:t>SSc</w:t>
      </w:r>
      <w:proofErr w:type="spellEnd"/>
      <w:r w:rsidR="009F150D" w:rsidRPr="00BE161A">
        <w:rPr>
          <w:rFonts w:ascii="Arial" w:hAnsi="Arial" w:cs="Arial"/>
          <w:sz w:val="22"/>
          <w:rPrChange w:id="1164" w:author="Guo, Shicheng" w:date="2018-06-14T08:58:00Z">
            <w:rPr/>
          </w:rPrChange>
        </w:rPr>
        <w:t xml:space="preserve"> patients</w:t>
      </w:r>
      <w:bookmarkEnd w:id="1160"/>
      <w:bookmarkEnd w:id="1161"/>
      <w:r w:rsidR="009F150D" w:rsidRPr="00BE161A">
        <w:rPr>
          <w:rFonts w:ascii="Arial" w:hAnsi="Arial" w:cs="Arial"/>
          <w:sz w:val="22"/>
          <w:rPrChange w:id="1165" w:author="Guo, Shicheng" w:date="2018-06-14T08:58:00Z">
            <w:rPr/>
          </w:rPrChange>
        </w:rPr>
        <w:t xml:space="preserve"> and controls in CD4+ and CD8+ T cells</w:t>
      </w:r>
      <w:r w:rsidR="00A7069D" w:rsidRPr="00BE161A">
        <w:rPr>
          <w:rFonts w:ascii="Arial" w:hAnsi="Arial" w:cs="Arial"/>
          <w:sz w:val="22"/>
          <w:rPrChange w:id="1166" w:author="Guo, Shicheng" w:date="2018-06-14T08:58:00Z">
            <w:rPr/>
          </w:rPrChange>
        </w:rPr>
        <w:t>, respectively</w:t>
      </w:r>
      <w:r w:rsidR="009F150D" w:rsidRPr="00BE161A">
        <w:rPr>
          <w:rFonts w:ascii="Arial" w:hAnsi="Arial" w:cs="Arial"/>
          <w:sz w:val="22"/>
          <w:rPrChange w:id="1167" w:author="Guo, Shicheng" w:date="2018-06-14T08:58:00Z">
            <w:rPr/>
          </w:rPrChange>
        </w:rPr>
        <w:t>.</w:t>
      </w:r>
      <w:r w:rsidR="008576FE" w:rsidRPr="00BE161A">
        <w:rPr>
          <w:rFonts w:ascii="Arial" w:hAnsi="Arial" w:cs="Arial"/>
          <w:sz w:val="22"/>
          <w:rPrChange w:id="1168" w:author="Guo, Shicheng" w:date="2018-06-14T08:58:00Z">
            <w:rPr/>
          </w:rPrChange>
        </w:rPr>
        <w:t xml:space="preserve"> </w:t>
      </w:r>
      <w:r w:rsidR="00A7069D" w:rsidRPr="00BE161A">
        <w:rPr>
          <w:rFonts w:ascii="Arial" w:hAnsi="Arial" w:cs="Arial"/>
          <w:sz w:val="22"/>
          <w:rPrChange w:id="1169" w:author="Guo, Shicheng" w:date="2018-06-14T08:58:00Z">
            <w:rPr/>
          </w:rPrChange>
        </w:rPr>
        <w:t xml:space="preserve">Moreover, </w:t>
      </w:r>
      <w:r w:rsidR="008576FE" w:rsidRPr="00BE161A">
        <w:rPr>
          <w:rFonts w:ascii="Arial" w:hAnsi="Arial" w:cs="Arial"/>
          <w:sz w:val="22"/>
          <w:rPrChange w:id="1170" w:author="Guo, Shicheng" w:date="2018-06-14T08:58:00Z">
            <w:rPr/>
          </w:rPrChange>
        </w:rPr>
        <w:t xml:space="preserve">we identified </w:t>
      </w:r>
      <w:r w:rsidR="004850A9" w:rsidRPr="00BE161A">
        <w:rPr>
          <w:rFonts w:ascii="Arial" w:hAnsi="Arial" w:cs="Arial"/>
          <w:sz w:val="22"/>
          <w:rPrChange w:id="1171" w:author="Guo, Shicheng" w:date="2018-06-14T08:58:00Z">
            <w:rPr/>
          </w:rPrChange>
        </w:rPr>
        <w:t>widespread</w:t>
      </w:r>
      <w:r w:rsidR="008576FE" w:rsidRPr="00BE161A">
        <w:rPr>
          <w:rFonts w:ascii="Arial" w:hAnsi="Arial" w:cs="Arial"/>
          <w:sz w:val="22"/>
          <w:rPrChange w:id="1172" w:author="Guo, Shicheng" w:date="2018-06-14T08:58:00Z">
            <w:rPr/>
          </w:rPrChange>
        </w:rPr>
        <w:t xml:space="preserve"> </w:t>
      </w:r>
      <w:r w:rsidR="00A7069D" w:rsidRPr="00BE161A">
        <w:rPr>
          <w:rFonts w:ascii="Arial" w:hAnsi="Arial" w:cs="Arial"/>
          <w:sz w:val="22"/>
          <w:rPrChange w:id="1173" w:author="Guo, Shicheng" w:date="2018-06-14T08:58:00Z">
            <w:rPr/>
          </w:rPrChange>
        </w:rPr>
        <w:t>hypo-</w:t>
      </w:r>
      <w:r w:rsidR="008576FE" w:rsidRPr="00BE161A">
        <w:rPr>
          <w:rFonts w:ascii="Arial" w:hAnsi="Arial" w:cs="Arial"/>
          <w:sz w:val="22"/>
          <w:rPrChange w:id="1174" w:author="Guo, Shicheng" w:date="2018-06-14T08:58:00Z">
            <w:rPr/>
          </w:rPrChange>
        </w:rPr>
        <w:t xml:space="preserve">methylation </w:t>
      </w:r>
      <w:r w:rsidR="00A7069D" w:rsidRPr="00BE161A">
        <w:rPr>
          <w:rFonts w:ascii="Arial" w:hAnsi="Arial" w:cs="Arial"/>
          <w:sz w:val="22"/>
          <w:rPrChange w:id="1175" w:author="Guo, Shicheng" w:date="2018-06-14T08:58:00Z">
            <w:rPr/>
          </w:rPrChange>
        </w:rPr>
        <w:t xml:space="preserve">status </w:t>
      </w:r>
      <w:r w:rsidR="008576FE" w:rsidRPr="00BE161A">
        <w:rPr>
          <w:rFonts w:ascii="Arial" w:hAnsi="Arial" w:cs="Arial"/>
          <w:sz w:val="22"/>
          <w:rPrChange w:id="1176" w:author="Guo, Shicheng" w:date="2018-06-14T08:58:00Z">
            <w:rPr/>
          </w:rPrChange>
        </w:rPr>
        <w:t xml:space="preserve">of </w:t>
      </w:r>
      <w:proofErr w:type="spellStart"/>
      <w:r w:rsidR="008576FE" w:rsidRPr="00BE161A">
        <w:rPr>
          <w:rFonts w:ascii="Arial" w:hAnsi="Arial" w:cs="Arial"/>
          <w:sz w:val="22"/>
          <w:rPrChange w:id="1177" w:author="Guo, Shicheng" w:date="2018-06-14T08:58:00Z">
            <w:rPr/>
          </w:rPrChange>
        </w:rPr>
        <w:t>CpG</w:t>
      </w:r>
      <w:proofErr w:type="spellEnd"/>
      <w:r w:rsidR="008576FE" w:rsidRPr="00BE161A">
        <w:rPr>
          <w:rFonts w:ascii="Arial" w:hAnsi="Arial" w:cs="Arial"/>
          <w:sz w:val="22"/>
          <w:rPrChange w:id="1178" w:author="Guo, Shicheng" w:date="2018-06-14T08:58:00Z">
            <w:rPr/>
          </w:rPrChange>
        </w:rPr>
        <w:t xml:space="preserve"> sites </w:t>
      </w:r>
      <w:r w:rsidR="00A7069D" w:rsidRPr="00BE161A">
        <w:rPr>
          <w:rFonts w:ascii="Arial" w:hAnsi="Arial" w:cs="Arial"/>
          <w:sz w:val="22"/>
          <w:rPrChange w:id="1179" w:author="Guo, Shicheng" w:date="2018-06-14T08:58:00Z">
            <w:rPr/>
          </w:rPrChange>
        </w:rPr>
        <w:t xml:space="preserve">located at genes involved in </w:t>
      </w:r>
      <w:r w:rsidR="008576FE" w:rsidRPr="00BE161A">
        <w:rPr>
          <w:rFonts w:ascii="Arial" w:hAnsi="Arial" w:cs="Arial"/>
          <w:sz w:val="22"/>
          <w:rPrChange w:id="1180" w:author="Guo, Shicheng" w:date="2018-06-14T08:58:00Z">
            <w:rPr/>
          </w:rPrChange>
        </w:rPr>
        <w:t>type I IFN signaling in CD4+ T cell</w:t>
      </w:r>
      <w:r w:rsidR="00A7069D" w:rsidRPr="00BE161A">
        <w:rPr>
          <w:rFonts w:ascii="Arial" w:hAnsi="Arial" w:cs="Arial"/>
          <w:sz w:val="22"/>
          <w:rPrChange w:id="1181" w:author="Guo, Shicheng" w:date="2018-06-14T08:58:00Z">
            <w:rPr/>
          </w:rPrChange>
        </w:rPr>
        <w:t>s</w:t>
      </w:r>
      <w:r w:rsidR="008576FE" w:rsidRPr="00BE161A">
        <w:rPr>
          <w:rFonts w:ascii="Arial" w:hAnsi="Arial" w:cs="Arial"/>
          <w:sz w:val="22"/>
          <w:rPrChange w:id="1182" w:author="Guo, Shicheng" w:date="2018-06-14T08:58:00Z">
            <w:rPr/>
          </w:rPrChange>
        </w:rPr>
        <w:t>, indicat</w:t>
      </w:r>
      <w:r w:rsidR="00A7069D" w:rsidRPr="00BE161A">
        <w:rPr>
          <w:rFonts w:ascii="Arial" w:hAnsi="Arial" w:cs="Arial"/>
          <w:sz w:val="22"/>
          <w:rPrChange w:id="1183" w:author="Guo, Shicheng" w:date="2018-06-14T08:58:00Z">
            <w:rPr/>
          </w:rPrChange>
        </w:rPr>
        <w:t>ing</w:t>
      </w:r>
      <w:r w:rsidR="008576FE" w:rsidRPr="00BE161A">
        <w:rPr>
          <w:rFonts w:ascii="Arial" w:hAnsi="Arial" w:cs="Arial"/>
          <w:sz w:val="22"/>
          <w:rPrChange w:id="1184" w:author="Guo, Shicheng" w:date="2018-06-14T08:58:00Z">
            <w:rPr/>
          </w:rPrChange>
        </w:rPr>
        <w:t xml:space="preserve"> that </w:t>
      </w:r>
      <w:bookmarkStart w:id="1185" w:name="OLE_LINK57"/>
      <w:bookmarkStart w:id="1186" w:name="OLE_LINK58"/>
      <w:bookmarkStart w:id="1187" w:name="OLE_LINK59"/>
      <w:r w:rsidR="00EC3065" w:rsidRPr="00BE161A">
        <w:rPr>
          <w:rFonts w:ascii="Arial" w:hAnsi="Arial" w:cs="Arial"/>
          <w:sz w:val="22"/>
          <w:rPrChange w:id="1188" w:author="Guo, Shicheng" w:date="2018-06-14T08:58:00Z">
            <w:rPr/>
          </w:rPrChange>
        </w:rPr>
        <w:t>GD/RA/SLE/</w:t>
      </w:r>
      <w:proofErr w:type="spellStart"/>
      <w:r w:rsidR="00EC3065" w:rsidRPr="00BE161A">
        <w:rPr>
          <w:rFonts w:ascii="Arial" w:hAnsi="Arial" w:cs="Arial"/>
          <w:sz w:val="22"/>
          <w:rPrChange w:id="1189" w:author="Guo, Shicheng" w:date="2018-06-14T08:58:00Z">
            <w:rPr/>
          </w:rPrChange>
        </w:rPr>
        <w:t>SSc</w:t>
      </w:r>
      <w:bookmarkEnd w:id="1185"/>
      <w:bookmarkEnd w:id="1186"/>
      <w:bookmarkEnd w:id="1187"/>
      <w:proofErr w:type="spellEnd"/>
      <w:r w:rsidR="008576FE" w:rsidRPr="00BE161A">
        <w:rPr>
          <w:rFonts w:ascii="Arial" w:hAnsi="Arial" w:cs="Arial"/>
          <w:sz w:val="22"/>
          <w:rPrChange w:id="1190" w:author="Guo, Shicheng" w:date="2018-06-14T08:58:00Z">
            <w:rPr/>
          </w:rPrChange>
        </w:rPr>
        <w:t xml:space="preserve"> patients might be hypersensitive to type I interferon.</w:t>
      </w:r>
      <w:r w:rsidR="006346C4" w:rsidRPr="00BE161A">
        <w:rPr>
          <w:rFonts w:ascii="Arial" w:hAnsi="Arial" w:cs="Arial"/>
          <w:sz w:val="22"/>
          <w:rPrChange w:id="1191" w:author="Guo, Shicheng" w:date="2018-06-14T08:58:00Z">
            <w:rPr/>
          </w:rPrChange>
        </w:rPr>
        <w:t xml:space="preserve"> </w:t>
      </w:r>
      <w:r w:rsidR="00B80562" w:rsidRPr="00BE161A">
        <w:rPr>
          <w:rFonts w:ascii="Arial" w:hAnsi="Arial" w:cs="Arial"/>
          <w:sz w:val="22"/>
          <w:rPrChange w:id="1192" w:author="Guo, Shicheng" w:date="2018-06-14T08:58:00Z">
            <w:rPr/>
          </w:rPrChange>
        </w:rPr>
        <w:t xml:space="preserve">In addition, methylation status of </w:t>
      </w:r>
      <w:r w:rsidR="00DD0EE6" w:rsidRPr="00BE161A">
        <w:rPr>
          <w:rFonts w:ascii="Arial" w:hAnsi="Arial" w:cs="Arial"/>
          <w:sz w:val="22"/>
          <w:rPrChange w:id="1193" w:author="Guo, Shicheng" w:date="2018-06-14T08:58:00Z">
            <w:rPr/>
          </w:rPrChange>
        </w:rPr>
        <w:t xml:space="preserve">type I IFN-associated genes and </w:t>
      </w:r>
      <w:r w:rsidR="00B80562" w:rsidRPr="00BE161A">
        <w:rPr>
          <w:rFonts w:ascii="Arial" w:hAnsi="Arial" w:cs="Arial"/>
          <w:sz w:val="22"/>
          <w:rPrChange w:id="1194" w:author="Guo, Shicheng" w:date="2018-06-14T08:58:00Z">
            <w:rPr/>
          </w:rPrChange>
        </w:rPr>
        <w:t>IFI44L were figured out to</w:t>
      </w:r>
      <w:r w:rsidR="00DD0EE6" w:rsidRPr="00BE161A">
        <w:rPr>
          <w:rFonts w:ascii="Arial" w:hAnsi="Arial" w:cs="Arial"/>
          <w:sz w:val="22"/>
          <w:rPrChange w:id="1195" w:author="Guo, Shicheng" w:date="2018-06-14T08:58:00Z">
            <w:rPr/>
          </w:rPrChange>
        </w:rPr>
        <w:t xml:space="preserve"> be </w:t>
      </w:r>
      <w:r w:rsidR="00B80562" w:rsidRPr="00BE161A">
        <w:rPr>
          <w:rFonts w:ascii="Arial" w:hAnsi="Arial" w:cs="Arial"/>
          <w:sz w:val="22"/>
          <w:rPrChange w:id="1196" w:author="Guo, Shicheng" w:date="2018-06-14T08:58:00Z">
            <w:rPr/>
          </w:rPrChange>
        </w:rPr>
        <w:t>promising diagnostic biomarker</w:t>
      </w:r>
      <w:r w:rsidR="00DD0EE6" w:rsidRPr="00BE161A">
        <w:rPr>
          <w:rFonts w:ascii="Arial" w:hAnsi="Arial" w:cs="Arial"/>
          <w:sz w:val="22"/>
          <w:rPrChange w:id="1197" w:author="Guo, Shicheng" w:date="2018-06-14T08:58:00Z">
            <w:rPr/>
          </w:rPrChange>
        </w:rPr>
        <w:t>s</w:t>
      </w:r>
      <w:r w:rsidR="00B80562" w:rsidRPr="00BE161A">
        <w:rPr>
          <w:rFonts w:ascii="Arial" w:hAnsi="Arial" w:cs="Arial"/>
          <w:sz w:val="22"/>
          <w:rPrChange w:id="1198" w:author="Guo, Shicheng" w:date="2018-06-14T08:58:00Z">
            <w:rPr/>
          </w:rPrChange>
        </w:rPr>
        <w:t xml:space="preserve"> for diagnosis of GD, RA, SLE and </w:t>
      </w:r>
      <w:proofErr w:type="spellStart"/>
      <w:r w:rsidR="00B80562" w:rsidRPr="00BE161A">
        <w:rPr>
          <w:rFonts w:ascii="Arial" w:hAnsi="Arial" w:cs="Arial"/>
          <w:sz w:val="22"/>
          <w:rPrChange w:id="1199" w:author="Guo, Shicheng" w:date="2018-06-14T08:58:00Z">
            <w:rPr/>
          </w:rPrChange>
        </w:rPr>
        <w:t>SSc</w:t>
      </w:r>
      <w:proofErr w:type="spellEnd"/>
      <w:r w:rsidR="00B80562" w:rsidRPr="00BE161A">
        <w:rPr>
          <w:rFonts w:ascii="Arial" w:hAnsi="Arial" w:cs="Arial"/>
          <w:sz w:val="22"/>
          <w:rPrChange w:id="1200" w:author="Guo, Shicheng" w:date="2018-06-14T08:58:00Z">
            <w:rPr/>
          </w:rPrChange>
        </w:rPr>
        <w:t>.</w:t>
      </w:r>
    </w:p>
    <w:p w:rsidR="00606293" w:rsidRPr="00BE161A" w:rsidRDefault="00487276" w:rsidP="00147197">
      <w:pPr>
        <w:rPr>
          <w:rFonts w:ascii="Arial" w:hAnsi="Arial" w:cs="Arial"/>
          <w:sz w:val="22"/>
          <w:rPrChange w:id="1201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202" w:author="Guo, Shicheng" w:date="2018-06-14T08:58:00Z">
            <w:rPr>
              <w:rFonts w:hint="eastAsia"/>
            </w:rPr>
          </w:rPrChange>
        </w:rPr>
        <w:t>Aberrant type I interferon function has recently been implicated in several</w:t>
      </w:r>
      <w:r w:rsidR="00701333" w:rsidRPr="00BE161A">
        <w:rPr>
          <w:rFonts w:ascii="Arial" w:hAnsi="Arial" w:cs="Arial"/>
          <w:sz w:val="22"/>
          <w:rPrChange w:id="1203" w:author="Guo, Shicheng" w:date="2018-06-14T08:58:00Z">
            <w:rPr/>
          </w:rPrChange>
        </w:rPr>
        <w:t xml:space="preserve"> autoimmune diseases, including</w:t>
      </w:r>
      <w:r w:rsidR="003C735B" w:rsidRPr="00BE161A">
        <w:rPr>
          <w:rFonts w:ascii="Arial" w:hAnsi="Arial" w:cs="Arial"/>
          <w:sz w:val="22"/>
          <w:rPrChange w:id="1204" w:author="Guo, Shicheng" w:date="2018-06-14T08:58:00Z">
            <w:rPr/>
          </w:rPrChange>
        </w:rPr>
        <w:t xml:space="preserve"> </w:t>
      </w:r>
      <w:bookmarkStart w:id="1205" w:name="OLE_LINK55"/>
      <w:bookmarkStart w:id="1206" w:name="OLE_LINK56"/>
      <w:r w:rsidR="007A3523" w:rsidRPr="00BE161A">
        <w:rPr>
          <w:rFonts w:ascii="Arial" w:hAnsi="Arial" w:cs="Arial"/>
          <w:sz w:val="22"/>
          <w:rPrChange w:id="1207" w:author="Guo, Shicheng" w:date="2018-06-14T08:58:00Z">
            <w:rPr/>
          </w:rPrChange>
        </w:rPr>
        <w:t xml:space="preserve">GD, RA, SLE and </w:t>
      </w:r>
      <w:proofErr w:type="spellStart"/>
      <w:r w:rsidR="007A3523" w:rsidRPr="00BE161A">
        <w:rPr>
          <w:rFonts w:ascii="Arial" w:hAnsi="Arial" w:cs="Arial"/>
          <w:sz w:val="22"/>
          <w:rPrChange w:id="1208" w:author="Guo, Shicheng" w:date="2018-06-14T08:58:00Z">
            <w:rPr/>
          </w:rPrChange>
        </w:rPr>
        <w:t>SSc</w:t>
      </w:r>
      <w:bookmarkEnd w:id="1205"/>
      <w:bookmarkEnd w:id="1206"/>
      <w:proofErr w:type="spellEnd"/>
      <w:r w:rsidR="003C735B" w:rsidRPr="00BE161A">
        <w:rPr>
          <w:rFonts w:ascii="Arial" w:hAnsi="Arial" w:cs="Arial"/>
          <w:sz w:val="22"/>
          <w:rPrChange w:id="1209" w:author="Guo, Shicheng" w:date="2018-06-14T08:58:00Z">
            <w:rPr/>
          </w:rPrChange>
        </w:rPr>
        <w:t xml:space="preserve"> </w:t>
      </w:r>
      <w:r w:rsidR="00330C94" w:rsidRPr="00BE161A">
        <w:rPr>
          <w:rFonts w:ascii="Arial" w:hAnsi="Arial" w:cs="Arial"/>
          <w:sz w:val="22"/>
          <w:rPrChange w:id="1210" w:author="Guo, Shicheng" w:date="2018-06-14T08:58:00Z">
            <w:rPr/>
          </w:rPrChange>
        </w:rPr>
        <w:fldChar w:fldCharType="begin">
          <w:fldData xml:space="preserve">PEVuZE5vdGU+PENpdGU+PEF1dGhvcj5DaGVuPC9BdXRob3I+PFllYXI+MjAxNzwvWWVhcj48UmVj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</w:fldData>
        </w:fldChar>
      </w:r>
      <w:r w:rsidR="00180125" w:rsidRPr="00BE161A">
        <w:rPr>
          <w:rFonts w:ascii="Arial" w:hAnsi="Arial" w:cs="Arial"/>
          <w:sz w:val="22"/>
          <w:rPrChange w:id="1211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212" w:author="Guo, Shicheng" w:date="2018-06-14T08:58:00Z">
            <w:rPr/>
          </w:rPrChange>
        </w:rPr>
        <w:fldChar w:fldCharType="begin">
          <w:fldData xml:space="preserve">PEVuZE5vdGU+PENpdGU+PEF1dGhvcj5DaGVuPC9BdXRob3I+PFllYXI+MjAxNzwvWWVhcj48UmVj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</w:fldData>
        </w:fldChar>
      </w:r>
      <w:r w:rsidR="00180125" w:rsidRPr="00BE161A">
        <w:rPr>
          <w:rFonts w:ascii="Arial" w:hAnsi="Arial" w:cs="Arial"/>
          <w:sz w:val="22"/>
          <w:rPrChange w:id="1213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214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215" w:author="Guo, Shicheng" w:date="2018-06-14T08:58:00Z">
            <w:rPr/>
          </w:rPrChange>
        </w:rPr>
        <w:fldChar w:fldCharType="end"/>
      </w:r>
      <w:r w:rsidR="00330C94" w:rsidRPr="00BE161A">
        <w:rPr>
          <w:rFonts w:ascii="Arial" w:hAnsi="Arial" w:cs="Arial"/>
          <w:sz w:val="22"/>
          <w:rPrChange w:id="1216" w:author="Guo, Shicheng" w:date="2018-06-14T08:58:00Z">
            <w:rPr/>
          </w:rPrChange>
        </w:rPr>
      </w:r>
      <w:r w:rsidR="00330C94" w:rsidRPr="00BE161A">
        <w:rPr>
          <w:rFonts w:ascii="Arial" w:hAnsi="Arial" w:cs="Arial"/>
          <w:sz w:val="22"/>
          <w:rPrChange w:id="1217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218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219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220" w:author="Guo, Shicheng" w:date="2018-06-14T08:58:00Z">
            <w:rPr/>
          </w:rPrChange>
        </w:rPr>
        <w:instrText xml:space="preserve"> HYPERLINK \l "_ENREF_21" \o "Chen, 2017 #169" </w:instrText>
      </w:r>
      <w:r w:rsidR="00BE161A" w:rsidRPr="00BE161A">
        <w:rPr>
          <w:rFonts w:ascii="Arial" w:hAnsi="Arial" w:cs="Arial"/>
          <w:sz w:val="22"/>
          <w:rPrChange w:id="1221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222" w:author="Guo, Shicheng" w:date="2018-06-14T08:58:00Z">
            <w:rPr>
              <w:noProof/>
            </w:rPr>
          </w:rPrChange>
        </w:rPr>
        <w:t>21</w:t>
      </w:r>
      <w:r w:rsidR="00BE161A" w:rsidRPr="00BE161A">
        <w:rPr>
          <w:rFonts w:ascii="Arial" w:hAnsi="Arial" w:cs="Arial"/>
          <w:noProof/>
          <w:sz w:val="22"/>
          <w:rPrChange w:id="1223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224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1225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226" w:author="Guo, Shicheng" w:date="2018-06-14T08:58:00Z">
            <w:rPr/>
          </w:rPrChange>
        </w:rPr>
        <w:instrText xml:space="preserve"> HYPERLINK \l "_ENREF_22" \o "Bohbot, 2006 #170" </w:instrText>
      </w:r>
      <w:r w:rsidR="00BE161A" w:rsidRPr="00BE161A">
        <w:rPr>
          <w:rFonts w:ascii="Arial" w:hAnsi="Arial" w:cs="Arial"/>
          <w:sz w:val="22"/>
          <w:rPrChange w:id="1227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228" w:author="Guo, Shicheng" w:date="2018-06-14T08:58:00Z">
            <w:rPr>
              <w:noProof/>
            </w:rPr>
          </w:rPrChange>
        </w:rPr>
        <w:t>22</w:t>
      </w:r>
      <w:r w:rsidR="00BE161A" w:rsidRPr="00BE161A">
        <w:rPr>
          <w:rFonts w:ascii="Arial" w:hAnsi="Arial" w:cs="Arial"/>
          <w:noProof/>
          <w:sz w:val="22"/>
          <w:rPrChange w:id="1229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230" w:author="Guo, Shicheng" w:date="2018-06-14T08:58:00Z">
            <w:rPr>
              <w:noProof/>
            </w:rPr>
          </w:rPrChange>
        </w:rPr>
        <w:t>]</w:t>
      </w:r>
      <w:r w:rsidR="00330C94" w:rsidRPr="00BE161A">
        <w:rPr>
          <w:rFonts w:ascii="Arial" w:hAnsi="Arial" w:cs="Arial"/>
          <w:sz w:val="22"/>
          <w:rPrChange w:id="1231" w:author="Guo, Shicheng" w:date="2018-06-14T08:58:00Z">
            <w:rPr/>
          </w:rPrChange>
        </w:rPr>
        <w:fldChar w:fldCharType="end"/>
      </w:r>
      <w:r w:rsidR="003C735B" w:rsidRPr="00BE161A">
        <w:rPr>
          <w:rFonts w:ascii="Arial" w:hAnsi="Arial" w:cs="Arial"/>
          <w:sz w:val="22"/>
          <w:rPrChange w:id="1232" w:author="Guo, Shicheng" w:date="2018-06-14T08:58:00Z">
            <w:rPr/>
          </w:rPrChange>
        </w:rPr>
        <w:t xml:space="preserve">. </w:t>
      </w:r>
      <w:r w:rsidR="00846D5A" w:rsidRPr="00BE161A">
        <w:rPr>
          <w:rFonts w:ascii="Arial" w:hAnsi="Arial" w:cs="Arial"/>
          <w:sz w:val="22"/>
          <w:rPrChange w:id="1233" w:author="Guo, Shicheng" w:date="2018-06-14T08:58:00Z">
            <w:rPr/>
          </w:rPrChange>
        </w:rPr>
        <w:t xml:space="preserve">A study by </w:t>
      </w:r>
      <w:proofErr w:type="spellStart"/>
      <w:r w:rsidR="00846D5A" w:rsidRPr="00BE161A">
        <w:rPr>
          <w:rFonts w:ascii="Arial" w:hAnsi="Arial" w:cs="Arial"/>
          <w:sz w:val="22"/>
          <w:rPrChange w:id="1234" w:author="Guo, Shicheng" w:date="2018-06-14T08:58:00Z">
            <w:rPr/>
          </w:rPrChange>
        </w:rPr>
        <w:t>Henault</w:t>
      </w:r>
      <w:proofErr w:type="spellEnd"/>
      <w:r w:rsidR="00846D5A" w:rsidRPr="00BE161A">
        <w:rPr>
          <w:rFonts w:ascii="Arial" w:hAnsi="Arial" w:cs="Arial"/>
          <w:sz w:val="22"/>
          <w:rPrChange w:id="1235" w:author="Guo, Shicheng" w:date="2018-06-14T08:58:00Z">
            <w:rPr/>
          </w:rPrChange>
        </w:rPr>
        <w:t xml:space="preserve"> et al. reported that </w:t>
      </w:r>
      <w:r w:rsidR="00F55E93" w:rsidRPr="00BE161A">
        <w:rPr>
          <w:rFonts w:ascii="Arial" w:hAnsi="Arial" w:cs="Arial"/>
          <w:sz w:val="22"/>
          <w:rPrChange w:id="1236" w:author="Guo, Shicheng" w:date="2018-06-14T08:58:00Z">
            <w:rPr/>
          </w:rPrChange>
        </w:rPr>
        <w:t>i</w:t>
      </w:r>
      <w:r w:rsidR="000B66FA" w:rsidRPr="00BE161A">
        <w:rPr>
          <w:rFonts w:ascii="Arial" w:hAnsi="Arial" w:cs="Arial"/>
          <w:sz w:val="22"/>
          <w:rPrChange w:id="1237" w:author="Guo, Shicheng" w:date="2018-06-14T08:58:00Z">
            <w:rPr/>
          </w:rPrChange>
        </w:rPr>
        <w:t xml:space="preserve">ncreased amounts of IFN-α derived from self-reactive immunoglobulin E-activated </w:t>
      </w:r>
      <w:proofErr w:type="spellStart"/>
      <w:r w:rsidR="000B66FA" w:rsidRPr="00BE161A">
        <w:rPr>
          <w:rFonts w:ascii="Arial" w:hAnsi="Arial" w:cs="Arial"/>
          <w:sz w:val="22"/>
          <w:rPrChange w:id="1238" w:author="Guo, Shicheng" w:date="2018-06-14T08:58:00Z">
            <w:rPr/>
          </w:rPrChange>
        </w:rPr>
        <w:t>plasmacytoid</w:t>
      </w:r>
      <w:proofErr w:type="spellEnd"/>
      <w:r w:rsidR="000B66FA" w:rsidRPr="00BE161A">
        <w:rPr>
          <w:rFonts w:ascii="Arial" w:hAnsi="Arial" w:cs="Arial"/>
          <w:sz w:val="22"/>
          <w:rPrChange w:id="1239" w:author="Guo, Shicheng" w:date="2018-06-14T08:58:00Z">
            <w:rPr/>
          </w:rPrChange>
        </w:rPr>
        <w:t xml:space="preserve"> dendritic cells </w:t>
      </w:r>
      <w:r w:rsidR="008D0892" w:rsidRPr="00BE161A">
        <w:rPr>
          <w:rFonts w:ascii="Arial" w:hAnsi="Arial" w:cs="Arial"/>
          <w:sz w:val="22"/>
          <w:rPrChange w:id="1240" w:author="Guo, Shicheng" w:date="2018-06-14T08:58:00Z">
            <w:rPr/>
          </w:rPrChange>
        </w:rPr>
        <w:t xml:space="preserve">and the </w:t>
      </w:r>
      <w:r w:rsidR="000B66FA" w:rsidRPr="00BE161A">
        <w:rPr>
          <w:rFonts w:ascii="Arial" w:hAnsi="Arial" w:cs="Arial"/>
          <w:sz w:val="22"/>
          <w:rPrChange w:id="1241" w:author="Guo, Shicheng" w:date="2018-06-14T08:58:00Z">
            <w:rPr/>
          </w:rPrChange>
        </w:rPr>
        <w:t>excessive IFN responses</w:t>
      </w:r>
      <w:r w:rsidR="008D0892" w:rsidRPr="00BE161A">
        <w:rPr>
          <w:rFonts w:ascii="Arial" w:hAnsi="Arial" w:cs="Arial"/>
          <w:sz w:val="22"/>
          <w:rPrChange w:id="1242" w:author="Guo, Shicheng" w:date="2018-06-14T08:58:00Z">
            <w:rPr/>
          </w:rPrChange>
        </w:rPr>
        <w:t xml:space="preserve"> triggered</w:t>
      </w:r>
      <w:r w:rsidR="00846D5A" w:rsidRPr="00BE161A">
        <w:rPr>
          <w:rFonts w:ascii="Arial" w:hAnsi="Arial" w:cs="Arial"/>
          <w:sz w:val="22"/>
          <w:rPrChange w:id="1243" w:author="Guo, Shicheng" w:date="2018-06-14T08:58:00Z">
            <w:rPr/>
          </w:rPrChange>
        </w:rPr>
        <w:t xml:space="preserve"> were</w:t>
      </w:r>
      <w:r w:rsidR="000B66FA" w:rsidRPr="00BE161A">
        <w:rPr>
          <w:rFonts w:ascii="Arial" w:hAnsi="Arial" w:cs="Arial"/>
          <w:sz w:val="22"/>
          <w:rPrChange w:id="1244" w:author="Guo, Shicheng" w:date="2018-06-14T08:58:00Z">
            <w:rPr/>
          </w:rPrChange>
        </w:rPr>
        <w:t xml:space="preserve"> </w:t>
      </w:r>
      <w:r w:rsidR="008D0892" w:rsidRPr="00BE161A">
        <w:rPr>
          <w:rFonts w:ascii="Arial" w:hAnsi="Arial" w:cs="Arial"/>
          <w:sz w:val="22"/>
          <w:rPrChange w:id="1245" w:author="Guo, Shicheng" w:date="2018-06-14T08:58:00Z">
            <w:rPr/>
          </w:rPrChange>
        </w:rPr>
        <w:t>capable of exacerbating</w:t>
      </w:r>
      <w:r w:rsidR="000B66FA" w:rsidRPr="00BE161A">
        <w:rPr>
          <w:rFonts w:ascii="Arial" w:hAnsi="Arial" w:cs="Arial"/>
          <w:sz w:val="22"/>
          <w:rPrChange w:id="1246" w:author="Guo, Shicheng" w:date="2018-06-14T08:58:00Z">
            <w:rPr/>
          </w:rPrChange>
        </w:rPr>
        <w:t xml:space="preserve"> </w:t>
      </w:r>
      <w:r w:rsidR="008D0892" w:rsidRPr="00BE161A">
        <w:rPr>
          <w:rFonts w:ascii="Arial" w:hAnsi="Arial" w:cs="Arial"/>
          <w:sz w:val="22"/>
          <w:rPrChange w:id="1247" w:author="Guo, Shicheng" w:date="2018-06-14T08:58:00Z">
            <w:rPr/>
          </w:rPrChange>
        </w:rPr>
        <w:t>self-</w:t>
      </w:r>
      <w:r w:rsidR="000B66FA" w:rsidRPr="00BE161A">
        <w:rPr>
          <w:rFonts w:ascii="Arial" w:hAnsi="Arial" w:cs="Arial"/>
          <w:sz w:val="22"/>
          <w:rPrChange w:id="1248" w:author="Guo, Shicheng" w:date="2018-06-14T08:58:00Z">
            <w:rPr/>
          </w:rPrChange>
        </w:rPr>
        <w:t>destructive autoimmune responses in SLE patients</w:t>
      </w:r>
      <w:r w:rsidR="008D0892" w:rsidRPr="00BE161A">
        <w:rPr>
          <w:rFonts w:ascii="Arial" w:hAnsi="Arial" w:cs="Arial"/>
          <w:sz w:val="22"/>
          <w:rPrChange w:id="1249" w:author="Guo, Shicheng" w:date="2018-06-14T08:58:00Z">
            <w:rPr/>
          </w:rPrChange>
        </w:rPr>
        <w:t xml:space="preserve"> </w:t>
      </w:r>
      <w:r w:rsidR="00330C94" w:rsidRPr="00BE161A">
        <w:rPr>
          <w:rFonts w:ascii="Arial" w:hAnsi="Arial" w:cs="Arial"/>
          <w:sz w:val="22"/>
          <w:rPrChange w:id="1250" w:author="Guo, Shicheng" w:date="2018-06-14T08:58:00Z">
            <w:rPr/>
          </w:rPrChange>
        </w:rPr>
        <w:fldChar w:fldCharType="begin">
          <w:fldData xml:space="preserve">PEVuZE5vdGU+PENpdGU+PEF1dGhvcj5IZW5hdWx0PC9BdXRob3I+PFllYXI+MjAxNjwvWWVhcj48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</w:fldData>
        </w:fldChar>
      </w:r>
      <w:r w:rsidR="00180125" w:rsidRPr="00BE161A">
        <w:rPr>
          <w:rFonts w:ascii="Arial" w:hAnsi="Arial" w:cs="Arial"/>
          <w:sz w:val="22"/>
          <w:rPrChange w:id="1251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252" w:author="Guo, Shicheng" w:date="2018-06-14T08:58:00Z">
            <w:rPr/>
          </w:rPrChange>
        </w:rPr>
        <w:fldChar w:fldCharType="begin">
          <w:fldData xml:space="preserve">PEVuZE5vdGU+PENpdGU+PEF1dGhvcj5IZW5hdWx0PC9BdXRob3I+PFllYXI+MjAxNjwvWWVhcj48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</w:fldData>
        </w:fldChar>
      </w:r>
      <w:r w:rsidR="00180125" w:rsidRPr="00BE161A">
        <w:rPr>
          <w:rFonts w:ascii="Arial" w:hAnsi="Arial" w:cs="Arial"/>
          <w:sz w:val="22"/>
          <w:rPrChange w:id="1253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254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255" w:author="Guo, Shicheng" w:date="2018-06-14T08:58:00Z">
            <w:rPr/>
          </w:rPrChange>
        </w:rPr>
        <w:fldChar w:fldCharType="end"/>
      </w:r>
      <w:r w:rsidR="00330C94" w:rsidRPr="00BE161A">
        <w:rPr>
          <w:rFonts w:ascii="Arial" w:hAnsi="Arial" w:cs="Arial"/>
          <w:sz w:val="22"/>
          <w:rPrChange w:id="1256" w:author="Guo, Shicheng" w:date="2018-06-14T08:58:00Z">
            <w:rPr/>
          </w:rPrChange>
        </w:rPr>
      </w:r>
      <w:r w:rsidR="00330C94" w:rsidRPr="00BE161A">
        <w:rPr>
          <w:rFonts w:ascii="Arial" w:hAnsi="Arial" w:cs="Arial"/>
          <w:sz w:val="22"/>
          <w:rPrChange w:id="1257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258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259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260" w:author="Guo, Shicheng" w:date="2018-06-14T08:58:00Z">
            <w:rPr/>
          </w:rPrChange>
        </w:rPr>
        <w:instrText xml:space="preserve"> HYPERLINK \l "_ENREF_23" \o</w:instrText>
      </w:r>
      <w:r w:rsidR="00BE161A" w:rsidRPr="00BE161A">
        <w:rPr>
          <w:rFonts w:ascii="Arial" w:hAnsi="Arial" w:cs="Arial"/>
          <w:sz w:val="22"/>
          <w:rPrChange w:id="1261" w:author="Guo, Shicheng" w:date="2018-06-14T08:58:00Z">
            <w:rPr/>
          </w:rPrChange>
        </w:rPr>
        <w:instrText xml:space="preserve"> "Henault, 2016 #171" </w:instrText>
      </w:r>
      <w:r w:rsidR="00BE161A" w:rsidRPr="00BE161A">
        <w:rPr>
          <w:rFonts w:ascii="Arial" w:hAnsi="Arial" w:cs="Arial"/>
          <w:sz w:val="22"/>
          <w:rPrChange w:id="1262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263" w:author="Guo, Shicheng" w:date="2018-06-14T08:58:00Z">
            <w:rPr>
              <w:noProof/>
            </w:rPr>
          </w:rPrChange>
        </w:rPr>
        <w:t>23</w:t>
      </w:r>
      <w:r w:rsidR="00BE161A" w:rsidRPr="00BE161A">
        <w:rPr>
          <w:rFonts w:ascii="Arial" w:hAnsi="Arial" w:cs="Arial"/>
          <w:noProof/>
          <w:sz w:val="22"/>
          <w:rPrChange w:id="1264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265" w:author="Guo, Shicheng" w:date="2018-06-14T08:58:00Z">
            <w:rPr>
              <w:noProof/>
            </w:rPr>
          </w:rPrChange>
        </w:rPr>
        <w:t>]</w:t>
      </w:r>
      <w:r w:rsidR="00330C94" w:rsidRPr="00BE161A">
        <w:rPr>
          <w:rFonts w:ascii="Arial" w:hAnsi="Arial" w:cs="Arial"/>
          <w:sz w:val="22"/>
          <w:rPrChange w:id="1266" w:author="Guo, Shicheng" w:date="2018-06-14T08:58:00Z">
            <w:rPr/>
          </w:rPrChange>
        </w:rPr>
        <w:fldChar w:fldCharType="end"/>
      </w:r>
      <w:r w:rsidR="008D0892" w:rsidRPr="00BE161A">
        <w:rPr>
          <w:rFonts w:ascii="Arial" w:hAnsi="Arial" w:cs="Arial"/>
          <w:sz w:val="22"/>
          <w:rPrChange w:id="1267" w:author="Guo, Shicheng" w:date="2018-06-14T08:58:00Z">
            <w:rPr/>
          </w:rPrChange>
        </w:rPr>
        <w:t>.</w:t>
      </w:r>
      <w:r w:rsidR="00846D5A" w:rsidRPr="00BE161A">
        <w:rPr>
          <w:rFonts w:ascii="Arial" w:hAnsi="Arial" w:cs="Arial"/>
          <w:sz w:val="22"/>
          <w:rPrChange w:id="1268" w:author="Guo, Shicheng" w:date="2018-06-14T08:58:00Z">
            <w:rPr/>
          </w:rPrChange>
        </w:rPr>
        <w:t xml:space="preserve"> </w:t>
      </w:r>
      <w:r w:rsidR="00C34B57" w:rsidRPr="00BE161A">
        <w:rPr>
          <w:rFonts w:ascii="Arial" w:hAnsi="Arial" w:cs="Arial"/>
          <w:sz w:val="22"/>
          <w:rPrChange w:id="1269" w:author="Guo, Shicheng" w:date="2018-06-14T08:58:00Z">
            <w:rPr/>
          </w:rPrChange>
        </w:rPr>
        <w:t xml:space="preserve">Another study demonstrated that </w:t>
      </w:r>
      <w:r w:rsidR="00E93D61" w:rsidRPr="00BE161A">
        <w:rPr>
          <w:rFonts w:ascii="Arial" w:hAnsi="Arial" w:cs="Arial"/>
          <w:sz w:val="22"/>
          <w:rPrChange w:id="1270" w:author="Guo, Shicheng" w:date="2018-06-14T08:58:00Z">
            <w:rPr/>
          </w:rPrChange>
        </w:rPr>
        <w:t xml:space="preserve">expression of interferon type I regulated genes in RA patients were significantly elevated compared with healthy individuals </w:t>
      </w:r>
      <w:r w:rsidR="00330C94" w:rsidRPr="00BE161A">
        <w:rPr>
          <w:rFonts w:ascii="Arial" w:hAnsi="Arial" w:cs="Arial"/>
          <w:sz w:val="22"/>
          <w:rPrChange w:id="1271" w:author="Guo, Shicheng" w:date="2018-06-14T08:58:00Z">
            <w:rPr/>
          </w:rPrChange>
        </w:rPr>
        <w:fldChar w:fldCharType="begin">
          <w:fldData xml:space="preserve">PEVuZE5vdGU+PENpdGU+PEF1dGhvcj52YW4gZGVyIFBvdXcgS3JhYW48L0F1dGhvcj48WWVhcj4y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</w:fldData>
        </w:fldChar>
      </w:r>
      <w:r w:rsidR="00180125" w:rsidRPr="00BE161A">
        <w:rPr>
          <w:rFonts w:ascii="Arial" w:hAnsi="Arial" w:cs="Arial"/>
          <w:sz w:val="22"/>
          <w:rPrChange w:id="1272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273" w:author="Guo, Shicheng" w:date="2018-06-14T08:58:00Z">
            <w:rPr/>
          </w:rPrChange>
        </w:rPr>
        <w:fldChar w:fldCharType="begin">
          <w:fldData xml:space="preserve">PEVuZE5vdGU+PENpdGU+PEF1dGhvcj52YW4gZGVyIFBvdXcgS3JhYW48L0F1dGhvcj48WWVhcj4y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</w:fldData>
        </w:fldChar>
      </w:r>
      <w:r w:rsidR="00180125" w:rsidRPr="00BE161A">
        <w:rPr>
          <w:rFonts w:ascii="Arial" w:hAnsi="Arial" w:cs="Arial"/>
          <w:sz w:val="22"/>
          <w:rPrChange w:id="1274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275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276" w:author="Guo, Shicheng" w:date="2018-06-14T08:58:00Z">
            <w:rPr/>
          </w:rPrChange>
        </w:rPr>
        <w:fldChar w:fldCharType="end"/>
      </w:r>
      <w:r w:rsidR="00330C94" w:rsidRPr="00BE161A">
        <w:rPr>
          <w:rFonts w:ascii="Arial" w:hAnsi="Arial" w:cs="Arial"/>
          <w:sz w:val="22"/>
          <w:rPrChange w:id="1277" w:author="Guo, Shicheng" w:date="2018-06-14T08:58:00Z">
            <w:rPr/>
          </w:rPrChange>
        </w:rPr>
      </w:r>
      <w:r w:rsidR="00330C94" w:rsidRPr="00BE161A">
        <w:rPr>
          <w:rFonts w:ascii="Arial" w:hAnsi="Arial" w:cs="Arial"/>
          <w:sz w:val="22"/>
          <w:rPrChange w:id="1278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279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280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281" w:author="Guo, Shicheng" w:date="2018-06-14T08:58:00Z">
            <w:rPr/>
          </w:rPrChange>
        </w:rPr>
        <w:instrText xml:space="preserve"> HYPERLINK \l "_ENREF_24" \o "van der Pouw Kraan, 2007 #172" </w:instrText>
      </w:r>
      <w:r w:rsidR="00BE161A" w:rsidRPr="00BE161A">
        <w:rPr>
          <w:rFonts w:ascii="Arial" w:hAnsi="Arial" w:cs="Arial"/>
          <w:sz w:val="22"/>
          <w:rPrChange w:id="1282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283" w:author="Guo, Shicheng" w:date="2018-06-14T08:58:00Z">
            <w:rPr>
              <w:noProof/>
            </w:rPr>
          </w:rPrChange>
        </w:rPr>
        <w:t>24</w:t>
      </w:r>
      <w:r w:rsidR="00BE161A" w:rsidRPr="00BE161A">
        <w:rPr>
          <w:rFonts w:ascii="Arial" w:hAnsi="Arial" w:cs="Arial"/>
          <w:noProof/>
          <w:sz w:val="22"/>
          <w:rPrChange w:id="1284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285" w:author="Guo, Shicheng" w:date="2018-06-14T08:58:00Z">
            <w:rPr>
              <w:noProof/>
            </w:rPr>
          </w:rPrChange>
        </w:rPr>
        <w:t>]</w:t>
      </w:r>
      <w:r w:rsidR="00330C94" w:rsidRPr="00BE161A">
        <w:rPr>
          <w:rFonts w:ascii="Arial" w:hAnsi="Arial" w:cs="Arial"/>
          <w:sz w:val="22"/>
          <w:rPrChange w:id="1286" w:author="Guo, Shicheng" w:date="2018-06-14T08:58:00Z">
            <w:rPr/>
          </w:rPrChange>
        </w:rPr>
        <w:fldChar w:fldCharType="end"/>
      </w:r>
      <w:r w:rsidR="00C34B57" w:rsidRPr="00BE161A">
        <w:rPr>
          <w:rFonts w:ascii="Arial" w:hAnsi="Arial" w:cs="Arial"/>
          <w:sz w:val="22"/>
          <w:rPrChange w:id="1287" w:author="Guo, Shicheng" w:date="2018-06-14T08:58:00Z">
            <w:rPr/>
          </w:rPrChange>
        </w:rPr>
        <w:t xml:space="preserve">. </w:t>
      </w:r>
      <w:r w:rsidR="003158C0" w:rsidRPr="00BE161A">
        <w:rPr>
          <w:rFonts w:ascii="Arial" w:hAnsi="Arial" w:cs="Arial"/>
          <w:sz w:val="22"/>
          <w:rPrChange w:id="1288" w:author="Guo, Shicheng" w:date="2018-06-14T08:58:00Z">
            <w:rPr/>
          </w:rPrChange>
        </w:rPr>
        <w:t xml:space="preserve">In addition, </w:t>
      </w:r>
      <w:r w:rsidR="00C34B57" w:rsidRPr="00BE161A">
        <w:rPr>
          <w:rFonts w:ascii="Arial" w:hAnsi="Arial" w:cs="Arial"/>
          <w:sz w:val="22"/>
          <w:rPrChange w:id="1289" w:author="Guo, Shicheng" w:date="2018-06-14T08:58:00Z">
            <w:rPr/>
          </w:rPrChange>
        </w:rPr>
        <w:t xml:space="preserve">more than half of </w:t>
      </w:r>
      <w:proofErr w:type="spellStart"/>
      <w:r w:rsidR="00C34B57" w:rsidRPr="00BE161A">
        <w:rPr>
          <w:rFonts w:ascii="Arial" w:hAnsi="Arial" w:cs="Arial"/>
          <w:sz w:val="22"/>
          <w:rPrChange w:id="1290" w:author="Guo, Shicheng" w:date="2018-06-14T08:58:00Z">
            <w:rPr/>
          </w:rPrChange>
        </w:rPr>
        <w:t>SSc</w:t>
      </w:r>
      <w:proofErr w:type="spellEnd"/>
      <w:r w:rsidR="00C34B57" w:rsidRPr="00BE161A">
        <w:rPr>
          <w:rFonts w:ascii="Arial" w:hAnsi="Arial" w:cs="Arial"/>
          <w:sz w:val="22"/>
          <w:rPrChange w:id="1291" w:author="Guo, Shicheng" w:date="2018-06-14T08:58:00Z">
            <w:rPr/>
          </w:rPrChange>
        </w:rPr>
        <w:t xml:space="preserve"> patients </w:t>
      </w:r>
      <w:r w:rsidR="003158C0" w:rsidRPr="00BE161A">
        <w:rPr>
          <w:rFonts w:ascii="Arial" w:hAnsi="Arial" w:cs="Arial"/>
          <w:sz w:val="22"/>
          <w:rPrChange w:id="1292" w:author="Guo, Shicheng" w:date="2018-06-14T08:58:00Z">
            <w:rPr/>
          </w:rPrChange>
        </w:rPr>
        <w:t>were found to present</w:t>
      </w:r>
      <w:r w:rsidR="00C34B57" w:rsidRPr="00BE161A">
        <w:rPr>
          <w:rFonts w:ascii="Arial" w:hAnsi="Arial" w:cs="Arial"/>
          <w:sz w:val="22"/>
          <w:rPrChange w:id="1293" w:author="Guo, Shicheng" w:date="2018-06-14T08:58:00Z">
            <w:rPr/>
          </w:rPrChange>
        </w:rPr>
        <w:t xml:space="preserve"> up-re</w:t>
      </w:r>
      <w:r w:rsidR="003158C0" w:rsidRPr="00BE161A">
        <w:rPr>
          <w:rFonts w:ascii="Arial" w:hAnsi="Arial" w:cs="Arial"/>
          <w:sz w:val="22"/>
          <w:rPrChange w:id="1294" w:author="Guo, Shicheng" w:date="2018-06-14T08:58:00Z">
            <w:rPr/>
          </w:rPrChange>
        </w:rPr>
        <w:t>gulation of type I IFN-associated</w:t>
      </w:r>
      <w:r w:rsidR="00C34B57" w:rsidRPr="00BE161A">
        <w:rPr>
          <w:rFonts w:ascii="Arial" w:hAnsi="Arial" w:cs="Arial"/>
          <w:sz w:val="22"/>
          <w:rPrChange w:id="1295" w:author="Guo, Shicheng" w:date="2018-06-14T08:58:00Z">
            <w:rPr/>
          </w:rPrChange>
        </w:rPr>
        <w:t xml:space="preserve"> genes in </w:t>
      </w:r>
      <w:r w:rsidR="003158C0" w:rsidRPr="00BE161A">
        <w:rPr>
          <w:rFonts w:ascii="Arial" w:hAnsi="Arial" w:cs="Arial"/>
          <w:sz w:val="22"/>
          <w:rPrChange w:id="1296" w:author="Guo, Shicheng" w:date="2018-06-14T08:58:00Z">
            <w:rPr/>
          </w:rPrChange>
        </w:rPr>
        <w:t xml:space="preserve">both </w:t>
      </w:r>
      <w:r w:rsidR="00C34B57" w:rsidRPr="00BE161A">
        <w:rPr>
          <w:rFonts w:ascii="Arial" w:hAnsi="Arial" w:cs="Arial"/>
          <w:sz w:val="22"/>
          <w:rPrChange w:id="1297" w:author="Guo, Shicheng" w:date="2018-06-14T08:58:00Z">
            <w:rPr/>
          </w:rPrChange>
        </w:rPr>
        <w:t>whole blood and PBMC</w:t>
      </w:r>
      <w:r w:rsidR="003158C0" w:rsidRPr="00BE161A">
        <w:rPr>
          <w:rFonts w:ascii="Arial" w:hAnsi="Arial" w:cs="Arial"/>
          <w:sz w:val="22"/>
          <w:rPrChange w:id="1298" w:author="Guo, Shicheng" w:date="2018-06-14T08:58:00Z">
            <w:rPr/>
          </w:rPrChange>
        </w:rPr>
        <w:t xml:space="preserve"> </w:t>
      </w:r>
      <w:r w:rsidR="00330C94" w:rsidRPr="00BE161A">
        <w:rPr>
          <w:rFonts w:ascii="Arial" w:hAnsi="Arial" w:cs="Arial"/>
          <w:sz w:val="22"/>
          <w:rPrChange w:id="1299" w:author="Guo, Shicheng" w:date="2018-06-14T08:58:00Z">
            <w:rPr/>
          </w:rPrChange>
        </w:rPr>
        <w:fldChar w:fldCharType="begin">
          <w:fldData xml:space="preserve">PEVuZE5vdGU+PENpdGU+PEF1dGhvcj5UYW48L0F1dGhvcj48WWVhcj4yMDA2PC9ZZWFyPjxSZWNO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</w:fldData>
        </w:fldChar>
      </w:r>
      <w:r w:rsidR="00180125" w:rsidRPr="00BE161A">
        <w:rPr>
          <w:rFonts w:ascii="Arial" w:hAnsi="Arial" w:cs="Arial"/>
          <w:sz w:val="22"/>
          <w:rPrChange w:id="1300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301" w:author="Guo, Shicheng" w:date="2018-06-14T08:58:00Z">
            <w:rPr/>
          </w:rPrChange>
        </w:rPr>
        <w:fldChar w:fldCharType="begin">
          <w:fldData xml:space="preserve">PEVuZE5vdGU+PENpdGU+PEF1dGhvcj5UYW48L0F1dGhvcj48WWVhcj4yMDA2PC9ZZWFyPjxSZWNO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</w:fldData>
        </w:fldChar>
      </w:r>
      <w:r w:rsidR="00180125" w:rsidRPr="00BE161A">
        <w:rPr>
          <w:rFonts w:ascii="Arial" w:hAnsi="Arial" w:cs="Arial"/>
          <w:sz w:val="22"/>
          <w:rPrChange w:id="1302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303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304" w:author="Guo, Shicheng" w:date="2018-06-14T08:58:00Z">
            <w:rPr/>
          </w:rPrChange>
        </w:rPr>
        <w:fldChar w:fldCharType="end"/>
      </w:r>
      <w:r w:rsidR="00330C94" w:rsidRPr="00BE161A">
        <w:rPr>
          <w:rFonts w:ascii="Arial" w:hAnsi="Arial" w:cs="Arial"/>
          <w:sz w:val="22"/>
          <w:rPrChange w:id="1305" w:author="Guo, Shicheng" w:date="2018-06-14T08:58:00Z">
            <w:rPr/>
          </w:rPrChange>
        </w:rPr>
      </w:r>
      <w:r w:rsidR="00330C94" w:rsidRPr="00BE161A">
        <w:rPr>
          <w:rFonts w:ascii="Arial" w:hAnsi="Arial" w:cs="Arial"/>
          <w:sz w:val="22"/>
          <w:rPrChange w:id="1306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307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308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309" w:author="Guo, Shicheng" w:date="2018-06-14T08:58:00Z">
            <w:rPr/>
          </w:rPrChange>
        </w:rPr>
        <w:instrText xml:space="preserve"> HYPERLINK \l "_ENREF_25" \o "Tan, 2006 #173" </w:instrText>
      </w:r>
      <w:r w:rsidR="00BE161A" w:rsidRPr="00BE161A">
        <w:rPr>
          <w:rFonts w:ascii="Arial" w:hAnsi="Arial" w:cs="Arial"/>
          <w:sz w:val="22"/>
          <w:rPrChange w:id="1310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311" w:author="Guo, Shicheng" w:date="2018-06-14T08:58:00Z">
            <w:rPr>
              <w:noProof/>
            </w:rPr>
          </w:rPrChange>
        </w:rPr>
        <w:t>25</w:t>
      </w:r>
      <w:r w:rsidR="00BE161A" w:rsidRPr="00BE161A">
        <w:rPr>
          <w:rFonts w:ascii="Arial" w:hAnsi="Arial" w:cs="Arial"/>
          <w:noProof/>
          <w:sz w:val="22"/>
          <w:rPrChange w:id="1312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313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1314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315" w:author="Guo, Shicheng" w:date="2018-06-14T08:58:00Z">
            <w:rPr/>
          </w:rPrChange>
        </w:rPr>
        <w:instrText xml:space="preserve"> HYPERLINK \l "_ENREF_26" \o "York, 2007 #175" </w:instrText>
      </w:r>
      <w:r w:rsidR="00BE161A" w:rsidRPr="00BE161A">
        <w:rPr>
          <w:rFonts w:ascii="Arial" w:hAnsi="Arial" w:cs="Arial"/>
          <w:sz w:val="22"/>
          <w:rPrChange w:id="131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317" w:author="Guo, Shicheng" w:date="2018-06-14T08:58:00Z">
            <w:rPr>
              <w:noProof/>
            </w:rPr>
          </w:rPrChange>
        </w:rPr>
        <w:t>26</w:t>
      </w:r>
      <w:r w:rsidR="00BE161A" w:rsidRPr="00BE161A">
        <w:rPr>
          <w:rFonts w:ascii="Arial" w:hAnsi="Arial" w:cs="Arial"/>
          <w:noProof/>
          <w:sz w:val="22"/>
          <w:rPrChange w:id="1318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319" w:author="Guo, Shicheng" w:date="2018-06-14T08:58:00Z">
            <w:rPr>
              <w:noProof/>
            </w:rPr>
          </w:rPrChange>
        </w:rPr>
        <w:t>]</w:t>
      </w:r>
      <w:r w:rsidR="00330C94" w:rsidRPr="00BE161A">
        <w:rPr>
          <w:rFonts w:ascii="Arial" w:hAnsi="Arial" w:cs="Arial"/>
          <w:sz w:val="22"/>
          <w:rPrChange w:id="1320" w:author="Guo, Shicheng" w:date="2018-06-14T08:58:00Z">
            <w:rPr/>
          </w:rPrChange>
        </w:rPr>
        <w:fldChar w:fldCharType="end"/>
      </w:r>
      <w:r w:rsidR="00D572CC" w:rsidRPr="00BE161A">
        <w:rPr>
          <w:rFonts w:ascii="Arial" w:hAnsi="Arial" w:cs="Arial"/>
          <w:sz w:val="22"/>
          <w:rPrChange w:id="1321" w:author="Guo, Shicheng" w:date="2018-06-14T08:58:00Z">
            <w:rPr/>
          </w:rPrChange>
        </w:rPr>
        <w:t xml:space="preserve">. </w:t>
      </w:r>
      <w:r w:rsidR="00FB5E16" w:rsidRPr="00BE161A">
        <w:rPr>
          <w:rFonts w:ascii="Arial" w:hAnsi="Arial" w:cs="Arial"/>
          <w:sz w:val="22"/>
          <w:rPrChange w:id="1322" w:author="Guo, Shicheng" w:date="2018-06-14T08:58:00Z">
            <w:rPr/>
          </w:rPrChange>
        </w:rPr>
        <w:t>And 3 hepatitis C patients with no known history of familial or personal thyroid disease developed GD after treatment with IFN-α therapy</w:t>
      </w:r>
      <w:r w:rsidR="0028590F" w:rsidRPr="00BE161A">
        <w:rPr>
          <w:rFonts w:ascii="Arial" w:hAnsi="Arial" w:cs="Arial"/>
          <w:sz w:val="22"/>
          <w:rPrChange w:id="1323" w:author="Guo, Shicheng" w:date="2018-06-14T08:58:00Z">
            <w:rPr/>
          </w:rPrChange>
        </w:rPr>
        <w:t xml:space="preserve">, implicating the strong correlation between type I IFN and GD </w:t>
      </w:r>
      <w:r w:rsidR="00330C94" w:rsidRPr="00BE161A">
        <w:rPr>
          <w:rFonts w:ascii="Arial" w:hAnsi="Arial" w:cs="Arial"/>
          <w:sz w:val="22"/>
          <w:rPrChange w:id="1324" w:author="Guo, Shicheng" w:date="2018-06-14T08:58:00Z">
            <w:rPr/>
          </w:rPrChange>
        </w:rPr>
        <w:fldChar w:fldCharType="begin"/>
      </w:r>
      <w:r w:rsidR="00180125" w:rsidRPr="00BE161A">
        <w:rPr>
          <w:rFonts w:ascii="Arial" w:hAnsi="Arial" w:cs="Arial"/>
          <w:sz w:val="22"/>
          <w:rPrChange w:id="1325" w:author="Guo, Shicheng" w:date="2018-06-14T08:58:00Z">
            <w:rPr/>
          </w:rPrChange>
        </w:rPr>
        <w:instrText xml:space="preserve"> ADDIN EN.CITE &lt;EndNote&gt;&lt;Cite&gt;&lt;Author&gt;Bohbot&lt;/Author&gt;&lt;Year&gt;2006&lt;/Year&gt;&lt;RecNum&gt;170&lt;/RecNum&gt;&lt;DisplayText&gt;[22]&lt;/DisplayText&gt;&lt;record&gt;&lt;rec-number&gt;170&lt;/rec-number&gt;&lt;foreign-keys&gt;&lt;key app="EN" db-id="2eafdpvpcw9ppkewresx0eenxtpwae0ea955"&gt;170&lt;/key&gt;&lt;/foreign-keys&gt;&lt;ref-type name="Journal Article"&gt;17&lt;/ref-type&gt;&lt;contributors&gt;&lt;authors&gt;&lt;author&gt;Bohbot, Nathalie Lévy&lt;/author&gt;&lt;author&gt;Young, Jacques&lt;/author&gt;&lt;author&gt;Orgiazzi, Jacques&lt;/author&gt;&lt;author&gt;Buffet, Catherine&lt;/author&gt;&lt;author&gt;François, Maud&lt;/author&gt;&lt;author&gt;Bernard-Chabert, Brigitte&lt;/author&gt;&lt;author&gt;Lukas-Croisier, Céline&lt;/author&gt;&lt;author&gt;Delemer, Brigitte&lt;/author&gt;&lt;/authors&gt;&lt;/contributors&gt;&lt;titles&gt;&lt;title&gt;Interferon-α-induced hyperthyroidism: a three-stage evolution from silent thyroiditis towards Graves’ disease&lt;/title&gt;&lt;secondary-title&gt;European journal of endocrinology&lt;/secondary-title&gt;&lt;/titles&gt;&lt;periodical&gt;&lt;full-title&gt;Eur J Endocrinol&lt;/full-title&gt;&lt;abbr-1&gt;European journal of endocrinology&lt;/abbr-1&gt;&lt;/periodical&gt;&lt;pages&gt;367-372&lt;/pages&gt;&lt;volume&gt;154&lt;/volume&gt;&lt;number&gt;3&lt;/number&gt;&lt;dates&gt;&lt;year&gt;2006&lt;/year&gt;&lt;/dates&gt;&lt;isbn&gt;0804-4643&lt;/isbn&gt;&lt;urls&gt;&lt;/urls&gt;&lt;/record&gt;&lt;/Cite&gt;&lt;/EndNote&gt;</w:instrText>
      </w:r>
      <w:r w:rsidR="00330C94" w:rsidRPr="00BE161A">
        <w:rPr>
          <w:rFonts w:ascii="Arial" w:hAnsi="Arial" w:cs="Arial"/>
          <w:sz w:val="22"/>
          <w:rPrChange w:id="1326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327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328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329" w:author="Guo, Shicheng" w:date="2018-06-14T08:58:00Z">
            <w:rPr/>
          </w:rPrChange>
        </w:rPr>
        <w:instrText xml:space="preserve"> HYPERLINK \l "_ENREF_22" </w:instrText>
      </w:r>
      <w:r w:rsidR="00BE161A" w:rsidRPr="00BE161A">
        <w:rPr>
          <w:rFonts w:ascii="Arial" w:hAnsi="Arial" w:cs="Arial"/>
          <w:sz w:val="22"/>
          <w:rPrChange w:id="1330" w:author="Guo, Shicheng" w:date="2018-06-14T08:58:00Z">
            <w:rPr/>
          </w:rPrChange>
        </w:rPr>
        <w:instrText xml:space="preserve">\o "Bohbot, 2006 #170" </w:instrText>
      </w:r>
      <w:r w:rsidR="00BE161A" w:rsidRPr="00BE161A">
        <w:rPr>
          <w:rFonts w:ascii="Arial" w:hAnsi="Arial" w:cs="Arial"/>
          <w:sz w:val="22"/>
          <w:rPrChange w:id="1331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332" w:author="Guo, Shicheng" w:date="2018-06-14T08:58:00Z">
            <w:rPr>
              <w:noProof/>
            </w:rPr>
          </w:rPrChange>
        </w:rPr>
        <w:t>22</w:t>
      </w:r>
      <w:r w:rsidR="00BE161A" w:rsidRPr="00BE161A">
        <w:rPr>
          <w:rFonts w:ascii="Arial" w:hAnsi="Arial" w:cs="Arial"/>
          <w:noProof/>
          <w:sz w:val="22"/>
          <w:rPrChange w:id="1333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334" w:author="Guo, Shicheng" w:date="2018-06-14T08:58:00Z">
            <w:rPr>
              <w:noProof/>
            </w:rPr>
          </w:rPrChange>
        </w:rPr>
        <w:t>]</w:t>
      </w:r>
      <w:r w:rsidR="00330C94" w:rsidRPr="00BE161A">
        <w:rPr>
          <w:rFonts w:ascii="Arial" w:hAnsi="Arial" w:cs="Arial"/>
          <w:sz w:val="22"/>
          <w:rPrChange w:id="1335" w:author="Guo, Shicheng" w:date="2018-06-14T08:58:00Z">
            <w:rPr/>
          </w:rPrChange>
        </w:rPr>
        <w:fldChar w:fldCharType="end"/>
      </w:r>
      <w:r w:rsidR="0028590F" w:rsidRPr="00BE161A">
        <w:rPr>
          <w:rFonts w:ascii="Arial" w:hAnsi="Arial" w:cs="Arial"/>
          <w:sz w:val="22"/>
          <w:rPrChange w:id="1336" w:author="Guo, Shicheng" w:date="2018-06-14T08:58:00Z">
            <w:rPr/>
          </w:rPrChange>
        </w:rPr>
        <w:t>.</w:t>
      </w:r>
      <w:r w:rsidR="00326DB8" w:rsidRPr="00BE161A">
        <w:rPr>
          <w:rFonts w:ascii="Arial" w:hAnsi="Arial" w:cs="Arial"/>
          <w:sz w:val="22"/>
          <w:rPrChange w:id="1337" w:author="Guo, Shicheng" w:date="2018-06-14T08:58:00Z">
            <w:rPr/>
          </w:rPrChange>
        </w:rPr>
        <w:t xml:space="preserve"> </w:t>
      </w:r>
      <w:r w:rsidR="00E51AE5" w:rsidRPr="00BE161A">
        <w:rPr>
          <w:rFonts w:ascii="Arial" w:hAnsi="Arial" w:cs="Arial"/>
          <w:sz w:val="22"/>
          <w:rPrChange w:id="1338" w:author="Guo, Shicheng" w:date="2018-06-14T08:58:00Z">
            <w:rPr/>
          </w:rPrChange>
        </w:rPr>
        <w:t xml:space="preserve">Furthermore, multiple </w:t>
      </w:r>
      <w:bookmarkStart w:id="1339" w:name="OLE_LINK73"/>
      <w:bookmarkStart w:id="1340" w:name="OLE_LINK74"/>
      <w:bookmarkStart w:id="1341" w:name="OLE_LINK75"/>
      <w:r w:rsidR="00E51AE5" w:rsidRPr="00BE161A">
        <w:rPr>
          <w:rFonts w:ascii="Arial" w:hAnsi="Arial" w:cs="Arial"/>
          <w:sz w:val="22"/>
          <w:rPrChange w:id="1342" w:author="Guo, Shicheng" w:date="2018-06-14T08:58:00Z">
            <w:rPr/>
          </w:rPrChange>
        </w:rPr>
        <w:t>type I IFN-associated genes</w:t>
      </w:r>
      <w:bookmarkEnd w:id="1339"/>
      <w:bookmarkEnd w:id="1340"/>
      <w:bookmarkEnd w:id="1341"/>
      <w:r w:rsidR="00E51AE5" w:rsidRPr="00BE161A">
        <w:rPr>
          <w:rFonts w:ascii="Arial" w:hAnsi="Arial" w:cs="Arial"/>
          <w:sz w:val="22"/>
          <w:rPrChange w:id="1343" w:author="Guo, Shicheng" w:date="2018-06-14T08:58:00Z">
            <w:rPr/>
          </w:rPrChange>
        </w:rPr>
        <w:t xml:space="preserve"> were</w:t>
      </w:r>
      <w:r w:rsidR="00AC46FB" w:rsidRPr="00BE161A">
        <w:rPr>
          <w:rFonts w:ascii="Arial" w:hAnsi="Arial" w:cs="Arial"/>
          <w:sz w:val="22"/>
          <w:rPrChange w:id="1344" w:author="Guo, Shicheng" w:date="2018-06-14T08:58:00Z">
            <w:rPr/>
          </w:rPrChange>
        </w:rPr>
        <w:t xml:space="preserve"> found to be related to the pathogenesis of</w:t>
      </w:r>
      <w:bookmarkStart w:id="1345" w:name="OLE_LINK91"/>
      <w:bookmarkStart w:id="1346" w:name="OLE_LINK92"/>
      <w:bookmarkStart w:id="1347" w:name="OLE_LINK93"/>
      <w:r w:rsidR="00AC46FB" w:rsidRPr="00BE161A">
        <w:rPr>
          <w:rFonts w:ascii="Arial" w:hAnsi="Arial" w:cs="Arial"/>
          <w:sz w:val="22"/>
          <w:rPrChange w:id="1348" w:author="Guo, Shicheng" w:date="2018-06-14T08:58:00Z">
            <w:rPr/>
          </w:rPrChange>
        </w:rPr>
        <w:t xml:space="preserve"> one or more of the autoimmune diseases mentioned above</w:t>
      </w:r>
      <w:bookmarkEnd w:id="1345"/>
      <w:bookmarkEnd w:id="1346"/>
      <w:bookmarkEnd w:id="1347"/>
      <w:r w:rsidR="00E51AE5" w:rsidRPr="00BE161A">
        <w:rPr>
          <w:rFonts w:ascii="Arial" w:hAnsi="Arial" w:cs="Arial"/>
          <w:sz w:val="22"/>
          <w:rPrChange w:id="1349" w:author="Guo, Shicheng" w:date="2018-06-14T08:58:00Z">
            <w:rPr/>
          </w:rPrChange>
        </w:rPr>
        <w:t xml:space="preserve"> from genetic association studies, including </w:t>
      </w:r>
      <w:r w:rsidR="00AC46FB" w:rsidRPr="00BE161A">
        <w:rPr>
          <w:rFonts w:ascii="Arial" w:hAnsi="Arial" w:cs="Arial"/>
          <w:sz w:val="22"/>
          <w:rPrChange w:id="1350" w:author="Guo, Shicheng" w:date="2018-06-14T08:58:00Z">
            <w:rPr/>
          </w:rPrChange>
        </w:rPr>
        <w:t xml:space="preserve">STAT4, </w:t>
      </w:r>
      <w:r w:rsidR="00C74B60" w:rsidRPr="00BE161A">
        <w:rPr>
          <w:rFonts w:ascii="Arial" w:hAnsi="Arial" w:cs="Arial"/>
          <w:sz w:val="22"/>
          <w:rPrChange w:id="1351" w:author="Guo, Shicheng" w:date="2018-06-14T08:58:00Z">
            <w:rPr/>
          </w:rPrChange>
        </w:rPr>
        <w:t>IRF5, IFIH1</w:t>
      </w:r>
      <w:r w:rsidR="00B73C08" w:rsidRPr="00BE161A">
        <w:rPr>
          <w:rFonts w:ascii="Arial" w:hAnsi="Arial" w:cs="Arial"/>
          <w:sz w:val="22"/>
          <w:rPrChange w:id="1352" w:author="Guo, Shicheng" w:date="2018-06-14T08:58:00Z">
            <w:rPr/>
          </w:rPrChange>
        </w:rPr>
        <w:t xml:space="preserve"> and PLZF </w:t>
      </w:r>
      <w:r w:rsidR="002E796B" w:rsidRPr="00BE161A">
        <w:rPr>
          <w:rFonts w:ascii="Arial" w:hAnsi="Arial" w:cs="Arial"/>
          <w:sz w:val="22"/>
          <w:rPrChange w:id="1353" w:author="Guo, Shicheng" w:date="2018-06-14T08:58:00Z">
            <w:rPr/>
          </w:rPrChange>
        </w:rPr>
        <w:fldChar w:fldCharType="begin">
          <w:fldData xml:space="preserve">PEVuZE5vdGU+PENpdGU+PEF1dGhvcj5Lb2NoaTwvQXV0aG9yPjxZZWFyPjIwMTY8L1llYXI+PFJl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</w:fldData>
        </w:fldChar>
      </w:r>
      <w:r w:rsidR="00180125" w:rsidRPr="00BE161A">
        <w:rPr>
          <w:rFonts w:ascii="Arial" w:hAnsi="Arial" w:cs="Arial"/>
          <w:sz w:val="22"/>
          <w:rPrChange w:id="1354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355" w:author="Guo, Shicheng" w:date="2018-06-14T08:58:00Z">
            <w:rPr/>
          </w:rPrChange>
        </w:rPr>
        <w:fldChar w:fldCharType="begin">
          <w:fldData xml:space="preserve">PEVuZE5vdGU+PENpdGU+PEF1dGhvcj5Lb2NoaTwvQXV0aG9yPjxZZWFyPjIwMTY8L1llYXI+PFJl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</w:fldData>
        </w:fldChar>
      </w:r>
      <w:r w:rsidR="00180125" w:rsidRPr="00BE161A">
        <w:rPr>
          <w:rFonts w:ascii="Arial" w:hAnsi="Arial" w:cs="Arial"/>
          <w:sz w:val="22"/>
          <w:rPrChange w:id="1356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357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358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359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360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361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362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363" w:author="Guo, Shicheng" w:date="2018-06-14T08:58:00Z">
            <w:rPr/>
          </w:rPrChange>
        </w:rPr>
        <w:instrText xml:space="preserve"> HYPERLINK \l "_ENREF_13" \o "Kochi, 2016 #139" </w:instrText>
      </w:r>
      <w:r w:rsidR="00BE161A" w:rsidRPr="00BE161A">
        <w:rPr>
          <w:rFonts w:ascii="Arial" w:hAnsi="Arial" w:cs="Arial"/>
          <w:sz w:val="22"/>
          <w:rPrChange w:id="1364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365" w:author="Guo, Shicheng" w:date="2018-06-14T08:58:00Z">
            <w:rPr>
              <w:noProof/>
            </w:rPr>
          </w:rPrChange>
        </w:rPr>
        <w:t>13</w:t>
      </w:r>
      <w:r w:rsidR="00BE161A" w:rsidRPr="00BE161A">
        <w:rPr>
          <w:rFonts w:ascii="Arial" w:hAnsi="Arial" w:cs="Arial"/>
          <w:noProof/>
          <w:sz w:val="22"/>
          <w:rPrChange w:id="1366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367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1368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369" w:author="Guo, Shicheng" w:date="2018-06-14T08:58:00Z">
            <w:rPr/>
          </w:rPrChange>
        </w:rPr>
        <w:instrText xml:space="preserve"> HYPERLINK \l "_ENREF_27" \o "Ghodke-Puranik, 2015 #177" </w:instrText>
      </w:r>
      <w:r w:rsidR="00BE161A" w:rsidRPr="00BE161A">
        <w:rPr>
          <w:rFonts w:ascii="Arial" w:hAnsi="Arial" w:cs="Arial"/>
          <w:sz w:val="22"/>
          <w:rPrChange w:id="1370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371" w:author="Guo, Shicheng" w:date="2018-06-14T08:58:00Z">
            <w:rPr>
              <w:noProof/>
            </w:rPr>
          </w:rPrChange>
        </w:rPr>
        <w:t>27</w:t>
      </w:r>
      <w:r w:rsidR="00BE161A" w:rsidRPr="00BE161A">
        <w:rPr>
          <w:rFonts w:ascii="Arial" w:hAnsi="Arial" w:cs="Arial"/>
          <w:noProof/>
          <w:sz w:val="22"/>
          <w:rPrChange w:id="1372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373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1374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375" w:author="Guo, Shicheng" w:date="2018-06-14T08:58:00Z">
            <w:rPr/>
          </w:rPrChange>
        </w:rPr>
        <w:instrText xml:space="preserve"> HYPERLINK \l "_ENREF_28" \o "Stefan, 2014 #178" </w:instrText>
      </w:r>
      <w:r w:rsidR="00BE161A" w:rsidRPr="00BE161A">
        <w:rPr>
          <w:rFonts w:ascii="Arial" w:hAnsi="Arial" w:cs="Arial"/>
          <w:sz w:val="22"/>
          <w:rPrChange w:id="137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377" w:author="Guo, Shicheng" w:date="2018-06-14T08:58:00Z">
            <w:rPr>
              <w:noProof/>
            </w:rPr>
          </w:rPrChange>
        </w:rPr>
        <w:t>28</w:t>
      </w:r>
      <w:r w:rsidR="00BE161A" w:rsidRPr="00BE161A">
        <w:rPr>
          <w:rFonts w:ascii="Arial" w:hAnsi="Arial" w:cs="Arial"/>
          <w:noProof/>
          <w:sz w:val="22"/>
          <w:rPrChange w:id="1378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379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380" w:author="Guo, Shicheng" w:date="2018-06-14T08:58:00Z">
            <w:rPr/>
          </w:rPrChange>
        </w:rPr>
        <w:fldChar w:fldCharType="end"/>
      </w:r>
      <w:r w:rsidR="00B73C08" w:rsidRPr="00BE161A">
        <w:rPr>
          <w:rFonts w:ascii="Arial" w:hAnsi="Arial" w:cs="Arial"/>
          <w:sz w:val="22"/>
          <w:rPrChange w:id="1381" w:author="Guo, Shicheng" w:date="2018-06-14T08:58:00Z">
            <w:rPr/>
          </w:rPrChange>
        </w:rPr>
        <w:t>.</w:t>
      </w:r>
      <w:r w:rsidR="00087028" w:rsidRPr="00BE161A">
        <w:rPr>
          <w:rFonts w:ascii="Arial" w:hAnsi="Arial" w:cs="Arial"/>
          <w:sz w:val="22"/>
          <w:rPrChange w:id="1382" w:author="Guo, Shicheng" w:date="2018-06-14T08:58:00Z">
            <w:rPr/>
          </w:rPrChange>
        </w:rPr>
        <w:t xml:space="preserve"> In summary, dysfunctional type I IFN-associated pathway is involved in the pathogenesis and </w:t>
      </w:r>
      <w:r w:rsidR="00087028" w:rsidRPr="00BE161A">
        <w:rPr>
          <w:rFonts w:ascii="Arial" w:hAnsi="Arial" w:cs="Arial"/>
          <w:sz w:val="22"/>
          <w:rPrChange w:id="1383" w:author="Guo, Shicheng" w:date="2018-06-14T08:58:00Z">
            <w:rPr/>
          </w:rPrChange>
        </w:rPr>
        <w:lastRenderedPageBreak/>
        <w:t>progression of</w:t>
      </w:r>
      <w:bookmarkStart w:id="1384" w:name="OLE_LINK94"/>
      <w:bookmarkStart w:id="1385" w:name="OLE_LINK95"/>
      <w:r w:rsidR="00087028" w:rsidRPr="00BE161A">
        <w:rPr>
          <w:rFonts w:ascii="Arial" w:hAnsi="Arial" w:cs="Arial"/>
          <w:sz w:val="22"/>
          <w:rPrChange w:id="1386" w:author="Guo, Shicheng" w:date="2018-06-14T08:58:00Z">
            <w:rPr/>
          </w:rPrChange>
        </w:rPr>
        <w:t xml:space="preserve"> </w:t>
      </w:r>
      <w:r w:rsidR="003A6C3D" w:rsidRPr="00BE161A">
        <w:rPr>
          <w:rFonts w:ascii="Arial" w:hAnsi="Arial" w:cs="Arial"/>
          <w:sz w:val="22"/>
          <w:rPrChange w:id="1387" w:author="Guo, Shicheng" w:date="2018-06-14T08:58:00Z">
            <w:rPr/>
          </w:rPrChange>
        </w:rPr>
        <w:t xml:space="preserve">GD, RA, SLE and </w:t>
      </w:r>
      <w:proofErr w:type="spellStart"/>
      <w:r w:rsidR="003A6C3D" w:rsidRPr="00BE161A">
        <w:rPr>
          <w:rFonts w:ascii="Arial" w:hAnsi="Arial" w:cs="Arial"/>
          <w:sz w:val="22"/>
          <w:rPrChange w:id="1388" w:author="Guo, Shicheng" w:date="2018-06-14T08:58:00Z">
            <w:rPr/>
          </w:rPrChange>
        </w:rPr>
        <w:t>SSc</w:t>
      </w:r>
      <w:bookmarkEnd w:id="1384"/>
      <w:bookmarkEnd w:id="1385"/>
      <w:proofErr w:type="spellEnd"/>
      <w:r w:rsidR="00087028" w:rsidRPr="00BE161A">
        <w:rPr>
          <w:rFonts w:ascii="Arial" w:hAnsi="Arial" w:cs="Arial"/>
          <w:sz w:val="22"/>
          <w:rPrChange w:id="1389" w:author="Guo, Shicheng" w:date="2018-06-14T08:58:00Z">
            <w:rPr/>
          </w:rPrChange>
        </w:rPr>
        <w:t>. In accordance with the previous stu</w:t>
      </w:r>
      <w:r w:rsidR="00CC787D" w:rsidRPr="00BE161A">
        <w:rPr>
          <w:rFonts w:ascii="Arial" w:hAnsi="Arial" w:cs="Arial"/>
          <w:sz w:val="22"/>
          <w:rPrChange w:id="1390" w:author="Guo, Shicheng" w:date="2018-06-14T08:58:00Z">
            <w:rPr/>
          </w:rPrChange>
        </w:rPr>
        <w:t xml:space="preserve">dies, we identified the </w:t>
      </w:r>
      <w:proofErr w:type="spellStart"/>
      <w:r w:rsidR="00CC787D" w:rsidRPr="00BE161A">
        <w:rPr>
          <w:rFonts w:ascii="Arial" w:hAnsi="Arial" w:cs="Arial"/>
          <w:sz w:val="22"/>
          <w:rPrChange w:id="1391" w:author="Guo, Shicheng" w:date="2018-06-14T08:58:00Z">
            <w:rPr/>
          </w:rPrChange>
        </w:rPr>
        <w:t>hypo</w:t>
      </w:r>
      <w:r w:rsidR="00087028" w:rsidRPr="00BE161A">
        <w:rPr>
          <w:rFonts w:ascii="Arial" w:hAnsi="Arial" w:cs="Arial"/>
          <w:sz w:val="22"/>
          <w:rPrChange w:id="1392" w:author="Guo, Shicheng" w:date="2018-06-14T08:58:00Z">
            <w:rPr/>
          </w:rPrChange>
        </w:rPr>
        <w:t>methylation</w:t>
      </w:r>
      <w:proofErr w:type="spellEnd"/>
      <w:r w:rsidR="00087028" w:rsidRPr="00BE161A">
        <w:rPr>
          <w:rFonts w:ascii="Arial" w:hAnsi="Arial" w:cs="Arial"/>
          <w:sz w:val="22"/>
          <w:rPrChange w:id="1393" w:author="Guo, Shicheng" w:date="2018-06-14T08:58:00Z">
            <w:rPr/>
          </w:rPrChange>
        </w:rPr>
        <w:t xml:space="preserve"> of </w:t>
      </w:r>
      <w:bookmarkStart w:id="1394" w:name="OLE_LINK76"/>
      <w:bookmarkStart w:id="1395" w:name="OLE_LINK109"/>
      <w:bookmarkStart w:id="1396" w:name="OLE_LINK110"/>
      <w:r w:rsidR="0061138C" w:rsidRPr="00BE161A">
        <w:rPr>
          <w:rFonts w:ascii="Arial" w:hAnsi="Arial" w:cs="Arial"/>
          <w:sz w:val="22"/>
          <w:rPrChange w:id="1397" w:author="Guo, Shicheng" w:date="2018-06-14T08:58:00Z">
            <w:rPr/>
          </w:rPrChange>
        </w:rPr>
        <w:t>type I IFN-associated genes</w:t>
      </w:r>
      <w:bookmarkEnd w:id="1394"/>
      <w:bookmarkEnd w:id="1395"/>
      <w:bookmarkEnd w:id="1396"/>
      <w:r w:rsidR="0061138C" w:rsidRPr="00BE161A">
        <w:rPr>
          <w:rFonts w:ascii="Arial" w:hAnsi="Arial" w:cs="Arial"/>
          <w:sz w:val="22"/>
          <w:rPrChange w:id="1398" w:author="Guo, Shicheng" w:date="2018-06-14T08:58:00Z">
            <w:rPr/>
          </w:rPrChange>
        </w:rPr>
        <w:t xml:space="preserve"> including </w:t>
      </w:r>
      <w:bookmarkStart w:id="1399" w:name="OLE_LINK88"/>
      <w:bookmarkStart w:id="1400" w:name="OLE_LINK89"/>
      <w:bookmarkStart w:id="1401" w:name="OLE_LINK90"/>
      <w:r w:rsidR="004B06D4" w:rsidRPr="00BE161A">
        <w:rPr>
          <w:rFonts w:ascii="Arial" w:hAnsi="Arial" w:cs="Arial"/>
          <w:sz w:val="22"/>
          <w:rPrChange w:id="1402" w:author="Guo, Shicheng" w:date="2018-06-14T08:58:00Z">
            <w:rPr>
              <w:rFonts w:hint="eastAsia"/>
            </w:rPr>
          </w:rPrChange>
        </w:rPr>
        <w:t xml:space="preserve">IFIT1, </w:t>
      </w:r>
      <w:r w:rsidR="00001162" w:rsidRPr="00BE161A">
        <w:rPr>
          <w:rFonts w:ascii="Arial" w:hAnsi="Arial" w:cs="Arial"/>
          <w:sz w:val="22"/>
          <w:rPrChange w:id="1403" w:author="Guo, Shicheng" w:date="2018-06-14T08:58:00Z">
            <w:rPr>
              <w:rFonts w:hint="eastAsia"/>
            </w:rPr>
          </w:rPrChange>
        </w:rPr>
        <w:t xml:space="preserve">IRF7, </w:t>
      </w:r>
      <w:r w:rsidR="004B06D4" w:rsidRPr="00BE161A">
        <w:rPr>
          <w:rFonts w:ascii="Arial" w:hAnsi="Arial" w:cs="Arial"/>
          <w:sz w:val="22"/>
          <w:rPrChange w:id="1404" w:author="Guo, Shicheng" w:date="2018-06-14T08:58:00Z">
            <w:rPr>
              <w:rFonts w:hint="eastAsia"/>
            </w:rPr>
          </w:rPrChange>
        </w:rPr>
        <w:t>MX1</w:t>
      </w:r>
      <w:r w:rsidR="00001162" w:rsidRPr="00BE161A">
        <w:rPr>
          <w:rFonts w:ascii="Arial" w:hAnsi="Arial" w:cs="Arial"/>
          <w:sz w:val="22"/>
          <w:rPrChange w:id="1405" w:author="Guo, Shicheng" w:date="2018-06-14T08:58:00Z">
            <w:rPr/>
          </w:rPrChange>
        </w:rPr>
        <w:t xml:space="preserve">, OAS1, </w:t>
      </w:r>
      <w:r w:rsidR="004B06D4" w:rsidRPr="00BE161A">
        <w:rPr>
          <w:rFonts w:ascii="Arial" w:hAnsi="Arial" w:cs="Arial"/>
          <w:sz w:val="22"/>
          <w:rPrChange w:id="1406" w:author="Guo, Shicheng" w:date="2018-06-14T08:58:00Z">
            <w:rPr>
              <w:rFonts w:hint="eastAsia"/>
            </w:rPr>
          </w:rPrChange>
        </w:rPr>
        <w:t>USP18</w:t>
      </w:r>
      <w:bookmarkEnd w:id="1399"/>
      <w:bookmarkEnd w:id="1400"/>
      <w:bookmarkEnd w:id="1401"/>
      <w:r w:rsidR="0061138C" w:rsidRPr="00BE161A">
        <w:rPr>
          <w:rFonts w:ascii="Arial" w:hAnsi="Arial" w:cs="Arial"/>
          <w:sz w:val="22"/>
          <w:rPrChange w:id="1407" w:author="Guo, Shicheng" w:date="2018-06-14T08:58:00Z">
            <w:rPr/>
          </w:rPrChange>
        </w:rPr>
        <w:t xml:space="preserve"> </w:t>
      </w:r>
      <w:r w:rsidR="00001162" w:rsidRPr="00BE161A">
        <w:rPr>
          <w:rFonts w:ascii="Arial" w:hAnsi="Arial" w:cs="Arial"/>
          <w:sz w:val="22"/>
          <w:rPrChange w:id="1408" w:author="Guo, Shicheng" w:date="2018-06-14T08:58:00Z">
            <w:rPr/>
          </w:rPrChange>
        </w:rPr>
        <w:t xml:space="preserve">and RSAD2 </w:t>
      </w:r>
      <w:r w:rsidR="0061138C" w:rsidRPr="00BE161A">
        <w:rPr>
          <w:rFonts w:ascii="Arial" w:hAnsi="Arial" w:cs="Arial"/>
          <w:sz w:val="22"/>
          <w:rPrChange w:id="1409" w:author="Guo, Shicheng" w:date="2018-06-14T08:58:00Z">
            <w:rPr/>
          </w:rPrChange>
        </w:rPr>
        <w:t xml:space="preserve">at the epigenetic level </w:t>
      </w:r>
      <w:r w:rsidR="00AB2AC9" w:rsidRPr="00BE161A">
        <w:rPr>
          <w:rFonts w:ascii="Arial" w:hAnsi="Arial" w:cs="Arial"/>
          <w:sz w:val="22"/>
          <w:rPrChange w:id="1410" w:author="Guo, Shicheng" w:date="2018-06-14T08:58:00Z">
            <w:rPr/>
          </w:rPrChange>
        </w:rPr>
        <w:t>in CD4+ T cells of</w:t>
      </w:r>
      <w:bookmarkStart w:id="1411" w:name="OLE_LINK69"/>
      <w:bookmarkStart w:id="1412" w:name="OLE_LINK70"/>
      <w:r w:rsidR="00AB2AC9" w:rsidRPr="00BE161A">
        <w:rPr>
          <w:rFonts w:ascii="Arial" w:hAnsi="Arial" w:cs="Arial"/>
          <w:sz w:val="22"/>
          <w:rPrChange w:id="1413" w:author="Guo, Shicheng" w:date="2018-06-14T08:58:00Z">
            <w:rPr/>
          </w:rPrChange>
        </w:rPr>
        <w:t xml:space="preserve"> </w:t>
      </w:r>
      <w:bookmarkEnd w:id="1411"/>
      <w:bookmarkEnd w:id="1412"/>
      <w:r w:rsidR="003A6C3D" w:rsidRPr="00BE161A">
        <w:rPr>
          <w:rFonts w:ascii="Arial" w:hAnsi="Arial" w:cs="Arial"/>
          <w:sz w:val="22"/>
          <w:rPrChange w:id="1414" w:author="Guo, Shicheng" w:date="2018-06-14T08:58:00Z">
            <w:rPr/>
          </w:rPrChange>
        </w:rPr>
        <w:t>GD/RA/SLE/</w:t>
      </w:r>
      <w:proofErr w:type="spellStart"/>
      <w:r w:rsidR="003A6C3D" w:rsidRPr="00BE161A">
        <w:rPr>
          <w:rFonts w:ascii="Arial" w:hAnsi="Arial" w:cs="Arial"/>
          <w:sz w:val="22"/>
          <w:rPrChange w:id="1415" w:author="Guo, Shicheng" w:date="2018-06-14T08:58:00Z">
            <w:rPr/>
          </w:rPrChange>
        </w:rPr>
        <w:t>SSc</w:t>
      </w:r>
      <w:proofErr w:type="spellEnd"/>
      <w:r w:rsidR="003A6C3D" w:rsidRPr="00BE161A">
        <w:rPr>
          <w:rFonts w:ascii="Arial" w:hAnsi="Arial" w:cs="Arial"/>
          <w:sz w:val="22"/>
          <w:rPrChange w:id="1416" w:author="Guo, Shicheng" w:date="2018-06-14T08:58:00Z">
            <w:rPr/>
          </w:rPrChange>
        </w:rPr>
        <w:t xml:space="preserve"> patients</w:t>
      </w:r>
      <w:r w:rsidR="00FB0A49" w:rsidRPr="00BE161A">
        <w:rPr>
          <w:rFonts w:ascii="Arial" w:hAnsi="Arial" w:cs="Arial"/>
          <w:sz w:val="22"/>
          <w:rPrChange w:id="1417" w:author="Guo, Shicheng" w:date="2018-06-14T08:58:00Z">
            <w:rPr/>
          </w:rPrChange>
        </w:rPr>
        <w:t>, indicat</w:t>
      </w:r>
      <w:r w:rsidR="00C35FDF" w:rsidRPr="00BE161A">
        <w:rPr>
          <w:rFonts w:ascii="Arial" w:hAnsi="Arial" w:cs="Arial"/>
          <w:sz w:val="22"/>
          <w:rPrChange w:id="1418" w:author="Guo, Shicheng" w:date="2018-06-14T08:58:00Z">
            <w:rPr/>
          </w:rPrChange>
        </w:rPr>
        <w:t>ing</w:t>
      </w:r>
      <w:r w:rsidR="00FB0A49" w:rsidRPr="00BE161A">
        <w:rPr>
          <w:rFonts w:ascii="Arial" w:hAnsi="Arial" w:cs="Arial"/>
          <w:sz w:val="22"/>
          <w:rPrChange w:id="1419" w:author="Guo, Shicheng" w:date="2018-06-14T08:58:00Z">
            <w:rPr/>
          </w:rPrChange>
        </w:rPr>
        <w:t xml:space="preserve"> </w:t>
      </w:r>
      <w:r w:rsidR="00C35FDF" w:rsidRPr="00BE161A">
        <w:rPr>
          <w:rFonts w:ascii="Arial" w:hAnsi="Arial" w:cs="Arial"/>
          <w:sz w:val="22"/>
          <w:rPrChange w:id="1420" w:author="Guo, Shicheng" w:date="2018-06-14T08:58:00Z">
            <w:rPr/>
          </w:rPrChange>
        </w:rPr>
        <w:t>the aberration</w:t>
      </w:r>
      <w:r w:rsidR="00FB0A49" w:rsidRPr="00BE161A">
        <w:rPr>
          <w:rFonts w:ascii="Arial" w:hAnsi="Arial" w:cs="Arial"/>
          <w:sz w:val="22"/>
          <w:rPrChange w:id="1421" w:author="Guo, Shicheng" w:date="2018-06-14T08:58:00Z">
            <w:rPr/>
          </w:rPrChange>
        </w:rPr>
        <w:t xml:space="preserve"> </w:t>
      </w:r>
      <w:r w:rsidR="00C35FDF" w:rsidRPr="00BE161A">
        <w:rPr>
          <w:rFonts w:ascii="Arial" w:hAnsi="Arial" w:cs="Arial"/>
          <w:sz w:val="22"/>
          <w:rPrChange w:id="1422" w:author="Guo, Shicheng" w:date="2018-06-14T08:58:00Z">
            <w:rPr/>
          </w:rPrChange>
        </w:rPr>
        <w:t xml:space="preserve">of DNA </w:t>
      </w:r>
      <w:r w:rsidR="00FB0A49" w:rsidRPr="00BE161A">
        <w:rPr>
          <w:rFonts w:ascii="Arial" w:hAnsi="Arial" w:cs="Arial"/>
          <w:sz w:val="22"/>
          <w:rPrChange w:id="1423" w:author="Guo, Shicheng" w:date="2018-06-14T08:58:00Z">
            <w:rPr/>
          </w:rPrChange>
        </w:rPr>
        <w:t xml:space="preserve">methylation </w:t>
      </w:r>
      <w:r w:rsidR="00C35FDF" w:rsidRPr="00BE161A">
        <w:rPr>
          <w:rFonts w:ascii="Arial" w:hAnsi="Arial" w:cs="Arial"/>
          <w:sz w:val="22"/>
          <w:rPrChange w:id="1424" w:author="Guo, Shicheng" w:date="2018-06-14T08:58:00Z">
            <w:rPr/>
          </w:rPrChange>
        </w:rPr>
        <w:t>profile of these genes</w:t>
      </w:r>
      <w:r w:rsidR="00FB0A49" w:rsidRPr="00BE161A">
        <w:rPr>
          <w:rFonts w:ascii="Arial" w:hAnsi="Arial" w:cs="Arial"/>
          <w:sz w:val="22"/>
          <w:rPrChange w:id="1425" w:author="Guo, Shicheng" w:date="2018-06-14T08:58:00Z">
            <w:rPr/>
          </w:rPrChange>
        </w:rPr>
        <w:t xml:space="preserve"> might play a role in the </w:t>
      </w:r>
      <w:r w:rsidR="00C35FDF" w:rsidRPr="00BE161A">
        <w:rPr>
          <w:rFonts w:ascii="Arial" w:hAnsi="Arial" w:cs="Arial"/>
          <w:sz w:val="22"/>
          <w:rPrChange w:id="1426" w:author="Guo, Shicheng" w:date="2018-06-14T08:58:00Z">
            <w:rPr/>
          </w:rPrChange>
        </w:rPr>
        <w:t xml:space="preserve">pathogenesis </w:t>
      </w:r>
      <w:r w:rsidR="00FB0A49" w:rsidRPr="00BE161A">
        <w:rPr>
          <w:rFonts w:ascii="Arial" w:hAnsi="Arial" w:cs="Arial"/>
          <w:sz w:val="22"/>
          <w:rPrChange w:id="1427" w:author="Guo, Shicheng" w:date="2018-06-14T08:58:00Z">
            <w:rPr/>
          </w:rPrChange>
        </w:rPr>
        <w:t>of the autoimmune diseases mentioned above</w:t>
      </w:r>
      <w:r w:rsidR="00AB2AC9" w:rsidRPr="00BE161A">
        <w:rPr>
          <w:rFonts w:ascii="Arial" w:hAnsi="Arial" w:cs="Arial"/>
          <w:sz w:val="22"/>
          <w:rPrChange w:id="1428" w:author="Guo, Shicheng" w:date="2018-06-14T08:58:00Z">
            <w:rPr/>
          </w:rPrChange>
        </w:rPr>
        <w:t>.</w:t>
      </w:r>
      <w:r w:rsidR="00400E1A" w:rsidRPr="00BE161A">
        <w:rPr>
          <w:rFonts w:ascii="Arial" w:hAnsi="Arial" w:cs="Arial"/>
          <w:sz w:val="22"/>
          <w:rPrChange w:id="1429" w:author="Guo, Shicheng" w:date="2018-06-14T08:58:00Z">
            <w:rPr/>
          </w:rPrChange>
        </w:rPr>
        <w:t xml:space="preserve"> </w:t>
      </w:r>
    </w:p>
    <w:p w:rsidR="009224E9" w:rsidRPr="00BE161A" w:rsidRDefault="003B1BD9" w:rsidP="00803A87">
      <w:pPr>
        <w:rPr>
          <w:rFonts w:ascii="Arial" w:hAnsi="Arial" w:cs="Arial"/>
          <w:sz w:val="22"/>
          <w:rPrChange w:id="1430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431" w:author="Guo, Shicheng" w:date="2018-06-14T08:58:00Z">
            <w:rPr>
              <w:rFonts w:hint="eastAsia"/>
            </w:rPr>
          </w:rPrChange>
        </w:rPr>
        <w:t xml:space="preserve">IFIT1 is one of the most strongly induced interferon stimulated genes, which preferentially recognizes 2’-O </w:t>
      </w:r>
      <w:proofErr w:type="spellStart"/>
      <w:r w:rsidRPr="00BE161A">
        <w:rPr>
          <w:rFonts w:ascii="Arial" w:hAnsi="Arial" w:cs="Arial"/>
          <w:sz w:val="22"/>
          <w:rPrChange w:id="1432" w:author="Guo, Shicheng" w:date="2018-06-14T08:58:00Z">
            <w:rPr/>
          </w:rPrChange>
        </w:rPr>
        <w:t>unmethylated</w:t>
      </w:r>
      <w:proofErr w:type="spellEnd"/>
      <w:r w:rsidRPr="00BE161A">
        <w:rPr>
          <w:rFonts w:ascii="Arial" w:hAnsi="Arial" w:cs="Arial"/>
          <w:sz w:val="22"/>
          <w:rPrChange w:id="1433" w:author="Guo, Shicheng" w:date="2018-06-14T08:58:00Z">
            <w:rPr/>
          </w:rPrChange>
        </w:rPr>
        <w:t xml:space="preserve"> RNA or uncapped non-</w:t>
      </w:r>
      <w:proofErr w:type="spellStart"/>
      <w:r w:rsidRPr="00BE161A">
        <w:rPr>
          <w:rFonts w:ascii="Arial" w:hAnsi="Arial" w:cs="Arial"/>
          <w:sz w:val="22"/>
          <w:rPrChange w:id="1434" w:author="Guo, Shicheng" w:date="2018-06-14T08:58:00Z">
            <w:rPr/>
          </w:rPrChange>
        </w:rPr>
        <w:t>self viral</w:t>
      </w:r>
      <w:proofErr w:type="spellEnd"/>
      <w:r w:rsidRPr="00BE161A">
        <w:rPr>
          <w:rFonts w:ascii="Arial" w:hAnsi="Arial" w:cs="Arial"/>
          <w:sz w:val="22"/>
          <w:rPrChange w:id="1435" w:author="Guo, Shicheng" w:date="2018-06-14T08:58:00Z">
            <w:rPr/>
          </w:rPrChange>
        </w:rPr>
        <w:t xml:space="preserve"> mRNA and inhibits translation initiation or blocks the RNA from the actively replicating pool </w:t>
      </w:r>
      <w:r w:rsidR="002E796B" w:rsidRPr="00BE161A">
        <w:rPr>
          <w:rFonts w:ascii="Arial" w:hAnsi="Arial" w:cs="Arial"/>
          <w:sz w:val="22"/>
          <w:rPrChange w:id="1436" w:author="Guo, Shicheng" w:date="2018-06-14T08:58:00Z">
            <w:rPr/>
          </w:rPrChange>
        </w:rPr>
        <w:fldChar w:fldCharType="begin">
          <w:fldData xml:space="preserve">PEVuZE5vdGU+PENpdGU+PEF1dGhvcj5EaWFtb25kPC9BdXRob3I+PFllYXI+MjAxNDwvWWVhcj48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</w:fldData>
        </w:fldChar>
      </w:r>
      <w:r w:rsidR="00180125" w:rsidRPr="00BE161A">
        <w:rPr>
          <w:rFonts w:ascii="Arial" w:hAnsi="Arial" w:cs="Arial"/>
          <w:sz w:val="22"/>
          <w:rPrChange w:id="1437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438" w:author="Guo, Shicheng" w:date="2018-06-14T08:58:00Z">
            <w:rPr/>
          </w:rPrChange>
        </w:rPr>
        <w:fldChar w:fldCharType="begin">
          <w:fldData xml:space="preserve">PEVuZE5vdGU+PENpdGU+PEF1dGhvcj5EaWFtb25kPC9BdXRob3I+PFllYXI+MjAxNDwvWWVhcj48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</w:fldData>
        </w:fldChar>
      </w:r>
      <w:r w:rsidR="00180125" w:rsidRPr="00BE161A">
        <w:rPr>
          <w:rFonts w:ascii="Arial" w:hAnsi="Arial" w:cs="Arial"/>
          <w:sz w:val="22"/>
          <w:rPrChange w:id="1439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440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441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442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443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444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445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446" w:author="Guo, Shicheng" w:date="2018-06-14T08:58:00Z">
            <w:rPr/>
          </w:rPrChange>
        </w:rPr>
        <w:instrText xml:space="preserve"> HYPERLINK \l "_ENREF_29" \o "Diamond, 2014 #179" </w:instrText>
      </w:r>
      <w:r w:rsidR="00BE161A" w:rsidRPr="00BE161A">
        <w:rPr>
          <w:rFonts w:ascii="Arial" w:hAnsi="Arial" w:cs="Arial"/>
          <w:sz w:val="22"/>
          <w:rPrChange w:id="1447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448" w:author="Guo, Shicheng" w:date="2018-06-14T08:58:00Z">
            <w:rPr>
              <w:noProof/>
            </w:rPr>
          </w:rPrChange>
        </w:rPr>
        <w:t>29</w:t>
      </w:r>
      <w:r w:rsidR="00BE161A" w:rsidRPr="00BE161A">
        <w:rPr>
          <w:rFonts w:ascii="Arial" w:hAnsi="Arial" w:cs="Arial"/>
          <w:noProof/>
          <w:sz w:val="22"/>
          <w:rPrChange w:id="1449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450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451" w:author="Guo, Shicheng" w:date="2018-06-14T08:58:00Z">
            <w:rPr/>
          </w:rPrChange>
        </w:rPr>
        <w:fldChar w:fldCharType="end"/>
      </w:r>
      <w:r w:rsidRPr="00BE161A">
        <w:rPr>
          <w:rFonts w:ascii="Arial" w:hAnsi="Arial" w:cs="Arial"/>
          <w:sz w:val="22"/>
          <w:rPrChange w:id="1452" w:author="Guo, Shicheng" w:date="2018-06-14T08:58:00Z">
            <w:rPr/>
          </w:rPrChange>
        </w:rPr>
        <w:t>. An increased expression of IFIT1 was found in established RA patients, suggesting its potential association with viral infections in autoimmune di</w:t>
      </w:r>
      <w:r w:rsidR="00A6488B" w:rsidRPr="00BE161A">
        <w:rPr>
          <w:rFonts w:ascii="Arial" w:hAnsi="Arial" w:cs="Arial"/>
          <w:sz w:val="22"/>
          <w:rPrChange w:id="1453" w:author="Guo, Shicheng" w:date="2018-06-14T08:58:00Z">
            <w:rPr/>
          </w:rPrChange>
        </w:rPr>
        <w:t>s</w:t>
      </w:r>
      <w:r w:rsidRPr="00BE161A">
        <w:rPr>
          <w:rFonts w:ascii="Arial" w:hAnsi="Arial" w:cs="Arial"/>
          <w:sz w:val="22"/>
          <w:rPrChange w:id="1454" w:author="Guo, Shicheng" w:date="2018-06-14T08:58:00Z">
            <w:rPr/>
          </w:rPrChange>
        </w:rPr>
        <w:t xml:space="preserve">eases </w:t>
      </w:r>
      <w:r w:rsidR="002E796B" w:rsidRPr="00BE161A">
        <w:rPr>
          <w:rFonts w:ascii="Arial" w:hAnsi="Arial" w:cs="Arial"/>
          <w:sz w:val="22"/>
          <w:rPrChange w:id="1455" w:author="Guo, Shicheng" w:date="2018-06-14T08:58:00Z">
            <w:rPr/>
          </w:rPrChange>
        </w:rPr>
        <w:fldChar w:fldCharType="begin">
          <w:fldData xml:space="preserve">PEVuZE5vdGU+PENpdGU+PEF1dGhvcj5DYXN0YW5lZGEtRGVsZ2FkbzwvQXV0aG9yPjxZZWFyPjIw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</w:fldData>
        </w:fldChar>
      </w:r>
      <w:r w:rsidR="00180125" w:rsidRPr="00BE161A">
        <w:rPr>
          <w:rFonts w:ascii="Arial" w:hAnsi="Arial" w:cs="Arial"/>
          <w:sz w:val="22"/>
          <w:rPrChange w:id="1456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457" w:author="Guo, Shicheng" w:date="2018-06-14T08:58:00Z">
            <w:rPr/>
          </w:rPrChange>
        </w:rPr>
        <w:fldChar w:fldCharType="begin">
          <w:fldData xml:space="preserve">PEVuZE5vdGU+PENpdGU+PEF1dGhvcj5DYXN0YW5lZGEtRGVsZ2FkbzwvQXV0aG9yPjxZZWFyPjIw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</w:fldData>
        </w:fldChar>
      </w:r>
      <w:r w:rsidR="00180125" w:rsidRPr="00BE161A">
        <w:rPr>
          <w:rFonts w:ascii="Arial" w:hAnsi="Arial" w:cs="Arial"/>
          <w:sz w:val="22"/>
          <w:rPrChange w:id="1458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459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460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461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462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463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464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465" w:author="Guo, Shicheng" w:date="2018-06-14T08:58:00Z">
            <w:rPr/>
          </w:rPrChange>
        </w:rPr>
        <w:instrText xml:space="preserve"> HYPERLINK \l "_ENREF_30" \o "Castaneda-Delgado, 2017 #180" </w:instrText>
      </w:r>
      <w:r w:rsidR="00BE161A" w:rsidRPr="00BE161A">
        <w:rPr>
          <w:rFonts w:ascii="Arial" w:hAnsi="Arial" w:cs="Arial"/>
          <w:sz w:val="22"/>
          <w:rPrChange w:id="146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467" w:author="Guo, Shicheng" w:date="2018-06-14T08:58:00Z">
            <w:rPr>
              <w:noProof/>
            </w:rPr>
          </w:rPrChange>
        </w:rPr>
        <w:t>30</w:t>
      </w:r>
      <w:r w:rsidR="00BE161A" w:rsidRPr="00BE161A">
        <w:rPr>
          <w:rFonts w:ascii="Arial" w:hAnsi="Arial" w:cs="Arial"/>
          <w:noProof/>
          <w:sz w:val="22"/>
          <w:rPrChange w:id="1468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469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470" w:author="Guo, Shicheng" w:date="2018-06-14T08:58:00Z">
            <w:rPr/>
          </w:rPrChange>
        </w:rPr>
        <w:fldChar w:fldCharType="end"/>
      </w:r>
      <w:r w:rsidRPr="00BE161A">
        <w:rPr>
          <w:rFonts w:ascii="Arial" w:hAnsi="Arial" w:cs="Arial"/>
          <w:sz w:val="22"/>
          <w:rPrChange w:id="1471" w:author="Guo, Shicheng" w:date="2018-06-14T08:58:00Z">
            <w:rPr/>
          </w:rPrChange>
        </w:rPr>
        <w:t>.</w:t>
      </w:r>
      <w:r w:rsidR="00C35FDF" w:rsidRPr="00BE161A">
        <w:rPr>
          <w:rFonts w:ascii="Arial" w:hAnsi="Arial" w:cs="Arial"/>
          <w:sz w:val="22"/>
          <w:rPrChange w:id="1472" w:author="Guo, Shicheng" w:date="2018-06-14T08:58:00Z">
            <w:rPr/>
          </w:rPrChange>
        </w:rPr>
        <w:t xml:space="preserve"> </w:t>
      </w:r>
      <w:r w:rsidR="004557BA" w:rsidRPr="00BE161A">
        <w:rPr>
          <w:rFonts w:ascii="Arial" w:hAnsi="Arial" w:cs="Arial"/>
          <w:sz w:val="22"/>
          <w:rPrChange w:id="1473" w:author="Guo, Shicheng" w:date="2018-06-14T08:58:00Z">
            <w:rPr>
              <w:rFonts w:hint="eastAsia"/>
            </w:rPr>
          </w:rPrChange>
        </w:rPr>
        <w:t xml:space="preserve">IRF7 is a crucial regulator of type I IFN against pathogenic infections, it is predominantly activated by TLR7 in </w:t>
      </w:r>
      <w:proofErr w:type="spellStart"/>
      <w:r w:rsidR="004557BA" w:rsidRPr="00BE161A">
        <w:rPr>
          <w:rFonts w:ascii="Arial" w:hAnsi="Arial" w:cs="Arial"/>
          <w:sz w:val="22"/>
          <w:rPrChange w:id="1474" w:author="Guo, Shicheng" w:date="2018-06-14T08:58:00Z">
            <w:rPr/>
          </w:rPrChange>
        </w:rPr>
        <w:t>plasmacytoid</w:t>
      </w:r>
      <w:proofErr w:type="spellEnd"/>
      <w:r w:rsidR="004557BA" w:rsidRPr="00BE161A">
        <w:rPr>
          <w:rFonts w:ascii="Arial" w:hAnsi="Arial" w:cs="Arial"/>
          <w:sz w:val="22"/>
          <w:rPrChange w:id="1475" w:author="Guo, Shicheng" w:date="2018-06-14T08:58:00Z">
            <w:rPr/>
          </w:rPrChange>
        </w:rPr>
        <w:t xml:space="preserve"> dendritic cells with pathogenic nucleic acids recognized by pathogen recognition receptors </w:t>
      </w:r>
      <w:r w:rsidR="004557BA" w:rsidRPr="00BE161A">
        <w:rPr>
          <w:rFonts w:ascii="Arial" w:hAnsi="Arial" w:cs="Arial"/>
          <w:sz w:val="22"/>
          <w:rPrChange w:id="1476" w:author="Guo, Shicheng" w:date="2018-06-14T08:58:00Z">
            <w:rPr/>
          </w:rPrChange>
        </w:rPr>
        <w:fldChar w:fldCharType="begin"/>
      </w:r>
      <w:r w:rsidR="004557BA" w:rsidRPr="00BE161A">
        <w:rPr>
          <w:rFonts w:ascii="Arial" w:hAnsi="Arial" w:cs="Arial"/>
          <w:sz w:val="22"/>
          <w:rPrChange w:id="1477" w:author="Guo, Shicheng" w:date="2018-06-14T08:58:00Z">
            <w:rPr/>
          </w:rPrChange>
        </w:rPr>
        <w:instrText xml:space="preserve"> ADDIN EN.CITE &lt;EndNote&gt;&lt;Cite&gt;&lt;Author&gt;Ning&lt;/Author&gt;&lt;Year&gt;2011&lt;/Year&gt;&lt;RecNum&gt;185&lt;/RecNum&gt;&lt;DisplayText&gt;[31]&lt;/DisplayText&gt;&lt;record&gt;&lt;rec-number&gt;185&lt;/rec-number&gt;&lt;foreign-keys&gt;&lt;key app="EN" db-id="2eafdpvpcw9ppkewresx0eenxtpwae0ea955"&gt;185&lt;/key&gt;&lt;/foreign-keys&gt;&lt;ref-type name="Journal Article"&gt;17&lt;/ref-type&gt;&lt;contributors&gt;&lt;authors&gt;&lt;author&gt;Ning, S.&lt;/author&gt;&lt;author&gt;Pagano, J. S.&lt;/author&gt;&lt;author&gt;Barber, G. N.&lt;/author&gt;&lt;/authors&gt;&lt;/contributors&gt;&lt;auth-address&gt;Division of Hematology/Oncology, Department of Medicine, Viral Oncology Program, Sylvester Comprehensive Cancer Center, Miller School of Medicine, University of Miami, Miami, FL 33136, USA. sning@med.miami.edu&lt;/auth-address&gt;&lt;titles&gt;&lt;title&gt;IRF7: activation, regulation, modification and function&lt;/title&gt;&lt;secondary-title&gt;Genes Immun&lt;/secondary-title&gt;&lt;alt-title&gt;Genes and immunity&lt;/alt-title&gt;&lt;/titles&gt;&lt;periodical&gt;&lt;full-title&gt;Genes Immun&lt;/full-title&gt;&lt;abbr-1&gt;Genes and immunity&lt;/abbr-1&gt;&lt;/periodical&gt;&lt;alt-periodical&gt;&lt;full-title&gt;Genes Immun&lt;/full-title&gt;&lt;abbr-1&gt;Genes and immunity&lt;/abbr-1&gt;&lt;/alt-periodical&gt;&lt;pages&gt;399-414&lt;/pages&gt;&lt;volume&gt;12&lt;/volume&gt;&lt;number&gt;6&lt;/number&gt;&lt;keywords&gt;&lt;keyword&gt;Epstein-Barr Virus Infections/*genetics/*metabolism&lt;/keyword&gt;&lt;keyword&gt;Herpesvirus 4, Human/genetics/physiology&lt;/keyword&gt;&lt;keyword&gt;Humans&lt;/keyword&gt;&lt;keyword&gt;Interferon Regulatory Factor-7/genetics/*metabolism&lt;/keyword&gt;&lt;keyword&gt;Interferon Type I/metabolism&lt;/keyword&gt;&lt;keyword&gt;Protein Processing, Post-Translational&lt;/keyword&gt;&lt;keyword&gt;Signal Transduction&lt;/keyword&gt;&lt;keyword&gt;Virus Latency&lt;/keyword&gt;&lt;/keywords&gt;&lt;dates&gt;&lt;year&gt;2011&lt;/year&gt;&lt;pub-dates&gt;&lt;date&gt;Sep&lt;/date&gt;&lt;/pub-dates&gt;&lt;/dates&gt;&lt;isbn&gt;1476-5470 (Electronic)&amp;#xD;1466-4879 (Linking)&lt;/isbn&gt;&lt;accession-num&gt;21490621&lt;/accession-num&gt;&lt;urls&gt;&lt;related-urls&gt;&lt;url&gt;http://www.ncbi.nlm.nih.gov/pubmed/21490621&lt;/url&gt;&lt;/related-urls&gt;&lt;/urls&gt;&lt;custom2&gt;4437765&lt;/custom2&gt;&lt;electronic-resource-num&gt;10.1038/gene.2011.21&lt;/electronic-resource-num&gt;&lt;/record&gt;&lt;/Cite&gt;&lt;/EndNote&gt;</w:instrText>
      </w:r>
      <w:r w:rsidR="004557BA" w:rsidRPr="00BE161A">
        <w:rPr>
          <w:rFonts w:ascii="Arial" w:hAnsi="Arial" w:cs="Arial"/>
          <w:sz w:val="22"/>
          <w:rPrChange w:id="1478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479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480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481" w:author="Guo, Shicheng" w:date="2018-06-14T08:58:00Z">
            <w:rPr/>
          </w:rPrChange>
        </w:rPr>
        <w:instrText xml:space="preserve"> HYPERLINK \l "_ENREF_31" \o "Ning, 2011 #185" </w:instrText>
      </w:r>
      <w:r w:rsidR="00BE161A" w:rsidRPr="00BE161A">
        <w:rPr>
          <w:rFonts w:ascii="Arial" w:hAnsi="Arial" w:cs="Arial"/>
          <w:sz w:val="22"/>
          <w:rPrChange w:id="1482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483" w:author="Guo, Shicheng" w:date="2018-06-14T08:58:00Z">
            <w:rPr>
              <w:noProof/>
            </w:rPr>
          </w:rPrChange>
        </w:rPr>
        <w:t>31</w:t>
      </w:r>
      <w:r w:rsidR="00BE161A" w:rsidRPr="00BE161A">
        <w:rPr>
          <w:rFonts w:ascii="Arial" w:hAnsi="Arial" w:cs="Arial"/>
          <w:noProof/>
          <w:sz w:val="22"/>
          <w:rPrChange w:id="1484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485" w:author="Guo, Shicheng" w:date="2018-06-14T08:58:00Z">
            <w:rPr>
              <w:noProof/>
            </w:rPr>
          </w:rPrChange>
        </w:rPr>
        <w:t>]</w:t>
      </w:r>
      <w:r w:rsidR="004557BA" w:rsidRPr="00BE161A">
        <w:rPr>
          <w:rFonts w:ascii="Arial" w:hAnsi="Arial" w:cs="Arial"/>
          <w:sz w:val="22"/>
          <w:rPrChange w:id="1486" w:author="Guo, Shicheng" w:date="2018-06-14T08:58:00Z">
            <w:rPr/>
          </w:rPrChange>
        </w:rPr>
        <w:fldChar w:fldCharType="end"/>
      </w:r>
      <w:r w:rsidR="004557BA" w:rsidRPr="00BE161A">
        <w:rPr>
          <w:rFonts w:ascii="Arial" w:hAnsi="Arial" w:cs="Arial"/>
          <w:sz w:val="22"/>
          <w:rPrChange w:id="1487" w:author="Guo, Shicheng" w:date="2018-06-14T08:58:00Z">
            <w:rPr/>
          </w:rPrChange>
        </w:rPr>
        <w:t>.</w:t>
      </w:r>
      <w:bookmarkStart w:id="1488" w:name="OLE_LINK14"/>
      <w:bookmarkStart w:id="1489" w:name="OLE_LINK15"/>
      <w:bookmarkStart w:id="1490" w:name="OLE_LINK16"/>
      <w:r w:rsidR="004557BA" w:rsidRPr="00BE161A">
        <w:rPr>
          <w:rFonts w:ascii="Arial" w:hAnsi="Arial" w:cs="Arial"/>
          <w:sz w:val="22"/>
          <w:rPrChange w:id="1491" w:author="Guo, Shicheng" w:date="2018-06-14T08:58:00Z">
            <w:rPr/>
          </w:rPrChange>
        </w:rPr>
        <w:t xml:space="preserve"> A microarray study revealed up-regulation of IRF7 mRNA level in peripheral blood cells of </w:t>
      </w:r>
      <w:proofErr w:type="spellStart"/>
      <w:r w:rsidR="004557BA" w:rsidRPr="00BE161A">
        <w:rPr>
          <w:rFonts w:ascii="Arial" w:hAnsi="Arial" w:cs="Arial"/>
          <w:sz w:val="22"/>
          <w:rPrChange w:id="1492" w:author="Guo, Shicheng" w:date="2018-06-14T08:58:00Z">
            <w:rPr/>
          </w:rPrChange>
        </w:rPr>
        <w:t>SSc</w:t>
      </w:r>
      <w:proofErr w:type="spellEnd"/>
      <w:r w:rsidR="004557BA" w:rsidRPr="00BE161A">
        <w:rPr>
          <w:rFonts w:ascii="Arial" w:hAnsi="Arial" w:cs="Arial"/>
          <w:sz w:val="22"/>
          <w:rPrChange w:id="1493" w:author="Guo, Shicheng" w:date="2018-06-14T08:58:00Z">
            <w:rPr/>
          </w:rPrChange>
        </w:rPr>
        <w:t xml:space="preserve"> patients with early diseases</w:t>
      </w:r>
      <w:bookmarkEnd w:id="1488"/>
      <w:bookmarkEnd w:id="1489"/>
      <w:bookmarkEnd w:id="1490"/>
      <w:r w:rsidR="004557BA" w:rsidRPr="00BE161A">
        <w:rPr>
          <w:rFonts w:ascii="Arial" w:hAnsi="Arial" w:cs="Arial"/>
          <w:sz w:val="22"/>
          <w:rPrChange w:id="1494" w:author="Guo, Shicheng" w:date="2018-06-14T08:58:00Z">
            <w:rPr/>
          </w:rPrChange>
        </w:rPr>
        <w:t xml:space="preserve"> </w:t>
      </w:r>
      <w:r w:rsidR="004557BA" w:rsidRPr="00BE161A">
        <w:rPr>
          <w:rFonts w:ascii="Arial" w:hAnsi="Arial" w:cs="Arial"/>
          <w:sz w:val="22"/>
          <w:rPrChange w:id="1495" w:author="Guo, Shicheng" w:date="2018-06-14T08:58:00Z">
            <w:rPr/>
          </w:rPrChange>
        </w:rPr>
        <w:fldChar w:fldCharType="begin"/>
      </w:r>
      <w:r w:rsidR="004557BA" w:rsidRPr="00BE161A">
        <w:rPr>
          <w:rFonts w:ascii="Arial" w:hAnsi="Arial" w:cs="Arial"/>
          <w:sz w:val="22"/>
          <w:rPrChange w:id="1496" w:author="Guo, Shicheng" w:date="2018-06-14T08:58:00Z">
            <w:rPr/>
          </w:rPrChange>
        </w:rPr>
        <w:instrText xml:space="preserve"> ADDIN EN.CITE &lt;EndNote&gt;&lt;Cite&gt;&lt;Author&gt;Wu&lt;/Author&gt;&lt;Year&gt;2013&lt;/Year&gt;&lt;RecNum&gt;187&lt;/RecNum&gt;&lt;DisplayText&gt;[32]&lt;/DisplayText&gt;&lt;record&gt;&lt;rec-number&gt;187&lt;/rec-number&gt;&lt;foreign-keys&gt;&lt;key app="EN" db-id="2eafdpvpcw9ppkewresx0eenxtpwae0ea955"&gt;187&lt;/key&gt;&lt;/foreign-keys&gt;&lt;ref-type name="Journal Article"&gt;17&lt;/ref-type&gt;&lt;contributors&gt;&lt;authors&gt;&lt;author&gt;Wu, M.&lt;/author&gt;&lt;author&gt;Assassi, S.&lt;/author&gt;&lt;/authors&gt;&lt;/contributors&gt;&lt;auth-address&gt;Division of Rheumatology and Clinical Immunogenetics, Department of Internal Medicine, University of Texas Health Science Center at Houston , Houston, TX , USA.&lt;/auth-address&gt;&lt;titles&gt;&lt;title&gt;The role of type 1 interferon in systemic sclerosis&lt;/title&gt;&lt;secondary-title&gt;Front Immunol&lt;/secondary-title&gt;&lt;alt-title&gt;Frontiers in immunology&lt;/alt-title&gt;&lt;/titles&gt;&lt;periodical&gt;&lt;full-title&gt;Front Immunol&lt;/full-title&gt;&lt;abbr-1&gt;Frontiers in immunology&lt;/abbr-1&gt;&lt;/periodical&gt;&lt;alt-periodical&gt;&lt;full-title&gt;Front Immunol&lt;/full-title&gt;&lt;abbr-1&gt;Frontiers in immunology&lt;/abbr-1&gt;&lt;/alt-periodical&gt;&lt;pages&gt;266&lt;/pages&gt;&lt;volume&gt;4&lt;/volume&gt;&lt;dates&gt;&lt;year&gt;2013&lt;/year&gt;&lt;pub-dates&gt;&lt;date&gt;Sep 6&lt;/date&gt;&lt;/pub-dates&gt;&lt;/dates&gt;&lt;isbn&gt;1664-3224 (Print)&amp;#xD;1664-3224 (Linking)&lt;/isbn&gt;&lt;accession-num&gt;24046769&lt;/accession-num&gt;&lt;urls&gt;&lt;related-urls&gt;&lt;url&gt;http://www.ncbi.nlm.nih.gov/pubmed/24046769&lt;/url&gt;&lt;/related-urls&gt;&lt;/urls&gt;&lt;custom2&gt;3764426&lt;/custom2&gt;&lt;electronic-resource-num&gt;10.3389/fimmu.2013.00266&lt;/electronic-resource-num&gt;&lt;/record&gt;&lt;/Cite&gt;&lt;/EndNote&gt;</w:instrText>
      </w:r>
      <w:r w:rsidR="004557BA" w:rsidRPr="00BE161A">
        <w:rPr>
          <w:rFonts w:ascii="Arial" w:hAnsi="Arial" w:cs="Arial"/>
          <w:sz w:val="22"/>
          <w:rPrChange w:id="1497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498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499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500" w:author="Guo, Shicheng" w:date="2018-06-14T08:58:00Z">
            <w:rPr/>
          </w:rPrChange>
        </w:rPr>
        <w:instrText xml:space="preserve"> HYPERLINK \l "_ENREF_32" \o "Wu, 2013 #187" </w:instrText>
      </w:r>
      <w:r w:rsidR="00BE161A" w:rsidRPr="00BE161A">
        <w:rPr>
          <w:rFonts w:ascii="Arial" w:hAnsi="Arial" w:cs="Arial"/>
          <w:sz w:val="22"/>
          <w:rPrChange w:id="1501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02" w:author="Guo, Shicheng" w:date="2018-06-14T08:58:00Z">
            <w:rPr>
              <w:noProof/>
            </w:rPr>
          </w:rPrChange>
        </w:rPr>
        <w:t>32</w:t>
      </w:r>
      <w:r w:rsidR="00BE161A" w:rsidRPr="00BE161A">
        <w:rPr>
          <w:rFonts w:ascii="Arial" w:hAnsi="Arial" w:cs="Arial"/>
          <w:noProof/>
          <w:sz w:val="22"/>
          <w:rPrChange w:id="1503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504" w:author="Guo, Shicheng" w:date="2018-06-14T08:58:00Z">
            <w:rPr>
              <w:noProof/>
            </w:rPr>
          </w:rPrChange>
        </w:rPr>
        <w:t>]</w:t>
      </w:r>
      <w:r w:rsidR="004557BA" w:rsidRPr="00BE161A">
        <w:rPr>
          <w:rFonts w:ascii="Arial" w:hAnsi="Arial" w:cs="Arial"/>
          <w:sz w:val="22"/>
          <w:rPrChange w:id="1505" w:author="Guo, Shicheng" w:date="2018-06-14T08:58:00Z">
            <w:rPr/>
          </w:rPrChange>
        </w:rPr>
        <w:fldChar w:fldCharType="end"/>
      </w:r>
      <w:r w:rsidR="004557BA" w:rsidRPr="00BE161A">
        <w:rPr>
          <w:rFonts w:ascii="Arial" w:hAnsi="Arial" w:cs="Arial"/>
          <w:sz w:val="22"/>
          <w:rPrChange w:id="1506" w:author="Guo, Shicheng" w:date="2018-06-14T08:58:00Z">
            <w:rPr/>
          </w:rPrChange>
        </w:rPr>
        <w:t xml:space="preserve">. MX1 is a key downstream gene of type I interferon and plays a part in mediating the interferon-induced antiviral response against a large variety of viruses </w:t>
      </w:r>
      <w:r w:rsidR="004557BA" w:rsidRPr="00BE161A">
        <w:rPr>
          <w:rFonts w:ascii="Arial" w:hAnsi="Arial" w:cs="Arial"/>
          <w:sz w:val="22"/>
          <w:rPrChange w:id="1507" w:author="Guo, Shicheng" w:date="2018-06-14T08:58:00Z">
            <w:rPr/>
          </w:rPrChange>
        </w:rPr>
        <w:fldChar w:fldCharType="begin"/>
      </w:r>
      <w:r w:rsidR="004557BA" w:rsidRPr="00BE161A">
        <w:rPr>
          <w:rFonts w:ascii="Arial" w:hAnsi="Arial" w:cs="Arial"/>
          <w:sz w:val="22"/>
          <w:rPrChange w:id="1508" w:author="Guo, Shicheng" w:date="2018-06-14T08:58:00Z">
            <w:rPr/>
          </w:rPrChange>
        </w:rPr>
        <w:instrText xml:space="preserve"> ADDIN EN.CITE &lt;EndNote&gt;&lt;Cite&gt;&lt;Author&gt;Haller&lt;/Author&gt;&lt;Year&gt;2011&lt;/Year&gt;&lt;RecNum&gt;189&lt;/RecNum&gt;&lt;DisplayText&gt;[33]&lt;/DisplayText&gt;&lt;record&gt;&lt;rec-number&gt;189&lt;/rec-number&gt;&lt;foreign-keys&gt;&lt;key app="EN" db-id="2eafdpvpcw9ppkewresx0eenxtpwae0ea955"&gt;189&lt;/key&gt;&lt;/foreign-keys&gt;&lt;ref-type name="Journal Article"&gt;17&lt;/ref-type&gt;&lt;contributors&gt;&lt;authors&gt;&lt;author&gt;Haller, O.&lt;/author&gt;&lt;author&gt;Kochs, G.&lt;/author&gt;&lt;/authors&gt;&lt;/contributors&gt;&lt;auth-address&gt;Univ Freiburg, Dept Virol, Inst Med Microbiol &amp;amp; Hyg, D-79104 Freiburg, Germany&lt;/auth-address&gt;&lt;titles&gt;&lt;title&gt;Human MxA Protein: An Interferon-Induced Dynamin-Like GTPase with Broad Antiviral Activity&lt;/title&gt;&lt;secondary-title&gt;Journal of Interferon and Cytokine Research&lt;/secondary-title&gt;&lt;alt-title&gt;J Interf Cytok Res&lt;/alt-title&gt;&lt;/titles&gt;&lt;periodical&gt;&lt;full-title&gt;Journal of Interferon and Cytokine Research&lt;/full-title&gt;&lt;abbr-1&gt;J Interf Cytok Res&lt;/abbr-1&gt;&lt;/periodical&gt;&lt;alt-periodical&gt;&lt;full-title&gt;Journal of Interferon and Cytokine Research&lt;/full-title&gt;&lt;abbr-1&gt;J Interf Cytok Res&lt;/abbr-1&gt;&lt;/alt-periodical&gt;&lt;pages&gt;79-87&lt;/pages&gt;&lt;volume&gt;31&lt;/volume&gt;&lt;number&gt;1&lt;/number&gt;&lt;keywords&gt;&lt;keyword&gt;double-stranded-rna&lt;/keyword&gt;&lt;keyword&gt;influenza-a virus&lt;/keyword&gt;&lt;keyword&gt;nf-kappa-b&lt;/keyword&gt;&lt;keyword&gt;stimulated response elements&lt;/keyword&gt;&lt;keyword&gt;smooth endoplasmic-reticulum&lt;/keyword&gt;&lt;keyword&gt;multiple-sclerosis patients&lt;/keyword&gt;&lt;keyword&gt;la-crosse virus&lt;/keyword&gt;&lt;keyword&gt;gene-expression&lt;/keyword&gt;&lt;keyword&gt;i interferon&lt;/keyword&gt;&lt;keyword&gt;ifn-lambda&lt;/keyword&gt;&lt;/keywords&gt;&lt;dates&gt;&lt;year&gt;2011&lt;/year&gt;&lt;pub-dates&gt;&lt;date&gt;Jan&lt;/date&gt;&lt;/pub-dates&gt;&lt;/dates&gt;&lt;isbn&gt;1079-9907&lt;/isbn&gt;&lt;accession-num&gt;WOS:000286380000010&lt;/accession-num&gt;&lt;urls&gt;&lt;related-urls&gt;&lt;url&gt;&amp;lt;Go to ISI&amp;gt;://WOS:000286380000010&lt;/url&gt;&lt;/related-urls&gt;&lt;/urls&gt;&lt;electronic-resource-num&gt;10.1089/jir.2010.0076&lt;/electronic-resource-num&gt;&lt;language&gt;English&lt;/language&gt;&lt;/record&gt;&lt;/Cite&gt;&lt;/EndNote&gt;</w:instrText>
      </w:r>
      <w:r w:rsidR="004557BA" w:rsidRPr="00BE161A">
        <w:rPr>
          <w:rFonts w:ascii="Arial" w:hAnsi="Arial" w:cs="Arial"/>
          <w:sz w:val="22"/>
          <w:rPrChange w:id="150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10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511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512" w:author="Guo, Shicheng" w:date="2018-06-14T08:58:00Z">
            <w:rPr/>
          </w:rPrChange>
        </w:rPr>
        <w:instrText xml:space="preserve"> HYPERLINK \l "_ENREF_33" \o "Haller, 2011 #189" </w:instrText>
      </w:r>
      <w:r w:rsidR="00BE161A" w:rsidRPr="00BE161A">
        <w:rPr>
          <w:rFonts w:ascii="Arial" w:hAnsi="Arial" w:cs="Arial"/>
          <w:sz w:val="22"/>
          <w:rPrChange w:id="1513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14" w:author="Guo, Shicheng" w:date="2018-06-14T08:58:00Z">
            <w:rPr>
              <w:noProof/>
            </w:rPr>
          </w:rPrChange>
        </w:rPr>
        <w:t>33</w:t>
      </w:r>
      <w:r w:rsidR="00BE161A" w:rsidRPr="00BE161A">
        <w:rPr>
          <w:rFonts w:ascii="Arial" w:hAnsi="Arial" w:cs="Arial"/>
          <w:noProof/>
          <w:sz w:val="22"/>
          <w:rPrChange w:id="1515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516" w:author="Guo, Shicheng" w:date="2018-06-14T08:58:00Z">
            <w:rPr>
              <w:noProof/>
            </w:rPr>
          </w:rPrChange>
        </w:rPr>
        <w:t>]</w:t>
      </w:r>
      <w:r w:rsidR="004557BA" w:rsidRPr="00BE161A">
        <w:rPr>
          <w:rFonts w:ascii="Arial" w:hAnsi="Arial" w:cs="Arial"/>
          <w:sz w:val="22"/>
          <w:rPrChange w:id="1517" w:author="Guo, Shicheng" w:date="2018-06-14T08:58:00Z">
            <w:rPr/>
          </w:rPrChange>
        </w:rPr>
        <w:fldChar w:fldCharType="end"/>
      </w:r>
      <w:r w:rsidR="004557BA" w:rsidRPr="00BE161A">
        <w:rPr>
          <w:rFonts w:ascii="Arial" w:hAnsi="Arial" w:cs="Arial"/>
          <w:sz w:val="22"/>
          <w:rPrChange w:id="1518" w:author="Guo, Shicheng" w:date="2018-06-14T08:58:00Z">
            <w:rPr/>
          </w:rPrChange>
        </w:rPr>
        <w:t xml:space="preserve">. </w:t>
      </w:r>
      <w:bookmarkStart w:id="1519" w:name="OLE_LINK17"/>
      <w:bookmarkStart w:id="1520" w:name="OLE_LINK20"/>
      <w:bookmarkStart w:id="1521" w:name="OLE_LINK21"/>
      <w:r w:rsidR="004557BA" w:rsidRPr="00BE161A">
        <w:rPr>
          <w:rFonts w:ascii="Arial" w:hAnsi="Arial" w:cs="Arial"/>
          <w:sz w:val="22"/>
          <w:rPrChange w:id="1522" w:author="Guo, Shicheng" w:date="2018-06-14T08:58:00Z">
            <w:rPr/>
          </w:rPrChange>
        </w:rPr>
        <w:t xml:space="preserve">Previous study and our previous work have reported the up-regulation of MX1 in SLE and </w:t>
      </w:r>
      <w:proofErr w:type="spellStart"/>
      <w:r w:rsidR="004557BA" w:rsidRPr="00BE161A">
        <w:rPr>
          <w:rFonts w:ascii="Arial" w:hAnsi="Arial" w:cs="Arial"/>
          <w:sz w:val="22"/>
          <w:rPrChange w:id="1523" w:author="Guo, Shicheng" w:date="2018-06-14T08:58:00Z">
            <w:rPr/>
          </w:rPrChange>
        </w:rPr>
        <w:t>SSc</w:t>
      </w:r>
      <w:proofErr w:type="spellEnd"/>
      <w:r w:rsidR="004557BA" w:rsidRPr="00BE161A">
        <w:rPr>
          <w:rFonts w:ascii="Arial" w:hAnsi="Arial" w:cs="Arial"/>
          <w:sz w:val="22"/>
          <w:rPrChange w:id="1524" w:author="Guo, Shicheng" w:date="2018-06-14T08:58:00Z">
            <w:rPr/>
          </w:rPrChange>
        </w:rPr>
        <w:t xml:space="preserve"> </w:t>
      </w:r>
      <w:bookmarkEnd w:id="1519"/>
      <w:bookmarkEnd w:id="1520"/>
      <w:bookmarkEnd w:id="1521"/>
      <w:r w:rsidR="004557BA" w:rsidRPr="00BE161A">
        <w:rPr>
          <w:rFonts w:ascii="Arial" w:hAnsi="Arial" w:cs="Arial"/>
          <w:sz w:val="22"/>
          <w:rPrChange w:id="1525" w:author="Guo, Shicheng" w:date="2018-06-14T08:58:00Z">
            <w:rPr/>
          </w:rPrChange>
        </w:rPr>
        <w:fldChar w:fldCharType="begin">
          <w:fldData xml:space="preserve">PEVuZE5vdGU+PENpdGU+PEF1dGhvcj5Db2l0PC9BdXRob3I+PFllYXI+MjAxMzwvWWVhcj48UmVj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</w:fldData>
        </w:fldChar>
      </w:r>
      <w:r w:rsidR="004557BA" w:rsidRPr="00BE161A">
        <w:rPr>
          <w:rFonts w:ascii="Arial" w:hAnsi="Arial" w:cs="Arial"/>
          <w:sz w:val="22"/>
          <w:rPrChange w:id="1526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1527" w:author="Guo, Shicheng" w:date="2018-06-14T08:58:00Z">
            <w:rPr/>
          </w:rPrChange>
        </w:rPr>
        <w:fldChar w:fldCharType="begin">
          <w:fldData xml:space="preserve">PEVuZE5vdGU+PENpdGU+PEF1dGhvcj5Db2l0PC9BdXRob3I+PFllYXI+MjAxMzwvWWVhcj48UmVj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</w:fldData>
        </w:fldChar>
      </w:r>
      <w:r w:rsidR="004557BA" w:rsidRPr="00BE161A">
        <w:rPr>
          <w:rFonts w:ascii="Arial" w:hAnsi="Arial" w:cs="Arial"/>
          <w:sz w:val="22"/>
          <w:rPrChange w:id="1528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1529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530" w:author="Guo, Shicheng" w:date="2018-06-14T08:58:00Z">
            <w:rPr/>
          </w:rPrChange>
        </w:rPr>
        <w:fldChar w:fldCharType="end"/>
      </w:r>
      <w:r w:rsidR="004557BA" w:rsidRPr="00BE161A">
        <w:rPr>
          <w:rFonts w:ascii="Arial" w:hAnsi="Arial" w:cs="Arial"/>
          <w:sz w:val="22"/>
          <w:rPrChange w:id="1531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532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33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534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535" w:author="Guo, Shicheng" w:date="2018-06-14T08:58:00Z">
            <w:rPr/>
          </w:rPrChange>
        </w:rPr>
        <w:instrText xml:space="preserve"> HYPERLINK \l "_ENREF_34" \o "Coit, 2013 #194" </w:instrText>
      </w:r>
      <w:r w:rsidR="00BE161A" w:rsidRPr="00BE161A">
        <w:rPr>
          <w:rFonts w:ascii="Arial" w:hAnsi="Arial" w:cs="Arial"/>
          <w:sz w:val="22"/>
          <w:rPrChange w:id="153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37" w:author="Guo, Shicheng" w:date="2018-06-14T08:58:00Z">
            <w:rPr>
              <w:noProof/>
            </w:rPr>
          </w:rPrChange>
        </w:rPr>
        <w:t>34</w:t>
      </w:r>
      <w:r w:rsidR="00BE161A" w:rsidRPr="00BE161A">
        <w:rPr>
          <w:rFonts w:ascii="Arial" w:hAnsi="Arial" w:cs="Arial"/>
          <w:noProof/>
          <w:sz w:val="22"/>
          <w:rPrChange w:id="1538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539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1540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541" w:author="Guo, Shicheng" w:date="2018-06-14T08:58:00Z">
            <w:rPr/>
          </w:rPrChange>
        </w:rPr>
        <w:instrText xml:space="preserve"> HYPERLINK \l "_ENREF_35" \o "Pu, 2017 #191" </w:instrText>
      </w:r>
      <w:r w:rsidR="00BE161A" w:rsidRPr="00BE161A">
        <w:rPr>
          <w:rFonts w:ascii="Arial" w:hAnsi="Arial" w:cs="Arial"/>
          <w:sz w:val="22"/>
          <w:rPrChange w:id="1542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43" w:author="Guo, Shicheng" w:date="2018-06-14T08:58:00Z">
            <w:rPr>
              <w:noProof/>
            </w:rPr>
          </w:rPrChange>
        </w:rPr>
        <w:t>35</w:t>
      </w:r>
      <w:r w:rsidR="00BE161A" w:rsidRPr="00BE161A">
        <w:rPr>
          <w:rFonts w:ascii="Arial" w:hAnsi="Arial" w:cs="Arial"/>
          <w:noProof/>
          <w:sz w:val="22"/>
          <w:rPrChange w:id="1544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545" w:author="Guo, Shicheng" w:date="2018-06-14T08:58:00Z">
            <w:rPr>
              <w:noProof/>
            </w:rPr>
          </w:rPrChange>
        </w:rPr>
        <w:t>]</w:t>
      </w:r>
      <w:r w:rsidR="004557BA" w:rsidRPr="00BE161A">
        <w:rPr>
          <w:rFonts w:ascii="Arial" w:hAnsi="Arial" w:cs="Arial"/>
          <w:sz w:val="22"/>
          <w:rPrChange w:id="1546" w:author="Guo, Shicheng" w:date="2018-06-14T08:58:00Z">
            <w:rPr/>
          </w:rPrChange>
        </w:rPr>
        <w:fldChar w:fldCharType="end"/>
      </w:r>
      <w:r w:rsidR="004557BA" w:rsidRPr="00BE161A">
        <w:rPr>
          <w:rFonts w:ascii="Arial" w:hAnsi="Arial" w:cs="Arial"/>
          <w:sz w:val="22"/>
          <w:rPrChange w:id="1547" w:author="Guo, Shicheng" w:date="2018-06-14T08:58:00Z">
            <w:rPr/>
          </w:rPrChange>
        </w:rPr>
        <w:t xml:space="preserve">. </w:t>
      </w:r>
      <w:r w:rsidR="004540A2" w:rsidRPr="00BE161A">
        <w:rPr>
          <w:rFonts w:ascii="Arial" w:hAnsi="Arial" w:cs="Arial"/>
          <w:sz w:val="22"/>
          <w:rPrChange w:id="1548" w:author="Guo, Shicheng" w:date="2018-06-14T08:58:00Z">
            <w:rPr>
              <w:rFonts w:hint="eastAsia"/>
            </w:rPr>
          </w:rPrChange>
        </w:rPr>
        <w:t xml:space="preserve">OAS1 is an interferon-induced antiviral enzyme which can recognize dsRNA derived by virus and then defense against the viral infections </w:t>
      </w:r>
      <w:r w:rsidR="002E796B" w:rsidRPr="00BE161A">
        <w:rPr>
          <w:rFonts w:ascii="Arial" w:hAnsi="Arial" w:cs="Arial"/>
          <w:sz w:val="22"/>
          <w:rPrChange w:id="1549" w:author="Guo, Shicheng" w:date="2018-06-14T08:58:00Z">
            <w:rPr/>
          </w:rPrChange>
        </w:rPr>
        <w:fldChar w:fldCharType="begin">
          <w:fldData xml:space="preserve">PEVuZE5vdGU+PENpdGU+PEF1dGhvcj5LcmlzdGlhbnNlbjwvQXV0aG9yPjxZZWFyPjIwMTE8L1ll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</w:fldData>
        </w:fldChar>
      </w:r>
      <w:r w:rsidR="004557BA" w:rsidRPr="00BE161A">
        <w:rPr>
          <w:rFonts w:ascii="Arial" w:hAnsi="Arial" w:cs="Arial"/>
          <w:sz w:val="22"/>
          <w:rPrChange w:id="1550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1551" w:author="Guo, Shicheng" w:date="2018-06-14T08:58:00Z">
            <w:rPr/>
          </w:rPrChange>
        </w:rPr>
        <w:fldChar w:fldCharType="begin">
          <w:fldData xml:space="preserve">PEVuZE5vdGU+PENpdGU+PEF1dGhvcj5LcmlzdGlhbnNlbjwvQXV0aG9yPjxZZWFyPjIwMTE8L1ll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</w:fldData>
        </w:fldChar>
      </w:r>
      <w:r w:rsidR="004557BA" w:rsidRPr="00BE161A">
        <w:rPr>
          <w:rFonts w:ascii="Arial" w:hAnsi="Arial" w:cs="Arial"/>
          <w:sz w:val="22"/>
          <w:rPrChange w:id="1552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1553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554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555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55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57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558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559" w:author="Guo, Shicheng" w:date="2018-06-14T08:58:00Z">
            <w:rPr/>
          </w:rPrChange>
        </w:rPr>
        <w:instrText xml:space="preserve"> HYPERLINK \l "_ENREF_36" \o "Kristiansen, 2011 #182" </w:instrText>
      </w:r>
      <w:r w:rsidR="00BE161A" w:rsidRPr="00BE161A">
        <w:rPr>
          <w:rFonts w:ascii="Arial" w:hAnsi="Arial" w:cs="Arial"/>
          <w:sz w:val="22"/>
          <w:rPrChange w:id="1560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61" w:author="Guo, Shicheng" w:date="2018-06-14T08:58:00Z">
            <w:rPr>
              <w:noProof/>
            </w:rPr>
          </w:rPrChange>
        </w:rPr>
        <w:t>36</w:t>
      </w:r>
      <w:r w:rsidR="00BE161A" w:rsidRPr="00BE161A">
        <w:rPr>
          <w:rFonts w:ascii="Arial" w:hAnsi="Arial" w:cs="Arial"/>
          <w:noProof/>
          <w:sz w:val="22"/>
          <w:rPrChange w:id="1562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563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564" w:author="Guo, Shicheng" w:date="2018-06-14T08:58:00Z">
            <w:rPr/>
          </w:rPrChange>
        </w:rPr>
        <w:fldChar w:fldCharType="end"/>
      </w:r>
      <w:r w:rsidR="004540A2" w:rsidRPr="00BE161A">
        <w:rPr>
          <w:rFonts w:ascii="Arial" w:hAnsi="Arial" w:cs="Arial"/>
          <w:sz w:val="22"/>
          <w:rPrChange w:id="1565" w:author="Guo, Shicheng" w:date="2018-06-14T08:58:00Z">
            <w:rPr/>
          </w:rPrChange>
        </w:rPr>
        <w:t xml:space="preserve">. </w:t>
      </w:r>
      <w:bookmarkStart w:id="1566" w:name="OLE_LINK11"/>
      <w:bookmarkStart w:id="1567" w:name="OLE_LINK12"/>
      <w:bookmarkStart w:id="1568" w:name="OLE_LINK13"/>
      <w:r w:rsidR="004540A2" w:rsidRPr="00BE161A">
        <w:rPr>
          <w:rFonts w:ascii="Arial" w:hAnsi="Arial" w:cs="Arial"/>
          <w:sz w:val="22"/>
          <w:rPrChange w:id="1569" w:author="Guo, Shicheng" w:date="2018-06-14T08:58:00Z">
            <w:rPr/>
          </w:rPrChange>
        </w:rPr>
        <w:t xml:space="preserve">It is shown to be upregulated in peripheral blood of SLE patients and overexpressed in </w:t>
      </w:r>
      <w:proofErr w:type="spellStart"/>
      <w:r w:rsidR="004540A2" w:rsidRPr="00BE161A">
        <w:rPr>
          <w:rFonts w:ascii="Arial" w:hAnsi="Arial" w:cs="Arial"/>
          <w:sz w:val="22"/>
          <w:rPrChange w:id="1570" w:author="Guo, Shicheng" w:date="2018-06-14T08:58:00Z">
            <w:rPr/>
          </w:rPrChange>
        </w:rPr>
        <w:t>SSc</w:t>
      </w:r>
      <w:proofErr w:type="spellEnd"/>
      <w:r w:rsidR="004540A2" w:rsidRPr="00BE161A">
        <w:rPr>
          <w:rFonts w:ascii="Arial" w:hAnsi="Arial" w:cs="Arial"/>
          <w:sz w:val="22"/>
          <w:rPrChange w:id="1571" w:author="Guo, Shicheng" w:date="2018-06-14T08:58:00Z">
            <w:rPr/>
          </w:rPrChange>
        </w:rPr>
        <w:t xml:space="preserve"> skin compared with normal individuals</w:t>
      </w:r>
      <w:bookmarkEnd w:id="1566"/>
      <w:bookmarkEnd w:id="1567"/>
      <w:bookmarkEnd w:id="1568"/>
      <w:r w:rsidR="004540A2" w:rsidRPr="00BE161A">
        <w:rPr>
          <w:rFonts w:ascii="Arial" w:hAnsi="Arial" w:cs="Arial"/>
          <w:sz w:val="22"/>
          <w:rPrChange w:id="1572" w:author="Guo, Shicheng" w:date="2018-06-14T08:58:00Z">
            <w:rPr/>
          </w:rPrChange>
        </w:rPr>
        <w:t xml:space="preserve"> </w:t>
      </w:r>
      <w:r w:rsidR="002E796B" w:rsidRPr="00BE161A">
        <w:rPr>
          <w:rFonts w:ascii="Arial" w:hAnsi="Arial" w:cs="Arial"/>
          <w:sz w:val="22"/>
          <w:rPrChange w:id="1573" w:author="Guo, Shicheng" w:date="2018-06-14T08:58:00Z">
            <w:rPr/>
          </w:rPrChange>
        </w:rPr>
        <w:fldChar w:fldCharType="begin">
          <w:fldData xml:space="preserve">PEVuZE5vdGU+PENpdGU+PEF1dGhvcj5ZZTwvQXV0aG9yPjxZZWFyPjIwMDc8L1llYXI+PFJlY051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</w:fldData>
        </w:fldChar>
      </w:r>
      <w:r w:rsidR="004557BA" w:rsidRPr="00BE161A">
        <w:rPr>
          <w:rFonts w:ascii="Arial" w:hAnsi="Arial" w:cs="Arial"/>
          <w:sz w:val="22"/>
          <w:rPrChange w:id="1574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1575" w:author="Guo, Shicheng" w:date="2018-06-14T08:58:00Z">
            <w:rPr/>
          </w:rPrChange>
        </w:rPr>
        <w:fldChar w:fldCharType="begin">
          <w:fldData xml:space="preserve">PEVuZE5vdGU+PENpdGU+PEF1dGhvcj5ZZTwvQXV0aG9yPjxZZWFyPjIwMDc8L1llYXI+PFJlY051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</w:fldData>
        </w:fldChar>
      </w:r>
      <w:r w:rsidR="004557BA" w:rsidRPr="00BE161A">
        <w:rPr>
          <w:rFonts w:ascii="Arial" w:hAnsi="Arial" w:cs="Arial"/>
          <w:sz w:val="22"/>
          <w:rPrChange w:id="1576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1577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578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579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580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81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582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583" w:author="Guo, Shicheng" w:date="2018-06-14T08:58:00Z">
            <w:rPr/>
          </w:rPrChange>
        </w:rPr>
        <w:instrText xml:space="preserve"> HYPERLINK \l "_ENREF_37" \o "Ye, 2007 #183" </w:instrText>
      </w:r>
      <w:r w:rsidR="00BE161A" w:rsidRPr="00BE161A">
        <w:rPr>
          <w:rFonts w:ascii="Arial" w:hAnsi="Arial" w:cs="Arial"/>
          <w:sz w:val="22"/>
          <w:rPrChange w:id="1584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85" w:author="Guo, Shicheng" w:date="2018-06-14T08:58:00Z">
            <w:rPr>
              <w:noProof/>
            </w:rPr>
          </w:rPrChange>
        </w:rPr>
        <w:t>37</w:t>
      </w:r>
      <w:r w:rsidR="00BE161A" w:rsidRPr="00BE161A">
        <w:rPr>
          <w:rFonts w:ascii="Arial" w:hAnsi="Arial" w:cs="Arial"/>
          <w:noProof/>
          <w:sz w:val="22"/>
          <w:rPrChange w:id="1586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587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1588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589" w:author="Guo, Shicheng" w:date="2018-06-14T08:58:00Z">
            <w:rPr/>
          </w:rPrChange>
        </w:rPr>
        <w:instrText xml:space="preserve"> HYPERLINK \l "_ENREF_38" \o "Assassi, 2015 #184" </w:instrText>
      </w:r>
      <w:r w:rsidR="00BE161A" w:rsidRPr="00BE161A">
        <w:rPr>
          <w:rFonts w:ascii="Arial" w:hAnsi="Arial" w:cs="Arial"/>
          <w:sz w:val="22"/>
          <w:rPrChange w:id="1590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591" w:author="Guo, Shicheng" w:date="2018-06-14T08:58:00Z">
            <w:rPr>
              <w:noProof/>
            </w:rPr>
          </w:rPrChange>
        </w:rPr>
        <w:t>38</w:t>
      </w:r>
      <w:r w:rsidR="00BE161A" w:rsidRPr="00BE161A">
        <w:rPr>
          <w:rFonts w:ascii="Arial" w:hAnsi="Arial" w:cs="Arial"/>
          <w:noProof/>
          <w:sz w:val="22"/>
          <w:rPrChange w:id="1592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593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594" w:author="Guo, Shicheng" w:date="2018-06-14T08:58:00Z">
            <w:rPr/>
          </w:rPrChange>
        </w:rPr>
        <w:fldChar w:fldCharType="end"/>
      </w:r>
      <w:r w:rsidR="00C35FDF" w:rsidRPr="00BE161A">
        <w:rPr>
          <w:rFonts w:ascii="Arial" w:hAnsi="Arial" w:cs="Arial"/>
          <w:sz w:val="22"/>
          <w:rPrChange w:id="1595" w:author="Guo, Shicheng" w:date="2018-06-14T08:58:00Z">
            <w:rPr/>
          </w:rPrChange>
        </w:rPr>
        <w:t xml:space="preserve">. </w:t>
      </w:r>
      <w:r w:rsidR="001B51E4" w:rsidRPr="00BE161A">
        <w:rPr>
          <w:rFonts w:ascii="Arial" w:hAnsi="Arial" w:cs="Arial"/>
          <w:sz w:val="22"/>
          <w:rPrChange w:id="1596" w:author="Guo, Shicheng" w:date="2018-06-14T08:58:00Z">
            <w:rPr/>
          </w:rPrChange>
        </w:rPr>
        <w:t>USP18</w:t>
      </w:r>
      <w:r w:rsidR="00365108" w:rsidRPr="00BE161A">
        <w:rPr>
          <w:rFonts w:ascii="Arial" w:hAnsi="Arial" w:cs="Arial"/>
          <w:sz w:val="22"/>
          <w:rPrChange w:id="1597" w:author="Guo, Shicheng" w:date="2018-06-14T08:58:00Z">
            <w:rPr/>
          </w:rPrChange>
        </w:rPr>
        <w:t xml:space="preserve"> is</w:t>
      </w:r>
      <w:r w:rsidR="00C35FDF" w:rsidRPr="00BE161A">
        <w:rPr>
          <w:rFonts w:ascii="Arial" w:hAnsi="Arial" w:cs="Arial"/>
          <w:sz w:val="22"/>
          <w:rPrChange w:id="1598" w:author="Guo, Shicheng" w:date="2018-06-14T08:58:00Z">
            <w:rPr/>
          </w:rPrChange>
        </w:rPr>
        <w:t xml:space="preserve"> </w:t>
      </w:r>
      <w:r w:rsidR="00952AD3" w:rsidRPr="00BE161A">
        <w:rPr>
          <w:rFonts w:ascii="Arial" w:hAnsi="Arial" w:cs="Arial"/>
          <w:sz w:val="22"/>
          <w:rPrChange w:id="1599" w:author="Guo, Shicheng" w:date="2018-06-14T08:58:00Z">
            <w:rPr/>
          </w:rPrChange>
        </w:rPr>
        <w:t xml:space="preserve">an IFN-inducible protein, which can </w:t>
      </w:r>
      <w:proofErr w:type="spellStart"/>
      <w:r w:rsidR="00952AD3" w:rsidRPr="00BE161A">
        <w:rPr>
          <w:rFonts w:ascii="Arial" w:hAnsi="Arial" w:cs="Arial"/>
          <w:sz w:val="22"/>
          <w:rPrChange w:id="1600" w:author="Guo, Shicheng" w:date="2018-06-14T08:58:00Z">
            <w:rPr/>
          </w:rPrChange>
        </w:rPr>
        <w:t>deconjugate</w:t>
      </w:r>
      <w:proofErr w:type="spellEnd"/>
      <w:r w:rsidR="00952AD3" w:rsidRPr="00BE161A">
        <w:rPr>
          <w:rFonts w:ascii="Arial" w:hAnsi="Arial" w:cs="Arial"/>
          <w:sz w:val="22"/>
          <w:rPrChange w:id="1601" w:author="Guo, Shicheng" w:date="2018-06-14T08:58:00Z">
            <w:rPr/>
          </w:rPrChange>
        </w:rPr>
        <w:t xml:space="preserve"> the ubiquitin-like IFN-stimulated gene 15 (ISG15) from target proteins </w:t>
      </w:r>
      <w:r w:rsidR="002E796B" w:rsidRPr="00BE161A">
        <w:rPr>
          <w:rFonts w:ascii="Arial" w:hAnsi="Arial" w:cs="Arial"/>
          <w:sz w:val="22"/>
          <w:rPrChange w:id="1602" w:author="Guo, Shicheng" w:date="2018-06-14T08:58:00Z">
            <w:rPr/>
          </w:rPrChange>
        </w:rPr>
        <w:fldChar w:fldCharType="begin">
          <w:fldData xml:space="preserve">PEVuZE5vdGU+PENpdGU+PEF1dGhvcj5Qb3R1PC9BdXRob3I+PFllYXI+MjAxMDwvWWVhcj48UmVj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</w:fldData>
        </w:fldChar>
      </w:r>
      <w:r w:rsidR="004557BA" w:rsidRPr="00BE161A">
        <w:rPr>
          <w:rFonts w:ascii="Arial" w:hAnsi="Arial" w:cs="Arial"/>
          <w:sz w:val="22"/>
          <w:rPrChange w:id="1603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1604" w:author="Guo, Shicheng" w:date="2018-06-14T08:58:00Z">
            <w:rPr/>
          </w:rPrChange>
        </w:rPr>
        <w:fldChar w:fldCharType="begin">
          <w:fldData xml:space="preserve">PEVuZE5vdGU+PENpdGU+PEF1dGhvcj5Qb3R1PC9BdXRob3I+PFllYXI+MjAxMDwvWWVhcj48UmVj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</w:fldData>
        </w:fldChar>
      </w:r>
      <w:r w:rsidR="004557BA" w:rsidRPr="00BE161A">
        <w:rPr>
          <w:rFonts w:ascii="Arial" w:hAnsi="Arial" w:cs="Arial"/>
          <w:sz w:val="22"/>
          <w:rPrChange w:id="1605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1606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607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608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60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10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611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612" w:author="Guo, Shicheng" w:date="2018-06-14T08:58:00Z">
            <w:rPr/>
          </w:rPrChange>
        </w:rPr>
        <w:instrText xml:space="preserve"> HYPERLINK \l "_ENREF_39" \o "Potu, 2010 #192" </w:instrText>
      </w:r>
      <w:r w:rsidR="00BE161A" w:rsidRPr="00BE161A">
        <w:rPr>
          <w:rFonts w:ascii="Arial" w:hAnsi="Arial" w:cs="Arial"/>
          <w:sz w:val="22"/>
          <w:rPrChange w:id="1613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14" w:author="Guo, Shicheng" w:date="2018-06-14T08:58:00Z">
            <w:rPr>
              <w:noProof/>
            </w:rPr>
          </w:rPrChange>
        </w:rPr>
        <w:t>39</w:t>
      </w:r>
      <w:r w:rsidR="00BE161A" w:rsidRPr="00BE161A">
        <w:rPr>
          <w:rFonts w:ascii="Arial" w:hAnsi="Arial" w:cs="Arial"/>
          <w:noProof/>
          <w:sz w:val="22"/>
          <w:rPrChange w:id="1615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616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617" w:author="Guo, Shicheng" w:date="2018-06-14T08:58:00Z">
            <w:rPr/>
          </w:rPrChange>
        </w:rPr>
        <w:fldChar w:fldCharType="end"/>
      </w:r>
      <w:r w:rsidR="00952AD3" w:rsidRPr="00BE161A">
        <w:rPr>
          <w:rFonts w:ascii="Arial" w:hAnsi="Arial" w:cs="Arial"/>
          <w:sz w:val="22"/>
          <w:rPrChange w:id="1618" w:author="Guo, Shicheng" w:date="2018-06-14T08:58:00Z">
            <w:rPr/>
          </w:rPrChange>
        </w:rPr>
        <w:t xml:space="preserve">, and was found to inhibit IFN-induced </w:t>
      </w:r>
      <w:r w:rsidR="00B27E07" w:rsidRPr="00BE161A">
        <w:rPr>
          <w:rFonts w:ascii="Arial" w:hAnsi="Arial" w:cs="Arial"/>
          <w:sz w:val="22"/>
          <w:rPrChange w:id="1619" w:author="Guo, Shicheng" w:date="2018-06-14T08:58:00Z">
            <w:rPr/>
          </w:rPrChange>
        </w:rPr>
        <w:t>JAK–STAT signaling</w:t>
      </w:r>
      <w:r w:rsidR="00952AD3" w:rsidRPr="00BE161A">
        <w:rPr>
          <w:rFonts w:ascii="Arial" w:hAnsi="Arial" w:cs="Arial"/>
          <w:sz w:val="22"/>
          <w:rPrChange w:id="1620" w:author="Guo, Shicheng" w:date="2018-06-14T08:58:00Z">
            <w:rPr/>
          </w:rPrChange>
        </w:rPr>
        <w:t xml:space="preserve"> at the level of the IFN receptor</w:t>
      </w:r>
      <w:r w:rsidR="00B27E07" w:rsidRPr="00BE161A">
        <w:rPr>
          <w:rFonts w:ascii="Arial" w:hAnsi="Arial" w:cs="Arial"/>
          <w:sz w:val="22"/>
          <w:rPrChange w:id="1621" w:author="Guo, Shicheng" w:date="2018-06-14T08:58:00Z">
            <w:rPr/>
          </w:rPrChange>
        </w:rPr>
        <w:t xml:space="preserve"> </w:t>
      </w:r>
      <w:r w:rsidR="002E796B" w:rsidRPr="00BE161A">
        <w:rPr>
          <w:rFonts w:ascii="Arial" w:hAnsi="Arial" w:cs="Arial"/>
          <w:sz w:val="22"/>
          <w:rPrChange w:id="1622" w:author="Guo, Shicheng" w:date="2018-06-14T08:58:00Z">
            <w:rPr/>
          </w:rPrChange>
        </w:rPr>
        <w:fldChar w:fldCharType="begin">
          <w:fldData xml:space="preserve">PEVuZE5vdGU+PENpdGU+PEF1dGhvcj5NYWxha2hvdmE8L0F1dGhvcj48WWVhcj4yMDA2PC9ZZWFy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</w:fldData>
        </w:fldChar>
      </w:r>
      <w:r w:rsidR="004557BA" w:rsidRPr="00BE161A">
        <w:rPr>
          <w:rFonts w:ascii="Arial" w:hAnsi="Arial" w:cs="Arial"/>
          <w:sz w:val="22"/>
          <w:rPrChange w:id="1623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1624" w:author="Guo, Shicheng" w:date="2018-06-14T08:58:00Z">
            <w:rPr/>
          </w:rPrChange>
        </w:rPr>
        <w:fldChar w:fldCharType="begin">
          <w:fldData xml:space="preserve">PEVuZE5vdGU+PENpdGU+PEF1dGhvcj5NYWxha2hvdmE8L0F1dGhvcj48WWVhcj4yMDA2PC9ZZWFy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</w:fldData>
        </w:fldChar>
      </w:r>
      <w:r w:rsidR="004557BA" w:rsidRPr="00BE161A">
        <w:rPr>
          <w:rFonts w:ascii="Arial" w:hAnsi="Arial" w:cs="Arial"/>
          <w:sz w:val="22"/>
          <w:rPrChange w:id="1625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1626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627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628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62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30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631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632" w:author="Guo, Shicheng" w:date="2018-06-14T08:58:00Z">
            <w:rPr/>
          </w:rPrChange>
        </w:rPr>
        <w:instrText xml:space="preserve"> HYPERLINK \l "_ENREF_40" \o </w:instrText>
      </w:r>
      <w:r w:rsidR="00BE161A" w:rsidRPr="00BE161A">
        <w:rPr>
          <w:rFonts w:ascii="Arial" w:hAnsi="Arial" w:cs="Arial"/>
          <w:sz w:val="22"/>
          <w:rPrChange w:id="1633" w:author="Guo, Shicheng" w:date="2018-06-14T08:58:00Z">
            <w:rPr/>
          </w:rPrChange>
        </w:rPr>
        <w:instrText xml:space="preserve">"Malakhova, 2006 #193" </w:instrText>
      </w:r>
      <w:r w:rsidR="00BE161A" w:rsidRPr="00BE161A">
        <w:rPr>
          <w:rFonts w:ascii="Arial" w:hAnsi="Arial" w:cs="Arial"/>
          <w:sz w:val="22"/>
          <w:rPrChange w:id="1634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35" w:author="Guo, Shicheng" w:date="2018-06-14T08:58:00Z">
            <w:rPr>
              <w:noProof/>
            </w:rPr>
          </w:rPrChange>
        </w:rPr>
        <w:t>40</w:t>
      </w:r>
      <w:r w:rsidR="00BE161A" w:rsidRPr="00BE161A">
        <w:rPr>
          <w:rFonts w:ascii="Arial" w:hAnsi="Arial" w:cs="Arial"/>
          <w:noProof/>
          <w:sz w:val="22"/>
          <w:rPrChange w:id="1636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637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638" w:author="Guo, Shicheng" w:date="2018-06-14T08:58:00Z">
            <w:rPr/>
          </w:rPrChange>
        </w:rPr>
        <w:fldChar w:fldCharType="end"/>
      </w:r>
      <w:r w:rsidR="00B27E07" w:rsidRPr="00BE161A">
        <w:rPr>
          <w:rFonts w:ascii="Arial" w:hAnsi="Arial" w:cs="Arial"/>
          <w:sz w:val="22"/>
          <w:rPrChange w:id="1639" w:author="Guo, Shicheng" w:date="2018-06-14T08:58:00Z">
            <w:rPr/>
          </w:rPrChange>
        </w:rPr>
        <w:t>.</w:t>
      </w:r>
      <w:r w:rsidR="0035690A" w:rsidRPr="00BE161A">
        <w:rPr>
          <w:rFonts w:ascii="Arial" w:hAnsi="Arial" w:cs="Arial"/>
          <w:sz w:val="22"/>
          <w:rPrChange w:id="1640" w:author="Guo, Shicheng" w:date="2018-06-14T08:58:00Z">
            <w:rPr/>
          </w:rPrChange>
        </w:rPr>
        <w:t xml:space="preserve"> </w:t>
      </w:r>
      <w:bookmarkStart w:id="1641" w:name="OLE_LINK24"/>
      <w:bookmarkStart w:id="1642" w:name="OLE_LINK25"/>
      <w:bookmarkStart w:id="1643" w:name="OLE_LINK32"/>
      <w:r w:rsidR="009224E9" w:rsidRPr="00BE161A">
        <w:rPr>
          <w:rFonts w:ascii="Arial" w:hAnsi="Arial" w:cs="Arial"/>
          <w:sz w:val="22"/>
          <w:rPrChange w:id="1644" w:author="Guo, Shicheng" w:date="2018-06-14T08:58:00Z">
            <w:rPr/>
          </w:rPrChange>
        </w:rPr>
        <w:t xml:space="preserve">Significant </w:t>
      </w:r>
      <w:r w:rsidR="009B0C1F" w:rsidRPr="00BE161A">
        <w:rPr>
          <w:rFonts w:ascii="Arial" w:hAnsi="Arial" w:cs="Arial"/>
          <w:sz w:val="22"/>
          <w:rPrChange w:id="1645" w:author="Guo, Shicheng" w:date="2018-06-14T08:58:00Z">
            <w:rPr/>
          </w:rPrChange>
        </w:rPr>
        <w:t>overexpression</w:t>
      </w:r>
      <w:r w:rsidR="009224E9" w:rsidRPr="00BE161A">
        <w:rPr>
          <w:rFonts w:ascii="Arial" w:hAnsi="Arial" w:cs="Arial"/>
          <w:sz w:val="22"/>
          <w:rPrChange w:id="1646" w:author="Guo, Shicheng" w:date="2018-06-14T08:58:00Z">
            <w:rPr/>
          </w:rPrChange>
        </w:rPr>
        <w:t xml:space="preserve"> of USP18 was observed in CD4+ T cells from SLE patients, indicating its role in the pathogenesis of autoimmune diseases</w:t>
      </w:r>
      <w:bookmarkEnd w:id="1641"/>
      <w:bookmarkEnd w:id="1642"/>
      <w:bookmarkEnd w:id="1643"/>
      <w:r w:rsidR="00847BC8" w:rsidRPr="00BE161A">
        <w:rPr>
          <w:rFonts w:ascii="Arial" w:hAnsi="Arial" w:cs="Arial"/>
          <w:sz w:val="22"/>
          <w:rPrChange w:id="1647" w:author="Guo, Shicheng" w:date="2018-06-14T08:58:00Z">
            <w:rPr/>
          </w:rPrChange>
        </w:rPr>
        <w:t xml:space="preserve"> </w:t>
      </w:r>
      <w:r w:rsidR="002E796B" w:rsidRPr="00BE161A">
        <w:rPr>
          <w:rFonts w:ascii="Arial" w:hAnsi="Arial" w:cs="Arial"/>
          <w:sz w:val="22"/>
          <w:rPrChange w:id="1648" w:author="Guo, Shicheng" w:date="2018-06-14T08:58:00Z">
            <w:rPr/>
          </w:rPrChange>
        </w:rPr>
        <w:fldChar w:fldCharType="begin">
          <w:fldData xml:space="preserve">PEVuZE5vdGU+PENpdGU+PEF1dGhvcj5Db2l0PC9BdXRob3I+PFllYXI+MjAxMzwvWWVhcj48UmVj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</w:fldData>
        </w:fldChar>
      </w:r>
      <w:r w:rsidR="004557BA" w:rsidRPr="00BE161A">
        <w:rPr>
          <w:rFonts w:ascii="Arial" w:hAnsi="Arial" w:cs="Arial"/>
          <w:sz w:val="22"/>
          <w:rPrChange w:id="1649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1650" w:author="Guo, Shicheng" w:date="2018-06-14T08:58:00Z">
            <w:rPr/>
          </w:rPrChange>
        </w:rPr>
        <w:fldChar w:fldCharType="begin">
          <w:fldData xml:space="preserve">PEVuZE5vdGU+PENpdGU+PEF1dGhvcj5Db2l0PC9BdXRob3I+PFllYXI+MjAxMzwvWWVhcj48UmVj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</w:fldData>
        </w:fldChar>
      </w:r>
      <w:r w:rsidR="004557BA" w:rsidRPr="00BE161A">
        <w:rPr>
          <w:rFonts w:ascii="Arial" w:hAnsi="Arial" w:cs="Arial"/>
          <w:sz w:val="22"/>
          <w:rPrChange w:id="1651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1652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653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654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655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56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657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658" w:author="Guo, Shicheng" w:date="2018-06-14T08:58:00Z">
            <w:rPr/>
          </w:rPrChange>
        </w:rPr>
        <w:instrText xml:space="preserve"> HYPERLINK \l "_ENREF_34" \o "Coit, 2013 #194" </w:instrText>
      </w:r>
      <w:r w:rsidR="00BE161A" w:rsidRPr="00BE161A">
        <w:rPr>
          <w:rFonts w:ascii="Arial" w:hAnsi="Arial" w:cs="Arial"/>
          <w:sz w:val="22"/>
          <w:rPrChange w:id="165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60" w:author="Guo, Shicheng" w:date="2018-06-14T08:58:00Z">
            <w:rPr>
              <w:noProof/>
            </w:rPr>
          </w:rPrChange>
        </w:rPr>
        <w:t>34</w:t>
      </w:r>
      <w:r w:rsidR="00BE161A" w:rsidRPr="00BE161A">
        <w:rPr>
          <w:rFonts w:ascii="Arial" w:hAnsi="Arial" w:cs="Arial"/>
          <w:noProof/>
          <w:sz w:val="22"/>
          <w:rPrChange w:id="1661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662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663" w:author="Guo, Shicheng" w:date="2018-06-14T08:58:00Z">
            <w:rPr/>
          </w:rPrChange>
        </w:rPr>
        <w:fldChar w:fldCharType="end"/>
      </w:r>
      <w:r w:rsidR="009224E9" w:rsidRPr="00BE161A">
        <w:rPr>
          <w:rFonts w:ascii="Arial" w:hAnsi="Arial" w:cs="Arial"/>
          <w:sz w:val="22"/>
          <w:rPrChange w:id="1664" w:author="Guo, Shicheng" w:date="2018-06-14T08:58:00Z">
            <w:rPr/>
          </w:rPrChange>
        </w:rPr>
        <w:t>.</w:t>
      </w:r>
      <w:r w:rsidR="007E3386" w:rsidRPr="00BE161A">
        <w:rPr>
          <w:rFonts w:ascii="Arial" w:hAnsi="Arial" w:cs="Arial"/>
          <w:sz w:val="22"/>
          <w:rPrChange w:id="1665" w:author="Guo, Shicheng" w:date="2018-06-14T08:58:00Z">
            <w:rPr/>
          </w:rPrChange>
        </w:rPr>
        <w:t xml:space="preserve"> RSAD2 is </w:t>
      </w:r>
      <w:r w:rsidR="00365108" w:rsidRPr="00BE161A">
        <w:rPr>
          <w:rFonts w:ascii="Arial" w:hAnsi="Arial" w:cs="Arial"/>
          <w:sz w:val="22"/>
          <w:rPrChange w:id="1666" w:author="Guo, Shicheng" w:date="2018-06-14T08:58:00Z">
            <w:rPr/>
          </w:rPrChange>
        </w:rPr>
        <w:t>also an interferon-inducible protein that inhibits the replication of a broad spectrum of DNA and RNA viruses</w:t>
      </w:r>
      <w:r w:rsidR="00365108" w:rsidRPr="00BE161A">
        <w:rPr>
          <w:rFonts w:ascii="Arial" w:hAnsi="Arial" w:cs="Arial"/>
          <w:sz w:val="22"/>
          <w:rPrChange w:id="1667" w:author="Guo, Shicheng" w:date="2018-06-14T08:58:00Z">
            <w:rPr/>
          </w:rPrChange>
        </w:rPr>
        <w:fldChar w:fldCharType="begin"/>
      </w:r>
      <w:r w:rsidR="004557BA" w:rsidRPr="00BE161A">
        <w:rPr>
          <w:rFonts w:ascii="Arial" w:hAnsi="Arial" w:cs="Arial"/>
          <w:sz w:val="22"/>
          <w:rPrChange w:id="1668" w:author="Guo, Shicheng" w:date="2018-06-14T08:58:00Z">
            <w:rPr/>
          </w:rPrChange>
        </w:rPr>
        <w:instrText xml:space="preserve"> ADDIN EN.CITE &lt;EndNote&gt;&lt;Cite&gt;&lt;Author&gt;Seo&lt;/Author&gt;&lt;Year&gt;2011&lt;/Year&gt;&lt;RecNum&gt;211&lt;/RecNum&gt;&lt;DisplayText&gt;[41]&lt;/DisplayText&gt;&lt;record&gt;&lt;rec-number&gt;211&lt;/rec-number&gt;&lt;foreign-keys&gt;&lt;key app="EN" db-id="2eafdpvpcw9ppkewresx0eenxtpwae0ea955"&gt;211&lt;/key&gt;&lt;/foreign-keys&gt;&lt;ref-type name="Journal Article"&gt;17&lt;/ref-type&gt;&lt;contributors&gt;&lt;authors&gt;&lt;author&gt;Seo, J. Y.&lt;/author&gt;&lt;author&gt;Yaneva, R.&lt;/author&gt;&lt;author&gt;Cresswell, P.&lt;/author&gt;&lt;/authors&gt;&lt;/contributors&gt;&lt;auth-address&gt;Yale Univ, Sch Med, Dept Immunobiol, New Haven, CT 06520 USA&amp;#xD;Yale Univ, Sch Med, Howard Hughes Med Inst, New Haven, CT 06520 USA&lt;/auth-address&gt;&lt;titles&gt;&lt;title&gt;Viperin: A Multifunctional, Interferon-Inducible Protein that Regulates Virus Replication&lt;/title&gt;&lt;secondary-title&gt;Cell Host &amp;amp; Microbe&lt;/secondary-title&gt;&lt;alt-title&gt;Cell Host Microbe&lt;/alt-title&gt;&lt;/titles&gt;&lt;periodical&gt;&lt;full-title&gt;Cell Host &amp;amp; Microbe&lt;/full-title&gt;&lt;abbr-1&gt;Cell Host Microbe&lt;/abbr-1&gt;&lt;/periodical&gt;&lt;alt-periodical&gt;&lt;full-title&gt;Cell Host &amp;amp; Microbe&lt;/full-title&gt;&lt;abbr-1&gt;Cell Host Microbe&lt;/abbr-1&gt;&lt;/alt-periodical&gt;&lt;pages&gt;534-539&lt;/pages&gt;&lt;volume&gt;10&lt;/volume&gt;&lt;number&gt;6&lt;/number&gt;&lt;keywords&gt;&lt;keyword&gt;human cytomegalovirus-infection&lt;/keyword&gt;&lt;keyword&gt;amphipathic alpha-helix&lt;/keyword&gt;&lt;keyword&gt;hepatitis-c virus&lt;/keyword&gt;&lt;keyword&gt;west nile virus&lt;/keyword&gt;&lt;keyword&gt;antiviral protein&lt;/keyword&gt;&lt;keyword&gt;endoplasmic-reticulum&lt;/keyword&gt;&lt;keyword&gt;dendritic cells&lt;/keyword&gt;&lt;keyword&gt;identification&lt;/keyword&gt;&lt;keyword&gt;induction&lt;/keyword&gt;&lt;keyword&gt;inhibit&lt;/keyword&gt;&lt;/keywords&gt;&lt;dates&gt;&lt;year&gt;2011&lt;/year&gt;&lt;pub-dates&gt;&lt;date&gt;Dec 15&lt;/date&gt;&lt;/pub-dates&gt;&lt;/dates&gt;&lt;isbn&gt;1931-3128&lt;/isbn&gt;&lt;accession-num&gt;WOS:000298893600004&lt;/accession-num&gt;&lt;urls&gt;&lt;related-urls&gt;&lt;url&gt;&amp;lt;Go to ISI&amp;gt;://WOS:000298893600004&lt;/url&gt;&lt;/related-urls&gt;&lt;/urls&gt;&lt;electronic-resource-num&gt;10.1016/j.chom.2011.11.004&lt;/electronic-resource-num&gt;&lt;language&gt;English&lt;/language&gt;&lt;/record&gt;&lt;/Cite&gt;&lt;/EndNote&gt;</w:instrText>
      </w:r>
      <w:r w:rsidR="00365108" w:rsidRPr="00BE161A">
        <w:rPr>
          <w:rFonts w:ascii="Arial" w:hAnsi="Arial" w:cs="Arial"/>
          <w:sz w:val="22"/>
          <w:rPrChange w:id="166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70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671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672" w:author="Guo, Shicheng" w:date="2018-06-14T08:58:00Z">
            <w:rPr/>
          </w:rPrChange>
        </w:rPr>
        <w:instrText xml:space="preserve"> HYPERLINK \l "_ENREF_41" \o "Seo, 2011 #211" </w:instrText>
      </w:r>
      <w:r w:rsidR="00BE161A" w:rsidRPr="00BE161A">
        <w:rPr>
          <w:rFonts w:ascii="Arial" w:hAnsi="Arial" w:cs="Arial"/>
          <w:sz w:val="22"/>
          <w:rPrChange w:id="1673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74" w:author="Guo, Shicheng" w:date="2018-06-14T08:58:00Z">
            <w:rPr>
              <w:noProof/>
            </w:rPr>
          </w:rPrChange>
        </w:rPr>
        <w:t>41</w:t>
      </w:r>
      <w:r w:rsidR="00BE161A" w:rsidRPr="00BE161A">
        <w:rPr>
          <w:rFonts w:ascii="Arial" w:hAnsi="Arial" w:cs="Arial"/>
          <w:noProof/>
          <w:sz w:val="22"/>
          <w:rPrChange w:id="1675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676" w:author="Guo, Shicheng" w:date="2018-06-14T08:58:00Z">
            <w:rPr>
              <w:noProof/>
            </w:rPr>
          </w:rPrChange>
        </w:rPr>
        <w:t>]</w:t>
      </w:r>
      <w:r w:rsidR="00365108" w:rsidRPr="00BE161A">
        <w:rPr>
          <w:rFonts w:ascii="Arial" w:hAnsi="Arial" w:cs="Arial"/>
          <w:sz w:val="22"/>
          <w:rPrChange w:id="1677" w:author="Guo, Shicheng" w:date="2018-06-14T08:58:00Z">
            <w:rPr/>
          </w:rPrChange>
        </w:rPr>
        <w:fldChar w:fldCharType="end"/>
      </w:r>
      <w:r w:rsidR="00365108" w:rsidRPr="00BE161A">
        <w:rPr>
          <w:rFonts w:ascii="Arial" w:hAnsi="Arial" w:cs="Arial"/>
          <w:sz w:val="22"/>
          <w:rPrChange w:id="1678" w:author="Guo, Shicheng" w:date="2018-06-14T08:58:00Z">
            <w:rPr/>
          </w:rPrChange>
        </w:rPr>
        <w:t>.</w:t>
      </w:r>
      <w:r w:rsidR="00BC1A61" w:rsidRPr="00BE161A">
        <w:rPr>
          <w:rFonts w:ascii="Arial" w:hAnsi="Arial" w:cs="Arial"/>
          <w:sz w:val="22"/>
          <w:rPrChange w:id="1679" w:author="Guo, Shicheng" w:date="2018-06-14T08:58:00Z">
            <w:rPr/>
          </w:rPrChange>
        </w:rPr>
        <w:t xml:space="preserve"> </w:t>
      </w:r>
      <w:r w:rsidR="00DD1E6F" w:rsidRPr="00BE161A">
        <w:rPr>
          <w:rFonts w:ascii="Arial" w:hAnsi="Arial" w:cs="Arial"/>
          <w:sz w:val="22"/>
          <w:rPrChange w:id="1680" w:author="Guo, Shicheng" w:date="2018-06-14T08:58:00Z">
            <w:rPr/>
          </w:rPrChange>
        </w:rPr>
        <w:t>Expression level of RSAD2 is dramatically elevated in patients with RA and SLE compared with healthy individuals according to some research before</w:t>
      </w:r>
      <w:r w:rsidR="00793539" w:rsidRPr="00BE161A">
        <w:rPr>
          <w:rFonts w:ascii="Arial" w:hAnsi="Arial" w:cs="Arial"/>
          <w:sz w:val="22"/>
          <w:rPrChange w:id="1681" w:author="Guo, Shicheng" w:date="2018-06-14T08:58:00Z">
            <w:rPr/>
          </w:rPrChange>
        </w:rPr>
        <w:t xml:space="preserve"> </w:t>
      </w:r>
      <w:r w:rsidR="00793539" w:rsidRPr="00BE161A">
        <w:rPr>
          <w:rFonts w:ascii="Arial" w:hAnsi="Arial" w:cs="Arial"/>
          <w:sz w:val="22"/>
          <w:rPrChange w:id="1682" w:author="Guo, Shicheng" w:date="2018-06-14T08:58:00Z">
            <w:rPr/>
          </w:rPrChange>
        </w:rPr>
        <w:fldChar w:fldCharType="begin">
          <w:fldData xml:space="preserve">PEVuZE5vdGU+PENpdGU+PEF1dGhvcj52YW4gZGVyIFBvdXcgS3JhYW48L0F1dGhvcj48WWVhcj4y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</w:fldData>
        </w:fldChar>
      </w:r>
      <w:r w:rsidR="004557BA" w:rsidRPr="00BE161A">
        <w:rPr>
          <w:rFonts w:ascii="Arial" w:hAnsi="Arial" w:cs="Arial"/>
          <w:sz w:val="22"/>
          <w:rPrChange w:id="1683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1684" w:author="Guo, Shicheng" w:date="2018-06-14T08:58:00Z">
            <w:rPr/>
          </w:rPrChange>
        </w:rPr>
        <w:fldChar w:fldCharType="begin">
          <w:fldData xml:space="preserve">PEVuZE5vdGU+PENpdGU+PEF1dGhvcj52YW4gZGVyIFBvdXcgS3JhYW48L0F1dGhvcj48WWVhcj4y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</w:fldData>
        </w:fldChar>
      </w:r>
      <w:r w:rsidR="004557BA" w:rsidRPr="00BE161A">
        <w:rPr>
          <w:rFonts w:ascii="Arial" w:hAnsi="Arial" w:cs="Arial"/>
          <w:sz w:val="22"/>
          <w:rPrChange w:id="1685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1686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687" w:author="Guo, Shicheng" w:date="2018-06-14T08:58:00Z">
            <w:rPr/>
          </w:rPrChange>
        </w:rPr>
        <w:fldChar w:fldCharType="end"/>
      </w:r>
      <w:r w:rsidR="00793539" w:rsidRPr="00BE161A">
        <w:rPr>
          <w:rFonts w:ascii="Arial" w:hAnsi="Arial" w:cs="Arial"/>
          <w:sz w:val="22"/>
          <w:rPrChange w:id="1688" w:author="Guo, Shicheng" w:date="2018-06-14T08:58:00Z">
            <w:rPr/>
          </w:rPrChange>
        </w:rPr>
      </w:r>
      <w:r w:rsidR="00793539" w:rsidRPr="00BE161A">
        <w:rPr>
          <w:rFonts w:ascii="Arial" w:hAnsi="Arial" w:cs="Arial"/>
          <w:sz w:val="22"/>
          <w:rPrChange w:id="168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90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691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692" w:author="Guo, Shicheng" w:date="2018-06-14T08:58:00Z">
            <w:rPr/>
          </w:rPrChange>
        </w:rPr>
        <w:instrText xml:space="preserve"> HYPERLINK \l "_ENREF_24" \o "van der Pouw Kraan, 2007 #172" </w:instrText>
      </w:r>
      <w:r w:rsidR="00BE161A" w:rsidRPr="00BE161A">
        <w:rPr>
          <w:rFonts w:ascii="Arial" w:hAnsi="Arial" w:cs="Arial"/>
          <w:sz w:val="22"/>
          <w:rPrChange w:id="1693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694" w:author="Guo, Shicheng" w:date="2018-06-14T08:58:00Z">
            <w:rPr>
              <w:noProof/>
            </w:rPr>
          </w:rPrChange>
        </w:rPr>
        <w:t>24</w:t>
      </w:r>
      <w:r w:rsidR="00BE161A" w:rsidRPr="00BE161A">
        <w:rPr>
          <w:rFonts w:ascii="Arial" w:hAnsi="Arial" w:cs="Arial"/>
          <w:noProof/>
          <w:sz w:val="22"/>
          <w:rPrChange w:id="1695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696" w:author="Guo, Shicheng" w:date="2018-06-14T08:58:00Z">
            <w:rPr>
              <w:noProof/>
            </w:rPr>
          </w:rPrChange>
        </w:rPr>
        <w:t xml:space="preserve">, </w:t>
      </w:r>
      <w:r w:rsidR="00BE161A" w:rsidRPr="00BE161A">
        <w:rPr>
          <w:rFonts w:ascii="Arial" w:hAnsi="Arial" w:cs="Arial"/>
          <w:sz w:val="22"/>
          <w:rPrChange w:id="1697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698" w:author="Guo, Shicheng" w:date="2018-06-14T08:58:00Z">
            <w:rPr/>
          </w:rPrChange>
        </w:rPr>
        <w:instrText xml:space="preserve"> HYPERLINK \l "_ENREF_34" \o "Coit, 2013 #194" </w:instrText>
      </w:r>
      <w:r w:rsidR="00BE161A" w:rsidRPr="00BE161A">
        <w:rPr>
          <w:rFonts w:ascii="Arial" w:hAnsi="Arial" w:cs="Arial"/>
          <w:sz w:val="22"/>
          <w:rPrChange w:id="169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700" w:author="Guo, Shicheng" w:date="2018-06-14T08:58:00Z">
            <w:rPr>
              <w:noProof/>
            </w:rPr>
          </w:rPrChange>
        </w:rPr>
        <w:t>34</w:t>
      </w:r>
      <w:r w:rsidR="00BE161A" w:rsidRPr="00BE161A">
        <w:rPr>
          <w:rFonts w:ascii="Arial" w:hAnsi="Arial" w:cs="Arial"/>
          <w:noProof/>
          <w:sz w:val="22"/>
          <w:rPrChange w:id="1701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702" w:author="Guo, Shicheng" w:date="2018-06-14T08:58:00Z">
            <w:rPr>
              <w:noProof/>
            </w:rPr>
          </w:rPrChange>
        </w:rPr>
        <w:t>]</w:t>
      </w:r>
      <w:r w:rsidR="00793539" w:rsidRPr="00BE161A">
        <w:rPr>
          <w:rFonts w:ascii="Arial" w:hAnsi="Arial" w:cs="Arial"/>
          <w:sz w:val="22"/>
          <w:rPrChange w:id="1703" w:author="Guo, Shicheng" w:date="2018-06-14T08:58:00Z">
            <w:rPr/>
          </w:rPrChange>
        </w:rPr>
        <w:fldChar w:fldCharType="end"/>
      </w:r>
      <w:r w:rsidR="00DD1E6F" w:rsidRPr="00BE161A">
        <w:rPr>
          <w:rFonts w:ascii="Arial" w:hAnsi="Arial" w:cs="Arial"/>
          <w:sz w:val="22"/>
          <w:rPrChange w:id="1704" w:author="Guo, Shicheng" w:date="2018-06-14T08:58:00Z">
            <w:rPr/>
          </w:rPrChange>
        </w:rPr>
        <w:t>.</w:t>
      </w:r>
    </w:p>
    <w:p w:rsidR="00DD0EE6" w:rsidRPr="00BE161A" w:rsidRDefault="00DD0EE6" w:rsidP="00803A87">
      <w:pPr>
        <w:rPr>
          <w:rFonts w:ascii="Arial" w:hAnsi="Arial" w:cs="Arial"/>
          <w:sz w:val="22"/>
          <w:rPrChange w:id="1705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706" w:author="Guo, Shicheng" w:date="2018-06-14T08:58:00Z">
            <w:rPr/>
          </w:rPrChange>
        </w:rPr>
        <w:t xml:space="preserve">Moreover, our study implied that </w:t>
      </w:r>
      <w:r w:rsidR="00D62052" w:rsidRPr="00BE161A">
        <w:rPr>
          <w:rFonts w:ascii="Arial" w:hAnsi="Arial" w:cs="Arial"/>
          <w:sz w:val="22"/>
          <w:rPrChange w:id="1707" w:author="Guo, Shicheng" w:date="2018-06-14T08:58:00Z">
            <w:rPr/>
          </w:rPrChange>
        </w:rPr>
        <w:t xml:space="preserve">methylation of </w:t>
      </w:r>
      <w:r w:rsidRPr="00BE161A">
        <w:rPr>
          <w:rFonts w:ascii="Arial" w:hAnsi="Arial" w:cs="Arial"/>
          <w:sz w:val="22"/>
          <w:rPrChange w:id="1708" w:author="Guo, Shicheng" w:date="2018-06-14T08:58:00Z">
            <w:rPr/>
          </w:rPrChange>
        </w:rPr>
        <w:t xml:space="preserve">type-I IFN-associated genes may be helpful in the evaluation and diagnosis of GD, RA, SLE and </w:t>
      </w:r>
      <w:proofErr w:type="spellStart"/>
      <w:r w:rsidRPr="00BE161A">
        <w:rPr>
          <w:rFonts w:ascii="Arial" w:hAnsi="Arial" w:cs="Arial"/>
          <w:sz w:val="22"/>
          <w:rPrChange w:id="1709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710" w:author="Guo, Shicheng" w:date="2018-06-14T08:58:00Z">
            <w:rPr/>
          </w:rPrChange>
        </w:rPr>
        <w:t>. AUC of all DMS found on the genes involved was</w:t>
      </w:r>
      <w:r w:rsidR="00D62052" w:rsidRPr="00BE161A">
        <w:rPr>
          <w:rFonts w:ascii="Arial" w:hAnsi="Arial" w:cs="Arial"/>
          <w:sz w:val="22"/>
          <w:rPrChange w:id="1711" w:author="Guo, Shicheng" w:date="2018-06-14T08:58:00Z">
            <w:rPr/>
          </w:rPrChange>
        </w:rPr>
        <w:t xml:space="preserve"> particularly high, and RA and </w:t>
      </w:r>
      <w:proofErr w:type="spellStart"/>
      <w:r w:rsidR="00D62052" w:rsidRPr="00BE161A">
        <w:rPr>
          <w:rFonts w:ascii="Arial" w:hAnsi="Arial" w:cs="Arial"/>
          <w:sz w:val="22"/>
          <w:rPrChange w:id="1712" w:author="Guo, Shicheng" w:date="2018-06-14T08:58:00Z">
            <w:rPr/>
          </w:rPrChange>
        </w:rPr>
        <w:t>SSc</w:t>
      </w:r>
      <w:proofErr w:type="spellEnd"/>
      <w:r w:rsidR="00D62052" w:rsidRPr="00BE161A">
        <w:rPr>
          <w:rFonts w:ascii="Arial" w:hAnsi="Arial" w:cs="Arial"/>
          <w:sz w:val="22"/>
          <w:rPrChange w:id="1713" w:author="Guo, Shicheng" w:date="2018-06-14T08:58:00Z">
            <w:rPr/>
          </w:rPrChange>
        </w:rPr>
        <w:t xml:space="preserve"> patients could even be totally distinguished from healthy controls via methylation signature. Methylation levels of DMS on single type-I IFN-associated gene also showed high diagnostic potential, with AUC all around 0.80.</w:t>
      </w:r>
    </w:p>
    <w:p w:rsidR="0067475E" w:rsidRPr="00BE161A" w:rsidRDefault="0067475E" w:rsidP="00803A87">
      <w:pPr>
        <w:rPr>
          <w:rFonts w:ascii="Arial" w:hAnsi="Arial" w:cs="Arial"/>
          <w:sz w:val="22"/>
          <w:rPrChange w:id="1714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715" w:author="Guo, Shicheng" w:date="2018-06-14T08:58:00Z">
            <w:rPr/>
          </w:rPrChange>
        </w:rPr>
        <w:t>Besides</w:t>
      </w:r>
      <w:r w:rsidR="00500E74" w:rsidRPr="00BE161A">
        <w:rPr>
          <w:rFonts w:ascii="Arial" w:hAnsi="Arial" w:cs="Arial"/>
          <w:sz w:val="22"/>
          <w:rPrChange w:id="1716" w:author="Guo, Shicheng" w:date="2018-06-14T08:58:00Z">
            <w:rPr/>
          </w:rPrChange>
        </w:rPr>
        <w:t xml:space="preserve"> </w:t>
      </w:r>
      <w:r w:rsidR="00976B18" w:rsidRPr="00BE161A">
        <w:rPr>
          <w:rFonts w:ascii="Arial" w:hAnsi="Arial" w:cs="Arial"/>
          <w:sz w:val="22"/>
          <w:rPrChange w:id="1717" w:author="Guo, Shicheng" w:date="2018-06-14T08:58:00Z">
            <w:rPr/>
          </w:rPrChange>
        </w:rPr>
        <w:t>the</w:t>
      </w:r>
      <w:r w:rsidR="00500E74" w:rsidRPr="00BE161A">
        <w:rPr>
          <w:rFonts w:ascii="Arial" w:hAnsi="Arial" w:cs="Arial"/>
          <w:sz w:val="22"/>
          <w:rPrChange w:id="1718" w:author="Guo, Shicheng" w:date="2018-06-14T08:58:00Z">
            <w:rPr/>
          </w:rPrChange>
        </w:rPr>
        <w:t xml:space="preserve"> genes</w:t>
      </w:r>
      <w:r w:rsidR="00976B18" w:rsidRPr="00BE161A">
        <w:rPr>
          <w:rFonts w:ascii="Arial" w:hAnsi="Arial" w:cs="Arial"/>
          <w:sz w:val="22"/>
          <w:rPrChange w:id="1719" w:author="Guo, Shicheng" w:date="2018-06-14T08:58:00Z">
            <w:rPr/>
          </w:rPrChange>
        </w:rPr>
        <w:t xml:space="preserve"> mentioned above</w:t>
      </w:r>
      <w:r w:rsidR="00500E74" w:rsidRPr="00BE161A">
        <w:rPr>
          <w:rFonts w:ascii="Arial" w:hAnsi="Arial" w:cs="Arial"/>
          <w:sz w:val="22"/>
          <w:rPrChange w:id="1720" w:author="Guo, Shicheng" w:date="2018-06-14T08:58:00Z">
            <w:rPr/>
          </w:rPrChange>
        </w:rPr>
        <w:t xml:space="preserve">, </w:t>
      </w:r>
      <w:r w:rsidR="00CA274A" w:rsidRPr="00BE161A">
        <w:rPr>
          <w:rFonts w:ascii="Arial" w:hAnsi="Arial" w:cs="Arial"/>
          <w:sz w:val="22"/>
          <w:rPrChange w:id="1721" w:author="Guo, Shicheng" w:date="2018-06-14T08:58:00Z">
            <w:rPr/>
          </w:rPrChange>
        </w:rPr>
        <w:t>IFI44L</w:t>
      </w:r>
      <w:r w:rsidR="00C35FDF" w:rsidRPr="00BE161A">
        <w:rPr>
          <w:rFonts w:ascii="Arial" w:hAnsi="Arial" w:cs="Arial"/>
          <w:sz w:val="22"/>
          <w:rPrChange w:id="1722" w:author="Guo, Shicheng" w:date="2018-06-14T08:58:00Z">
            <w:rPr/>
          </w:rPrChange>
        </w:rPr>
        <w:t xml:space="preserve"> was also found to be hypo-methylated in these four kinds of autoimmune diseases</w:t>
      </w:r>
      <w:r w:rsidR="00CA274A" w:rsidRPr="00BE161A">
        <w:rPr>
          <w:rFonts w:ascii="Arial" w:hAnsi="Arial" w:cs="Arial"/>
          <w:sz w:val="22"/>
          <w:rPrChange w:id="1723" w:author="Guo, Shicheng" w:date="2018-06-14T08:58:00Z">
            <w:rPr/>
          </w:rPrChange>
        </w:rPr>
        <w:t>.</w:t>
      </w:r>
      <w:r w:rsidR="00976B18" w:rsidRPr="00BE161A">
        <w:rPr>
          <w:rFonts w:ascii="Arial" w:hAnsi="Arial" w:cs="Arial"/>
          <w:sz w:val="22"/>
          <w:rPrChange w:id="1724" w:author="Guo, Shicheng" w:date="2018-06-14T08:58:00Z">
            <w:rPr/>
          </w:rPrChange>
        </w:rPr>
        <w:t xml:space="preserve"> </w:t>
      </w:r>
      <w:r w:rsidR="00571B75" w:rsidRPr="00BE161A">
        <w:rPr>
          <w:rFonts w:ascii="Arial" w:hAnsi="Arial" w:cs="Arial"/>
          <w:sz w:val="22"/>
          <w:rPrChange w:id="1725" w:author="Guo, Shicheng" w:date="2018-06-14T08:58:00Z">
            <w:rPr/>
          </w:rPrChange>
        </w:rPr>
        <w:t>Our analysis</w:t>
      </w:r>
      <w:r w:rsidR="00C35FDF" w:rsidRPr="00BE161A">
        <w:rPr>
          <w:rFonts w:ascii="Arial" w:hAnsi="Arial" w:cs="Arial"/>
          <w:sz w:val="22"/>
          <w:rPrChange w:id="1726" w:author="Guo, Shicheng" w:date="2018-06-14T08:58:00Z">
            <w:rPr/>
          </w:rPrChange>
        </w:rPr>
        <w:t xml:space="preserve"> </w:t>
      </w:r>
      <w:r w:rsidR="00073E86" w:rsidRPr="00BE161A">
        <w:rPr>
          <w:rFonts w:ascii="Arial" w:hAnsi="Arial" w:cs="Arial"/>
          <w:sz w:val="22"/>
          <w:rPrChange w:id="1727" w:author="Guo, Shicheng" w:date="2018-06-14T08:58:00Z">
            <w:rPr/>
          </w:rPrChange>
        </w:rPr>
        <w:t>suggest</w:t>
      </w:r>
      <w:r w:rsidR="00C35FDF" w:rsidRPr="00BE161A">
        <w:rPr>
          <w:rFonts w:ascii="Arial" w:hAnsi="Arial" w:cs="Arial"/>
          <w:sz w:val="22"/>
          <w:rPrChange w:id="1728" w:author="Guo, Shicheng" w:date="2018-06-14T08:58:00Z">
            <w:rPr/>
          </w:rPrChange>
        </w:rPr>
        <w:t>ed</w:t>
      </w:r>
      <w:r w:rsidR="00073E86" w:rsidRPr="00BE161A">
        <w:rPr>
          <w:rFonts w:ascii="Arial" w:hAnsi="Arial" w:cs="Arial"/>
          <w:sz w:val="22"/>
          <w:rPrChange w:id="1729" w:author="Guo, Shicheng" w:date="2018-06-14T08:58:00Z">
            <w:rPr/>
          </w:rPrChange>
        </w:rPr>
        <w:t xml:space="preserve"> that </w:t>
      </w:r>
      <w:r w:rsidR="00F239A9" w:rsidRPr="00BE161A">
        <w:rPr>
          <w:rFonts w:ascii="Arial" w:hAnsi="Arial" w:cs="Arial"/>
          <w:sz w:val="22"/>
          <w:rPrChange w:id="1730" w:author="Guo, Shicheng" w:date="2018-06-14T08:58:00Z">
            <w:rPr/>
          </w:rPrChange>
        </w:rPr>
        <w:t>DNA methylation level of IFI44L</w:t>
      </w:r>
      <w:r w:rsidR="008A596A" w:rsidRPr="00BE161A">
        <w:rPr>
          <w:rFonts w:ascii="Arial" w:hAnsi="Arial" w:cs="Arial"/>
          <w:sz w:val="22"/>
          <w:rPrChange w:id="1731" w:author="Guo, Shicheng" w:date="2018-06-14T08:58:00Z">
            <w:rPr/>
          </w:rPrChange>
        </w:rPr>
        <w:t xml:space="preserve"> may </w:t>
      </w:r>
      <w:r w:rsidR="000275BA" w:rsidRPr="00BE161A">
        <w:rPr>
          <w:rFonts w:ascii="Arial" w:hAnsi="Arial" w:cs="Arial"/>
          <w:sz w:val="22"/>
          <w:rPrChange w:id="1732" w:author="Guo, Shicheng" w:date="2018-06-14T08:58:00Z">
            <w:rPr/>
          </w:rPrChange>
        </w:rPr>
        <w:t>facilit</w:t>
      </w:r>
      <w:r w:rsidR="00C35FDF" w:rsidRPr="00BE161A">
        <w:rPr>
          <w:rFonts w:ascii="Arial" w:hAnsi="Arial" w:cs="Arial"/>
          <w:sz w:val="22"/>
          <w:rPrChange w:id="1733" w:author="Guo, Shicheng" w:date="2018-06-14T08:58:00Z">
            <w:rPr/>
          </w:rPrChange>
        </w:rPr>
        <w:t>ate</w:t>
      </w:r>
      <w:r w:rsidR="008A596A" w:rsidRPr="00BE161A">
        <w:rPr>
          <w:rFonts w:ascii="Arial" w:hAnsi="Arial" w:cs="Arial"/>
          <w:sz w:val="22"/>
          <w:rPrChange w:id="1734" w:author="Guo, Shicheng" w:date="2018-06-14T08:58:00Z">
            <w:rPr/>
          </w:rPrChange>
        </w:rPr>
        <w:t xml:space="preserve"> </w:t>
      </w:r>
      <w:r w:rsidR="00C35FDF" w:rsidRPr="00BE161A">
        <w:rPr>
          <w:rFonts w:ascii="Arial" w:hAnsi="Arial" w:cs="Arial"/>
          <w:sz w:val="22"/>
          <w:rPrChange w:id="1735" w:author="Guo, Shicheng" w:date="2018-06-14T08:58:00Z">
            <w:rPr/>
          </w:rPrChange>
        </w:rPr>
        <w:t xml:space="preserve">to </w:t>
      </w:r>
      <w:r w:rsidR="008A596A" w:rsidRPr="00BE161A">
        <w:rPr>
          <w:rFonts w:ascii="Arial" w:hAnsi="Arial" w:cs="Arial"/>
          <w:sz w:val="22"/>
          <w:rPrChange w:id="1736" w:author="Guo, Shicheng" w:date="2018-06-14T08:58:00Z">
            <w:rPr/>
          </w:rPrChange>
        </w:rPr>
        <w:t xml:space="preserve">evaluate and diagnose GD, RA, SLE and </w:t>
      </w:r>
      <w:proofErr w:type="spellStart"/>
      <w:r w:rsidR="008A596A" w:rsidRPr="00BE161A">
        <w:rPr>
          <w:rFonts w:ascii="Arial" w:hAnsi="Arial" w:cs="Arial"/>
          <w:sz w:val="22"/>
          <w:rPrChange w:id="1737" w:author="Guo, Shicheng" w:date="2018-06-14T08:58:00Z">
            <w:rPr/>
          </w:rPrChange>
        </w:rPr>
        <w:t>SSc</w:t>
      </w:r>
      <w:proofErr w:type="spellEnd"/>
      <w:r w:rsidR="008A596A" w:rsidRPr="00BE161A">
        <w:rPr>
          <w:rFonts w:ascii="Arial" w:hAnsi="Arial" w:cs="Arial"/>
          <w:sz w:val="22"/>
          <w:rPrChange w:id="1738" w:author="Guo, Shicheng" w:date="2018-06-14T08:58:00Z">
            <w:rPr/>
          </w:rPrChange>
        </w:rPr>
        <w:t xml:space="preserve">, with </w:t>
      </w:r>
      <w:r w:rsidR="000275BA" w:rsidRPr="00BE161A">
        <w:rPr>
          <w:rFonts w:ascii="Arial" w:hAnsi="Arial" w:cs="Arial"/>
          <w:sz w:val="22"/>
          <w:rPrChange w:id="1739" w:author="Guo, Shicheng" w:date="2018-06-14T08:58:00Z">
            <w:rPr/>
          </w:rPrChange>
        </w:rPr>
        <w:t>higher diagnostic ability in</w:t>
      </w:r>
      <w:r w:rsidR="00C35FDF" w:rsidRPr="00BE161A">
        <w:rPr>
          <w:rFonts w:ascii="Arial" w:hAnsi="Arial" w:cs="Arial"/>
          <w:sz w:val="22"/>
          <w:rPrChange w:id="1740" w:author="Guo, Shicheng" w:date="2018-06-14T08:58:00Z">
            <w:rPr/>
          </w:rPrChange>
        </w:rPr>
        <w:t xml:space="preserve"> </w:t>
      </w:r>
      <w:r w:rsidR="008A596A" w:rsidRPr="00BE161A">
        <w:rPr>
          <w:rFonts w:ascii="Arial" w:hAnsi="Arial" w:cs="Arial"/>
          <w:sz w:val="22"/>
          <w:rPrChange w:id="1741" w:author="Guo, Shicheng" w:date="2018-06-14T08:58:00Z">
            <w:rPr/>
          </w:rPrChange>
        </w:rPr>
        <w:t xml:space="preserve">CD4+ T cells </w:t>
      </w:r>
      <w:r w:rsidR="000275BA" w:rsidRPr="00BE161A">
        <w:rPr>
          <w:rFonts w:ascii="Arial" w:hAnsi="Arial" w:cs="Arial"/>
          <w:sz w:val="22"/>
          <w:rPrChange w:id="1742" w:author="Guo, Shicheng" w:date="2018-06-14T08:58:00Z">
            <w:rPr/>
          </w:rPrChange>
        </w:rPr>
        <w:t xml:space="preserve">than </w:t>
      </w:r>
      <w:r w:rsidR="008A596A" w:rsidRPr="00BE161A">
        <w:rPr>
          <w:rFonts w:ascii="Arial" w:hAnsi="Arial" w:cs="Arial"/>
          <w:sz w:val="22"/>
          <w:rPrChange w:id="1743" w:author="Guo, Shicheng" w:date="2018-06-14T08:58:00Z">
            <w:rPr/>
          </w:rPrChange>
        </w:rPr>
        <w:t>CD8+ T cells.</w:t>
      </w:r>
      <w:r w:rsidR="00DE488B" w:rsidRPr="00BE161A">
        <w:rPr>
          <w:rFonts w:ascii="Arial" w:hAnsi="Arial" w:cs="Arial"/>
          <w:sz w:val="22"/>
          <w:rPrChange w:id="1744" w:author="Guo, Shicheng" w:date="2018-06-14T08:58:00Z">
            <w:rPr/>
          </w:rPrChange>
        </w:rPr>
        <w:t xml:space="preserve"> AUC, sensitivity </w:t>
      </w:r>
      <w:r w:rsidR="000275BA" w:rsidRPr="00BE161A">
        <w:rPr>
          <w:rFonts w:ascii="Arial" w:hAnsi="Arial" w:cs="Arial"/>
          <w:sz w:val="22"/>
          <w:rPrChange w:id="1745" w:author="Guo, Shicheng" w:date="2018-06-14T08:58:00Z">
            <w:rPr/>
          </w:rPrChange>
        </w:rPr>
        <w:t xml:space="preserve">and specificity </w:t>
      </w:r>
      <w:r w:rsidR="00DE488B" w:rsidRPr="00BE161A">
        <w:rPr>
          <w:rFonts w:ascii="Arial" w:hAnsi="Arial" w:cs="Arial"/>
          <w:sz w:val="22"/>
          <w:rPrChange w:id="1746" w:author="Guo, Shicheng" w:date="2018-06-14T08:58:00Z">
            <w:rPr/>
          </w:rPrChange>
        </w:rPr>
        <w:t xml:space="preserve">of IFI44L methylation </w:t>
      </w:r>
      <w:r w:rsidR="00571B75" w:rsidRPr="00BE161A">
        <w:rPr>
          <w:rFonts w:ascii="Arial" w:hAnsi="Arial" w:cs="Arial"/>
          <w:sz w:val="22"/>
          <w:rPrChange w:id="1747" w:author="Guo, Shicheng" w:date="2018-06-14T08:58:00Z">
            <w:rPr/>
          </w:rPrChange>
        </w:rPr>
        <w:t xml:space="preserve">(especially with all DMS found) </w:t>
      </w:r>
      <w:r w:rsidR="00DE488B" w:rsidRPr="00BE161A">
        <w:rPr>
          <w:rFonts w:ascii="Arial" w:hAnsi="Arial" w:cs="Arial"/>
          <w:sz w:val="22"/>
          <w:rPrChange w:id="1748" w:author="Guo, Shicheng" w:date="2018-06-14T08:58:00Z">
            <w:rPr/>
          </w:rPrChange>
        </w:rPr>
        <w:t xml:space="preserve">for RA and SLE compared with matched controls </w:t>
      </w:r>
      <w:r w:rsidR="0096324A" w:rsidRPr="00BE161A">
        <w:rPr>
          <w:rFonts w:ascii="Arial" w:hAnsi="Arial" w:cs="Arial"/>
          <w:sz w:val="22"/>
          <w:rPrChange w:id="1749" w:author="Guo, Shicheng" w:date="2018-06-14T08:58:00Z">
            <w:rPr/>
          </w:rPrChange>
        </w:rPr>
        <w:t xml:space="preserve">in CD4+ T cells </w:t>
      </w:r>
      <w:r w:rsidR="00DE488B" w:rsidRPr="00BE161A">
        <w:rPr>
          <w:rFonts w:ascii="Arial" w:hAnsi="Arial" w:cs="Arial"/>
          <w:sz w:val="22"/>
          <w:rPrChange w:id="1750" w:author="Guo, Shicheng" w:date="2018-06-14T08:58:00Z">
            <w:rPr/>
          </w:rPrChange>
        </w:rPr>
        <w:t xml:space="preserve">are </w:t>
      </w:r>
      <w:r w:rsidR="0096324A" w:rsidRPr="00BE161A">
        <w:rPr>
          <w:rFonts w:ascii="Arial" w:hAnsi="Arial" w:cs="Arial"/>
          <w:sz w:val="22"/>
          <w:rPrChange w:id="1751" w:author="Guo, Shicheng" w:date="2018-06-14T08:58:00Z">
            <w:rPr/>
          </w:rPrChange>
        </w:rPr>
        <w:t xml:space="preserve">particularly high, manifesting that RA and SLE patients can be well discriminated from healthy controls through the methylation difference of IFI44L. </w:t>
      </w:r>
      <w:r w:rsidR="008C15B7" w:rsidRPr="00BE161A">
        <w:rPr>
          <w:rFonts w:ascii="Arial" w:hAnsi="Arial" w:cs="Arial"/>
          <w:sz w:val="22"/>
          <w:rPrChange w:id="1752" w:author="Guo, Shicheng" w:date="2018-06-14T08:58:00Z">
            <w:rPr/>
          </w:rPrChange>
        </w:rPr>
        <w:t xml:space="preserve">And our findings of SLE is in line with the biomarker study conducted in SLE peripheral blood previously </w:t>
      </w:r>
      <w:r w:rsidR="002E796B" w:rsidRPr="00BE161A">
        <w:rPr>
          <w:rFonts w:ascii="Arial" w:hAnsi="Arial" w:cs="Arial"/>
          <w:sz w:val="22"/>
          <w:rPrChange w:id="1753" w:author="Guo, Shicheng" w:date="2018-06-14T08:58:00Z">
            <w:rPr/>
          </w:rPrChange>
        </w:rPr>
        <w:fldChar w:fldCharType="begin">
          <w:fldData xml:space="preserve">PEVuZE5vdGU+PENpdGU+PEF1dGhvcj5aaGFvPC9BdXRob3I+PFllYXI+MjAxNjwvWWVhcj48UmVj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=
</w:fldData>
        </w:fldChar>
      </w:r>
      <w:r w:rsidR="00180125" w:rsidRPr="00BE161A">
        <w:rPr>
          <w:rFonts w:ascii="Arial" w:hAnsi="Arial" w:cs="Arial"/>
          <w:sz w:val="22"/>
          <w:rPrChange w:id="1754" w:author="Guo, Shicheng" w:date="2018-06-14T08:58:00Z">
            <w:rPr/>
          </w:rPrChange>
        </w:rPr>
        <w:instrText xml:space="preserve"> ADDIN EN.CITE </w:instrText>
      </w:r>
      <w:r w:rsidR="00180125" w:rsidRPr="00BE161A">
        <w:rPr>
          <w:rFonts w:ascii="Arial" w:hAnsi="Arial" w:cs="Arial"/>
          <w:sz w:val="22"/>
          <w:rPrChange w:id="1755" w:author="Guo, Shicheng" w:date="2018-06-14T08:58:00Z">
            <w:rPr/>
          </w:rPrChange>
        </w:rPr>
        <w:fldChar w:fldCharType="begin">
          <w:fldData xml:space="preserve">PEVuZE5vdGU+PENpdGU+PEF1dGhvcj5aaGFvPC9BdXRob3I+PFllYXI+MjAxNjwvWWVhcj48UmVj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=
</w:fldData>
        </w:fldChar>
      </w:r>
      <w:r w:rsidR="00180125" w:rsidRPr="00BE161A">
        <w:rPr>
          <w:rFonts w:ascii="Arial" w:hAnsi="Arial" w:cs="Arial"/>
          <w:sz w:val="22"/>
          <w:rPrChange w:id="1756" w:author="Guo, Shicheng" w:date="2018-06-14T08:58:00Z">
            <w:rPr/>
          </w:rPrChange>
        </w:rPr>
        <w:instrText xml:space="preserve"> ADDIN EN.CITE.DATA </w:instrText>
      </w:r>
      <w:r w:rsidR="00180125" w:rsidRPr="00BE161A">
        <w:rPr>
          <w:rFonts w:ascii="Arial" w:hAnsi="Arial" w:cs="Arial"/>
          <w:sz w:val="22"/>
          <w:rPrChange w:id="1757" w:author="Guo, Shicheng" w:date="2018-06-14T08:58:00Z">
            <w:rPr/>
          </w:rPrChange>
        </w:rPr>
      </w:r>
      <w:r w:rsidR="00180125" w:rsidRPr="00BE161A">
        <w:rPr>
          <w:rFonts w:ascii="Arial" w:hAnsi="Arial" w:cs="Arial"/>
          <w:sz w:val="22"/>
          <w:rPrChange w:id="1758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759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760" w:author="Guo, Shicheng" w:date="2018-06-14T08:58:00Z">
            <w:rPr/>
          </w:rPrChange>
        </w:rPr>
        <w:fldChar w:fldCharType="separate"/>
      </w:r>
      <w:r w:rsidR="00180125" w:rsidRPr="00BE161A">
        <w:rPr>
          <w:rFonts w:ascii="Arial" w:hAnsi="Arial" w:cs="Arial"/>
          <w:noProof/>
          <w:sz w:val="22"/>
          <w:rPrChange w:id="1761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762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763" w:author="Guo, Shicheng" w:date="2018-06-14T08:58:00Z">
            <w:rPr/>
          </w:rPrChange>
        </w:rPr>
        <w:instrText xml:space="preserve"> HYPERLINK \l "_ENREF_20" \o "Zhao, 2016 #167" </w:instrText>
      </w:r>
      <w:r w:rsidR="00BE161A" w:rsidRPr="00BE161A">
        <w:rPr>
          <w:rFonts w:ascii="Arial" w:hAnsi="Arial" w:cs="Arial"/>
          <w:sz w:val="22"/>
          <w:rPrChange w:id="1764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765" w:author="Guo, Shicheng" w:date="2018-06-14T08:58:00Z">
            <w:rPr>
              <w:noProof/>
            </w:rPr>
          </w:rPrChange>
        </w:rPr>
        <w:t>20</w:t>
      </w:r>
      <w:r w:rsidR="00BE161A" w:rsidRPr="00BE161A">
        <w:rPr>
          <w:rFonts w:ascii="Arial" w:hAnsi="Arial" w:cs="Arial"/>
          <w:noProof/>
          <w:sz w:val="22"/>
          <w:rPrChange w:id="1766" w:author="Guo, Shicheng" w:date="2018-06-14T08:58:00Z">
            <w:rPr>
              <w:noProof/>
            </w:rPr>
          </w:rPrChange>
        </w:rPr>
        <w:fldChar w:fldCharType="end"/>
      </w:r>
      <w:r w:rsidR="00180125" w:rsidRPr="00BE161A">
        <w:rPr>
          <w:rFonts w:ascii="Arial" w:hAnsi="Arial" w:cs="Arial"/>
          <w:noProof/>
          <w:sz w:val="22"/>
          <w:rPrChange w:id="1767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768" w:author="Guo, Shicheng" w:date="2018-06-14T08:58:00Z">
            <w:rPr/>
          </w:rPrChange>
        </w:rPr>
        <w:fldChar w:fldCharType="end"/>
      </w:r>
      <w:r w:rsidR="005B692B" w:rsidRPr="00BE161A">
        <w:rPr>
          <w:rFonts w:ascii="Arial" w:hAnsi="Arial" w:cs="Arial"/>
          <w:sz w:val="22"/>
          <w:rPrChange w:id="1769" w:author="Guo, Shicheng" w:date="2018-06-14T08:58:00Z">
            <w:rPr/>
          </w:rPrChange>
        </w:rPr>
        <w:t>, which provide</w:t>
      </w:r>
      <w:r w:rsidR="00C35FDF" w:rsidRPr="00BE161A">
        <w:rPr>
          <w:rFonts w:ascii="Arial" w:hAnsi="Arial" w:cs="Arial"/>
          <w:sz w:val="22"/>
          <w:rPrChange w:id="1770" w:author="Guo, Shicheng" w:date="2018-06-14T08:58:00Z">
            <w:rPr/>
          </w:rPrChange>
        </w:rPr>
        <w:t>s</w:t>
      </w:r>
      <w:r w:rsidR="005B692B" w:rsidRPr="00BE161A">
        <w:rPr>
          <w:rFonts w:ascii="Arial" w:hAnsi="Arial" w:cs="Arial"/>
          <w:sz w:val="22"/>
          <w:rPrChange w:id="1771" w:author="Guo, Shicheng" w:date="2018-06-14T08:58:00Z">
            <w:rPr/>
          </w:rPrChange>
        </w:rPr>
        <w:t xml:space="preserve"> further proof of the diagnostic value</w:t>
      </w:r>
      <w:r w:rsidR="00BE7575" w:rsidRPr="00BE161A">
        <w:rPr>
          <w:rFonts w:ascii="Arial" w:hAnsi="Arial" w:cs="Arial"/>
          <w:sz w:val="22"/>
          <w:rPrChange w:id="1772" w:author="Guo, Shicheng" w:date="2018-06-14T08:58:00Z">
            <w:rPr/>
          </w:rPrChange>
        </w:rPr>
        <w:t xml:space="preserve"> of IFI44L.</w:t>
      </w:r>
    </w:p>
    <w:p w:rsidR="00013134" w:rsidRPr="00BE161A" w:rsidRDefault="005B534D" w:rsidP="00013134">
      <w:pPr>
        <w:rPr>
          <w:rFonts w:ascii="Arial" w:hAnsi="Arial" w:cs="Arial"/>
          <w:sz w:val="22"/>
          <w:rPrChange w:id="1773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774" w:author="Guo, Shicheng" w:date="2018-06-14T08:58:00Z">
            <w:rPr>
              <w:rFonts w:hint="eastAsia"/>
            </w:rPr>
          </w:rPrChange>
        </w:rPr>
        <w:t xml:space="preserve">In conclusion, we performed the integrative </w:t>
      </w:r>
      <w:r w:rsidR="00C80D34" w:rsidRPr="00BE161A">
        <w:rPr>
          <w:rFonts w:ascii="Arial" w:hAnsi="Arial" w:cs="Arial"/>
          <w:sz w:val="22"/>
          <w:rPrChange w:id="1775" w:author="Guo, Shicheng" w:date="2018-06-14T08:58:00Z">
            <w:rPr/>
          </w:rPrChange>
        </w:rPr>
        <w:t>study</w:t>
      </w:r>
      <w:r w:rsidRPr="00BE161A">
        <w:rPr>
          <w:rFonts w:ascii="Arial" w:hAnsi="Arial" w:cs="Arial"/>
          <w:sz w:val="22"/>
          <w:rPrChange w:id="1776" w:author="Guo, Shicheng" w:date="2018-06-14T08:58:00Z">
            <w:rPr/>
          </w:rPrChange>
        </w:rPr>
        <w:t xml:space="preserve"> of multiple autoimmune diseases’ genome-wide DNA methylation patterns with </w:t>
      </w:r>
      <w:r w:rsidR="00156FDB" w:rsidRPr="00BE161A">
        <w:rPr>
          <w:rFonts w:ascii="Arial" w:hAnsi="Arial" w:cs="Arial"/>
          <w:sz w:val="22"/>
          <w:rPrChange w:id="1777" w:author="Guo, Shicheng" w:date="2018-06-14T08:58:00Z">
            <w:rPr/>
          </w:rPrChange>
        </w:rPr>
        <w:t xml:space="preserve">GD, RA, SLE and </w:t>
      </w:r>
      <w:proofErr w:type="spellStart"/>
      <w:r w:rsidR="00156FDB" w:rsidRPr="00BE161A">
        <w:rPr>
          <w:rFonts w:ascii="Arial" w:hAnsi="Arial" w:cs="Arial"/>
          <w:sz w:val="22"/>
          <w:rPrChange w:id="1778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1779" w:author="Guo, Shicheng" w:date="2018-06-14T08:58:00Z">
            <w:rPr/>
          </w:rPrChange>
        </w:rPr>
        <w:t xml:space="preserve"> involved for the first time. </w:t>
      </w:r>
      <w:r w:rsidR="004D11DB" w:rsidRPr="00BE161A">
        <w:rPr>
          <w:rFonts w:ascii="Arial" w:hAnsi="Arial" w:cs="Arial"/>
          <w:sz w:val="22"/>
          <w:rPrChange w:id="1780" w:author="Guo, Shicheng" w:date="2018-06-14T08:58:00Z">
            <w:rPr/>
          </w:rPrChange>
        </w:rPr>
        <w:t xml:space="preserve">We identified the </w:t>
      </w:r>
      <w:r w:rsidR="00A81B15" w:rsidRPr="00BE161A">
        <w:rPr>
          <w:rFonts w:ascii="Arial" w:hAnsi="Arial" w:cs="Arial"/>
          <w:sz w:val="22"/>
          <w:rPrChange w:id="1781" w:author="Guo, Shicheng" w:date="2018-06-14T08:58:00Z">
            <w:rPr/>
          </w:rPrChange>
        </w:rPr>
        <w:t>similarity</w:t>
      </w:r>
      <w:r w:rsidR="004D11DB" w:rsidRPr="00BE161A">
        <w:rPr>
          <w:rFonts w:ascii="Arial" w:hAnsi="Arial" w:cs="Arial"/>
          <w:sz w:val="22"/>
          <w:rPrChange w:id="1782" w:author="Guo, Shicheng" w:date="2018-06-14T08:58:00Z">
            <w:rPr/>
          </w:rPrChange>
        </w:rPr>
        <w:t xml:space="preserve"> of methylation profile</w:t>
      </w:r>
      <w:r w:rsidR="00A81B15" w:rsidRPr="00BE161A">
        <w:rPr>
          <w:rFonts w:ascii="Arial" w:hAnsi="Arial" w:cs="Arial"/>
          <w:sz w:val="22"/>
          <w:rPrChange w:id="1783" w:author="Guo, Shicheng" w:date="2018-06-14T08:58:00Z">
            <w:rPr/>
          </w:rPrChange>
        </w:rPr>
        <w:t>s</w:t>
      </w:r>
      <w:r w:rsidR="004D11DB" w:rsidRPr="00BE161A">
        <w:rPr>
          <w:rFonts w:ascii="Arial" w:hAnsi="Arial" w:cs="Arial"/>
          <w:sz w:val="22"/>
          <w:rPrChange w:id="1784" w:author="Guo, Shicheng" w:date="2018-06-14T08:58:00Z">
            <w:rPr/>
          </w:rPrChange>
        </w:rPr>
        <w:t xml:space="preserve"> </w:t>
      </w:r>
      <w:r w:rsidR="00A81B15" w:rsidRPr="00BE161A">
        <w:rPr>
          <w:rFonts w:ascii="Arial" w:hAnsi="Arial" w:cs="Arial"/>
          <w:sz w:val="22"/>
          <w:rPrChange w:id="1785" w:author="Guo, Shicheng" w:date="2018-06-14T08:58:00Z">
            <w:rPr/>
          </w:rPrChange>
        </w:rPr>
        <w:t>across these diseases</w:t>
      </w:r>
      <w:r w:rsidR="004D11DB" w:rsidRPr="00BE161A">
        <w:rPr>
          <w:rFonts w:ascii="Arial" w:hAnsi="Arial" w:cs="Arial"/>
          <w:sz w:val="22"/>
          <w:rPrChange w:id="1786" w:author="Guo, Shicheng" w:date="2018-06-14T08:58:00Z">
            <w:rPr/>
          </w:rPrChange>
        </w:rPr>
        <w:t xml:space="preserve"> and the </w:t>
      </w:r>
      <w:r w:rsidR="00020D57" w:rsidRPr="00BE161A">
        <w:rPr>
          <w:rFonts w:ascii="Arial" w:hAnsi="Arial" w:cs="Arial"/>
          <w:sz w:val="22"/>
          <w:rPrChange w:id="1787" w:author="Guo, Shicheng" w:date="2018-06-14T08:58:00Z">
            <w:rPr/>
          </w:rPrChange>
        </w:rPr>
        <w:t xml:space="preserve">common </w:t>
      </w:r>
      <w:r w:rsidR="000251B2" w:rsidRPr="00BE161A">
        <w:rPr>
          <w:rFonts w:ascii="Arial" w:hAnsi="Arial" w:cs="Arial"/>
          <w:sz w:val="22"/>
          <w:rPrChange w:id="1788" w:author="Guo, Shicheng" w:date="2018-06-14T08:58:00Z">
            <w:rPr/>
          </w:rPrChange>
        </w:rPr>
        <w:t xml:space="preserve">hypo-methylation signature of </w:t>
      </w:r>
      <w:r w:rsidR="00020D57" w:rsidRPr="00BE161A">
        <w:rPr>
          <w:rFonts w:ascii="Arial" w:hAnsi="Arial" w:cs="Arial"/>
          <w:sz w:val="22"/>
          <w:rPrChange w:id="1789" w:author="Guo, Shicheng" w:date="2018-06-14T08:58:00Z">
            <w:rPr/>
          </w:rPrChange>
        </w:rPr>
        <w:t xml:space="preserve">type I IFN-associated genes </w:t>
      </w:r>
      <w:r w:rsidR="000251B2" w:rsidRPr="00BE161A">
        <w:rPr>
          <w:rFonts w:ascii="Arial" w:hAnsi="Arial" w:cs="Arial"/>
          <w:sz w:val="22"/>
          <w:rPrChange w:id="1790" w:author="Guo, Shicheng" w:date="2018-06-14T08:58:00Z">
            <w:rPr/>
          </w:rPrChange>
        </w:rPr>
        <w:t>in</w:t>
      </w:r>
      <w:r w:rsidR="00C80D34" w:rsidRPr="00BE161A">
        <w:rPr>
          <w:rFonts w:ascii="Arial" w:hAnsi="Arial" w:cs="Arial"/>
          <w:sz w:val="22"/>
          <w:rPrChange w:id="1791" w:author="Guo, Shicheng" w:date="2018-06-14T08:58:00Z">
            <w:rPr/>
          </w:rPrChange>
        </w:rPr>
        <w:t xml:space="preserve"> CD4+ T cell</w:t>
      </w:r>
      <w:r w:rsidR="000251B2" w:rsidRPr="00BE161A">
        <w:rPr>
          <w:rFonts w:ascii="Arial" w:hAnsi="Arial" w:cs="Arial"/>
          <w:sz w:val="22"/>
          <w:rPrChange w:id="1792" w:author="Guo, Shicheng" w:date="2018-06-14T08:58:00Z">
            <w:rPr/>
          </w:rPrChange>
        </w:rPr>
        <w:t>s of GD/RA/SLE/</w:t>
      </w:r>
      <w:proofErr w:type="spellStart"/>
      <w:r w:rsidR="000251B2" w:rsidRPr="00BE161A">
        <w:rPr>
          <w:rFonts w:ascii="Arial" w:hAnsi="Arial" w:cs="Arial"/>
          <w:sz w:val="22"/>
          <w:rPrChange w:id="1793" w:author="Guo, Shicheng" w:date="2018-06-14T08:58:00Z">
            <w:rPr/>
          </w:rPrChange>
        </w:rPr>
        <w:t>SSc</w:t>
      </w:r>
      <w:proofErr w:type="spellEnd"/>
      <w:r w:rsidR="000251B2" w:rsidRPr="00BE161A" w:rsidDel="000251B2">
        <w:rPr>
          <w:rFonts w:ascii="Arial" w:hAnsi="Arial" w:cs="Arial"/>
          <w:sz w:val="22"/>
          <w:rPrChange w:id="1794" w:author="Guo, Shicheng" w:date="2018-06-14T08:58:00Z">
            <w:rPr/>
          </w:rPrChange>
        </w:rPr>
        <w:t xml:space="preserve"> </w:t>
      </w:r>
      <w:r w:rsidR="000251B2" w:rsidRPr="00BE161A">
        <w:rPr>
          <w:rFonts w:ascii="Arial" w:hAnsi="Arial" w:cs="Arial"/>
          <w:sz w:val="22"/>
          <w:rPrChange w:id="1795" w:author="Guo, Shicheng" w:date="2018-06-14T08:58:00Z">
            <w:rPr/>
          </w:rPrChange>
        </w:rPr>
        <w:t>patients</w:t>
      </w:r>
      <w:r w:rsidR="00C80D34" w:rsidRPr="00BE161A">
        <w:rPr>
          <w:rFonts w:ascii="Arial" w:hAnsi="Arial" w:cs="Arial"/>
          <w:sz w:val="22"/>
          <w:rPrChange w:id="1796" w:author="Guo, Shicheng" w:date="2018-06-14T08:58:00Z">
            <w:rPr/>
          </w:rPrChange>
        </w:rPr>
        <w:t>.</w:t>
      </w:r>
      <w:r w:rsidR="004F36AB" w:rsidRPr="00BE161A">
        <w:rPr>
          <w:rFonts w:ascii="Arial" w:hAnsi="Arial" w:cs="Arial"/>
          <w:sz w:val="22"/>
          <w:rPrChange w:id="1797" w:author="Guo, Shicheng" w:date="2018-06-14T08:58:00Z">
            <w:rPr/>
          </w:rPrChange>
        </w:rPr>
        <w:t xml:space="preserve"> </w:t>
      </w:r>
      <w:r w:rsidR="004D23BC" w:rsidRPr="00BE161A">
        <w:rPr>
          <w:rFonts w:ascii="Arial" w:hAnsi="Arial" w:cs="Arial"/>
          <w:sz w:val="22"/>
          <w:rPrChange w:id="1798" w:author="Guo, Shicheng" w:date="2018-06-14T08:58:00Z">
            <w:rPr>
              <w:rFonts w:hint="eastAsia"/>
            </w:rPr>
          </w:rPrChange>
        </w:rPr>
        <w:t xml:space="preserve">However, since the </w:t>
      </w:r>
      <w:r w:rsidR="004D23BC" w:rsidRPr="00BE161A">
        <w:rPr>
          <w:rFonts w:ascii="Arial" w:hAnsi="Arial" w:cs="Arial"/>
          <w:sz w:val="22"/>
          <w:rPrChange w:id="1799" w:author="Guo, Shicheng" w:date="2018-06-14T08:58:00Z">
            <w:rPr/>
          </w:rPrChange>
        </w:rPr>
        <w:lastRenderedPageBreak/>
        <w:t xml:space="preserve">Illumina Human Methylation450K </w:t>
      </w:r>
      <w:proofErr w:type="spellStart"/>
      <w:r w:rsidR="004D23BC" w:rsidRPr="00BE161A">
        <w:rPr>
          <w:rFonts w:ascii="Arial" w:hAnsi="Arial" w:cs="Arial"/>
          <w:sz w:val="22"/>
          <w:rPrChange w:id="1800" w:author="Guo, Shicheng" w:date="2018-06-14T08:58:00Z">
            <w:rPr/>
          </w:rPrChange>
        </w:rPr>
        <w:t>BeadChip</w:t>
      </w:r>
      <w:proofErr w:type="spellEnd"/>
      <w:r w:rsidR="004D23BC" w:rsidRPr="00BE161A">
        <w:rPr>
          <w:rFonts w:ascii="Arial" w:hAnsi="Arial" w:cs="Arial"/>
          <w:sz w:val="22"/>
          <w:rPrChange w:id="1801" w:author="Guo, Shicheng" w:date="2018-06-14T08:58:00Z">
            <w:rPr/>
          </w:rPrChange>
        </w:rPr>
        <w:t xml:space="preserve"> covers only about 2% of all the </w:t>
      </w:r>
      <w:proofErr w:type="spellStart"/>
      <w:r w:rsidR="004D23BC" w:rsidRPr="00BE161A">
        <w:rPr>
          <w:rFonts w:ascii="Arial" w:hAnsi="Arial" w:cs="Arial"/>
          <w:sz w:val="22"/>
          <w:rPrChange w:id="1802" w:author="Guo, Shicheng" w:date="2018-06-14T08:58:00Z">
            <w:rPr/>
          </w:rPrChange>
        </w:rPr>
        <w:t>CpG</w:t>
      </w:r>
      <w:proofErr w:type="spellEnd"/>
      <w:r w:rsidR="004D23BC" w:rsidRPr="00BE161A">
        <w:rPr>
          <w:rFonts w:ascii="Arial" w:hAnsi="Arial" w:cs="Arial"/>
          <w:sz w:val="22"/>
          <w:rPrChange w:id="1803" w:author="Guo, Shicheng" w:date="2018-06-14T08:58:00Z">
            <w:rPr/>
          </w:rPrChange>
        </w:rPr>
        <w:t xml:space="preserve"> sites in the human genome, we could just quantify the methylation profiles of </w:t>
      </w:r>
      <w:r w:rsidR="00AF6F88" w:rsidRPr="00BE161A">
        <w:rPr>
          <w:rFonts w:ascii="Arial" w:hAnsi="Arial" w:cs="Arial"/>
          <w:sz w:val="22"/>
          <w:rPrChange w:id="1804" w:author="Guo, Shicheng" w:date="2018-06-14T08:58:00Z">
            <w:rPr/>
          </w:rPrChange>
        </w:rPr>
        <w:t xml:space="preserve">the </w:t>
      </w:r>
      <w:r w:rsidR="004D23BC" w:rsidRPr="00BE161A">
        <w:rPr>
          <w:rFonts w:ascii="Arial" w:hAnsi="Arial" w:cs="Arial"/>
          <w:sz w:val="22"/>
          <w:rPrChange w:id="1805" w:author="Guo, Shicheng" w:date="2018-06-14T08:58:00Z">
            <w:rPr/>
          </w:rPrChange>
        </w:rPr>
        <w:t xml:space="preserve">limited number of </w:t>
      </w:r>
      <w:proofErr w:type="spellStart"/>
      <w:r w:rsidR="004D23BC" w:rsidRPr="00BE161A">
        <w:rPr>
          <w:rFonts w:ascii="Arial" w:hAnsi="Arial" w:cs="Arial"/>
          <w:sz w:val="22"/>
          <w:rPrChange w:id="1806" w:author="Guo, Shicheng" w:date="2018-06-14T08:58:00Z">
            <w:rPr/>
          </w:rPrChange>
        </w:rPr>
        <w:t>CpG</w:t>
      </w:r>
      <w:proofErr w:type="spellEnd"/>
      <w:r w:rsidR="004D23BC" w:rsidRPr="00BE161A">
        <w:rPr>
          <w:rFonts w:ascii="Arial" w:hAnsi="Arial" w:cs="Arial"/>
          <w:sz w:val="22"/>
          <w:rPrChange w:id="1807" w:author="Guo, Shicheng" w:date="2018-06-14T08:58:00Z">
            <w:rPr/>
          </w:rPrChange>
        </w:rPr>
        <w:t xml:space="preserve"> sites presented for each gene</w:t>
      </w:r>
      <w:r w:rsidR="00AF6F88" w:rsidRPr="00BE161A">
        <w:rPr>
          <w:rFonts w:ascii="Arial" w:hAnsi="Arial" w:cs="Arial"/>
          <w:sz w:val="22"/>
          <w:rPrChange w:id="1808" w:author="Guo, Shicheng" w:date="2018-06-14T08:58:00Z">
            <w:rPr/>
          </w:rPrChange>
        </w:rPr>
        <w:t xml:space="preserve">, with a mass of genes unable to be </w:t>
      </w:r>
      <w:r w:rsidR="000251B2" w:rsidRPr="00BE161A">
        <w:rPr>
          <w:rFonts w:ascii="Arial" w:hAnsi="Arial" w:cs="Arial"/>
          <w:sz w:val="22"/>
          <w:rPrChange w:id="1809" w:author="Guo, Shicheng" w:date="2018-06-14T08:58:00Z">
            <w:rPr/>
          </w:rPrChange>
        </w:rPr>
        <w:t>detected</w:t>
      </w:r>
      <w:r w:rsidR="00AF6F88" w:rsidRPr="00BE161A">
        <w:rPr>
          <w:rFonts w:ascii="Arial" w:hAnsi="Arial" w:cs="Arial"/>
          <w:sz w:val="22"/>
          <w:rPrChange w:id="1810" w:author="Guo, Shicheng" w:date="2018-06-14T08:58:00Z">
            <w:rPr/>
          </w:rPrChange>
        </w:rPr>
        <w:t>.</w:t>
      </w:r>
      <w:r w:rsidR="00C75F31" w:rsidRPr="00BE161A">
        <w:rPr>
          <w:rFonts w:ascii="Arial" w:hAnsi="Arial" w:cs="Arial"/>
          <w:sz w:val="22"/>
          <w:rPrChange w:id="1811" w:author="Guo, Shicheng" w:date="2018-06-14T08:58:00Z">
            <w:rPr>
              <w:rFonts w:hint="eastAsia"/>
            </w:rPr>
          </w:rPrChange>
        </w:rPr>
        <w:t xml:space="preserve"> </w:t>
      </w:r>
      <w:r w:rsidR="004D23BC" w:rsidRPr="00BE161A">
        <w:rPr>
          <w:rFonts w:ascii="Arial" w:hAnsi="Arial" w:cs="Arial"/>
          <w:sz w:val="22"/>
          <w:rPrChange w:id="1812" w:author="Guo, Shicheng" w:date="2018-06-14T08:58:00Z">
            <w:rPr/>
          </w:rPrChange>
        </w:rPr>
        <w:t>Neverthel</w:t>
      </w:r>
      <w:r w:rsidR="006229F3" w:rsidRPr="00BE161A">
        <w:rPr>
          <w:rFonts w:ascii="Arial" w:hAnsi="Arial" w:cs="Arial"/>
          <w:sz w:val="22"/>
          <w:rPrChange w:id="1813" w:author="Guo, Shicheng" w:date="2018-06-14T08:58:00Z">
            <w:rPr/>
          </w:rPrChange>
        </w:rPr>
        <w:t>e</w:t>
      </w:r>
      <w:r w:rsidR="004D23BC" w:rsidRPr="00BE161A">
        <w:rPr>
          <w:rFonts w:ascii="Arial" w:hAnsi="Arial" w:cs="Arial"/>
          <w:sz w:val="22"/>
          <w:rPrChange w:id="1814" w:author="Guo, Shicheng" w:date="2018-06-14T08:58:00Z">
            <w:rPr/>
          </w:rPrChange>
        </w:rPr>
        <w:t xml:space="preserve">ss, the identification of </w:t>
      </w:r>
      <w:r w:rsidR="00C555B2" w:rsidRPr="00BE161A">
        <w:rPr>
          <w:rFonts w:ascii="Arial" w:hAnsi="Arial" w:cs="Arial"/>
          <w:sz w:val="22"/>
          <w:rPrChange w:id="1815" w:author="Guo, Shicheng" w:date="2018-06-14T08:58:00Z">
            <w:rPr/>
          </w:rPrChange>
        </w:rPr>
        <w:t>commonalit</w:t>
      </w:r>
      <w:r w:rsidR="000251B2" w:rsidRPr="00BE161A">
        <w:rPr>
          <w:rFonts w:ascii="Arial" w:hAnsi="Arial" w:cs="Arial"/>
          <w:sz w:val="22"/>
          <w:rPrChange w:id="1816" w:author="Guo, Shicheng" w:date="2018-06-14T08:58:00Z">
            <w:rPr/>
          </w:rPrChange>
        </w:rPr>
        <w:t>ies</w:t>
      </w:r>
      <w:r w:rsidR="00C555B2" w:rsidRPr="00BE161A">
        <w:rPr>
          <w:rFonts w:ascii="Arial" w:hAnsi="Arial" w:cs="Arial"/>
          <w:sz w:val="22"/>
          <w:rPrChange w:id="1817" w:author="Guo, Shicheng" w:date="2018-06-14T08:58:00Z">
            <w:rPr/>
          </w:rPrChange>
        </w:rPr>
        <w:t xml:space="preserve"> among various autoimmune diseases’ </w:t>
      </w:r>
      <w:r w:rsidR="004D23BC" w:rsidRPr="00BE161A">
        <w:rPr>
          <w:rFonts w:ascii="Arial" w:hAnsi="Arial" w:cs="Arial"/>
          <w:sz w:val="22"/>
          <w:rPrChange w:id="1818" w:author="Guo, Shicheng" w:date="2018-06-14T08:58:00Z">
            <w:rPr/>
          </w:rPrChange>
        </w:rPr>
        <w:t>DNA methylation pattern</w:t>
      </w:r>
      <w:r w:rsidR="00C555B2" w:rsidRPr="00BE161A">
        <w:rPr>
          <w:rFonts w:ascii="Arial" w:hAnsi="Arial" w:cs="Arial"/>
          <w:sz w:val="22"/>
          <w:rPrChange w:id="1819" w:author="Guo, Shicheng" w:date="2018-06-14T08:58:00Z">
            <w:rPr/>
          </w:rPrChange>
        </w:rPr>
        <w:t>s</w:t>
      </w:r>
      <w:r w:rsidR="004D23BC" w:rsidRPr="00BE161A">
        <w:rPr>
          <w:rFonts w:ascii="Arial" w:hAnsi="Arial" w:cs="Arial"/>
          <w:sz w:val="22"/>
          <w:rPrChange w:id="1820" w:author="Guo, Shicheng" w:date="2018-06-14T08:58:00Z">
            <w:rPr/>
          </w:rPrChange>
        </w:rPr>
        <w:t xml:space="preserve"> will help to </w:t>
      </w:r>
      <w:r w:rsidR="00A81B15" w:rsidRPr="00BE161A">
        <w:rPr>
          <w:rFonts w:ascii="Arial" w:hAnsi="Arial" w:cs="Arial"/>
          <w:sz w:val="22"/>
          <w:rPrChange w:id="1821" w:author="Guo, Shicheng" w:date="2018-06-14T08:58:00Z">
            <w:rPr/>
          </w:rPrChange>
        </w:rPr>
        <w:t>facilit</w:t>
      </w:r>
      <w:r w:rsidR="000251B2" w:rsidRPr="00BE161A">
        <w:rPr>
          <w:rFonts w:ascii="Arial" w:hAnsi="Arial" w:cs="Arial"/>
          <w:sz w:val="22"/>
          <w:rPrChange w:id="1822" w:author="Guo, Shicheng" w:date="2018-06-14T08:58:00Z">
            <w:rPr/>
          </w:rPrChange>
        </w:rPr>
        <w:t xml:space="preserve">ate the </w:t>
      </w:r>
      <w:r w:rsidR="004D23BC" w:rsidRPr="00BE161A">
        <w:rPr>
          <w:rFonts w:ascii="Arial" w:hAnsi="Arial" w:cs="Arial"/>
          <w:sz w:val="22"/>
          <w:rPrChange w:id="1823" w:author="Guo, Shicheng" w:date="2018-06-14T08:58:00Z">
            <w:rPr/>
          </w:rPrChange>
        </w:rPr>
        <w:t>understand</w:t>
      </w:r>
      <w:r w:rsidR="000251B2" w:rsidRPr="00BE161A">
        <w:rPr>
          <w:rFonts w:ascii="Arial" w:hAnsi="Arial" w:cs="Arial"/>
          <w:sz w:val="22"/>
          <w:rPrChange w:id="1824" w:author="Guo, Shicheng" w:date="2018-06-14T08:58:00Z">
            <w:rPr/>
          </w:rPrChange>
        </w:rPr>
        <w:t>ing of</w:t>
      </w:r>
      <w:r w:rsidR="004D23BC" w:rsidRPr="00BE161A">
        <w:rPr>
          <w:rFonts w:ascii="Arial" w:hAnsi="Arial" w:cs="Arial"/>
          <w:sz w:val="22"/>
          <w:rPrChange w:id="1825" w:author="Guo, Shicheng" w:date="2018-06-14T08:58:00Z">
            <w:rPr/>
          </w:rPrChange>
        </w:rPr>
        <w:t xml:space="preserve"> </w:t>
      </w:r>
      <w:r w:rsidR="00B020DB" w:rsidRPr="00BE161A">
        <w:rPr>
          <w:rFonts w:ascii="Arial" w:hAnsi="Arial" w:cs="Arial"/>
          <w:sz w:val="22"/>
          <w:rPrChange w:id="1826" w:author="Guo, Shicheng" w:date="2018-06-14T08:58:00Z">
            <w:rPr/>
          </w:rPrChange>
        </w:rPr>
        <w:t xml:space="preserve">the pathogenesis of </w:t>
      </w:r>
      <w:r w:rsidR="00A04707" w:rsidRPr="00BE161A">
        <w:rPr>
          <w:rFonts w:ascii="Arial" w:hAnsi="Arial" w:cs="Arial"/>
          <w:sz w:val="22"/>
          <w:rPrChange w:id="1827" w:author="Guo, Shicheng" w:date="2018-06-14T08:58:00Z">
            <w:rPr/>
          </w:rPrChange>
        </w:rPr>
        <w:t xml:space="preserve">these </w:t>
      </w:r>
      <w:r w:rsidR="00B020DB" w:rsidRPr="00BE161A">
        <w:rPr>
          <w:rFonts w:ascii="Arial" w:hAnsi="Arial" w:cs="Arial"/>
          <w:sz w:val="22"/>
          <w:rPrChange w:id="1828" w:author="Guo, Shicheng" w:date="2018-06-14T08:58:00Z">
            <w:rPr/>
          </w:rPrChange>
        </w:rPr>
        <w:t>diseases, especially the effect of type I IFN</w:t>
      </w:r>
      <w:r w:rsidR="000251B2" w:rsidRPr="00BE161A">
        <w:rPr>
          <w:rFonts w:ascii="Arial" w:hAnsi="Arial" w:cs="Arial"/>
          <w:sz w:val="22"/>
          <w:rPrChange w:id="1829" w:author="Guo, Shicheng" w:date="2018-06-14T08:58:00Z">
            <w:rPr/>
          </w:rPrChange>
        </w:rPr>
        <w:t xml:space="preserve">, </w:t>
      </w:r>
      <w:r w:rsidR="004D23BC" w:rsidRPr="00BE161A">
        <w:rPr>
          <w:rFonts w:ascii="Arial" w:hAnsi="Arial" w:cs="Arial"/>
          <w:sz w:val="22"/>
          <w:rPrChange w:id="1830" w:author="Guo, Shicheng" w:date="2018-06-14T08:58:00Z">
            <w:rPr/>
          </w:rPrChange>
        </w:rPr>
        <w:t>and will potentially impro</w:t>
      </w:r>
      <w:r w:rsidR="00A04707" w:rsidRPr="00BE161A">
        <w:rPr>
          <w:rFonts w:ascii="Arial" w:hAnsi="Arial" w:cs="Arial"/>
          <w:sz w:val="22"/>
          <w:rPrChange w:id="1831" w:author="Guo, Shicheng" w:date="2018-06-14T08:58:00Z">
            <w:rPr/>
          </w:rPrChange>
        </w:rPr>
        <w:t>ve the diagnosis and medication of the autoimmune diseases</w:t>
      </w:r>
      <w:r w:rsidR="000251B2" w:rsidRPr="00BE161A">
        <w:rPr>
          <w:rFonts w:ascii="Arial" w:hAnsi="Arial" w:cs="Arial"/>
          <w:sz w:val="22"/>
          <w:rPrChange w:id="1832" w:author="Guo, Shicheng" w:date="2018-06-14T08:58:00Z">
            <w:rPr/>
          </w:rPrChange>
        </w:rPr>
        <w:t xml:space="preserve"> through epigenetic level</w:t>
      </w:r>
      <w:r w:rsidR="004D23BC" w:rsidRPr="00BE161A">
        <w:rPr>
          <w:rFonts w:ascii="Arial" w:hAnsi="Arial" w:cs="Arial"/>
          <w:sz w:val="22"/>
          <w:rPrChange w:id="1833" w:author="Guo, Shicheng" w:date="2018-06-14T08:58:00Z">
            <w:rPr/>
          </w:rPrChange>
        </w:rPr>
        <w:t>.</w:t>
      </w:r>
    </w:p>
    <w:p w:rsidR="00E32715" w:rsidRPr="00BE161A" w:rsidRDefault="00E32715" w:rsidP="00013134">
      <w:pPr>
        <w:rPr>
          <w:rFonts w:ascii="Arial" w:hAnsi="Arial" w:cs="Arial"/>
          <w:b/>
          <w:sz w:val="22"/>
          <w:rPrChange w:id="1834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1835" w:author="Guo, Shicheng" w:date="2018-06-14T08:58:00Z">
            <w:rPr>
              <w:b/>
            </w:rPr>
          </w:rPrChange>
        </w:rPr>
        <w:t>Materials and methods</w:t>
      </w:r>
    </w:p>
    <w:p w:rsidR="00691FE8" w:rsidRPr="00BE161A" w:rsidRDefault="00691FE8" w:rsidP="00F13336">
      <w:pPr>
        <w:rPr>
          <w:rFonts w:ascii="Arial" w:hAnsi="Arial" w:cs="Arial"/>
          <w:b/>
          <w:sz w:val="22"/>
          <w:rPrChange w:id="1836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1837" w:author="Guo, Shicheng" w:date="2018-06-14T08:58:00Z">
            <w:rPr>
              <w:rFonts w:hint="eastAsia"/>
              <w:b/>
            </w:rPr>
          </w:rPrChange>
        </w:rPr>
        <w:t>Sample and data collection</w:t>
      </w:r>
    </w:p>
    <w:p w:rsidR="00691FE8" w:rsidRPr="00BE161A" w:rsidRDefault="0031032D" w:rsidP="00F13336">
      <w:pPr>
        <w:rPr>
          <w:rFonts w:ascii="Arial" w:hAnsi="Arial" w:cs="Arial"/>
          <w:sz w:val="22"/>
          <w:rPrChange w:id="1838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839" w:author="Guo, Shicheng" w:date="2018-06-14T08:58:00Z">
            <w:rPr/>
          </w:rPrChange>
        </w:rPr>
        <w:t>DNA methylation microarray</w:t>
      </w:r>
      <w:r w:rsidR="00691FE8" w:rsidRPr="00BE161A">
        <w:rPr>
          <w:rFonts w:ascii="Arial" w:hAnsi="Arial" w:cs="Arial"/>
          <w:sz w:val="22"/>
          <w:rPrChange w:id="1840" w:author="Guo, Shicheng" w:date="2018-06-14T08:58:00Z">
            <w:rPr>
              <w:rFonts w:hint="eastAsia"/>
            </w:rPr>
          </w:rPrChange>
        </w:rPr>
        <w:t xml:space="preserve"> data of </w:t>
      </w:r>
      <w:r w:rsidR="009C73E0" w:rsidRPr="00BE161A">
        <w:rPr>
          <w:rFonts w:ascii="Arial" w:hAnsi="Arial" w:cs="Arial"/>
          <w:sz w:val="22"/>
          <w:rPrChange w:id="1841" w:author="Guo, Shicheng" w:date="2018-06-14T08:58:00Z">
            <w:rPr/>
          </w:rPrChange>
        </w:rPr>
        <w:t>GD/RA/SLE</w:t>
      </w:r>
      <w:r w:rsidR="00691FE8" w:rsidRPr="00BE161A">
        <w:rPr>
          <w:rFonts w:ascii="Arial" w:hAnsi="Arial" w:cs="Arial"/>
          <w:sz w:val="22"/>
          <w:rPrChange w:id="1842" w:author="Guo, Shicheng" w:date="2018-06-14T08:58:00Z">
            <w:rPr/>
          </w:rPrChange>
        </w:rPr>
        <w:t xml:space="preserve"> patients and corresponding control individuals were acquired from</w:t>
      </w:r>
      <w:r w:rsidRPr="00BE161A">
        <w:rPr>
          <w:rFonts w:ascii="Arial" w:hAnsi="Arial" w:cs="Arial"/>
          <w:sz w:val="22"/>
          <w:rPrChange w:id="1843" w:author="Guo, Shicheng" w:date="2018-06-14T08:58:00Z">
            <w:rPr/>
          </w:rPrChange>
        </w:rPr>
        <w:t xml:space="preserve"> previous publications </w:t>
      </w:r>
      <w:r w:rsidR="002E796B" w:rsidRPr="00BE161A">
        <w:rPr>
          <w:rFonts w:ascii="Arial" w:hAnsi="Arial" w:cs="Arial"/>
          <w:sz w:val="22"/>
          <w:rPrChange w:id="1844" w:author="Guo, Shicheng" w:date="2018-06-14T08:58:00Z">
            <w:rPr/>
          </w:rPrChange>
        </w:rPr>
        <w:fldChar w:fldCharType="begin">
          <w:fldData xml:space="preserve">PEVuZE5vdGU+PENpdGU+PEF1dGhvcj5MaW1iYWNoPC9BdXRob3I+PFllYXI+MjAxNjwvWWVhcj48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</w:fldData>
        </w:fldChar>
      </w:r>
      <w:r w:rsidR="004557BA" w:rsidRPr="00BE161A">
        <w:rPr>
          <w:rFonts w:ascii="Arial" w:hAnsi="Arial" w:cs="Arial"/>
          <w:sz w:val="22"/>
          <w:rPrChange w:id="1845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1846" w:author="Guo, Shicheng" w:date="2018-06-14T08:58:00Z">
            <w:rPr/>
          </w:rPrChange>
        </w:rPr>
        <w:fldChar w:fldCharType="begin">
          <w:fldData xml:space="preserve">PEVuZE5vdGU+PENpdGU+PEF1dGhvcj5MaW1iYWNoPC9BdXRob3I+PFllYXI+MjAxNjwvWWVhcj48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</w:fldData>
        </w:fldChar>
      </w:r>
      <w:r w:rsidR="004557BA" w:rsidRPr="00BE161A">
        <w:rPr>
          <w:rFonts w:ascii="Arial" w:hAnsi="Arial" w:cs="Arial"/>
          <w:sz w:val="22"/>
          <w:rPrChange w:id="1847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1848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1849" w:author="Guo, Shicheng" w:date="2018-06-14T08:58:00Z">
            <w:rPr/>
          </w:rPrChange>
        </w:rPr>
        <w:fldChar w:fldCharType="end"/>
      </w:r>
      <w:r w:rsidR="002E796B" w:rsidRPr="00BE161A">
        <w:rPr>
          <w:rFonts w:ascii="Arial" w:hAnsi="Arial" w:cs="Arial"/>
          <w:sz w:val="22"/>
          <w:rPrChange w:id="1850" w:author="Guo, Shicheng" w:date="2018-06-14T08:58:00Z">
            <w:rPr/>
          </w:rPrChange>
        </w:rPr>
      </w:r>
      <w:r w:rsidR="002E796B" w:rsidRPr="00BE161A">
        <w:rPr>
          <w:rFonts w:ascii="Arial" w:hAnsi="Arial" w:cs="Arial"/>
          <w:sz w:val="22"/>
          <w:rPrChange w:id="1851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852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853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854" w:author="Guo, Shicheng" w:date="2018-06-14T08:58:00Z">
            <w:rPr/>
          </w:rPrChange>
        </w:rPr>
        <w:instrText xml:space="preserve"> HYPERLINK \l "_ENREF_42" \o "Limbach, 2016 #199" </w:instrText>
      </w:r>
      <w:r w:rsidR="00BE161A" w:rsidRPr="00BE161A">
        <w:rPr>
          <w:rFonts w:ascii="Arial" w:hAnsi="Arial" w:cs="Arial"/>
          <w:sz w:val="22"/>
          <w:rPrChange w:id="1855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856" w:author="Guo, Shicheng" w:date="2018-06-14T08:58:00Z">
            <w:rPr>
              <w:noProof/>
            </w:rPr>
          </w:rPrChange>
        </w:rPr>
        <w:t>42-44</w:t>
      </w:r>
      <w:r w:rsidR="00BE161A" w:rsidRPr="00BE161A">
        <w:rPr>
          <w:rFonts w:ascii="Arial" w:hAnsi="Arial" w:cs="Arial"/>
          <w:noProof/>
          <w:sz w:val="22"/>
          <w:rPrChange w:id="1857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858" w:author="Guo, Shicheng" w:date="2018-06-14T08:58:00Z">
            <w:rPr>
              <w:noProof/>
            </w:rPr>
          </w:rPrChange>
        </w:rPr>
        <w:t>]</w:t>
      </w:r>
      <w:r w:rsidR="002E796B" w:rsidRPr="00BE161A">
        <w:rPr>
          <w:rFonts w:ascii="Arial" w:hAnsi="Arial" w:cs="Arial"/>
          <w:sz w:val="22"/>
          <w:rPrChange w:id="1859" w:author="Guo, Shicheng" w:date="2018-06-14T08:58:00Z">
            <w:rPr/>
          </w:rPrChange>
        </w:rPr>
        <w:fldChar w:fldCharType="end"/>
      </w:r>
      <w:r w:rsidR="00691FE8" w:rsidRPr="00BE161A">
        <w:rPr>
          <w:rFonts w:ascii="Arial" w:hAnsi="Arial" w:cs="Arial"/>
          <w:sz w:val="22"/>
          <w:rPrChange w:id="1860" w:author="Guo, Shicheng" w:date="2018-06-14T08:58:00Z">
            <w:rPr/>
          </w:rPrChange>
        </w:rPr>
        <w:t>,</w:t>
      </w:r>
      <w:r w:rsidRPr="00BE161A">
        <w:rPr>
          <w:rFonts w:ascii="Arial" w:hAnsi="Arial" w:cs="Arial"/>
          <w:sz w:val="22"/>
          <w:rPrChange w:id="1861" w:author="Guo, Shicheng" w:date="2018-06-14T08:58:00Z">
            <w:rPr/>
          </w:rPrChange>
        </w:rPr>
        <w:t xml:space="preserve"> </w:t>
      </w:r>
      <w:r w:rsidR="00691FE8" w:rsidRPr="00BE161A">
        <w:rPr>
          <w:rFonts w:ascii="Arial" w:hAnsi="Arial" w:cs="Arial"/>
          <w:sz w:val="22"/>
          <w:rPrChange w:id="1862" w:author="Guo, Shicheng" w:date="2018-06-14T08:58:00Z">
            <w:rPr/>
          </w:rPrChange>
        </w:rPr>
        <w:t xml:space="preserve">while raw data of </w:t>
      </w:r>
      <w:proofErr w:type="spellStart"/>
      <w:r w:rsidR="00691FE8" w:rsidRPr="00BE161A">
        <w:rPr>
          <w:rFonts w:ascii="Arial" w:hAnsi="Arial" w:cs="Arial"/>
          <w:sz w:val="22"/>
          <w:rPrChange w:id="1863" w:author="Guo, Shicheng" w:date="2018-06-14T08:58:00Z">
            <w:rPr/>
          </w:rPrChange>
        </w:rPr>
        <w:t>SSc</w:t>
      </w:r>
      <w:proofErr w:type="spellEnd"/>
      <w:r w:rsidR="00691FE8" w:rsidRPr="00BE161A">
        <w:rPr>
          <w:rFonts w:ascii="Arial" w:hAnsi="Arial" w:cs="Arial"/>
          <w:sz w:val="22"/>
          <w:rPrChange w:id="1864" w:author="Guo, Shicheng" w:date="2018-06-14T08:58:00Z">
            <w:rPr/>
          </w:rPrChange>
        </w:rPr>
        <w:t xml:space="preserve"> patients and matched controls were sourced from our </w:t>
      </w:r>
      <w:r w:rsidR="00096AD0" w:rsidRPr="00BE161A">
        <w:rPr>
          <w:rFonts w:ascii="Arial" w:hAnsi="Arial" w:cs="Arial"/>
          <w:sz w:val="22"/>
          <w:rPrChange w:id="1865" w:author="Guo, Shicheng" w:date="2018-06-14T08:58:00Z">
            <w:rPr/>
          </w:rPrChange>
        </w:rPr>
        <w:t>own lab</w:t>
      </w:r>
      <w:r w:rsidR="00691FE8" w:rsidRPr="00BE161A">
        <w:rPr>
          <w:rFonts w:ascii="Arial" w:hAnsi="Arial" w:cs="Arial"/>
          <w:sz w:val="22"/>
          <w:rPrChange w:id="1866" w:author="Guo, Shicheng" w:date="2018-06-14T08:58:00Z">
            <w:rPr/>
          </w:rPrChange>
        </w:rPr>
        <w:t>. All data collected were based on Illumina Methylation-450 array platform.</w:t>
      </w:r>
      <w:r w:rsidR="00192B67" w:rsidRPr="00BE161A">
        <w:rPr>
          <w:rFonts w:ascii="Arial" w:hAnsi="Arial" w:cs="Arial"/>
          <w:sz w:val="22"/>
          <w:rPrChange w:id="1867" w:author="Guo, Shicheng" w:date="2018-06-14T08:58:00Z">
            <w:rPr/>
          </w:rPrChange>
        </w:rPr>
        <w:t xml:space="preserve"> The clinical and demographic information of the patients and healthy subjects </w:t>
      </w:r>
      <w:r w:rsidR="004B7ACC" w:rsidRPr="00BE161A">
        <w:rPr>
          <w:rFonts w:ascii="Arial" w:hAnsi="Arial" w:cs="Arial"/>
          <w:sz w:val="22"/>
          <w:rPrChange w:id="1868" w:author="Guo, Shicheng" w:date="2018-06-14T08:58:00Z">
            <w:rPr/>
          </w:rPrChange>
        </w:rPr>
        <w:t>are summarized in Table 1 and 2.</w:t>
      </w:r>
    </w:p>
    <w:p w:rsidR="003475CA" w:rsidRPr="00BE161A" w:rsidRDefault="00453D1A" w:rsidP="00F13336">
      <w:pPr>
        <w:rPr>
          <w:rFonts w:ascii="Arial" w:hAnsi="Arial" w:cs="Arial"/>
          <w:b/>
          <w:sz w:val="22"/>
          <w:rPrChange w:id="1869" w:author="Guo, Shicheng" w:date="2018-06-14T08:58:00Z">
            <w:rPr>
              <w:b/>
            </w:rPr>
          </w:rPrChange>
        </w:rPr>
      </w:pPr>
      <w:bookmarkStart w:id="1870" w:name="OLE_LINK83"/>
      <w:bookmarkStart w:id="1871" w:name="OLE_LINK84"/>
      <w:r w:rsidRPr="00BE161A">
        <w:rPr>
          <w:rFonts w:ascii="Arial" w:hAnsi="Arial" w:cs="Arial"/>
          <w:b/>
          <w:sz w:val="22"/>
          <w:rPrChange w:id="1872" w:author="Guo, Shicheng" w:date="2018-06-14T08:58:00Z">
            <w:rPr>
              <w:rFonts w:hint="eastAsia"/>
              <w:b/>
            </w:rPr>
          </w:rPrChange>
        </w:rPr>
        <w:t>Preprocessing of methylation data</w:t>
      </w:r>
    </w:p>
    <w:p w:rsidR="00453D1A" w:rsidRPr="00BE161A" w:rsidRDefault="00C30A2A" w:rsidP="00F13336">
      <w:pPr>
        <w:rPr>
          <w:rFonts w:ascii="Arial" w:hAnsi="Arial" w:cs="Arial"/>
          <w:sz w:val="22"/>
          <w:rPrChange w:id="1873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874" w:author="Guo, Shicheng" w:date="2018-06-14T08:58:00Z">
            <w:rPr>
              <w:rFonts w:hint="eastAsia"/>
            </w:rPr>
          </w:rPrChange>
        </w:rPr>
        <w:t xml:space="preserve">Initial </w:t>
      </w:r>
      <w:r w:rsidR="004E096F" w:rsidRPr="00BE161A">
        <w:rPr>
          <w:rFonts w:ascii="Arial" w:hAnsi="Arial" w:cs="Arial"/>
          <w:sz w:val="22"/>
          <w:rPrChange w:id="1875" w:author="Guo, Shicheng" w:date="2018-06-14T08:58:00Z">
            <w:rPr/>
          </w:rPrChange>
        </w:rPr>
        <w:t>quality control and preprocessing</w:t>
      </w:r>
      <w:r w:rsidR="00CB6D98" w:rsidRPr="00BE161A">
        <w:rPr>
          <w:rFonts w:ascii="Arial" w:hAnsi="Arial" w:cs="Arial"/>
          <w:sz w:val="22"/>
          <w:rPrChange w:id="1876" w:author="Guo, Shicheng" w:date="2018-06-14T08:58:00Z">
            <w:rPr/>
          </w:rPrChange>
        </w:rPr>
        <w:t xml:space="preserve"> of raw data </w:t>
      </w:r>
      <w:r w:rsidR="003131B0" w:rsidRPr="00BE161A">
        <w:rPr>
          <w:rFonts w:ascii="Arial" w:hAnsi="Arial" w:cs="Arial"/>
          <w:sz w:val="22"/>
          <w:rPrChange w:id="1877" w:author="Guo, Shicheng" w:date="2018-06-14T08:58:00Z">
            <w:rPr/>
          </w:rPrChange>
        </w:rPr>
        <w:t>in the form of IDAT files</w:t>
      </w:r>
      <w:r w:rsidR="004E096F" w:rsidRPr="00BE161A">
        <w:rPr>
          <w:rFonts w:ascii="Arial" w:hAnsi="Arial" w:cs="Arial"/>
          <w:sz w:val="22"/>
          <w:rPrChange w:id="1878" w:author="Guo, Shicheng" w:date="2018-06-14T08:58:00Z">
            <w:rPr/>
          </w:rPrChange>
        </w:rPr>
        <w:t xml:space="preserve"> were conducted in R</w:t>
      </w:r>
      <w:r w:rsidR="00202BA8" w:rsidRPr="00BE161A">
        <w:rPr>
          <w:rFonts w:ascii="Arial" w:hAnsi="Arial" w:cs="Arial"/>
          <w:sz w:val="22"/>
          <w:rPrChange w:id="1879" w:author="Guo, Shicheng" w:date="2018-06-14T08:58:00Z">
            <w:rPr/>
          </w:rPrChange>
        </w:rPr>
        <w:t xml:space="preserve"> </w:t>
      </w:r>
      <w:r w:rsidR="00202BA8" w:rsidRPr="00BE161A">
        <w:rPr>
          <w:rFonts w:ascii="Arial" w:hAnsi="Arial" w:cs="Arial"/>
          <w:sz w:val="22"/>
          <w:rPrChange w:id="1880" w:author="Guo, Shicheng" w:date="2018-06-14T08:58:00Z">
            <w:rPr/>
          </w:rPrChange>
        </w:rPr>
        <w:fldChar w:fldCharType="begin"/>
      </w:r>
      <w:r w:rsidR="004557BA" w:rsidRPr="00BE161A">
        <w:rPr>
          <w:rFonts w:ascii="Arial" w:hAnsi="Arial" w:cs="Arial"/>
          <w:sz w:val="22"/>
          <w:rPrChange w:id="1881" w:author="Guo, Shicheng" w:date="2018-06-14T08:58:00Z">
            <w:rPr/>
          </w:rPrChange>
        </w:rPr>
        <w:instrText xml:space="preserve"> ADDIN EN.CITE &lt;EndNote&gt;&lt;Cite&gt;&lt;Author&gt;Team&lt;/Author&gt;&lt;Year&gt;2013&lt;/Year&gt;&lt;RecNum&gt;202&lt;/RecNum&gt;&lt;DisplayText&gt;[45]&lt;/DisplayText&gt;&lt;record&gt;&lt;rec-number&gt;202&lt;/rec-number&gt;&lt;foreign-keys&gt;&lt;key app="EN" db-id="2eafdpvpcw9ppkewresx0eenxtpwae0ea955"&gt;202&lt;/key&gt;&lt;/foreign-keys&gt;&lt;ref-type name="Journal Article"&gt;17&lt;/ref-type&gt;&lt;contributors&gt;&lt;authors&gt;&lt;author&gt;Team, R Core&lt;/author&gt;&lt;/authors&gt;&lt;/contributors&gt;&lt;titles&gt;&lt;title&gt;R: A language and environment for statistical computing&lt;/title&gt;&lt;/titles&gt;&lt;dates&gt;&lt;year&gt;2013&lt;/year&gt;&lt;/dates&gt;&lt;urls&gt;&lt;/urls&gt;&lt;/record&gt;&lt;/Cite&gt;&lt;/EndNote&gt;</w:instrText>
      </w:r>
      <w:r w:rsidR="00202BA8" w:rsidRPr="00BE161A">
        <w:rPr>
          <w:rFonts w:ascii="Arial" w:hAnsi="Arial" w:cs="Arial"/>
          <w:sz w:val="22"/>
          <w:rPrChange w:id="1882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883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884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885" w:author="Guo, Shicheng" w:date="2018-06-14T08:58:00Z">
            <w:rPr/>
          </w:rPrChange>
        </w:rPr>
        <w:instrText xml:space="preserve"> HYPERLINK \l "_ENREF_45" \o "Team, 2013 #202" </w:instrText>
      </w:r>
      <w:r w:rsidR="00BE161A" w:rsidRPr="00BE161A">
        <w:rPr>
          <w:rFonts w:ascii="Arial" w:hAnsi="Arial" w:cs="Arial"/>
          <w:sz w:val="22"/>
          <w:rPrChange w:id="188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887" w:author="Guo, Shicheng" w:date="2018-06-14T08:58:00Z">
            <w:rPr>
              <w:noProof/>
            </w:rPr>
          </w:rPrChange>
        </w:rPr>
        <w:t>45</w:t>
      </w:r>
      <w:r w:rsidR="00BE161A" w:rsidRPr="00BE161A">
        <w:rPr>
          <w:rFonts w:ascii="Arial" w:hAnsi="Arial" w:cs="Arial"/>
          <w:noProof/>
          <w:sz w:val="22"/>
          <w:rPrChange w:id="1888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889" w:author="Guo, Shicheng" w:date="2018-06-14T08:58:00Z">
            <w:rPr>
              <w:noProof/>
            </w:rPr>
          </w:rPrChange>
        </w:rPr>
        <w:t>]</w:t>
      </w:r>
      <w:r w:rsidR="00202BA8" w:rsidRPr="00BE161A">
        <w:rPr>
          <w:rFonts w:ascii="Arial" w:hAnsi="Arial" w:cs="Arial"/>
          <w:sz w:val="22"/>
          <w:rPrChange w:id="1890" w:author="Guo, Shicheng" w:date="2018-06-14T08:58:00Z">
            <w:rPr/>
          </w:rPrChange>
        </w:rPr>
        <w:fldChar w:fldCharType="end"/>
      </w:r>
      <w:r w:rsidR="00576262" w:rsidRPr="00BE161A">
        <w:rPr>
          <w:rFonts w:ascii="Arial" w:hAnsi="Arial" w:cs="Arial"/>
          <w:sz w:val="22"/>
          <w:rPrChange w:id="1891" w:author="Guo, Shicheng" w:date="2018-06-14T08:58:00Z">
            <w:rPr/>
          </w:rPrChange>
        </w:rPr>
        <w:t xml:space="preserve"> with the Bioconductor package </w:t>
      </w:r>
      <w:proofErr w:type="spellStart"/>
      <w:r w:rsidR="00576262" w:rsidRPr="00BE161A">
        <w:rPr>
          <w:rFonts w:ascii="Arial" w:hAnsi="Arial" w:cs="Arial"/>
          <w:sz w:val="22"/>
          <w:rPrChange w:id="1892" w:author="Guo, Shicheng" w:date="2018-06-14T08:58:00Z">
            <w:rPr/>
          </w:rPrChange>
        </w:rPr>
        <w:t>RnBeads</w:t>
      </w:r>
      <w:proofErr w:type="spellEnd"/>
      <w:r w:rsidR="00576262" w:rsidRPr="00BE161A">
        <w:rPr>
          <w:rFonts w:ascii="Arial" w:hAnsi="Arial" w:cs="Arial"/>
          <w:sz w:val="22"/>
          <w:rPrChange w:id="1893" w:author="Guo, Shicheng" w:date="2018-06-14T08:58:00Z">
            <w:rPr/>
          </w:rPrChange>
        </w:rPr>
        <w:t xml:space="preserve"> </w:t>
      </w:r>
      <w:r w:rsidR="00202BA8" w:rsidRPr="00BE161A">
        <w:rPr>
          <w:rFonts w:ascii="Arial" w:hAnsi="Arial" w:cs="Arial"/>
          <w:sz w:val="22"/>
          <w:rPrChange w:id="1894" w:author="Guo, Shicheng" w:date="2018-06-14T08:58:00Z">
            <w:rPr/>
          </w:rPrChange>
        </w:rPr>
        <w:fldChar w:fldCharType="begin"/>
      </w:r>
      <w:r w:rsidR="004557BA" w:rsidRPr="00BE161A">
        <w:rPr>
          <w:rFonts w:ascii="Arial" w:hAnsi="Arial" w:cs="Arial"/>
          <w:sz w:val="22"/>
          <w:rPrChange w:id="1895" w:author="Guo, Shicheng" w:date="2018-06-14T08:58:00Z">
            <w:rPr/>
          </w:rPrChange>
        </w:rPr>
        <w:instrText xml:space="preserve"> ADDIN EN.CITE &lt;EndNote&gt;&lt;Cite&gt;&lt;Author&gt;Assenov&lt;/Author&gt;&lt;Year&gt;2014&lt;/Year&gt;&lt;RecNum&gt;203&lt;/RecNum&gt;&lt;DisplayText&gt;[46]&lt;/DisplayText&gt;&lt;record&gt;&lt;rec-number&gt;203&lt;/rec-number&gt;&lt;foreign-keys&gt;&lt;key app="EN" db-id="2eafdpvpcw9ppkewresx0eenxtpwae0ea955"&gt;203&lt;/key&gt;&lt;/foreign-keys&gt;&lt;ref-type name="Journal Article"&gt;17&lt;/ref-type&gt;&lt;contributors&gt;&lt;authors&gt;&lt;author&gt;Assenov, Y.&lt;/author&gt;&lt;author&gt;Muller, F.&lt;/author&gt;&lt;author&gt;Lutsik, P.&lt;/author&gt;&lt;author&gt;Walter, J.&lt;/author&gt;&lt;author&gt;Lengauer, T.&lt;/author&gt;&lt;author&gt;Bock, C.&lt;/author&gt;&lt;/authors&gt;&lt;/contributors&gt;&lt;auth-address&gt;Max Planck Institute for Informatics, Saarbrucken, Germany.&amp;#xD;Department of Genetics/Epigenetics, Saarland University, Saarbrucken, Germany.&amp;#xD;CeMM Research Center for Molecular Medicine of the Austrian Academy of Sciences, Vienna, Austria.&amp;#xD;Department of Laboratory Medicine, Medical University of Vienna, Vienna, Austria.&lt;/auth-address&gt;&lt;titles&gt;&lt;title&gt;Comprehensive analysis of DNA methylation data with RnBeads&lt;/title&gt;&lt;secondary-title&gt;Nat Methods&lt;/secondary-title&gt;&lt;alt-title&gt;Nature methods&lt;/alt-title&gt;&lt;/titles&gt;&lt;periodical&gt;&lt;full-title&gt;Nat Methods&lt;/full-title&gt;&lt;abbr-1&gt;Nature methods&lt;/abbr-1&gt;&lt;/periodical&gt;&lt;alt-periodical&gt;&lt;full-title&gt;Nat Methods&lt;/full-title&gt;&lt;abbr-1&gt;Nature methods&lt;/abbr-1&gt;&lt;/alt-periodical&gt;&lt;pages&gt;1138-1140&lt;/pages&gt;&lt;volume&gt;11&lt;/volume&gt;&lt;number&gt;11&lt;/number&gt;&lt;keywords&gt;&lt;keyword&gt;Base Sequence&lt;/keyword&gt;&lt;keyword&gt;DNA/*chemistry&lt;/keyword&gt;&lt;keyword&gt;*DNA Methylation&lt;/keyword&gt;&lt;keyword&gt;*Epigenesis, Genetic&lt;/keyword&gt;&lt;keyword&gt;*Genome, Human&lt;/keyword&gt;&lt;keyword&gt;Humans&lt;/keyword&gt;&lt;keyword&gt;Sequence Analysis, DNA/methods&lt;/keyword&gt;&lt;keyword&gt;*Software&lt;/keyword&gt;&lt;keyword&gt;Sulfites/chemistry&lt;/keyword&gt;&lt;/keywords&gt;&lt;dates&gt;&lt;year&gt;2014&lt;/year&gt;&lt;pub-dates&gt;&lt;date&gt;Nov&lt;/date&gt;&lt;/pub-dates&gt;&lt;/dates&gt;&lt;isbn&gt;1548-7105 (Electronic)&amp;#xD;1548-7091 (Linking)&lt;/isbn&gt;&lt;accession-num&gt;25262207&lt;/accession-num&gt;&lt;urls&gt;&lt;related-urls&gt;&lt;url&gt;http://www.ncbi.nlm.nih.gov/pubmed/25262207&lt;/url&gt;&lt;/related-urls&gt;&lt;/urls&gt;&lt;custom2&gt;4216143&lt;/custom2&gt;&lt;electronic-resource-num&gt;10.1038/nmeth.3115&lt;/electronic-resource-num&gt;&lt;/record&gt;&lt;/Cite&gt;&lt;/EndNote&gt;</w:instrText>
      </w:r>
      <w:r w:rsidR="00202BA8" w:rsidRPr="00BE161A">
        <w:rPr>
          <w:rFonts w:ascii="Arial" w:hAnsi="Arial" w:cs="Arial"/>
          <w:sz w:val="22"/>
          <w:rPrChange w:id="1896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897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898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899" w:author="Guo, Shicheng" w:date="2018-06-14T08:58:00Z">
            <w:rPr/>
          </w:rPrChange>
        </w:rPr>
        <w:instrText xml:space="preserve"> HYPERLINK \l "_ENREF_46" \o "Assenov, 2014 #203" </w:instrText>
      </w:r>
      <w:r w:rsidR="00BE161A" w:rsidRPr="00BE161A">
        <w:rPr>
          <w:rFonts w:ascii="Arial" w:hAnsi="Arial" w:cs="Arial"/>
          <w:sz w:val="22"/>
          <w:rPrChange w:id="1900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901" w:author="Guo, Shicheng" w:date="2018-06-14T08:58:00Z">
            <w:rPr>
              <w:noProof/>
            </w:rPr>
          </w:rPrChange>
        </w:rPr>
        <w:t>46</w:t>
      </w:r>
      <w:r w:rsidR="00BE161A" w:rsidRPr="00BE161A">
        <w:rPr>
          <w:rFonts w:ascii="Arial" w:hAnsi="Arial" w:cs="Arial"/>
          <w:noProof/>
          <w:sz w:val="22"/>
          <w:rPrChange w:id="1902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903" w:author="Guo, Shicheng" w:date="2018-06-14T08:58:00Z">
            <w:rPr>
              <w:noProof/>
            </w:rPr>
          </w:rPrChange>
        </w:rPr>
        <w:t>]</w:t>
      </w:r>
      <w:r w:rsidR="00202BA8" w:rsidRPr="00BE161A">
        <w:rPr>
          <w:rFonts w:ascii="Arial" w:hAnsi="Arial" w:cs="Arial"/>
          <w:sz w:val="22"/>
          <w:rPrChange w:id="1904" w:author="Guo, Shicheng" w:date="2018-06-14T08:58:00Z">
            <w:rPr/>
          </w:rPrChange>
        </w:rPr>
        <w:fldChar w:fldCharType="end"/>
      </w:r>
      <w:r w:rsidR="003131B0" w:rsidRPr="00BE161A">
        <w:rPr>
          <w:rFonts w:ascii="Arial" w:hAnsi="Arial" w:cs="Arial"/>
          <w:sz w:val="22"/>
          <w:rPrChange w:id="1905" w:author="Guo, Shicheng" w:date="2018-06-14T08:58:00Z">
            <w:rPr/>
          </w:rPrChange>
        </w:rPr>
        <w:t xml:space="preserve">. </w:t>
      </w:r>
      <w:r w:rsidR="00B57BFB" w:rsidRPr="00BE161A">
        <w:rPr>
          <w:rFonts w:ascii="Arial" w:hAnsi="Arial" w:cs="Arial"/>
          <w:sz w:val="22"/>
          <w:rPrChange w:id="1906" w:author="Guo, Shicheng" w:date="2018-06-14T08:58:00Z">
            <w:rPr/>
          </w:rPrChange>
        </w:rPr>
        <w:t xml:space="preserve">Probes whose last 3 bases of the target sequence overlap with SNP </w:t>
      </w:r>
      <w:r w:rsidR="004C0E2B" w:rsidRPr="00BE161A">
        <w:rPr>
          <w:rFonts w:ascii="Arial" w:hAnsi="Arial" w:cs="Arial"/>
          <w:sz w:val="22"/>
          <w:rPrChange w:id="1907" w:author="Guo, Shicheng" w:date="2018-06-14T08:58:00Z">
            <w:rPr/>
          </w:rPrChange>
        </w:rPr>
        <w:t xml:space="preserve">and </w:t>
      </w:r>
      <w:r w:rsidR="00FC4899" w:rsidRPr="00BE161A">
        <w:rPr>
          <w:rFonts w:ascii="Arial" w:hAnsi="Arial" w:cs="Arial"/>
          <w:sz w:val="22"/>
          <w:rPrChange w:id="1908" w:author="Guo, Shicheng" w:date="2018-06-14T08:58:00Z">
            <w:rPr/>
          </w:rPrChange>
        </w:rPr>
        <w:t>cross-hybridizing</w:t>
      </w:r>
      <w:r w:rsidR="004C0E2B" w:rsidRPr="00BE161A">
        <w:rPr>
          <w:rFonts w:ascii="Arial" w:hAnsi="Arial" w:cs="Arial"/>
          <w:sz w:val="22"/>
          <w:rPrChange w:id="1909" w:author="Guo, Shicheng" w:date="2018-06-14T08:58:00Z">
            <w:rPr/>
          </w:rPrChange>
        </w:rPr>
        <w:t xml:space="preserve"> probes whose sequence maps to multiple genomic coordinates </w:t>
      </w:r>
      <w:r w:rsidR="00B57BFB" w:rsidRPr="00BE161A">
        <w:rPr>
          <w:rFonts w:ascii="Arial" w:hAnsi="Arial" w:cs="Arial"/>
          <w:sz w:val="22"/>
          <w:rPrChange w:id="1910" w:author="Guo, Shicheng" w:date="2018-06-14T08:58:00Z">
            <w:rPr/>
          </w:rPrChange>
        </w:rPr>
        <w:t>were re</w:t>
      </w:r>
      <w:r w:rsidR="004C0E2B" w:rsidRPr="00BE161A">
        <w:rPr>
          <w:rFonts w:ascii="Arial" w:hAnsi="Arial" w:cs="Arial"/>
          <w:sz w:val="22"/>
          <w:rPrChange w:id="1911" w:author="Guo, Shicheng" w:date="2018-06-14T08:58:00Z">
            <w:rPr/>
          </w:rPrChange>
        </w:rPr>
        <w:t xml:space="preserve">moved before further analysis. </w:t>
      </w:r>
      <w:r w:rsidR="00FA4DB9" w:rsidRPr="00BE161A">
        <w:rPr>
          <w:rFonts w:ascii="Arial" w:hAnsi="Arial" w:cs="Arial"/>
          <w:sz w:val="22"/>
          <w:rPrChange w:id="1912" w:author="Guo, Shicheng" w:date="2018-06-14T08:58:00Z">
            <w:rPr/>
          </w:rPrChange>
        </w:rPr>
        <w:t>“</w:t>
      </w:r>
      <w:proofErr w:type="spellStart"/>
      <w:r w:rsidR="00FA4DB9" w:rsidRPr="00BE161A">
        <w:rPr>
          <w:rFonts w:ascii="Arial" w:hAnsi="Arial" w:cs="Arial"/>
          <w:sz w:val="22"/>
          <w:rPrChange w:id="1913" w:author="Guo, Shicheng" w:date="2018-06-14T08:58:00Z">
            <w:rPr/>
          </w:rPrChange>
        </w:rPr>
        <w:t>Greedycut</w:t>
      </w:r>
      <w:proofErr w:type="spellEnd"/>
      <w:r w:rsidR="00FA4DB9" w:rsidRPr="00BE161A">
        <w:rPr>
          <w:rFonts w:ascii="Arial" w:hAnsi="Arial" w:cs="Arial"/>
          <w:sz w:val="22"/>
          <w:rPrChange w:id="1914" w:author="Guo, Shicheng" w:date="2018-06-14T08:58:00Z">
            <w:rPr/>
          </w:rPrChange>
        </w:rPr>
        <w:t>” procedure was conducted to filter out the probes with a detection p-value &gt;0.01</w:t>
      </w:r>
      <w:r w:rsidR="00FC4899" w:rsidRPr="00BE161A">
        <w:rPr>
          <w:rFonts w:ascii="Arial" w:hAnsi="Arial" w:cs="Arial"/>
          <w:sz w:val="22"/>
          <w:rPrChange w:id="1915" w:author="Guo, Shicheng" w:date="2018-06-14T08:58:00Z">
            <w:rPr/>
          </w:rPrChange>
        </w:rPr>
        <w:t xml:space="preserve"> in any of the samples. In addition, probes located on sex chromosomes and probes </w:t>
      </w:r>
      <w:r w:rsidR="00E72C08" w:rsidRPr="00BE161A">
        <w:rPr>
          <w:rFonts w:ascii="Arial" w:hAnsi="Arial" w:cs="Arial"/>
          <w:sz w:val="22"/>
          <w:rPrChange w:id="1916" w:author="Guo, Shicheng" w:date="2018-06-14T08:58:00Z">
            <w:rPr/>
          </w:rPrChange>
        </w:rPr>
        <w:t>with many missing values were also filtered out.</w:t>
      </w:r>
      <w:r w:rsidR="006B5430" w:rsidRPr="00BE161A">
        <w:rPr>
          <w:rFonts w:ascii="Arial" w:hAnsi="Arial" w:cs="Arial"/>
          <w:sz w:val="22"/>
          <w:rPrChange w:id="1917" w:author="Guo, Shicheng" w:date="2018-06-14T08:58:00Z">
            <w:rPr/>
          </w:rPrChange>
        </w:rPr>
        <w:t xml:space="preserve"> Then, “noob” method was used to perform background subtraction. </w:t>
      </w:r>
      <w:r w:rsidR="009274E4" w:rsidRPr="00BE161A">
        <w:rPr>
          <w:rFonts w:ascii="Arial" w:hAnsi="Arial" w:cs="Arial"/>
          <w:sz w:val="22"/>
          <w:rPrChange w:id="1918" w:author="Guo, Shicheng" w:date="2018-06-14T08:58:00Z">
            <w:rPr/>
          </w:rPrChange>
        </w:rPr>
        <w:t xml:space="preserve">Finally, beta-mixture quantile normalization (BMIQ) of the methylation beta values </w:t>
      </w:r>
      <w:proofErr w:type="gramStart"/>
      <w:r w:rsidR="009274E4" w:rsidRPr="00BE161A">
        <w:rPr>
          <w:rFonts w:ascii="Arial" w:hAnsi="Arial" w:cs="Arial"/>
          <w:sz w:val="22"/>
          <w:rPrChange w:id="1919" w:author="Guo, Shicheng" w:date="2018-06-14T08:58:00Z">
            <w:rPr/>
          </w:rPrChange>
        </w:rPr>
        <w:t>were</w:t>
      </w:r>
      <w:proofErr w:type="gramEnd"/>
      <w:r w:rsidR="009274E4" w:rsidRPr="00BE161A">
        <w:rPr>
          <w:rFonts w:ascii="Arial" w:hAnsi="Arial" w:cs="Arial"/>
          <w:sz w:val="22"/>
          <w:rPrChange w:id="1920" w:author="Guo, Shicheng" w:date="2018-06-14T08:58:00Z">
            <w:rPr/>
          </w:rPrChange>
        </w:rPr>
        <w:t xml:space="preserve"> conducted to adjust </w:t>
      </w:r>
      <w:r w:rsidR="00E54D48" w:rsidRPr="00BE161A">
        <w:rPr>
          <w:rFonts w:ascii="Arial" w:hAnsi="Arial" w:cs="Arial"/>
          <w:sz w:val="22"/>
          <w:rPrChange w:id="1921" w:author="Guo, Shicheng" w:date="2018-06-14T08:58:00Z">
            <w:rPr/>
          </w:rPrChange>
        </w:rPr>
        <w:t>the deviation caused by different types of probes (type I and type II).</w:t>
      </w:r>
    </w:p>
    <w:bookmarkEnd w:id="1870"/>
    <w:bookmarkEnd w:id="1871"/>
    <w:p w:rsidR="004D49A1" w:rsidRPr="00BE161A" w:rsidRDefault="004D49A1" w:rsidP="00F13336">
      <w:pPr>
        <w:rPr>
          <w:rFonts w:ascii="Arial" w:hAnsi="Arial" w:cs="Arial"/>
          <w:b/>
          <w:sz w:val="22"/>
          <w:rPrChange w:id="1922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1923" w:author="Guo, Shicheng" w:date="2018-06-14T08:58:00Z">
            <w:rPr>
              <w:b/>
            </w:rPr>
          </w:rPrChange>
        </w:rPr>
        <w:t xml:space="preserve">Data </w:t>
      </w:r>
      <w:r w:rsidR="00CC2D79" w:rsidRPr="00BE161A">
        <w:rPr>
          <w:rFonts w:ascii="Arial" w:hAnsi="Arial" w:cs="Arial"/>
          <w:b/>
          <w:sz w:val="22"/>
          <w:rPrChange w:id="1924" w:author="Guo, Shicheng" w:date="2018-06-14T08:58:00Z">
            <w:rPr>
              <w:b/>
            </w:rPr>
          </w:rPrChange>
        </w:rPr>
        <w:t>integration</w:t>
      </w:r>
      <w:r w:rsidR="00B94F8F" w:rsidRPr="00BE161A">
        <w:rPr>
          <w:rFonts w:ascii="Arial" w:hAnsi="Arial" w:cs="Arial"/>
          <w:b/>
          <w:sz w:val="22"/>
          <w:rPrChange w:id="1925" w:author="Guo, Shicheng" w:date="2018-06-14T08:58:00Z">
            <w:rPr>
              <w:b/>
            </w:rPr>
          </w:rPrChange>
        </w:rPr>
        <w:t xml:space="preserve"> and batch normalization</w:t>
      </w:r>
    </w:p>
    <w:p w:rsidR="00CC2D79" w:rsidRPr="00BE161A" w:rsidRDefault="00CC2D79" w:rsidP="00AA2DC9">
      <w:pPr>
        <w:rPr>
          <w:rFonts w:ascii="Arial" w:hAnsi="Arial" w:cs="Arial"/>
          <w:sz w:val="22"/>
          <w:rPrChange w:id="1926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927" w:author="Guo, Shicheng" w:date="2018-06-14T08:58:00Z">
            <w:rPr/>
          </w:rPrChange>
        </w:rPr>
        <w:t xml:space="preserve">Preprocessed data of </w:t>
      </w:r>
      <w:r w:rsidR="00D41451" w:rsidRPr="00BE161A">
        <w:rPr>
          <w:rFonts w:ascii="Arial" w:hAnsi="Arial" w:cs="Arial"/>
          <w:sz w:val="22"/>
          <w:rPrChange w:id="1928" w:author="Guo, Shicheng" w:date="2018-06-14T08:58:00Z">
            <w:rPr/>
          </w:rPrChange>
        </w:rPr>
        <w:t xml:space="preserve">the diseases were </w:t>
      </w:r>
      <w:r w:rsidR="00DF21F9" w:rsidRPr="00BE161A">
        <w:rPr>
          <w:rFonts w:ascii="Arial" w:hAnsi="Arial" w:cs="Arial"/>
          <w:sz w:val="22"/>
          <w:rPrChange w:id="1929" w:author="Guo, Shicheng" w:date="2018-06-14T08:58:00Z">
            <w:rPr/>
          </w:rPrChange>
        </w:rPr>
        <w:t xml:space="preserve">adjusted to the </w:t>
      </w:r>
      <w:r w:rsidR="007C459C" w:rsidRPr="00BE161A">
        <w:rPr>
          <w:rFonts w:ascii="Arial" w:hAnsi="Arial" w:cs="Arial"/>
          <w:sz w:val="22"/>
          <w:rPrChange w:id="1930" w:author="Guo, Shicheng" w:date="2018-06-14T08:58:00Z">
            <w:rPr/>
          </w:rPrChange>
        </w:rPr>
        <w:t>unified</w:t>
      </w:r>
      <w:r w:rsidR="00DF21F9" w:rsidRPr="00BE161A">
        <w:rPr>
          <w:rFonts w:ascii="Arial" w:hAnsi="Arial" w:cs="Arial"/>
          <w:sz w:val="22"/>
          <w:rPrChange w:id="1931" w:author="Guo, Shicheng" w:date="2018-06-14T08:58:00Z">
            <w:rPr/>
          </w:rPrChange>
        </w:rPr>
        <w:t xml:space="preserve"> format</w:t>
      </w:r>
      <w:r w:rsidR="007C459C" w:rsidRPr="00BE161A">
        <w:rPr>
          <w:rFonts w:ascii="Arial" w:hAnsi="Arial" w:cs="Arial"/>
          <w:sz w:val="22"/>
          <w:rPrChange w:id="1932" w:author="Guo, Shicheng" w:date="2018-06-14T08:58:00Z">
            <w:rPr/>
          </w:rPrChange>
        </w:rPr>
        <w:t xml:space="preserve">. </w:t>
      </w:r>
      <w:r w:rsidR="00400986" w:rsidRPr="00BE161A">
        <w:rPr>
          <w:rFonts w:ascii="Arial" w:hAnsi="Arial" w:cs="Arial"/>
          <w:sz w:val="22"/>
          <w:rPrChange w:id="1933" w:author="Guo, Shicheng" w:date="2018-06-14T08:58:00Z">
            <w:rPr/>
          </w:rPrChange>
        </w:rPr>
        <w:t xml:space="preserve">Methylation beta values of samples from multiple diseases were </w:t>
      </w:r>
      <w:r w:rsidR="00D328B9" w:rsidRPr="00BE161A">
        <w:rPr>
          <w:rFonts w:ascii="Arial" w:hAnsi="Arial" w:cs="Arial"/>
          <w:sz w:val="22"/>
          <w:rPrChange w:id="1934" w:author="Guo, Shicheng" w:date="2018-06-14T08:58:00Z">
            <w:rPr/>
          </w:rPrChange>
        </w:rPr>
        <w:t xml:space="preserve">then </w:t>
      </w:r>
      <w:r w:rsidR="00400986" w:rsidRPr="00BE161A">
        <w:rPr>
          <w:rFonts w:ascii="Arial" w:hAnsi="Arial" w:cs="Arial"/>
          <w:sz w:val="22"/>
          <w:rPrChange w:id="1935" w:author="Guo, Shicheng" w:date="2018-06-14T08:58:00Z">
            <w:rPr/>
          </w:rPrChange>
        </w:rPr>
        <w:t xml:space="preserve">integrated together </w:t>
      </w:r>
      <w:r w:rsidR="003045A4" w:rsidRPr="00BE161A">
        <w:rPr>
          <w:rFonts w:ascii="Arial" w:hAnsi="Arial" w:cs="Arial"/>
          <w:sz w:val="22"/>
          <w:rPrChange w:id="1936" w:author="Guo, Shicheng" w:date="2018-06-14T08:58:00Z">
            <w:rPr/>
          </w:rPrChange>
        </w:rPr>
        <w:t>in both CD4+ and CD8+ sample subset</w:t>
      </w:r>
      <w:r w:rsidR="00367B33" w:rsidRPr="00BE161A">
        <w:rPr>
          <w:rFonts w:ascii="Arial" w:hAnsi="Arial" w:cs="Arial"/>
          <w:sz w:val="22"/>
          <w:rPrChange w:id="1937" w:author="Guo, Shicheng" w:date="2018-06-14T08:58:00Z">
            <w:rPr/>
          </w:rPrChange>
        </w:rPr>
        <w:t xml:space="preserve">. </w:t>
      </w:r>
      <w:r w:rsidR="00DE4C98" w:rsidRPr="00BE161A">
        <w:rPr>
          <w:rFonts w:ascii="Arial" w:hAnsi="Arial" w:cs="Arial"/>
          <w:sz w:val="22"/>
          <w:rPrChange w:id="1938" w:author="Guo, Shicheng" w:date="2018-06-14T08:58:00Z">
            <w:rPr/>
          </w:rPrChange>
        </w:rPr>
        <w:t xml:space="preserve">Batch </w:t>
      </w:r>
      <w:r w:rsidR="00D01D03" w:rsidRPr="00BE161A">
        <w:rPr>
          <w:rFonts w:ascii="Arial" w:hAnsi="Arial" w:cs="Arial"/>
          <w:sz w:val="22"/>
          <w:rPrChange w:id="1939" w:author="Guo, Shicheng" w:date="2018-06-14T08:58:00Z">
            <w:rPr/>
          </w:rPrChange>
        </w:rPr>
        <w:t>normalization was conducted with the SVA package</w:t>
      </w:r>
      <w:r w:rsidR="00AA2DC9" w:rsidRPr="00BE161A">
        <w:rPr>
          <w:rFonts w:ascii="Arial" w:hAnsi="Arial" w:cs="Arial"/>
          <w:sz w:val="22"/>
          <w:rPrChange w:id="1940" w:author="Guo, Shicheng" w:date="2018-06-14T08:58:00Z">
            <w:rPr/>
          </w:rPrChange>
        </w:rPr>
        <w:t xml:space="preserve"> </w:t>
      </w:r>
      <w:r w:rsidR="00202BA8" w:rsidRPr="00BE161A">
        <w:rPr>
          <w:rFonts w:ascii="Arial" w:hAnsi="Arial" w:cs="Arial"/>
          <w:sz w:val="22"/>
          <w:rPrChange w:id="1941" w:author="Guo, Shicheng" w:date="2018-06-14T08:58:00Z">
            <w:rPr/>
          </w:rPrChange>
        </w:rPr>
        <w:fldChar w:fldCharType="begin"/>
      </w:r>
      <w:r w:rsidR="004557BA" w:rsidRPr="00BE161A">
        <w:rPr>
          <w:rFonts w:ascii="Arial" w:hAnsi="Arial" w:cs="Arial"/>
          <w:sz w:val="22"/>
          <w:rPrChange w:id="1942" w:author="Guo, Shicheng" w:date="2018-06-14T08:58:00Z">
            <w:rPr/>
          </w:rPrChange>
        </w:rPr>
        <w:instrText xml:space="preserve"> ADDIN EN.CITE &lt;EndNote&gt;&lt;Cite&gt;&lt;Author&gt;Leek&lt;/Author&gt;&lt;Year&gt;2012&lt;/Year&gt;&lt;RecNum&gt;206&lt;/RecNum&gt;&lt;DisplayText&gt;[47]&lt;/DisplayText&gt;&lt;record&gt;&lt;rec-number&gt;206&lt;/rec-number&gt;&lt;foreign-keys&gt;&lt;key app="EN" db-id="2eafdpvpcw9ppkewresx0eenxtpwae0ea955"&gt;206&lt;/key&gt;&lt;/foreign-keys&gt;&lt;ref-type name="Journal Article"&gt;17&lt;/ref-type&gt;&lt;contributors&gt;&lt;authors&gt;&lt;author&gt;Leek, J. T.&lt;/author&gt;&lt;author&gt;Johnson, W. E.&lt;/author&gt;&lt;author&gt;Parker, H. S.&lt;/author&gt;&lt;author&gt;Jaffe, A. E.&lt;/author&gt;&lt;author&gt;Storey, J. D.&lt;/author&gt;&lt;/authors&gt;&lt;/contributors&gt;&lt;auth-address&gt;Department of Biostatistics, JHU Bloomberg School of Public Health, Baltimore, MD, USA. jleek@jhsph.edu&lt;/auth-address&gt;&lt;titles&gt;&lt;title&gt;The sva package for removing batch effects and other unwanted variation in high-throughput experiments&lt;/title&gt;&lt;secondary-title&gt;Bioinformatics&lt;/secondary-title&gt;&lt;alt-title&gt;Bioinformatics&lt;/alt-title&gt;&lt;/titles&gt;&lt;periodical&gt;&lt;full-title&gt;Bioinformatics&lt;/full-title&gt;&lt;abbr-1&gt;Bioinformatics&lt;/abbr-1&gt;&lt;/periodical&gt;&lt;alt-periodical&gt;&lt;full-title&gt;Bioinformatics&lt;/full-title&gt;&lt;abbr-1&gt;Bioinformatics&lt;/abbr-1&gt;&lt;/alt-periodical&gt;&lt;pages&gt;882-3&lt;/pages&gt;&lt;volume&gt;28&lt;/volume&gt;&lt;number&gt;6&lt;/number&gt;&lt;keywords&gt;&lt;keyword&gt;Gene Expression Profiling&lt;/keyword&gt;&lt;keyword&gt;Genomics&lt;/keyword&gt;&lt;keyword&gt;High-Throughput Nucleotide Sequencing&lt;/keyword&gt;&lt;keyword&gt;Humans&lt;/keyword&gt;&lt;keyword&gt;Regression Analysis&lt;/keyword&gt;&lt;keyword&gt;*Software&lt;/keyword&gt;&lt;keyword&gt;Urinary Bladder Neoplasms/genetics&lt;/keyword&gt;&lt;/keywords&gt;&lt;dates&gt;&lt;year&gt;2012&lt;/year&gt;&lt;pub-dates&gt;&lt;date&gt;Mar 15&lt;/date&gt;&lt;/pub-dates&gt;&lt;/dates&gt;&lt;isbn&gt;1367-4811 (Electronic)&amp;#xD;1367-4803 (Linking)&lt;/isbn&gt;&lt;accession-num&gt;22257669&lt;/accession-num&gt;&lt;urls&gt;&lt;related-urls&gt;&lt;url&gt;http://www.ncbi.nlm.nih.gov/pubmed/22257669&lt;/url&gt;&lt;/related-urls&gt;&lt;/urls&gt;&lt;custom2&gt;3307112&lt;/custom2&gt;&lt;electronic-resource-num&gt;10.1093/bioinformatics/bts034&lt;/electronic-resource-num&gt;&lt;/record&gt;&lt;/Cite&gt;&lt;/EndNote&gt;</w:instrText>
      </w:r>
      <w:r w:rsidR="00202BA8" w:rsidRPr="00BE161A">
        <w:rPr>
          <w:rFonts w:ascii="Arial" w:hAnsi="Arial" w:cs="Arial"/>
          <w:sz w:val="22"/>
          <w:rPrChange w:id="1943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944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945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946" w:author="Guo, Shicheng" w:date="2018-06-14T08:58:00Z">
            <w:rPr/>
          </w:rPrChange>
        </w:rPr>
        <w:instrText xml:space="preserve"> HYPERLINK \l "_ENREF_47" \o "Leek, 2012 #206" </w:instrText>
      </w:r>
      <w:r w:rsidR="00BE161A" w:rsidRPr="00BE161A">
        <w:rPr>
          <w:rFonts w:ascii="Arial" w:hAnsi="Arial" w:cs="Arial"/>
          <w:sz w:val="22"/>
          <w:rPrChange w:id="1947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948" w:author="Guo, Shicheng" w:date="2018-06-14T08:58:00Z">
            <w:rPr>
              <w:noProof/>
            </w:rPr>
          </w:rPrChange>
        </w:rPr>
        <w:t>47</w:t>
      </w:r>
      <w:r w:rsidR="00BE161A" w:rsidRPr="00BE161A">
        <w:rPr>
          <w:rFonts w:ascii="Arial" w:hAnsi="Arial" w:cs="Arial"/>
          <w:noProof/>
          <w:sz w:val="22"/>
          <w:rPrChange w:id="1949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950" w:author="Guo, Shicheng" w:date="2018-06-14T08:58:00Z">
            <w:rPr>
              <w:noProof/>
            </w:rPr>
          </w:rPrChange>
        </w:rPr>
        <w:t>]</w:t>
      </w:r>
      <w:r w:rsidR="00202BA8" w:rsidRPr="00BE161A">
        <w:rPr>
          <w:rFonts w:ascii="Arial" w:hAnsi="Arial" w:cs="Arial"/>
          <w:sz w:val="22"/>
          <w:rPrChange w:id="1951" w:author="Guo, Shicheng" w:date="2018-06-14T08:58:00Z">
            <w:rPr/>
          </w:rPrChange>
        </w:rPr>
        <w:fldChar w:fldCharType="end"/>
      </w:r>
      <w:r w:rsidR="00AA2DC9" w:rsidRPr="00BE161A">
        <w:rPr>
          <w:rFonts w:ascii="Arial" w:hAnsi="Arial" w:cs="Arial"/>
          <w:sz w:val="22"/>
          <w:rPrChange w:id="1952" w:author="Guo, Shicheng" w:date="2018-06-14T08:58:00Z">
            <w:rPr/>
          </w:rPrChange>
        </w:rPr>
        <w:t xml:space="preserve"> to remove batch effect among arrays used for samples of different diseases.</w:t>
      </w:r>
    </w:p>
    <w:p w:rsidR="00FB3332" w:rsidRPr="00BE161A" w:rsidRDefault="00FB3332" w:rsidP="00AA2DC9">
      <w:pPr>
        <w:rPr>
          <w:rFonts w:ascii="Arial" w:hAnsi="Arial" w:cs="Arial"/>
          <w:b/>
          <w:sz w:val="22"/>
          <w:rPrChange w:id="1953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1954" w:author="Guo, Shicheng" w:date="2018-06-14T08:58:00Z">
            <w:rPr>
              <w:rFonts w:hint="eastAsia"/>
              <w:b/>
            </w:rPr>
          </w:rPrChange>
        </w:rPr>
        <w:t>ANOVA and clustering analysis</w:t>
      </w:r>
    </w:p>
    <w:p w:rsidR="00B75D11" w:rsidRPr="00BE161A" w:rsidRDefault="005353E7" w:rsidP="00AA2DC9">
      <w:pPr>
        <w:rPr>
          <w:rFonts w:ascii="Arial" w:hAnsi="Arial" w:cs="Arial"/>
          <w:sz w:val="22"/>
          <w:rPrChange w:id="1955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956" w:author="Guo, Shicheng" w:date="2018-06-14T08:58:00Z">
            <w:rPr>
              <w:rFonts w:hint="eastAsia"/>
            </w:rPr>
          </w:rPrChange>
        </w:rPr>
        <w:t xml:space="preserve">One-way </w:t>
      </w:r>
      <w:r w:rsidR="00C452D3" w:rsidRPr="00BE161A">
        <w:rPr>
          <w:rFonts w:ascii="Arial" w:hAnsi="Arial" w:cs="Arial"/>
          <w:sz w:val="22"/>
          <w:rPrChange w:id="1957" w:author="Guo, Shicheng" w:date="2018-06-14T08:58:00Z">
            <w:rPr>
              <w:rFonts w:hint="eastAsia"/>
            </w:rPr>
          </w:rPrChange>
        </w:rPr>
        <w:t>analysis of variance (</w:t>
      </w:r>
      <w:r w:rsidRPr="00BE161A">
        <w:rPr>
          <w:rFonts w:ascii="Arial" w:hAnsi="Arial" w:cs="Arial"/>
          <w:sz w:val="22"/>
          <w:rPrChange w:id="1958" w:author="Guo, Shicheng" w:date="2018-06-14T08:58:00Z">
            <w:rPr>
              <w:rFonts w:hint="eastAsia"/>
            </w:rPr>
          </w:rPrChange>
        </w:rPr>
        <w:t>ANOVA</w:t>
      </w:r>
      <w:r w:rsidR="00C452D3" w:rsidRPr="00BE161A">
        <w:rPr>
          <w:rFonts w:ascii="Arial" w:hAnsi="Arial" w:cs="Arial"/>
          <w:sz w:val="22"/>
          <w:rPrChange w:id="1959" w:author="Guo, Shicheng" w:date="2018-06-14T08:58:00Z">
            <w:rPr/>
          </w:rPrChange>
        </w:rPr>
        <w:t>)</w:t>
      </w:r>
      <w:r w:rsidRPr="00BE161A">
        <w:rPr>
          <w:rFonts w:ascii="Arial" w:hAnsi="Arial" w:cs="Arial"/>
          <w:sz w:val="22"/>
          <w:rPrChange w:id="1960" w:author="Guo, Shicheng" w:date="2018-06-14T08:58:00Z">
            <w:rPr>
              <w:rFonts w:hint="eastAsia"/>
            </w:rPr>
          </w:rPrChange>
        </w:rPr>
        <w:t xml:space="preserve"> was used for multiple comparisons of </w:t>
      </w:r>
      <w:r w:rsidR="00C452D3" w:rsidRPr="00BE161A">
        <w:rPr>
          <w:rFonts w:ascii="Arial" w:hAnsi="Arial" w:cs="Arial"/>
          <w:sz w:val="22"/>
          <w:rPrChange w:id="1961" w:author="Guo, Shicheng" w:date="2018-06-14T08:58:00Z">
            <w:rPr>
              <w:rFonts w:hint="eastAsia"/>
            </w:rPr>
          </w:rPrChange>
        </w:rPr>
        <w:t>methylation beta values</w:t>
      </w:r>
      <w:r w:rsidRPr="00BE161A">
        <w:rPr>
          <w:rFonts w:ascii="Arial" w:hAnsi="Arial" w:cs="Arial"/>
          <w:sz w:val="22"/>
          <w:rPrChange w:id="1962" w:author="Guo, Shicheng" w:date="2018-06-14T08:58:00Z">
            <w:rPr>
              <w:rFonts w:hint="eastAsia"/>
            </w:rPr>
          </w:rPrChange>
        </w:rPr>
        <w:t xml:space="preserve"> among </w:t>
      </w:r>
      <w:r w:rsidR="00C452D3" w:rsidRPr="00BE161A">
        <w:rPr>
          <w:rFonts w:ascii="Arial" w:hAnsi="Arial" w:cs="Arial"/>
          <w:sz w:val="22"/>
          <w:rPrChange w:id="1963" w:author="Guo, Shicheng" w:date="2018-06-14T08:58:00Z">
            <w:rPr/>
          </w:rPrChange>
        </w:rPr>
        <w:t>patients with d</w:t>
      </w:r>
      <w:r w:rsidRPr="00BE161A">
        <w:rPr>
          <w:rFonts w:ascii="Arial" w:hAnsi="Arial" w:cs="Arial"/>
          <w:sz w:val="22"/>
          <w:rPrChange w:id="1964" w:author="Guo, Shicheng" w:date="2018-06-14T08:58:00Z">
            <w:rPr>
              <w:rFonts w:hint="eastAsia"/>
            </w:rPr>
          </w:rPrChange>
        </w:rPr>
        <w:t>ifferent disease</w:t>
      </w:r>
      <w:r w:rsidR="00C452D3" w:rsidRPr="00BE161A">
        <w:rPr>
          <w:rFonts w:ascii="Arial" w:hAnsi="Arial" w:cs="Arial"/>
          <w:sz w:val="22"/>
          <w:rPrChange w:id="1965" w:author="Guo, Shicheng" w:date="2018-06-14T08:58:00Z">
            <w:rPr/>
          </w:rPrChange>
        </w:rPr>
        <w:t>s</w:t>
      </w:r>
      <w:r w:rsidRPr="00BE161A">
        <w:rPr>
          <w:rFonts w:ascii="Arial" w:hAnsi="Arial" w:cs="Arial"/>
          <w:sz w:val="22"/>
          <w:rPrChange w:id="1966" w:author="Guo, Shicheng" w:date="2018-06-14T08:58:00Z">
            <w:rPr>
              <w:rFonts w:hint="eastAsia"/>
            </w:rPr>
          </w:rPrChange>
        </w:rPr>
        <w:t xml:space="preserve">. </w:t>
      </w:r>
      <w:r w:rsidR="00B75D11" w:rsidRPr="00BE161A">
        <w:rPr>
          <w:rFonts w:ascii="Arial" w:hAnsi="Arial" w:cs="Arial"/>
          <w:sz w:val="22"/>
          <w:rPrChange w:id="1967" w:author="Guo, Shicheng" w:date="2018-06-14T08:58:00Z">
            <w:rPr/>
          </w:rPrChange>
        </w:rPr>
        <w:t xml:space="preserve">Hierarchical clustering analysis was performed on the top 50 </w:t>
      </w:r>
      <w:proofErr w:type="spellStart"/>
      <w:r w:rsidR="00B75D11" w:rsidRPr="00BE161A">
        <w:rPr>
          <w:rFonts w:ascii="Arial" w:hAnsi="Arial" w:cs="Arial"/>
          <w:sz w:val="22"/>
          <w:rPrChange w:id="1968" w:author="Guo, Shicheng" w:date="2018-06-14T08:58:00Z">
            <w:rPr/>
          </w:rPrChange>
        </w:rPr>
        <w:t>CpG</w:t>
      </w:r>
      <w:proofErr w:type="spellEnd"/>
      <w:r w:rsidR="00B75D11" w:rsidRPr="00BE161A">
        <w:rPr>
          <w:rFonts w:ascii="Arial" w:hAnsi="Arial" w:cs="Arial"/>
          <w:sz w:val="22"/>
          <w:rPrChange w:id="1969" w:author="Guo, Shicheng" w:date="2018-06-14T08:58:00Z">
            <w:rPr/>
          </w:rPrChange>
        </w:rPr>
        <w:t xml:space="preserve"> sites showing the largest variation</w:t>
      </w:r>
      <w:r w:rsidR="007271E6" w:rsidRPr="00BE161A">
        <w:rPr>
          <w:rFonts w:ascii="Arial" w:hAnsi="Arial" w:cs="Arial"/>
          <w:sz w:val="22"/>
          <w:rPrChange w:id="1970" w:author="Guo, Shicheng" w:date="2018-06-14T08:58:00Z">
            <w:rPr/>
          </w:rPrChange>
        </w:rPr>
        <w:t xml:space="preserve"> across all the patient</w:t>
      </w:r>
      <w:r w:rsidR="00B75D11" w:rsidRPr="00BE161A">
        <w:rPr>
          <w:rFonts w:ascii="Arial" w:hAnsi="Arial" w:cs="Arial"/>
          <w:sz w:val="22"/>
          <w:rPrChange w:id="1971" w:author="Guo, Shicheng" w:date="2018-06-14T08:58:00Z">
            <w:rPr/>
          </w:rPrChange>
        </w:rPr>
        <w:t xml:space="preserve"> groups based on one-way ANOVA</w:t>
      </w:r>
      <w:r w:rsidR="00B11406" w:rsidRPr="00BE161A">
        <w:rPr>
          <w:rFonts w:ascii="Arial" w:hAnsi="Arial" w:cs="Arial"/>
          <w:sz w:val="22"/>
          <w:rPrChange w:id="1972" w:author="Guo, Shicheng" w:date="2018-06-14T08:58:00Z">
            <w:rPr/>
          </w:rPrChange>
        </w:rPr>
        <w:t xml:space="preserve"> to examine the relatedness among methylation patterns of the diseases. Heat maps were generated to visualize the results of clustering analysis.</w:t>
      </w:r>
    </w:p>
    <w:p w:rsidR="00B11406" w:rsidRPr="00BE161A" w:rsidRDefault="00B73EFC" w:rsidP="00AA2DC9">
      <w:pPr>
        <w:rPr>
          <w:rFonts w:ascii="Arial" w:hAnsi="Arial" w:cs="Arial"/>
          <w:b/>
          <w:sz w:val="22"/>
          <w:rPrChange w:id="1973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1974" w:author="Guo, Shicheng" w:date="2018-06-14T08:58:00Z">
            <w:rPr>
              <w:rFonts w:hint="eastAsia"/>
              <w:b/>
            </w:rPr>
          </w:rPrChange>
        </w:rPr>
        <w:t>Differential methylation analysis</w:t>
      </w:r>
    </w:p>
    <w:p w:rsidR="00B73EFC" w:rsidRPr="00BE161A" w:rsidRDefault="007C256A" w:rsidP="00190A98">
      <w:pPr>
        <w:rPr>
          <w:rFonts w:ascii="Arial" w:hAnsi="Arial" w:cs="Arial"/>
          <w:sz w:val="22"/>
          <w:rPrChange w:id="1975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1976" w:author="Guo, Shicheng" w:date="2018-06-14T08:58:00Z">
            <w:rPr/>
          </w:rPrChange>
        </w:rPr>
        <w:t>P-values of the probes involved</w:t>
      </w:r>
      <w:r w:rsidR="001C2F05" w:rsidRPr="00BE161A">
        <w:rPr>
          <w:rFonts w:ascii="Arial" w:hAnsi="Arial" w:cs="Arial"/>
          <w:sz w:val="22"/>
          <w:rPrChange w:id="1977" w:author="Guo, Shicheng" w:date="2018-06-14T08:58:00Z">
            <w:rPr/>
          </w:rPrChange>
        </w:rPr>
        <w:t xml:space="preserve"> in the integrated methylation data were computed with</w:t>
      </w:r>
      <w:r w:rsidRPr="00BE161A">
        <w:rPr>
          <w:rFonts w:ascii="Arial" w:hAnsi="Arial" w:cs="Arial"/>
          <w:sz w:val="22"/>
          <w:rPrChange w:id="1978" w:author="Guo, Shicheng" w:date="2018-06-14T08:58:00Z">
            <w:rPr/>
          </w:rPrChange>
        </w:rPr>
        <w:t xml:space="preserve"> a linear regression model, including gender, age and ethnicity as covariates.</w:t>
      </w:r>
      <w:r w:rsidR="0057717F" w:rsidRPr="00BE161A">
        <w:rPr>
          <w:rFonts w:ascii="Arial" w:hAnsi="Arial" w:cs="Arial"/>
          <w:sz w:val="22"/>
          <w:rPrChange w:id="1979" w:author="Guo, Shicheng" w:date="2018-06-14T08:58:00Z">
            <w:rPr/>
          </w:rPrChange>
        </w:rPr>
        <w:t xml:space="preserve"> </w:t>
      </w:r>
      <w:proofErr w:type="spellStart"/>
      <w:r w:rsidR="00E645D8" w:rsidRPr="00BE161A">
        <w:rPr>
          <w:rFonts w:ascii="Arial" w:hAnsi="Arial" w:cs="Arial"/>
          <w:sz w:val="22"/>
          <w:rPrChange w:id="1980" w:author="Guo, Shicheng" w:date="2018-06-14T08:58:00Z">
            <w:rPr/>
          </w:rPrChange>
        </w:rPr>
        <w:t>Benjamini</w:t>
      </w:r>
      <w:proofErr w:type="spellEnd"/>
      <w:r w:rsidR="00E645D8" w:rsidRPr="00BE161A">
        <w:rPr>
          <w:rFonts w:ascii="Arial" w:hAnsi="Arial" w:cs="Arial"/>
          <w:sz w:val="22"/>
          <w:rPrChange w:id="1981" w:author="Guo, Shicheng" w:date="2018-06-14T08:58:00Z">
            <w:rPr/>
          </w:rPrChange>
        </w:rPr>
        <w:t xml:space="preserve"> and Hochberg false discovery rate (FDR)</w:t>
      </w:r>
      <w:r w:rsidR="00190A98" w:rsidRPr="00BE161A">
        <w:rPr>
          <w:rFonts w:ascii="Arial" w:hAnsi="Arial" w:cs="Arial"/>
          <w:sz w:val="22"/>
          <w:rPrChange w:id="1982" w:author="Guo, Shicheng" w:date="2018-06-14T08:58:00Z">
            <w:rPr/>
          </w:rPrChange>
        </w:rPr>
        <w:t xml:space="preserve"> </w:t>
      </w:r>
      <w:r w:rsidR="00202BA8" w:rsidRPr="00BE161A">
        <w:rPr>
          <w:rFonts w:ascii="Arial" w:hAnsi="Arial" w:cs="Arial"/>
          <w:sz w:val="22"/>
          <w:rPrChange w:id="1983" w:author="Guo, Shicheng" w:date="2018-06-14T08:58:00Z">
            <w:rPr/>
          </w:rPrChange>
        </w:rPr>
        <w:fldChar w:fldCharType="begin"/>
      </w:r>
      <w:r w:rsidR="004557BA" w:rsidRPr="00BE161A">
        <w:rPr>
          <w:rFonts w:ascii="Arial" w:hAnsi="Arial" w:cs="Arial"/>
          <w:sz w:val="22"/>
          <w:rPrChange w:id="1984" w:author="Guo, Shicheng" w:date="2018-06-14T08:58:00Z">
            <w:rPr/>
          </w:rPrChange>
        </w:rPr>
        <w:instrText xml:space="preserve"> ADDIN EN.CITE &lt;EndNote&gt;&lt;Cite&gt;&lt;Author&gt;Benjamini&lt;/Author&gt;&lt;Year&gt;1995&lt;/Year&gt;&lt;RecNum&gt;208&lt;/RecNum&gt;&lt;DisplayText&gt;[48]&lt;/DisplayText&gt;&lt;record&gt;&lt;rec-number&gt;208&lt;/rec-number&gt;&lt;foreign-keys&gt;&lt;key app="EN" db-id="2eafdpvpcw9ppkewresx0eenxtpwae0ea955"&gt;208&lt;/key&gt;&lt;/foreign-keys&gt;&lt;ref-type name="Journal Article"&gt;17&lt;/ref-type&gt;&lt;contributors&gt;&lt;authors&gt;&lt;author&gt;Benjamini, Y.&lt;/author&gt;&lt;author&gt;Hochberg, Y.&lt;/author&gt;&lt;/authors&gt;&lt;/contributors&gt;&lt;titles&gt;&lt;title&gt;Controlling the False Discovery Rate - a Practical and Powerful Approach to Multiple Testing&lt;/title&gt;&lt;secondary-title&gt;Journal of the Royal Statistical Society Series B-Methodological&lt;/secondary-title&gt;&lt;alt-title&gt;J Roy Stat Soc B Met&lt;/alt-title&gt;&lt;/titles&gt;&lt;periodical&gt;&lt;full-title&gt;Journal of the Royal Statistical Society Series B-Methodological&lt;/full-title&gt;&lt;abbr-1&gt;J Roy Stat Soc B Met&lt;/abbr-1&gt;&lt;/periodical&gt;&lt;alt-periodical&gt;&lt;full-title&gt;Journal of the Royal Statistical Society Series B-Methodological&lt;/full-title&gt;&lt;abbr-1&gt;J Roy Stat Soc B Met&lt;/abbr-1&gt;&lt;/alt-periodical&gt;&lt;pages&gt;289-300&lt;/pages&gt;&lt;volume&gt;57&lt;/volume&gt;&lt;number&gt;1&lt;/number&gt;&lt;keywords&gt;&lt;keyword&gt;bonferroni-type procedures&lt;/keyword&gt;&lt;keyword&gt;familywise error rate&lt;/keyword&gt;&lt;keyword&gt;multiple-comparison procedures&lt;/keyword&gt;&lt;keyword&gt;p-values&lt;/keyword&gt;&lt;keyword&gt;bonferroni procedure&lt;/keyword&gt;&lt;/keywords&gt;&lt;dates&gt;&lt;year&gt;1995&lt;/year&gt;&lt;/dates&gt;&lt;isbn&gt;0035-9246&lt;/isbn&gt;&lt;accession-num&gt;WOS:A1995QE45300017&lt;/accession-num&gt;&lt;urls&gt;&lt;related-urls&gt;&lt;url&gt;&amp;lt;Go to ISI&amp;gt;://WOS:A1995QE45300017&lt;/url&gt;&lt;/related-urls&gt;&lt;/urls&gt;&lt;language&gt;English&lt;/language&gt;&lt;/record&gt;&lt;/Cite&gt;&lt;/EndNote&gt;</w:instrText>
      </w:r>
      <w:r w:rsidR="00202BA8" w:rsidRPr="00BE161A">
        <w:rPr>
          <w:rFonts w:ascii="Arial" w:hAnsi="Arial" w:cs="Arial"/>
          <w:sz w:val="22"/>
          <w:rPrChange w:id="1985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986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1987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1988" w:author="Guo, Shicheng" w:date="2018-06-14T08:58:00Z">
            <w:rPr/>
          </w:rPrChange>
        </w:rPr>
        <w:instrText xml:space="preserve"> HYPERLINK \l "_ENREF_48" \o "Benjamini, 1995 #208" </w:instrText>
      </w:r>
      <w:r w:rsidR="00BE161A" w:rsidRPr="00BE161A">
        <w:rPr>
          <w:rFonts w:ascii="Arial" w:hAnsi="Arial" w:cs="Arial"/>
          <w:sz w:val="22"/>
          <w:rPrChange w:id="1989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1990" w:author="Guo, Shicheng" w:date="2018-06-14T08:58:00Z">
            <w:rPr>
              <w:noProof/>
            </w:rPr>
          </w:rPrChange>
        </w:rPr>
        <w:t>48</w:t>
      </w:r>
      <w:r w:rsidR="00BE161A" w:rsidRPr="00BE161A">
        <w:rPr>
          <w:rFonts w:ascii="Arial" w:hAnsi="Arial" w:cs="Arial"/>
          <w:noProof/>
          <w:sz w:val="22"/>
          <w:rPrChange w:id="1991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1992" w:author="Guo, Shicheng" w:date="2018-06-14T08:58:00Z">
            <w:rPr>
              <w:noProof/>
            </w:rPr>
          </w:rPrChange>
        </w:rPr>
        <w:t>]</w:t>
      </w:r>
      <w:r w:rsidR="00202BA8" w:rsidRPr="00BE161A">
        <w:rPr>
          <w:rFonts w:ascii="Arial" w:hAnsi="Arial" w:cs="Arial"/>
          <w:sz w:val="22"/>
          <w:rPrChange w:id="1993" w:author="Guo, Shicheng" w:date="2018-06-14T08:58:00Z">
            <w:rPr/>
          </w:rPrChange>
        </w:rPr>
        <w:fldChar w:fldCharType="end"/>
      </w:r>
      <w:r w:rsidR="00E645D8" w:rsidRPr="00BE161A">
        <w:rPr>
          <w:rFonts w:ascii="Arial" w:hAnsi="Arial" w:cs="Arial"/>
          <w:sz w:val="22"/>
          <w:rPrChange w:id="1994" w:author="Guo, Shicheng" w:date="2018-06-14T08:58:00Z">
            <w:rPr/>
          </w:rPrChange>
        </w:rPr>
        <w:t xml:space="preserve"> was employed to adjust the raw p-values for multiple testing. </w:t>
      </w:r>
      <w:proofErr w:type="spellStart"/>
      <w:r w:rsidR="00730855" w:rsidRPr="00BE161A">
        <w:rPr>
          <w:rFonts w:ascii="Arial" w:hAnsi="Arial" w:cs="Arial"/>
          <w:sz w:val="22"/>
          <w:rPrChange w:id="1995" w:author="Guo, Shicheng" w:date="2018-06-14T08:58:00Z">
            <w:rPr/>
          </w:rPrChange>
        </w:rPr>
        <w:t>CpG</w:t>
      </w:r>
      <w:proofErr w:type="spellEnd"/>
      <w:r w:rsidR="00730855" w:rsidRPr="00BE161A">
        <w:rPr>
          <w:rFonts w:ascii="Arial" w:hAnsi="Arial" w:cs="Arial"/>
          <w:sz w:val="22"/>
          <w:rPrChange w:id="1996" w:author="Guo, Shicheng" w:date="2018-06-14T08:58:00Z">
            <w:rPr/>
          </w:rPrChange>
        </w:rPr>
        <w:t xml:space="preserve"> sites with p-value after F</w:t>
      </w:r>
      <w:r w:rsidR="007271E6" w:rsidRPr="00BE161A">
        <w:rPr>
          <w:rFonts w:ascii="Arial" w:hAnsi="Arial" w:cs="Arial"/>
          <w:sz w:val="22"/>
          <w:rPrChange w:id="1997" w:author="Guo, Shicheng" w:date="2018-06-14T08:58:00Z">
            <w:rPr/>
          </w:rPrChange>
        </w:rPr>
        <w:t>DR &lt; 0.01</w:t>
      </w:r>
      <w:r w:rsidR="00730855" w:rsidRPr="00BE161A">
        <w:rPr>
          <w:rFonts w:ascii="Arial" w:hAnsi="Arial" w:cs="Arial"/>
          <w:sz w:val="22"/>
          <w:rPrChange w:id="1998" w:author="Guo, Shicheng" w:date="2018-06-14T08:58:00Z">
            <w:rPr/>
          </w:rPrChange>
        </w:rPr>
        <w:t xml:space="preserve"> were defined as differentially methylated sites</w:t>
      </w:r>
      <w:r w:rsidR="003E6442" w:rsidRPr="00BE161A">
        <w:rPr>
          <w:rFonts w:ascii="Arial" w:hAnsi="Arial" w:cs="Arial"/>
          <w:sz w:val="22"/>
          <w:rPrChange w:id="1999" w:author="Guo, Shicheng" w:date="2018-06-14T08:58:00Z">
            <w:rPr/>
          </w:rPrChange>
        </w:rPr>
        <w:t xml:space="preserve"> (DMS)</w:t>
      </w:r>
      <w:r w:rsidR="00730855" w:rsidRPr="00BE161A">
        <w:rPr>
          <w:rFonts w:ascii="Arial" w:hAnsi="Arial" w:cs="Arial"/>
          <w:sz w:val="22"/>
          <w:rPrChange w:id="2000" w:author="Guo, Shicheng" w:date="2018-06-14T08:58:00Z">
            <w:rPr/>
          </w:rPrChange>
        </w:rPr>
        <w:t>.</w:t>
      </w:r>
      <w:r w:rsidR="007F479C" w:rsidRPr="00BE161A">
        <w:rPr>
          <w:rFonts w:ascii="Arial" w:hAnsi="Arial" w:cs="Arial"/>
          <w:sz w:val="22"/>
          <w:rPrChange w:id="2001" w:author="Guo, Shicheng" w:date="2018-06-14T08:58:00Z">
            <w:rPr/>
          </w:rPrChange>
        </w:rPr>
        <w:t xml:space="preserve"> Further </w:t>
      </w:r>
      <w:bookmarkStart w:id="2002" w:name="OLE_LINK156"/>
      <w:bookmarkStart w:id="2003" w:name="OLE_LINK157"/>
      <w:bookmarkStart w:id="2004" w:name="OLE_LINK158"/>
      <w:r w:rsidR="007F479C" w:rsidRPr="00BE161A">
        <w:rPr>
          <w:rFonts w:ascii="Arial" w:hAnsi="Arial" w:cs="Arial"/>
          <w:sz w:val="22"/>
          <w:rPrChange w:id="2005" w:author="Guo, Shicheng" w:date="2018-06-14T08:58:00Z">
            <w:rPr/>
          </w:rPrChange>
        </w:rPr>
        <w:t xml:space="preserve">gene ontology analysis was conducted </w:t>
      </w:r>
      <w:r w:rsidR="009B1803" w:rsidRPr="00BE161A">
        <w:rPr>
          <w:rFonts w:ascii="Arial" w:hAnsi="Arial" w:cs="Arial"/>
          <w:sz w:val="22"/>
          <w:rPrChange w:id="2006" w:author="Guo, Shicheng" w:date="2018-06-14T08:58:00Z">
            <w:rPr/>
          </w:rPrChange>
        </w:rPr>
        <w:t xml:space="preserve">with </w:t>
      </w:r>
      <w:r w:rsidR="0075665E" w:rsidRPr="00BE161A">
        <w:rPr>
          <w:rFonts w:ascii="Arial" w:hAnsi="Arial" w:cs="Arial"/>
          <w:sz w:val="22"/>
          <w:rPrChange w:id="2007" w:author="Guo, Shicheng" w:date="2018-06-14T08:58:00Z">
            <w:rPr/>
          </w:rPrChange>
        </w:rPr>
        <w:t>g</w:t>
      </w:r>
      <w:proofErr w:type="gramStart"/>
      <w:r w:rsidR="0075665E" w:rsidRPr="00BE161A">
        <w:rPr>
          <w:rFonts w:ascii="Arial" w:hAnsi="Arial" w:cs="Arial"/>
          <w:sz w:val="22"/>
          <w:rPrChange w:id="2008" w:author="Guo, Shicheng" w:date="2018-06-14T08:58:00Z">
            <w:rPr/>
          </w:rPrChange>
        </w:rPr>
        <w:t>:</w:t>
      </w:r>
      <w:r w:rsidR="00B107BA" w:rsidRPr="00BE161A">
        <w:rPr>
          <w:rFonts w:ascii="Arial" w:hAnsi="Arial" w:cs="Arial"/>
          <w:sz w:val="22"/>
          <w:rPrChange w:id="2009" w:author="Guo, Shicheng" w:date="2018-06-14T08:58:00Z">
            <w:rPr/>
          </w:rPrChange>
        </w:rPr>
        <w:t>Profiler</w:t>
      </w:r>
      <w:proofErr w:type="gramEnd"/>
      <w:r w:rsidR="004557BA" w:rsidRPr="00BE161A">
        <w:rPr>
          <w:rFonts w:ascii="Arial" w:hAnsi="Arial" w:cs="Arial"/>
          <w:sz w:val="22"/>
          <w:rPrChange w:id="2010" w:author="Guo, Shicheng" w:date="2018-06-14T08:58:00Z">
            <w:rPr/>
          </w:rPrChange>
        </w:rPr>
        <w:t xml:space="preserve"> </w:t>
      </w:r>
      <w:r w:rsidR="004557BA" w:rsidRPr="00BE161A">
        <w:rPr>
          <w:rFonts w:ascii="Arial" w:hAnsi="Arial" w:cs="Arial"/>
          <w:sz w:val="22"/>
          <w:rPrChange w:id="2011" w:author="Guo, Shicheng" w:date="2018-06-14T08:58:00Z">
            <w:rPr/>
          </w:rPrChange>
        </w:rPr>
        <w:fldChar w:fldCharType="begin">
          <w:fldData xml:space="preserve">PEVuZE5vdGU+PENpdGU+PEF1dGhvcj5SZWltYW5kPC9BdXRob3I+PFllYXI+MjAxNjwvWWVhcj48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</w:fldData>
        </w:fldChar>
      </w:r>
      <w:r w:rsidR="004557BA" w:rsidRPr="00BE161A">
        <w:rPr>
          <w:rFonts w:ascii="Arial" w:hAnsi="Arial" w:cs="Arial"/>
          <w:sz w:val="22"/>
          <w:rPrChange w:id="2012" w:author="Guo, Shicheng" w:date="2018-06-14T08:58:00Z">
            <w:rPr/>
          </w:rPrChange>
        </w:rPr>
        <w:instrText xml:space="preserve"> ADDIN EN.CITE </w:instrText>
      </w:r>
      <w:r w:rsidR="004557BA" w:rsidRPr="00BE161A">
        <w:rPr>
          <w:rFonts w:ascii="Arial" w:hAnsi="Arial" w:cs="Arial"/>
          <w:sz w:val="22"/>
          <w:rPrChange w:id="2013" w:author="Guo, Shicheng" w:date="2018-06-14T08:58:00Z">
            <w:rPr/>
          </w:rPrChange>
        </w:rPr>
        <w:fldChar w:fldCharType="begin">
          <w:fldData xml:space="preserve">PEVuZE5vdGU+PENpdGU+PEF1dGhvcj5SZWltYW5kPC9BdXRob3I+PFllYXI+MjAxNjwvWWVhcj48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</w:fldData>
        </w:fldChar>
      </w:r>
      <w:r w:rsidR="004557BA" w:rsidRPr="00BE161A">
        <w:rPr>
          <w:rFonts w:ascii="Arial" w:hAnsi="Arial" w:cs="Arial"/>
          <w:sz w:val="22"/>
          <w:rPrChange w:id="2014" w:author="Guo, Shicheng" w:date="2018-06-14T08:58:00Z">
            <w:rPr/>
          </w:rPrChange>
        </w:rPr>
        <w:instrText xml:space="preserve"> ADDIN EN.CITE.DATA </w:instrText>
      </w:r>
      <w:r w:rsidR="004557BA" w:rsidRPr="00BE161A">
        <w:rPr>
          <w:rFonts w:ascii="Arial" w:hAnsi="Arial" w:cs="Arial"/>
          <w:sz w:val="22"/>
          <w:rPrChange w:id="2015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2016" w:author="Guo, Shicheng" w:date="2018-06-14T08:58:00Z">
            <w:rPr/>
          </w:rPrChange>
        </w:rPr>
        <w:fldChar w:fldCharType="end"/>
      </w:r>
      <w:r w:rsidR="004557BA" w:rsidRPr="00BE161A">
        <w:rPr>
          <w:rFonts w:ascii="Arial" w:hAnsi="Arial" w:cs="Arial"/>
          <w:sz w:val="22"/>
          <w:rPrChange w:id="2017" w:author="Guo, Shicheng" w:date="2018-06-14T08:58:00Z">
            <w:rPr/>
          </w:rPrChange>
        </w:rPr>
      </w:r>
      <w:r w:rsidR="004557BA" w:rsidRPr="00BE161A">
        <w:rPr>
          <w:rFonts w:ascii="Arial" w:hAnsi="Arial" w:cs="Arial"/>
          <w:sz w:val="22"/>
          <w:rPrChange w:id="2018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2019" w:author="Guo, Shicheng" w:date="2018-06-14T08:58:00Z">
            <w:rPr>
              <w:noProof/>
            </w:rPr>
          </w:rPrChange>
        </w:rPr>
        <w:t>[</w:t>
      </w:r>
      <w:r w:rsidR="00BE161A" w:rsidRPr="00BE161A">
        <w:rPr>
          <w:rFonts w:ascii="Arial" w:hAnsi="Arial" w:cs="Arial"/>
          <w:sz w:val="22"/>
          <w:rPrChange w:id="2020" w:author="Guo, Shicheng" w:date="2018-06-14T08:58:00Z">
            <w:rPr/>
          </w:rPrChange>
        </w:rPr>
        <w:fldChar w:fldCharType="begin"/>
      </w:r>
      <w:r w:rsidR="00BE161A" w:rsidRPr="00BE161A">
        <w:rPr>
          <w:rFonts w:ascii="Arial" w:hAnsi="Arial" w:cs="Arial"/>
          <w:sz w:val="22"/>
          <w:rPrChange w:id="2021" w:author="Guo, Shicheng" w:date="2018-06-14T08:58:00Z">
            <w:rPr/>
          </w:rPrChange>
        </w:rPr>
        <w:instrText xml:space="preserve"> HYPERLINK \l "_ENREF_49" \o </w:instrText>
      </w:r>
      <w:r w:rsidR="00BE161A" w:rsidRPr="00BE161A">
        <w:rPr>
          <w:rFonts w:ascii="Arial" w:hAnsi="Arial" w:cs="Arial"/>
          <w:sz w:val="22"/>
          <w:rPrChange w:id="2022" w:author="Guo, Shicheng" w:date="2018-06-14T08:58:00Z">
            <w:rPr/>
          </w:rPrChange>
        </w:rPr>
        <w:instrText xml:space="preserve">"Reimand, 2016 #212" </w:instrText>
      </w:r>
      <w:r w:rsidR="00BE161A" w:rsidRPr="00BE161A">
        <w:rPr>
          <w:rFonts w:ascii="Arial" w:hAnsi="Arial" w:cs="Arial"/>
          <w:sz w:val="22"/>
          <w:rPrChange w:id="2023" w:author="Guo, Shicheng" w:date="2018-06-14T08:58:00Z">
            <w:rPr/>
          </w:rPrChange>
        </w:rPr>
        <w:fldChar w:fldCharType="separate"/>
      </w:r>
      <w:r w:rsidR="004557BA" w:rsidRPr="00BE161A">
        <w:rPr>
          <w:rFonts w:ascii="Arial" w:hAnsi="Arial" w:cs="Arial"/>
          <w:noProof/>
          <w:sz w:val="22"/>
          <w:rPrChange w:id="2024" w:author="Guo, Shicheng" w:date="2018-06-14T08:58:00Z">
            <w:rPr>
              <w:noProof/>
            </w:rPr>
          </w:rPrChange>
        </w:rPr>
        <w:t>49</w:t>
      </w:r>
      <w:r w:rsidR="00BE161A" w:rsidRPr="00BE161A">
        <w:rPr>
          <w:rFonts w:ascii="Arial" w:hAnsi="Arial" w:cs="Arial"/>
          <w:noProof/>
          <w:sz w:val="22"/>
          <w:rPrChange w:id="2025" w:author="Guo, Shicheng" w:date="2018-06-14T08:58:00Z">
            <w:rPr>
              <w:noProof/>
            </w:rPr>
          </w:rPrChange>
        </w:rPr>
        <w:fldChar w:fldCharType="end"/>
      </w:r>
      <w:r w:rsidR="004557BA" w:rsidRPr="00BE161A">
        <w:rPr>
          <w:rFonts w:ascii="Arial" w:hAnsi="Arial" w:cs="Arial"/>
          <w:noProof/>
          <w:sz w:val="22"/>
          <w:rPrChange w:id="2026" w:author="Guo, Shicheng" w:date="2018-06-14T08:58:00Z">
            <w:rPr>
              <w:noProof/>
            </w:rPr>
          </w:rPrChange>
        </w:rPr>
        <w:t>]</w:t>
      </w:r>
      <w:r w:rsidR="004557BA" w:rsidRPr="00BE161A">
        <w:rPr>
          <w:rFonts w:ascii="Arial" w:hAnsi="Arial" w:cs="Arial"/>
          <w:sz w:val="22"/>
          <w:rPrChange w:id="2027" w:author="Guo, Shicheng" w:date="2018-06-14T08:58:00Z">
            <w:rPr/>
          </w:rPrChange>
        </w:rPr>
        <w:fldChar w:fldCharType="end"/>
      </w:r>
      <w:r w:rsidR="009B1803" w:rsidRPr="00BE161A">
        <w:rPr>
          <w:rFonts w:ascii="Arial" w:hAnsi="Arial" w:cs="Arial"/>
          <w:sz w:val="22"/>
          <w:rPrChange w:id="2028" w:author="Guo, Shicheng" w:date="2018-06-14T08:58:00Z">
            <w:rPr/>
          </w:rPrChange>
        </w:rPr>
        <w:t xml:space="preserve"> using </w:t>
      </w:r>
      <w:proofErr w:type="spellStart"/>
      <w:r w:rsidR="009B1803" w:rsidRPr="00BE161A">
        <w:rPr>
          <w:rFonts w:ascii="Arial" w:hAnsi="Arial" w:cs="Arial"/>
          <w:sz w:val="22"/>
          <w:rPrChange w:id="2029" w:author="Guo, Shicheng" w:date="2018-06-14T08:58:00Z">
            <w:rPr/>
          </w:rPrChange>
        </w:rPr>
        <w:t>CpGs</w:t>
      </w:r>
      <w:proofErr w:type="spellEnd"/>
      <w:r w:rsidR="009B1803" w:rsidRPr="00BE161A">
        <w:rPr>
          <w:rFonts w:ascii="Arial" w:hAnsi="Arial" w:cs="Arial"/>
          <w:sz w:val="22"/>
          <w:rPrChange w:id="2030" w:author="Guo, Shicheng" w:date="2018-06-14T08:58:00Z">
            <w:rPr/>
          </w:rPrChange>
        </w:rPr>
        <w:t xml:space="preserve"> with the most significant methylation difference (top 50)</w:t>
      </w:r>
      <w:bookmarkEnd w:id="2002"/>
      <w:bookmarkEnd w:id="2003"/>
      <w:bookmarkEnd w:id="2004"/>
      <w:r w:rsidR="009B1803" w:rsidRPr="00BE161A">
        <w:rPr>
          <w:rFonts w:ascii="Arial" w:hAnsi="Arial" w:cs="Arial"/>
          <w:sz w:val="22"/>
          <w:rPrChange w:id="2031" w:author="Guo, Shicheng" w:date="2018-06-14T08:58:00Z">
            <w:rPr/>
          </w:rPrChange>
        </w:rPr>
        <w:t>.</w:t>
      </w:r>
    </w:p>
    <w:p w:rsidR="00B73EFC" w:rsidRPr="00BE161A" w:rsidRDefault="003E6442" w:rsidP="00AA2DC9">
      <w:pPr>
        <w:rPr>
          <w:rFonts w:ascii="Arial" w:hAnsi="Arial" w:cs="Arial"/>
          <w:b/>
          <w:sz w:val="22"/>
          <w:rPrChange w:id="2032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2033" w:author="Guo, Shicheng" w:date="2018-06-14T08:58:00Z">
            <w:rPr>
              <w:rFonts w:hint="eastAsia"/>
              <w:b/>
            </w:rPr>
          </w:rPrChange>
        </w:rPr>
        <w:t xml:space="preserve">Gene and </w:t>
      </w:r>
      <w:proofErr w:type="spellStart"/>
      <w:r w:rsidRPr="00BE161A">
        <w:rPr>
          <w:rFonts w:ascii="Arial" w:hAnsi="Arial" w:cs="Arial"/>
          <w:b/>
          <w:sz w:val="22"/>
          <w:rPrChange w:id="2034" w:author="Guo, Shicheng" w:date="2018-06-14T08:58:00Z">
            <w:rPr>
              <w:b/>
            </w:rPr>
          </w:rPrChange>
        </w:rPr>
        <w:t>CpG</w:t>
      </w:r>
      <w:proofErr w:type="spellEnd"/>
      <w:r w:rsidRPr="00BE161A">
        <w:rPr>
          <w:rFonts w:ascii="Arial" w:hAnsi="Arial" w:cs="Arial"/>
          <w:b/>
          <w:sz w:val="22"/>
          <w:rPrChange w:id="2035" w:author="Guo, Shicheng" w:date="2018-06-14T08:58:00Z">
            <w:rPr>
              <w:b/>
            </w:rPr>
          </w:rPrChange>
        </w:rPr>
        <w:t xml:space="preserve"> </w:t>
      </w:r>
      <w:proofErr w:type="gramStart"/>
      <w:r w:rsidRPr="00BE161A">
        <w:rPr>
          <w:rFonts w:ascii="Arial" w:hAnsi="Arial" w:cs="Arial"/>
          <w:b/>
          <w:sz w:val="22"/>
          <w:rPrChange w:id="2036" w:author="Guo, Shicheng" w:date="2018-06-14T08:58:00Z">
            <w:rPr>
              <w:b/>
            </w:rPr>
          </w:rPrChange>
        </w:rPr>
        <w:t>island</w:t>
      </w:r>
      <w:proofErr w:type="gramEnd"/>
      <w:r w:rsidRPr="00BE161A">
        <w:rPr>
          <w:rFonts w:ascii="Arial" w:hAnsi="Arial" w:cs="Arial"/>
          <w:b/>
          <w:sz w:val="22"/>
          <w:rPrChange w:id="2037" w:author="Guo, Shicheng" w:date="2018-06-14T08:58:00Z">
            <w:rPr>
              <w:b/>
            </w:rPr>
          </w:rPrChange>
        </w:rPr>
        <w:t xml:space="preserve"> features of methylation sites</w:t>
      </w:r>
    </w:p>
    <w:p w:rsidR="003E6442" w:rsidRPr="00BE161A" w:rsidRDefault="003E6442" w:rsidP="003E6442">
      <w:pPr>
        <w:rPr>
          <w:rFonts w:ascii="Arial" w:hAnsi="Arial" w:cs="Arial"/>
          <w:sz w:val="22"/>
          <w:rPrChange w:id="2038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2039" w:author="Guo, Shicheng" w:date="2018-06-14T08:58:00Z">
            <w:rPr/>
          </w:rPrChange>
        </w:rPr>
        <w:t xml:space="preserve">Location of </w:t>
      </w:r>
      <w:r w:rsidR="00125419" w:rsidRPr="00BE161A">
        <w:rPr>
          <w:rFonts w:ascii="Arial" w:hAnsi="Arial" w:cs="Arial"/>
          <w:sz w:val="22"/>
          <w:rPrChange w:id="2040" w:author="Guo, Shicheng" w:date="2018-06-14T08:58:00Z">
            <w:rPr/>
          </w:rPrChange>
        </w:rPr>
        <w:t xml:space="preserve">the </w:t>
      </w:r>
      <w:r w:rsidRPr="00BE161A">
        <w:rPr>
          <w:rFonts w:ascii="Arial" w:hAnsi="Arial" w:cs="Arial"/>
          <w:sz w:val="22"/>
          <w:rPrChange w:id="2041" w:author="Guo, Shicheng" w:date="2018-06-14T08:58:00Z">
            <w:rPr/>
          </w:rPrChange>
        </w:rPr>
        <w:t xml:space="preserve">methylation sites in relation to gene and </w:t>
      </w:r>
      <w:proofErr w:type="spellStart"/>
      <w:r w:rsidRPr="00BE161A">
        <w:rPr>
          <w:rFonts w:ascii="Arial" w:hAnsi="Arial" w:cs="Arial"/>
          <w:sz w:val="22"/>
          <w:rPrChange w:id="2042" w:author="Guo, Shicheng" w:date="2018-06-14T08:58:00Z">
            <w:rPr/>
          </w:rPrChange>
        </w:rPr>
        <w:t>CpG</w:t>
      </w:r>
      <w:proofErr w:type="spellEnd"/>
      <w:r w:rsidRPr="00BE161A">
        <w:rPr>
          <w:rFonts w:ascii="Arial" w:hAnsi="Arial" w:cs="Arial"/>
          <w:sz w:val="22"/>
          <w:rPrChange w:id="2043" w:author="Guo, Shicheng" w:date="2018-06-14T08:58:00Z">
            <w:rPr/>
          </w:rPrChange>
        </w:rPr>
        <w:t xml:space="preserve"> island </w:t>
      </w:r>
      <w:proofErr w:type="spellStart"/>
      <w:r w:rsidRPr="00BE161A">
        <w:rPr>
          <w:rFonts w:ascii="Arial" w:hAnsi="Arial" w:cs="Arial"/>
          <w:sz w:val="22"/>
          <w:rPrChange w:id="2044" w:author="Guo, Shicheng" w:date="2018-06-14T08:58:00Z">
            <w:rPr/>
          </w:rPrChange>
        </w:rPr>
        <w:t>subregions</w:t>
      </w:r>
      <w:proofErr w:type="spellEnd"/>
      <w:r w:rsidRPr="00BE161A">
        <w:rPr>
          <w:rFonts w:ascii="Arial" w:hAnsi="Arial" w:cs="Arial"/>
          <w:sz w:val="22"/>
          <w:rPrChange w:id="2045" w:author="Guo, Shicheng" w:date="2018-06-14T08:58:00Z">
            <w:rPr/>
          </w:rPrChange>
        </w:rPr>
        <w:t xml:space="preserve"> were annotated </w:t>
      </w:r>
      <w:r w:rsidRPr="00BE161A">
        <w:rPr>
          <w:rFonts w:ascii="Arial" w:hAnsi="Arial" w:cs="Arial"/>
          <w:sz w:val="22"/>
          <w:rPrChange w:id="2046" w:author="Guo, Shicheng" w:date="2018-06-14T08:58:00Z">
            <w:rPr/>
          </w:rPrChange>
        </w:rPr>
        <w:lastRenderedPageBreak/>
        <w:t>based on the annotation files provided by Illumina.</w:t>
      </w:r>
      <w:r w:rsidR="003361D7" w:rsidRPr="00BE161A">
        <w:rPr>
          <w:rFonts w:ascii="Arial" w:hAnsi="Arial" w:cs="Arial"/>
          <w:sz w:val="22"/>
          <w:rPrChange w:id="2047" w:author="Guo, Shicheng" w:date="2018-06-14T08:58:00Z">
            <w:rPr/>
          </w:rPrChange>
        </w:rPr>
        <w:t xml:space="preserve"> </w:t>
      </w:r>
      <w:r w:rsidR="008E3153" w:rsidRPr="00BE161A">
        <w:rPr>
          <w:rFonts w:ascii="Arial" w:hAnsi="Arial" w:cs="Arial"/>
          <w:sz w:val="22"/>
          <w:rPrChange w:id="2048" w:author="Guo, Shicheng" w:date="2018-06-14T08:58:00Z">
            <w:rPr/>
          </w:rPrChange>
        </w:rPr>
        <w:t xml:space="preserve">Gene associated features </w:t>
      </w:r>
      <w:r w:rsidR="003361D7" w:rsidRPr="00BE161A">
        <w:rPr>
          <w:rFonts w:ascii="Arial" w:hAnsi="Arial" w:cs="Arial"/>
          <w:sz w:val="22"/>
          <w:rPrChange w:id="2049" w:author="Guo, Shicheng" w:date="2018-06-14T08:58:00Z">
            <w:rPr/>
          </w:rPrChange>
        </w:rPr>
        <w:t>TSS1500, TSS200, 5’</w:t>
      </w:r>
      <w:r w:rsidR="00720396" w:rsidRPr="00BE161A">
        <w:rPr>
          <w:rFonts w:ascii="Arial" w:hAnsi="Arial" w:cs="Arial"/>
          <w:sz w:val="22"/>
          <w:rPrChange w:id="2050" w:author="Guo, Shicheng" w:date="2018-06-14T08:58:00Z">
            <w:rPr/>
          </w:rPrChange>
        </w:rPr>
        <w:t xml:space="preserve"> </w:t>
      </w:r>
      <w:r w:rsidR="003361D7" w:rsidRPr="00BE161A">
        <w:rPr>
          <w:rFonts w:ascii="Arial" w:hAnsi="Arial" w:cs="Arial"/>
          <w:sz w:val="22"/>
          <w:rPrChange w:id="2051" w:author="Guo, Shicheng" w:date="2018-06-14T08:58:00Z">
            <w:rPr/>
          </w:rPrChange>
        </w:rPr>
        <w:t>UTR and 1st exon</w:t>
      </w:r>
      <w:r w:rsidR="000D7A7F" w:rsidRPr="00BE161A">
        <w:rPr>
          <w:rFonts w:ascii="Arial" w:hAnsi="Arial" w:cs="Arial"/>
          <w:sz w:val="22"/>
          <w:rPrChange w:id="2052" w:author="Guo, Shicheng" w:date="2018-06-14T08:58:00Z">
            <w:rPr/>
          </w:rPrChange>
        </w:rPr>
        <w:t xml:space="preserve"> were collectively referred to as</w:t>
      </w:r>
      <w:r w:rsidR="008E3153" w:rsidRPr="00BE161A">
        <w:rPr>
          <w:rFonts w:ascii="Arial" w:hAnsi="Arial" w:cs="Arial"/>
          <w:sz w:val="22"/>
          <w:rPrChange w:id="2053" w:author="Guo, Shicheng" w:date="2018-06-14T08:58:00Z">
            <w:rPr/>
          </w:rPrChange>
        </w:rPr>
        <w:t xml:space="preserve"> promoter region.</w:t>
      </w:r>
      <w:r w:rsidR="0092407A" w:rsidRPr="00BE161A">
        <w:rPr>
          <w:rFonts w:ascii="Arial" w:hAnsi="Arial" w:cs="Arial"/>
          <w:sz w:val="22"/>
          <w:rPrChange w:id="2054" w:author="Guo, Shicheng" w:date="2018-06-14T08:58:00Z">
            <w:rPr/>
          </w:rPrChange>
        </w:rPr>
        <w:t xml:space="preserve"> </w:t>
      </w:r>
      <w:proofErr w:type="spellStart"/>
      <w:r w:rsidR="0092407A" w:rsidRPr="00BE161A">
        <w:rPr>
          <w:rFonts w:ascii="Arial" w:hAnsi="Arial" w:cs="Arial"/>
          <w:sz w:val="22"/>
          <w:rPrChange w:id="2055" w:author="Guo, Shicheng" w:date="2018-06-14T08:58:00Z">
            <w:rPr/>
          </w:rPrChange>
        </w:rPr>
        <w:t>CpG</w:t>
      </w:r>
      <w:proofErr w:type="spellEnd"/>
      <w:r w:rsidR="0092407A" w:rsidRPr="00BE161A">
        <w:rPr>
          <w:rFonts w:ascii="Arial" w:hAnsi="Arial" w:cs="Arial"/>
          <w:sz w:val="22"/>
          <w:rPrChange w:id="2056" w:author="Guo, Shicheng" w:date="2018-06-14T08:58:00Z">
            <w:rPr/>
          </w:rPrChange>
        </w:rPr>
        <w:t xml:space="preserve"> sites that were loc</w:t>
      </w:r>
      <w:r w:rsidR="001019C6" w:rsidRPr="00BE161A">
        <w:rPr>
          <w:rFonts w:ascii="Arial" w:hAnsi="Arial" w:cs="Arial"/>
          <w:sz w:val="22"/>
          <w:rPrChange w:id="2057" w:author="Guo, Shicheng" w:date="2018-06-14T08:58:00Z">
            <w:rPr/>
          </w:rPrChange>
        </w:rPr>
        <w:t>ated in different parts of these</w:t>
      </w:r>
      <w:r w:rsidR="0092407A" w:rsidRPr="00BE161A">
        <w:rPr>
          <w:rFonts w:ascii="Arial" w:hAnsi="Arial" w:cs="Arial"/>
          <w:sz w:val="22"/>
          <w:rPrChange w:id="2058" w:author="Guo, Shicheng" w:date="2018-06-14T08:58:00Z">
            <w:rPr/>
          </w:rPrChange>
        </w:rPr>
        <w:t xml:space="preserve"> genes were counted multiple times.</w:t>
      </w:r>
    </w:p>
    <w:p w:rsidR="00102701" w:rsidRPr="00BE161A" w:rsidRDefault="00E84945" w:rsidP="003E6442">
      <w:pPr>
        <w:rPr>
          <w:rFonts w:ascii="Arial" w:hAnsi="Arial" w:cs="Arial"/>
          <w:b/>
          <w:sz w:val="22"/>
          <w:rPrChange w:id="2059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2060" w:author="Guo, Shicheng" w:date="2018-06-14T08:58:00Z">
            <w:rPr>
              <w:b/>
            </w:rPr>
          </w:rPrChange>
        </w:rPr>
        <w:t>ROC analysis</w:t>
      </w:r>
    </w:p>
    <w:p w:rsidR="0036415A" w:rsidRPr="00BE161A" w:rsidRDefault="0036415A" w:rsidP="0036415A">
      <w:pPr>
        <w:rPr>
          <w:rFonts w:ascii="Arial" w:hAnsi="Arial" w:cs="Arial"/>
          <w:sz w:val="22"/>
          <w:rPrChange w:id="2061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2062" w:author="Guo, Shicheng" w:date="2018-06-14T08:58:00Z">
            <w:rPr/>
          </w:rPrChange>
        </w:rPr>
        <w:t>Binary logistic regression model was selected to fit the receiver operating characteristic (ROC) curve</w:t>
      </w:r>
      <w:r w:rsidR="00EC6FDC" w:rsidRPr="00BE161A">
        <w:rPr>
          <w:rFonts w:ascii="Arial" w:hAnsi="Arial" w:cs="Arial"/>
          <w:sz w:val="22"/>
          <w:rPrChange w:id="2063" w:author="Guo, Shicheng" w:date="2018-06-14T08:58:00Z">
            <w:rPr/>
          </w:rPrChange>
        </w:rPr>
        <w:t xml:space="preserve"> </w:t>
      </w:r>
      <w:r w:rsidR="00EC6FDC" w:rsidRPr="00BE161A">
        <w:rPr>
          <w:rFonts w:ascii="Arial" w:hAnsi="Arial" w:cs="Arial"/>
          <w:sz w:val="22"/>
          <w:shd w:val="pct15" w:color="auto" w:fill="FFFFFF"/>
          <w:rPrChange w:id="2064" w:author="Guo, Shicheng" w:date="2018-06-14T08:58:00Z">
            <w:rPr>
              <w:shd w:val="pct15" w:color="auto" w:fill="FFFFFF"/>
            </w:rPr>
          </w:rPrChange>
        </w:rPr>
        <w:t>where sensitivity and (1-specificity) were transformed into complex logarithmic variables</w:t>
      </w:r>
      <w:r w:rsidR="00EC6FDC" w:rsidRPr="00BE161A">
        <w:rPr>
          <w:rFonts w:ascii="Arial" w:hAnsi="Arial" w:cs="Arial"/>
          <w:sz w:val="22"/>
          <w:rPrChange w:id="2065" w:author="Guo, Shicheng" w:date="2018-06-14T08:58:00Z">
            <w:rPr/>
          </w:rPrChange>
        </w:rPr>
        <w:t>. The area under the ROC curve (AUC) was calculated.</w:t>
      </w:r>
    </w:p>
    <w:p w:rsidR="00E32715" w:rsidRPr="00BE161A" w:rsidRDefault="003C2CD4" w:rsidP="00013134">
      <w:pPr>
        <w:rPr>
          <w:rFonts w:ascii="Arial" w:hAnsi="Arial" w:cs="Arial"/>
          <w:b/>
          <w:sz w:val="22"/>
          <w:rPrChange w:id="2066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2067" w:author="Guo, Shicheng" w:date="2018-06-14T08:58:00Z">
            <w:rPr>
              <w:b/>
            </w:rPr>
          </w:rPrChange>
        </w:rPr>
        <w:t>Conflict of interest</w:t>
      </w:r>
    </w:p>
    <w:p w:rsidR="003C2CD4" w:rsidRPr="00BE161A" w:rsidRDefault="003C2CD4" w:rsidP="00013134">
      <w:pPr>
        <w:rPr>
          <w:rFonts w:ascii="Arial" w:hAnsi="Arial" w:cs="Arial"/>
          <w:sz w:val="22"/>
          <w:rPrChange w:id="2068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2069" w:author="Guo, Shicheng" w:date="2018-06-14T08:58:00Z">
            <w:rPr/>
          </w:rPrChange>
        </w:rPr>
        <w:t xml:space="preserve">The authors declare no </w:t>
      </w:r>
      <w:r w:rsidR="00F93692" w:rsidRPr="00BE161A">
        <w:rPr>
          <w:rFonts w:ascii="Arial" w:hAnsi="Arial" w:cs="Arial"/>
          <w:sz w:val="22"/>
          <w:rPrChange w:id="2070" w:author="Guo, Shicheng" w:date="2018-06-14T08:58:00Z">
            <w:rPr/>
          </w:rPrChange>
        </w:rPr>
        <w:t>competing interests.</w:t>
      </w:r>
    </w:p>
    <w:p w:rsidR="00F93692" w:rsidRPr="00BE161A" w:rsidRDefault="00F93692" w:rsidP="00013134">
      <w:pPr>
        <w:rPr>
          <w:rFonts w:ascii="Arial" w:hAnsi="Arial" w:cs="Arial"/>
          <w:b/>
          <w:sz w:val="22"/>
          <w:rPrChange w:id="2071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2072" w:author="Guo, Shicheng" w:date="2018-06-14T08:58:00Z">
            <w:rPr>
              <w:b/>
            </w:rPr>
          </w:rPrChange>
        </w:rPr>
        <w:t>Acknowledgements</w:t>
      </w:r>
    </w:p>
    <w:p w:rsidR="00F93692" w:rsidRPr="00BE161A" w:rsidRDefault="00F93692" w:rsidP="00F93692">
      <w:pPr>
        <w:rPr>
          <w:rFonts w:ascii="Arial" w:hAnsi="Arial" w:cs="Arial"/>
          <w:sz w:val="22"/>
          <w:shd w:val="pct15" w:color="auto" w:fill="FFFFFF"/>
          <w:rPrChange w:id="2073" w:author="Guo, Shicheng" w:date="2018-06-14T08:58:00Z">
            <w:rPr>
              <w:shd w:val="pct15" w:color="auto" w:fill="FFFFFF"/>
            </w:rPr>
          </w:rPrChange>
        </w:rPr>
      </w:pPr>
      <w:r w:rsidRPr="00BE161A">
        <w:rPr>
          <w:rFonts w:ascii="Arial" w:hAnsi="Arial" w:cs="Arial"/>
          <w:sz w:val="22"/>
          <w:highlight w:val="red"/>
          <w:shd w:val="pct15" w:color="auto" w:fill="FFFFFF"/>
          <w:rPrChange w:id="2074" w:author="Guo, Shicheng" w:date="2018-06-14T08:58:00Z">
            <w:rPr>
              <w:highlight w:val="red"/>
              <w:shd w:val="pct15" w:color="auto" w:fill="FFFFFF"/>
            </w:rPr>
          </w:rPrChange>
        </w:rPr>
        <w:t>Left to be added</w:t>
      </w:r>
    </w:p>
    <w:p w:rsidR="00F93692" w:rsidRPr="00BE161A" w:rsidRDefault="00F93692" w:rsidP="00013134">
      <w:pPr>
        <w:rPr>
          <w:rFonts w:ascii="Arial" w:hAnsi="Arial" w:cs="Arial"/>
          <w:b/>
          <w:sz w:val="22"/>
          <w:rPrChange w:id="2075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2076" w:author="Guo, Shicheng" w:date="2018-06-14T08:58:00Z">
            <w:rPr>
              <w:rFonts w:hint="eastAsia"/>
              <w:b/>
            </w:rPr>
          </w:rPrChange>
        </w:rPr>
        <w:t>Funding</w:t>
      </w:r>
    </w:p>
    <w:p w:rsidR="00F93692" w:rsidRPr="00BE161A" w:rsidRDefault="00C12C3E" w:rsidP="00013134">
      <w:pPr>
        <w:rPr>
          <w:rFonts w:ascii="Arial" w:hAnsi="Arial" w:cs="Arial"/>
          <w:sz w:val="22"/>
          <w:shd w:val="pct15" w:color="auto" w:fill="FFFFFF"/>
          <w:rPrChange w:id="2077" w:author="Guo, Shicheng" w:date="2018-06-14T08:58:00Z">
            <w:rPr>
              <w:shd w:val="pct15" w:color="auto" w:fill="FFFFFF"/>
            </w:rPr>
          </w:rPrChange>
        </w:rPr>
      </w:pPr>
      <w:r w:rsidRPr="00BE161A">
        <w:rPr>
          <w:rFonts w:ascii="Arial" w:hAnsi="Arial" w:cs="Arial"/>
          <w:sz w:val="22"/>
          <w:highlight w:val="red"/>
          <w:shd w:val="pct15" w:color="auto" w:fill="FFFFFF"/>
          <w:rPrChange w:id="2078" w:author="Guo, Shicheng" w:date="2018-06-14T08:58:00Z">
            <w:rPr>
              <w:highlight w:val="red"/>
              <w:shd w:val="pct15" w:color="auto" w:fill="FFFFFF"/>
            </w:rPr>
          </w:rPrChange>
        </w:rPr>
        <w:t>Left to be added</w:t>
      </w:r>
    </w:p>
    <w:p w:rsidR="00F93692" w:rsidRPr="00BE161A" w:rsidRDefault="00F93692" w:rsidP="00013134">
      <w:pPr>
        <w:rPr>
          <w:rFonts w:ascii="Arial" w:hAnsi="Arial" w:cs="Arial"/>
          <w:b/>
          <w:sz w:val="22"/>
          <w:rPrChange w:id="2079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2080" w:author="Guo, Shicheng" w:date="2018-06-14T08:58:00Z">
            <w:rPr>
              <w:b/>
            </w:rPr>
          </w:rPrChange>
        </w:rPr>
        <w:t>References</w:t>
      </w:r>
    </w:p>
    <w:bookmarkStart w:id="2081" w:name="OLE_LINK26"/>
    <w:bookmarkStart w:id="2082" w:name="OLE_LINK27"/>
    <w:bookmarkStart w:id="2083" w:name="OLE_LINK82"/>
    <w:p w:rsidR="004557BA" w:rsidRPr="00BE161A" w:rsidRDefault="006E436B" w:rsidP="004557BA">
      <w:pPr>
        <w:pStyle w:val="EndNoteBibliography"/>
        <w:ind w:left="720" w:hanging="720"/>
        <w:rPr>
          <w:rFonts w:ascii="Arial" w:hAnsi="Arial" w:cs="Arial"/>
          <w:sz w:val="22"/>
          <w:rPrChange w:id="2084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2085" w:author="Guo, Shicheng" w:date="2018-06-14T08:58:00Z">
            <w:rPr/>
          </w:rPrChange>
        </w:rPr>
        <w:fldChar w:fldCharType="begin"/>
      </w:r>
      <w:r w:rsidRPr="00BE161A">
        <w:rPr>
          <w:rFonts w:ascii="Arial" w:hAnsi="Arial" w:cs="Arial"/>
          <w:sz w:val="22"/>
          <w:rPrChange w:id="2086" w:author="Guo, Shicheng" w:date="2018-06-14T08:58:00Z">
            <w:rPr/>
          </w:rPrChange>
        </w:rPr>
        <w:instrText xml:space="preserve"> ADDIN EN.REFLIST </w:instrText>
      </w:r>
      <w:r w:rsidRPr="00BE161A">
        <w:rPr>
          <w:rFonts w:ascii="Arial" w:hAnsi="Arial" w:cs="Arial"/>
          <w:sz w:val="22"/>
          <w:rPrChange w:id="2087" w:author="Guo, Shicheng" w:date="2018-06-14T08:58:00Z">
            <w:rPr/>
          </w:rPrChange>
        </w:rPr>
        <w:fldChar w:fldCharType="separate"/>
      </w:r>
      <w:bookmarkStart w:id="2088" w:name="_ENREF_1"/>
      <w:r w:rsidR="004557BA" w:rsidRPr="00BE161A">
        <w:rPr>
          <w:rFonts w:ascii="Arial" w:hAnsi="Arial" w:cs="Arial"/>
          <w:sz w:val="22"/>
          <w:rPrChange w:id="2089" w:author="Guo, Shicheng" w:date="2018-06-14T08:58:00Z">
            <w:rPr/>
          </w:rPrChange>
        </w:rPr>
        <w:t>1.</w:t>
      </w:r>
      <w:r w:rsidR="004557BA" w:rsidRPr="00BE161A">
        <w:rPr>
          <w:rFonts w:ascii="Arial" w:hAnsi="Arial" w:cs="Arial"/>
          <w:sz w:val="22"/>
          <w:rPrChange w:id="2090" w:author="Guo, Shicheng" w:date="2018-06-14T08:58:00Z">
            <w:rPr/>
          </w:rPrChange>
        </w:rPr>
        <w:tab/>
        <w:t xml:space="preserve">Wandstrat, A. and E. Wakeland, </w:t>
      </w:r>
      <w:r w:rsidR="004557BA" w:rsidRPr="00BE161A">
        <w:rPr>
          <w:rFonts w:ascii="Arial" w:hAnsi="Arial" w:cs="Arial"/>
          <w:i/>
          <w:sz w:val="22"/>
          <w:rPrChange w:id="2091" w:author="Guo, Shicheng" w:date="2018-06-14T08:58:00Z">
            <w:rPr>
              <w:i/>
            </w:rPr>
          </w:rPrChange>
        </w:rPr>
        <w:t>The genetics of complex autoimmune diseases: non-MHC susceptibility genes.</w:t>
      </w:r>
      <w:r w:rsidR="004557BA" w:rsidRPr="00BE161A">
        <w:rPr>
          <w:rFonts w:ascii="Arial" w:hAnsi="Arial" w:cs="Arial"/>
          <w:sz w:val="22"/>
          <w:rPrChange w:id="2092" w:author="Guo, Shicheng" w:date="2018-06-14T08:58:00Z">
            <w:rPr/>
          </w:rPrChange>
        </w:rPr>
        <w:t xml:space="preserve"> Nat Immunol, 2001. </w:t>
      </w:r>
      <w:r w:rsidR="004557BA" w:rsidRPr="00BE161A">
        <w:rPr>
          <w:rFonts w:ascii="Arial" w:hAnsi="Arial" w:cs="Arial"/>
          <w:b/>
          <w:sz w:val="22"/>
          <w:rPrChange w:id="2093" w:author="Guo, Shicheng" w:date="2018-06-14T08:58:00Z">
            <w:rPr>
              <w:b/>
            </w:rPr>
          </w:rPrChange>
        </w:rPr>
        <w:t>2</w:t>
      </w:r>
      <w:r w:rsidR="004557BA" w:rsidRPr="00BE161A">
        <w:rPr>
          <w:rFonts w:ascii="Arial" w:hAnsi="Arial" w:cs="Arial"/>
          <w:sz w:val="22"/>
          <w:rPrChange w:id="2094" w:author="Guo, Shicheng" w:date="2018-06-14T08:58:00Z">
            <w:rPr/>
          </w:rPrChange>
        </w:rPr>
        <w:t>(9): p. 802-9.</w:t>
      </w:r>
      <w:bookmarkEnd w:id="2088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095" w:author="Guo, Shicheng" w:date="2018-06-14T08:58:00Z">
            <w:rPr/>
          </w:rPrChange>
        </w:rPr>
      </w:pPr>
      <w:bookmarkStart w:id="2096" w:name="_ENREF_2"/>
      <w:r w:rsidRPr="00BE161A">
        <w:rPr>
          <w:rFonts w:ascii="Arial" w:hAnsi="Arial" w:cs="Arial"/>
          <w:sz w:val="22"/>
          <w:rPrChange w:id="2097" w:author="Guo, Shicheng" w:date="2018-06-14T08:58:00Z">
            <w:rPr/>
          </w:rPrChange>
        </w:rPr>
        <w:t>2.</w:t>
      </w:r>
      <w:r w:rsidRPr="00BE161A">
        <w:rPr>
          <w:rFonts w:ascii="Arial" w:hAnsi="Arial" w:cs="Arial"/>
          <w:sz w:val="22"/>
          <w:rPrChange w:id="2098" w:author="Guo, Shicheng" w:date="2018-06-14T08:58:00Z">
            <w:rPr/>
          </w:rPrChange>
        </w:rPr>
        <w:tab/>
        <w:t xml:space="preserve">Shoenfeld, Y., et al., </w:t>
      </w:r>
      <w:r w:rsidRPr="00BE161A">
        <w:rPr>
          <w:rFonts w:ascii="Arial" w:hAnsi="Arial" w:cs="Arial"/>
          <w:i/>
          <w:sz w:val="22"/>
          <w:rPrChange w:id="2099" w:author="Guo, Shicheng" w:date="2018-06-14T08:58:00Z">
            <w:rPr>
              <w:i/>
            </w:rPr>
          </w:rPrChange>
        </w:rPr>
        <w:t>The autoimmunologist: geoepidemiology, a new center of gravity, and prime time for autoimmunity.</w:t>
      </w:r>
      <w:r w:rsidRPr="00BE161A">
        <w:rPr>
          <w:rFonts w:ascii="Arial" w:hAnsi="Arial" w:cs="Arial"/>
          <w:sz w:val="22"/>
          <w:rPrChange w:id="2100" w:author="Guo, Shicheng" w:date="2018-06-14T08:58:00Z">
            <w:rPr/>
          </w:rPrChange>
        </w:rPr>
        <w:t xml:space="preserve"> J Autoimmun, 2008. </w:t>
      </w:r>
      <w:r w:rsidRPr="00BE161A">
        <w:rPr>
          <w:rFonts w:ascii="Arial" w:hAnsi="Arial" w:cs="Arial"/>
          <w:b/>
          <w:sz w:val="22"/>
          <w:rPrChange w:id="2101" w:author="Guo, Shicheng" w:date="2018-06-14T08:58:00Z">
            <w:rPr>
              <w:b/>
            </w:rPr>
          </w:rPrChange>
        </w:rPr>
        <w:t>31</w:t>
      </w:r>
      <w:r w:rsidRPr="00BE161A">
        <w:rPr>
          <w:rFonts w:ascii="Arial" w:hAnsi="Arial" w:cs="Arial"/>
          <w:sz w:val="22"/>
          <w:rPrChange w:id="2102" w:author="Guo, Shicheng" w:date="2018-06-14T08:58:00Z">
            <w:rPr/>
          </w:rPrChange>
        </w:rPr>
        <w:t>(4): p. 325-30.</w:t>
      </w:r>
      <w:bookmarkEnd w:id="2096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03" w:author="Guo, Shicheng" w:date="2018-06-14T08:58:00Z">
            <w:rPr/>
          </w:rPrChange>
        </w:rPr>
      </w:pPr>
      <w:bookmarkStart w:id="2104" w:name="_ENREF_3"/>
      <w:r w:rsidRPr="00BE161A">
        <w:rPr>
          <w:rFonts w:ascii="Arial" w:hAnsi="Arial" w:cs="Arial"/>
          <w:sz w:val="22"/>
          <w:rPrChange w:id="2105" w:author="Guo, Shicheng" w:date="2018-06-14T08:58:00Z">
            <w:rPr/>
          </w:rPrChange>
        </w:rPr>
        <w:t>3.</w:t>
      </w:r>
      <w:r w:rsidRPr="00BE161A">
        <w:rPr>
          <w:rFonts w:ascii="Arial" w:hAnsi="Arial" w:cs="Arial"/>
          <w:sz w:val="22"/>
          <w:rPrChange w:id="2106" w:author="Guo, Shicheng" w:date="2018-06-14T08:58:00Z">
            <w:rPr/>
          </w:rPrChange>
        </w:rPr>
        <w:tab/>
        <w:t xml:space="preserve">Genain, C.P., et al., </w:t>
      </w:r>
      <w:r w:rsidRPr="00BE161A">
        <w:rPr>
          <w:rFonts w:ascii="Arial" w:hAnsi="Arial" w:cs="Arial"/>
          <w:i/>
          <w:sz w:val="22"/>
          <w:rPrChange w:id="2107" w:author="Guo, Shicheng" w:date="2018-06-14T08:58:00Z">
            <w:rPr>
              <w:i/>
            </w:rPr>
          </w:rPrChange>
        </w:rPr>
        <w:t>Identification of autoantibodies associated with myelin damage in multiple sclerosis.</w:t>
      </w:r>
      <w:r w:rsidRPr="00BE161A">
        <w:rPr>
          <w:rFonts w:ascii="Arial" w:hAnsi="Arial" w:cs="Arial"/>
          <w:sz w:val="22"/>
          <w:rPrChange w:id="2108" w:author="Guo, Shicheng" w:date="2018-06-14T08:58:00Z">
            <w:rPr/>
          </w:rPrChange>
        </w:rPr>
        <w:t xml:space="preserve"> Nat Med, 1999. </w:t>
      </w:r>
      <w:r w:rsidRPr="00BE161A">
        <w:rPr>
          <w:rFonts w:ascii="Arial" w:hAnsi="Arial" w:cs="Arial"/>
          <w:b/>
          <w:sz w:val="22"/>
          <w:rPrChange w:id="2109" w:author="Guo, Shicheng" w:date="2018-06-14T08:58:00Z">
            <w:rPr>
              <w:b/>
            </w:rPr>
          </w:rPrChange>
        </w:rPr>
        <w:t>5</w:t>
      </w:r>
      <w:r w:rsidRPr="00BE161A">
        <w:rPr>
          <w:rFonts w:ascii="Arial" w:hAnsi="Arial" w:cs="Arial"/>
          <w:sz w:val="22"/>
          <w:rPrChange w:id="2110" w:author="Guo, Shicheng" w:date="2018-06-14T08:58:00Z">
            <w:rPr/>
          </w:rPrChange>
        </w:rPr>
        <w:t>(2): p. 170-5.</w:t>
      </w:r>
      <w:bookmarkEnd w:id="2104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11" w:author="Guo, Shicheng" w:date="2018-06-14T08:58:00Z">
            <w:rPr/>
          </w:rPrChange>
        </w:rPr>
      </w:pPr>
      <w:bookmarkStart w:id="2112" w:name="_ENREF_4"/>
      <w:r w:rsidRPr="00BE161A">
        <w:rPr>
          <w:rFonts w:ascii="Arial" w:hAnsi="Arial" w:cs="Arial"/>
          <w:sz w:val="22"/>
          <w:rPrChange w:id="2113" w:author="Guo, Shicheng" w:date="2018-06-14T08:58:00Z">
            <w:rPr/>
          </w:rPrChange>
        </w:rPr>
        <w:t>4.</w:t>
      </w:r>
      <w:r w:rsidRPr="00BE161A">
        <w:rPr>
          <w:rFonts w:ascii="Arial" w:hAnsi="Arial" w:cs="Arial"/>
          <w:sz w:val="22"/>
          <w:rPrChange w:id="2114" w:author="Guo, Shicheng" w:date="2018-06-14T08:58:00Z">
            <w:rPr/>
          </w:rPrChange>
        </w:rPr>
        <w:tab/>
        <w:t xml:space="preserve">Weetman, A.P., </w:t>
      </w:r>
      <w:r w:rsidRPr="00BE161A">
        <w:rPr>
          <w:rFonts w:ascii="Arial" w:hAnsi="Arial" w:cs="Arial"/>
          <w:i/>
          <w:sz w:val="22"/>
          <w:rPrChange w:id="2115" w:author="Guo, Shicheng" w:date="2018-06-14T08:58:00Z">
            <w:rPr>
              <w:i/>
            </w:rPr>
          </w:rPrChange>
        </w:rPr>
        <w:t>Graves' disease.</w:t>
      </w:r>
      <w:r w:rsidRPr="00BE161A">
        <w:rPr>
          <w:rFonts w:ascii="Arial" w:hAnsi="Arial" w:cs="Arial"/>
          <w:sz w:val="22"/>
          <w:rPrChange w:id="2116" w:author="Guo, Shicheng" w:date="2018-06-14T08:58:00Z">
            <w:rPr/>
          </w:rPrChange>
        </w:rPr>
        <w:t xml:space="preserve"> N Engl J Med, 2000. </w:t>
      </w:r>
      <w:r w:rsidRPr="00BE161A">
        <w:rPr>
          <w:rFonts w:ascii="Arial" w:hAnsi="Arial" w:cs="Arial"/>
          <w:b/>
          <w:sz w:val="22"/>
          <w:rPrChange w:id="2117" w:author="Guo, Shicheng" w:date="2018-06-14T08:58:00Z">
            <w:rPr>
              <w:b/>
            </w:rPr>
          </w:rPrChange>
        </w:rPr>
        <w:t>343</w:t>
      </w:r>
      <w:r w:rsidRPr="00BE161A">
        <w:rPr>
          <w:rFonts w:ascii="Arial" w:hAnsi="Arial" w:cs="Arial"/>
          <w:sz w:val="22"/>
          <w:rPrChange w:id="2118" w:author="Guo, Shicheng" w:date="2018-06-14T08:58:00Z">
            <w:rPr/>
          </w:rPrChange>
        </w:rPr>
        <w:t>(17): p. 1236-48.</w:t>
      </w:r>
      <w:bookmarkEnd w:id="2112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19" w:author="Guo, Shicheng" w:date="2018-06-14T08:58:00Z">
            <w:rPr/>
          </w:rPrChange>
        </w:rPr>
      </w:pPr>
      <w:bookmarkStart w:id="2120" w:name="_ENREF_5"/>
      <w:r w:rsidRPr="00BE161A">
        <w:rPr>
          <w:rFonts w:ascii="Arial" w:hAnsi="Arial" w:cs="Arial"/>
          <w:sz w:val="22"/>
          <w:rPrChange w:id="2121" w:author="Guo, Shicheng" w:date="2018-06-14T08:58:00Z">
            <w:rPr/>
          </w:rPrChange>
        </w:rPr>
        <w:t>5.</w:t>
      </w:r>
      <w:r w:rsidRPr="00BE161A">
        <w:rPr>
          <w:rFonts w:ascii="Arial" w:hAnsi="Arial" w:cs="Arial"/>
          <w:sz w:val="22"/>
          <w:rPrChange w:id="2122" w:author="Guo, Shicheng" w:date="2018-06-14T08:58:00Z">
            <w:rPr/>
          </w:rPrChange>
        </w:rPr>
        <w:tab/>
        <w:t xml:space="preserve">van Boekel, M.A., et al., </w:t>
      </w:r>
      <w:r w:rsidRPr="00BE161A">
        <w:rPr>
          <w:rFonts w:ascii="Arial" w:hAnsi="Arial" w:cs="Arial"/>
          <w:i/>
          <w:sz w:val="22"/>
          <w:rPrChange w:id="2123" w:author="Guo, Shicheng" w:date="2018-06-14T08:58:00Z">
            <w:rPr>
              <w:i/>
            </w:rPr>
          </w:rPrChange>
        </w:rPr>
        <w:t>Autoantibody systems in rheumatoid arthritis: specificity, sensitivity and diagnostic value.</w:t>
      </w:r>
      <w:r w:rsidRPr="00BE161A">
        <w:rPr>
          <w:rFonts w:ascii="Arial" w:hAnsi="Arial" w:cs="Arial"/>
          <w:sz w:val="22"/>
          <w:rPrChange w:id="2124" w:author="Guo, Shicheng" w:date="2018-06-14T08:58:00Z">
            <w:rPr/>
          </w:rPrChange>
        </w:rPr>
        <w:t xml:space="preserve"> Arthritis Research &amp; Therapy, 2001. </w:t>
      </w:r>
      <w:r w:rsidRPr="00BE161A">
        <w:rPr>
          <w:rFonts w:ascii="Arial" w:hAnsi="Arial" w:cs="Arial"/>
          <w:b/>
          <w:sz w:val="22"/>
          <w:rPrChange w:id="2125" w:author="Guo, Shicheng" w:date="2018-06-14T08:58:00Z">
            <w:rPr>
              <w:b/>
            </w:rPr>
          </w:rPrChange>
        </w:rPr>
        <w:t>4</w:t>
      </w:r>
      <w:r w:rsidRPr="00BE161A">
        <w:rPr>
          <w:rFonts w:ascii="Arial" w:hAnsi="Arial" w:cs="Arial"/>
          <w:sz w:val="22"/>
          <w:rPrChange w:id="2126" w:author="Guo, Shicheng" w:date="2018-06-14T08:58:00Z">
            <w:rPr/>
          </w:rPrChange>
        </w:rPr>
        <w:t>(2): p. 87.</w:t>
      </w:r>
      <w:bookmarkEnd w:id="2120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27" w:author="Guo, Shicheng" w:date="2018-06-14T08:58:00Z">
            <w:rPr/>
          </w:rPrChange>
        </w:rPr>
      </w:pPr>
      <w:bookmarkStart w:id="2128" w:name="_ENREF_6"/>
      <w:r w:rsidRPr="00BE161A">
        <w:rPr>
          <w:rFonts w:ascii="Arial" w:hAnsi="Arial" w:cs="Arial"/>
          <w:sz w:val="22"/>
          <w:rPrChange w:id="2129" w:author="Guo, Shicheng" w:date="2018-06-14T08:58:00Z">
            <w:rPr/>
          </w:rPrChange>
        </w:rPr>
        <w:t>6.</w:t>
      </w:r>
      <w:r w:rsidRPr="00BE161A">
        <w:rPr>
          <w:rFonts w:ascii="Arial" w:hAnsi="Arial" w:cs="Arial"/>
          <w:sz w:val="22"/>
          <w:rPrChange w:id="2130" w:author="Guo, Shicheng" w:date="2018-06-14T08:58:00Z">
            <w:rPr/>
          </w:rPrChange>
        </w:rPr>
        <w:tab/>
        <w:t xml:space="preserve">Sherer, Y., et al., </w:t>
      </w:r>
      <w:r w:rsidRPr="00BE161A">
        <w:rPr>
          <w:rFonts w:ascii="Arial" w:hAnsi="Arial" w:cs="Arial"/>
          <w:i/>
          <w:sz w:val="22"/>
          <w:rPrChange w:id="2131" w:author="Guo, Shicheng" w:date="2018-06-14T08:58:00Z">
            <w:rPr>
              <w:i/>
            </w:rPr>
          </w:rPrChange>
        </w:rPr>
        <w:t>Autoantibody explosion in systemic lupus erythematosus: More than 100 different antibodies found in SLE patients.</w:t>
      </w:r>
      <w:r w:rsidRPr="00BE161A">
        <w:rPr>
          <w:rFonts w:ascii="Arial" w:hAnsi="Arial" w:cs="Arial"/>
          <w:sz w:val="22"/>
          <w:rPrChange w:id="2132" w:author="Guo, Shicheng" w:date="2018-06-14T08:58:00Z">
            <w:rPr/>
          </w:rPrChange>
        </w:rPr>
        <w:t xml:space="preserve"> Seminars in Arthritis and Rheumatism, 2004. </w:t>
      </w:r>
      <w:r w:rsidRPr="00BE161A">
        <w:rPr>
          <w:rFonts w:ascii="Arial" w:hAnsi="Arial" w:cs="Arial"/>
          <w:b/>
          <w:sz w:val="22"/>
          <w:rPrChange w:id="2133" w:author="Guo, Shicheng" w:date="2018-06-14T08:58:00Z">
            <w:rPr>
              <w:b/>
            </w:rPr>
          </w:rPrChange>
        </w:rPr>
        <w:t>34</w:t>
      </w:r>
      <w:r w:rsidRPr="00BE161A">
        <w:rPr>
          <w:rFonts w:ascii="Arial" w:hAnsi="Arial" w:cs="Arial"/>
          <w:sz w:val="22"/>
          <w:rPrChange w:id="2134" w:author="Guo, Shicheng" w:date="2018-06-14T08:58:00Z">
            <w:rPr/>
          </w:rPrChange>
        </w:rPr>
        <w:t>(2): p. 501-537.</w:t>
      </w:r>
      <w:bookmarkEnd w:id="2128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35" w:author="Guo, Shicheng" w:date="2018-06-14T08:58:00Z">
            <w:rPr/>
          </w:rPrChange>
        </w:rPr>
      </w:pPr>
      <w:bookmarkStart w:id="2136" w:name="_ENREF_7"/>
      <w:r w:rsidRPr="00BE161A">
        <w:rPr>
          <w:rFonts w:ascii="Arial" w:hAnsi="Arial" w:cs="Arial"/>
          <w:sz w:val="22"/>
          <w:rPrChange w:id="2137" w:author="Guo, Shicheng" w:date="2018-06-14T08:58:00Z">
            <w:rPr/>
          </w:rPrChange>
        </w:rPr>
        <w:t>7.</w:t>
      </w:r>
      <w:r w:rsidRPr="00BE161A">
        <w:rPr>
          <w:rFonts w:ascii="Arial" w:hAnsi="Arial" w:cs="Arial"/>
          <w:sz w:val="22"/>
          <w:rPrChange w:id="2138" w:author="Guo, Shicheng" w:date="2018-06-14T08:58:00Z">
            <w:rPr/>
          </w:rPrChange>
        </w:rPr>
        <w:tab/>
        <w:t xml:space="preserve">Steen, V.D., </w:t>
      </w:r>
      <w:r w:rsidRPr="00BE161A">
        <w:rPr>
          <w:rFonts w:ascii="Arial" w:hAnsi="Arial" w:cs="Arial"/>
          <w:i/>
          <w:sz w:val="22"/>
          <w:rPrChange w:id="2139" w:author="Guo, Shicheng" w:date="2018-06-14T08:58:00Z">
            <w:rPr>
              <w:i/>
            </w:rPr>
          </w:rPrChange>
        </w:rPr>
        <w:t>Autoantibodies in systemic sclerosis.</w:t>
      </w:r>
      <w:r w:rsidRPr="00BE161A">
        <w:rPr>
          <w:rFonts w:ascii="Arial" w:hAnsi="Arial" w:cs="Arial"/>
          <w:sz w:val="22"/>
          <w:rPrChange w:id="2140" w:author="Guo, Shicheng" w:date="2018-06-14T08:58:00Z">
            <w:rPr/>
          </w:rPrChange>
        </w:rPr>
        <w:t xml:space="preserve"> Semin Arthritis Rheum, 2005. </w:t>
      </w:r>
      <w:r w:rsidRPr="00BE161A">
        <w:rPr>
          <w:rFonts w:ascii="Arial" w:hAnsi="Arial" w:cs="Arial"/>
          <w:b/>
          <w:sz w:val="22"/>
          <w:rPrChange w:id="2141" w:author="Guo, Shicheng" w:date="2018-06-14T08:58:00Z">
            <w:rPr>
              <w:b/>
            </w:rPr>
          </w:rPrChange>
        </w:rPr>
        <w:t>35</w:t>
      </w:r>
      <w:r w:rsidRPr="00BE161A">
        <w:rPr>
          <w:rFonts w:ascii="Arial" w:hAnsi="Arial" w:cs="Arial"/>
          <w:sz w:val="22"/>
          <w:rPrChange w:id="2142" w:author="Guo, Shicheng" w:date="2018-06-14T08:58:00Z">
            <w:rPr/>
          </w:rPrChange>
        </w:rPr>
        <w:t>(1): p. 35-42.</w:t>
      </w:r>
      <w:bookmarkEnd w:id="2136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43" w:author="Guo, Shicheng" w:date="2018-06-14T08:58:00Z">
            <w:rPr/>
          </w:rPrChange>
        </w:rPr>
      </w:pPr>
      <w:bookmarkStart w:id="2144" w:name="_ENREF_8"/>
      <w:r w:rsidRPr="00BE161A">
        <w:rPr>
          <w:rFonts w:ascii="Arial" w:hAnsi="Arial" w:cs="Arial"/>
          <w:sz w:val="22"/>
          <w:rPrChange w:id="2145" w:author="Guo, Shicheng" w:date="2018-06-14T08:58:00Z">
            <w:rPr/>
          </w:rPrChange>
        </w:rPr>
        <w:t>8.</w:t>
      </w:r>
      <w:r w:rsidRPr="00BE161A">
        <w:rPr>
          <w:rFonts w:ascii="Arial" w:hAnsi="Arial" w:cs="Arial"/>
          <w:sz w:val="22"/>
          <w:rPrChange w:id="2146" w:author="Guo, Shicheng" w:date="2018-06-14T08:58:00Z">
            <w:rPr/>
          </w:rPrChange>
        </w:rPr>
        <w:tab/>
        <w:t xml:space="preserve">McFarland, H.F. and R. Martin, </w:t>
      </w:r>
      <w:r w:rsidRPr="00BE161A">
        <w:rPr>
          <w:rFonts w:ascii="Arial" w:hAnsi="Arial" w:cs="Arial"/>
          <w:i/>
          <w:sz w:val="22"/>
          <w:rPrChange w:id="2147" w:author="Guo, Shicheng" w:date="2018-06-14T08:58:00Z">
            <w:rPr>
              <w:i/>
            </w:rPr>
          </w:rPrChange>
        </w:rPr>
        <w:t>Multiple sclerosis: a complicated picture of autoimmunity.</w:t>
      </w:r>
      <w:r w:rsidRPr="00BE161A">
        <w:rPr>
          <w:rFonts w:ascii="Arial" w:hAnsi="Arial" w:cs="Arial"/>
          <w:sz w:val="22"/>
          <w:rPrChange w:id="2148" w:author="Guo, Shicheng" w:date="2018-06-14T08:58:00Z">
            <w:rPr/>
          </w:rPrChange>
        </w:rPr>
        <w:t xml:space="preserve"> Nat Immunol, 2007. </w:t>
      </w:r>
      <w:r w:rsidRPr="00BE161A">
        <w:rPr>
          <w:rFonts w:ascii="Arial" w:hAnsi="Arial" w:cs="Arial"/>
          <w:b/>
          <w:sz w:val="22"/>
          <w:rPrChange w:id="2149" w:author="Guo, Shicheng" w:date="2018-06-14T08:58:00Z">
            <w:rPr>
              <w:b/>
            </w:rPr>
          </w:rPrChange>
        </w:rPr>
        <w:t>8</w:t>
      </w:r>
      <w:r w:rsidRPr="00BE161A">
        <w:rPr>
          <w:rFonts w:ascii="Arial" w:hAnsi="Arial" w:cs="Arial"/>
          <w:sz w:val="22"/>
          <w:rPrChange w:id="2150" w:author="Guo, Shicheng" w:date="2018-06-14T08:58:00Z">
            <w:rPr/>
          </w:rPrChange>
        </w:rPr>
        <w:t>(9): p. 913-9.</w:t>
      </w:r>
      <w:bookmarkEnd w:id="2144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51" w:author="Guo, Shicheng" w:date="2018-06-14T08:58:00Z">
            <w:rPr/>
          </w:rPrChange>
        </w:rPr>
      </w:pPr>
      <w:bookmarkStart w:id="2152" w:name="_ENREF_9"/>
      <w:r w:rsidRPr="00BE161A">
        <w:rPr>
          <w:rFonts w:ascii="Arial" w:hAnsi="Arial" w:cs="Arial"/>
          <w:sz w:val="22"/>
          <w:rPrChange w:id="2153" w:author="Guo, Shicheng" w:date="2018-06-14T08:58:00Z">
            <w:rPr/>
          </w:rPrChange>
        </w:rPr>
        <w:t>9.</w:t>
      </w:r>
      <w:r w:rsidRPr="00BE161A">
        <w:rPr>
          <w:rFonts w:ascii="Arial" w:hAnsi="Arial" w:cs="Arial"/>
          <w:sz w:val="22"/>
          <w:rPrChange w:id="2154" w:author="Guo, Shicheng" w:date="2018-06-14T08:58:00Z">
            <w:rPr/>
          </w:rPrChange>
        </w:rPr>
        <w:tab/>
        <w:t xml:space="preserve">Covas, M.I., et al., </w:t>
      </w:r>
      <w:r w:rsidRPr="00BE161A">
        <w:rPr>
          <w:rFonts w:ascii="Arial" w:hAnsi="Arial" w:cs="Arial"/>
          <w:i/>
          <w:sz w:val="22"/>
          <w:rPrChange w:id="2155" w:author="Guo, Shicheng" w:date="2018-06-14T08:58:00Z">
            <w:rPr>
              <w:i/>
            </w:rPr>
          </w:rPrChange>
        </w:rPr>
        <w:t>Peripheral blood T-lymphocyte subsets in autoimmune thyroid disease.</w:t>
      </w:r>
      <w:r w:rsidRPr="00BE161A">
        <w:rPr>
          <w:rFonts w:ascii="Arial" w:hAnsi="Arial" w:cs="Arial"/>
          <w:sz w:val="22"/>
          <w:rPrChange w:id="2156" w:author="Guo, Shicheng" w:date="2018-06-14T08:58:00Z">
            <w:rPr/>
          </w:rPrChange>
        </w:rPr>
        <w:t xml:space="preserve"> J Investig Allergol Clin Immunol, 1992. </w:t>
      </w:r>
      <w:r w:rsidRPr="00BE161A">
        <w:rPr>
          <w:rFonts w:ascii="Arial" w:hAnsi="Arial" w:cs="Arial"/>
          <w:b/>
          <w:sz w:val="22"/>
          <w:rPrChange w:id="2157" w:author="Guo, Shicheng" w:date="2018-06-14T08:58:00Z">
            <w:rPr>
              <w:b/>
            </w:rPr>
          </w:rPrChange>
        </w:rPr>
        <w:t>2</w:t>
      </w:r>
      <w:r w:rsidRPr="00BE161A">
        <w:rPr>
          <w:rFonts w:ascii="Arial" w:hAnsi="Arial" w:cs="Arial"/>
          <w:sz w:val="22"/>
          <w:rPrChange w:id="2158" w:author="Guo, Shicheng" w:date="2018-06-14T08:58:00Z">
            <w:rPr/>
          </w:rPrChange>
        </w:rPr>
        <w:t>(3): p. 131-5.</w:t>
      </w:r>
      <w:bookmarkEnd w:id="2152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59" w:author="Guo, Shicheng" w:date="2018-06-14T08:58:00Z">
            <w:rPr/>
          </w:rPrChange>
        </w:rPr>
      </w:pPr>
      <w:bookmarkStart w:id="2160" w:name="_ENREF_10"/>
      <w:r w:rsidRPr="00BE161A">
        <w:rPr>
          <w:rFonts w:ascii="Arial" w:hAnsi="Arial" w:cs="Arial"/>
          <w:sz w:val="22"/>
          <w:rPrChange w:id="2161" w:author="Guo, Shicheng" w:date="2018-06-14T08:58:00Z">
            <w:rPr/>
          </w:rPrChange>
        </w:rPr>
        <w:t>10.</w:t>
      </w:r>
      <w:r w:rsidRPr="00BE161A">
        <w:rPr>
          <w:rFonts w:ascii="Arial" w:hAnsi="Arial" w:cs="Arial"/>
          <w:sz w:val="22"/>
          <w:rPrChange w:id="2162" w:author="Guo, Shicheng" w:date="2018-06-14T08:58:00Z">
            <w:rPr/>
          </w:rPrChange>
        </w:rPr>
        <w:tab/>
        <w:t xml:space="preserve">Firestein, G.S., </w:t>
      </w:r>
      <w:r w:rsidRPr="00BE161A">
        <w:rPr>
          <w:rFonts w:ascii="Arial" w:hAnsi="Arial" w:cs="Arial"/>
          <w:i/>
          <w:sz w:val="22"/>
          <w:rPrChange w:id="2163" w:author="Guo, Shicheng" w:date="2018-06-14T08:58:00Z">
            <w:rPr>
              <w:i/>
            </w:rPr>
          </w:rPrChange>
        </w:rPr>
        <w:t>Evolving concepts of rheumatoid arthritis.</w:t>
      </w:r>
      <w:r w:rsidRPr="00BE161A">
        <w:rPr>
          <w:rFonts w:ascii="Arial" w:hAnsi="Arial" w:cs="Arial"/>
          <w:sz w:val="22"/>
          <w:rPrChange w:id="2164" w:author="Guo, Shicheng" w:date="2018-06-14T08:58:00Z">
            <w:rPr/>
          </w:rPrChange>
        </w:rPr>
        <w:t xml:space="preserve"> Nature, 2003. </w:t>
      </w:r>
      <w:r w:rsidRPr="00BE161A">
        <w:rPr>
          <w:rFonts w:ascii="Arial" w:hAnsi="Arial" w:cs="Arial"/>
          <w:b/>
          <w:sz w:val="22"/>
          <w:rPrChange w:id="2165" w:author="Guo, Shicheng" w:date="2018-06-14T08:58:00Z">
            <w:rPr>
              <w:b/>
            </w:rPr>
          </w:rPrChange>
        </w:rPr>
        <w:t>423</w:t>
      </w:r>
      <w:r w:rsidRPr="00BE161A">
        <w:rPr>
          <w:rFonts w:ascii="Arial" w:hAnsi="Arial" w:cs="Arial"/>
          <w:sz w:val="22"/>
          <w:rPrChange w:id="2166" w:author="Guo, Shicheng" w:date="2018-06-14T08:58:00Z">
            <w:rPr/>
          </w:rPrChange>
        </w:rPr>
        <w:t>(6937): p. 356-61.</w:t>
      </w:r>
      <w:bookmarkEnd w:id="2160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67" w:author="Guo, Shicheng" w:date="2018-06-14T08:58:00Z">
            <w:rPr/>
          </w:rPrChange>
        </w:rPr>
      </w:pPr>
      <w:bookmarkStart w:id="2168" w:name="_ENREF_11"/>
      <w:r w:rsidRPr="00BE161A">
        <w:rPr>
          <w:rFonts w:ascii="Arial" w:hAnsi="Arial" w:cs="Arial"/>
          <w:sz w:val="22"/>
          <w:rPrChange w:id="2169" w:author="Guo, Shicheng" w:date="2018-06-14T08:58:00Z">
            <w:rPr/>
          </w:rPrChange>
        </w:rPr>
        <w:t>11.</w:t>
      </w:r>
      <w:r w:rsidRPr="00BE161A">
        <w:rPr>
          <w:rFonts w:ascii="Arial" w:hAnsi="Arial" w:cs="Arial"/>
          <w:sz w:val="22"/>
          <w:rPrChange w:id="2170" w:author="Guo, Shicheng" w:date="2018-06-14T08:58:00Z">
            <w:rPr/>
          </w:rPrChange>
        </w:rPr>
        <w:tab/>
        <w:t xml:space="preserve">Crispin, J.C., et al., </w:t>
      </w:r>
      <w:r w:rsidRPr="00BE161A">
        <w:rPr>
          <w:rFonts w:ascii="Arial" w:hAnsi="Arial" w:cs="Arial"/>
          <w:i/>
          <w:sz w:val="22"/>
          <w:rPrChange w:id="2171" w:author="Guo, Shicheng" w:date="2018-06-14T08:58:00Z">
            <w:rPr>
              <w:i/>
            </w:rPr>
          </w:rPrChange>
        </w:rPr>
        <w:t>Pathogenesis of human systemic lupus erythematosus: recent advances.</w:t>
      </w:r>
      <w:r w:rsidRPr="00BE161A">
        <w:rPr>
          <w:rFonts w:ascii="Arial" w:hAnsi="Arial" w:cs="Arial"/>
          <w:sz w:val="22"/>
          <w:rPrChange w:id="2172" w:author="Guo, Shicheng" w:date="2018-06-14T08:58:00Z">
            <w:rPr/>
          </w:rPrChange>
        </w:rPr>
        <w:t xml:space="preserve"> Trends Mol Med, 2010. </w:t>
      </w:r>
      <w:r w:rsidRPr="00BE161A">
        <w:rPr>
          <w:rFonts w:ascii="Arial" w:hAnsi="Arial" w:cs="Arial"/>
          <w:b/>
          <w:sz w:val="22"/>
          <w:rPrChange w:id="2173" w:author="Guo, Shicheng" w:date="2018-06-14T08:58:00Z">
            <w:rPr>
              <w:b/>
            </w:rPr>
          </w:rPrChange>
        </w:rPr>
        <w:t>16</w:t>
      </w:r>
      <w:r w:rsidRPr="00BE161A">
        <w:rPr>
          <w:rFonts w:ascii="Arial" w:hAnsi="Arial" w:cs="Arial"/>
          <w:sz w:val="22"/>
          <w:rPrChange w:id="2174" w:author="Guo, Shicheng" w:date="2018-06-14T08:58:00Z">
            <w:rPr/>
          </w:rPrChange>
        </w:rPr>
        <w:t>(2): p. 47-57.</w:t>
      </w:r>
      <w:bookmarkEnd w:id="2168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75" w:author="Guo, Shicheng" w:date="2018-06-14T08:58:00Z">
            <w:rPr/>
          </w:rPrChange>
        </w:rPr>
      </w:pPr>
      <w:bookmarkStart w:id="2176" w:name="_ENREF_12"/>
      <w:r w:rsidRPr="00BE161A">
        <w:rPr>
          <w:rFonts w:ascii="Arial" w:hAnsi="Arial" w:cs="Arial"/>
          <w:sz w:val="22"/>
          <w:rPrChange w:id="2177" w:author="Guo, Shicheng" w:date="2018-06-14T08:58:00Z">
            <w:rPr/>
          </w:rPrChange>
        </w:rPr>
        <w:t>12.</w:t>
      </w:r>
      <w:r w:rsidRPr="00BE161A">
        <w:rPr>
          <w:rFonts w:ascii="Arial" w:hAnsi="Arial" w:cs="Arial"/>
          <w:sz w:val="22"/>
          <w:rPrChange w:id="2178" w:author="Guo, Shicheng" w:date="2018-06-14T08:58:00Z">
            <w:rPr/>
          </w:rPrChange>
        </w:rPr>
        <w:tab/>
        <w:t xml:space="preserve">Hussein, M.R., et al., </w:t>
      </w:r>
      <w:r w:rsidRPr="00BE161A">
        <w:rPr>
          <w:rFonts w:ascii="Arial" w:hAnsi="Arial" w:cs="Arial"/>
          <w:i/>
          <w:sz w:val="22"/>
          <w:rPrChange w:id="2179" w:author="Guo, Shicheng" w:date="2018-06-14T08:58:00Z">
            <w:rPr>
              <w:i/>
            </w:rPr>
          </w:rPrChange>
        </w:rPr>
        <w:t>Alterations of mononuclear inflammatory cells, CD4/CD8+ T cells, interleukin 1beta, and tumour necrosis factor alpha in the bronchoalveolar lavage fluid, peripheral blood, and skin of patients with systemic sclerosis.</w:t>
      </w:r>
      <w:r w:rsidRPr="00BE161A">
        <w:rPr>
          <w:rFonts w:ascii="Arial" w:hAnsi="Arial" w:cs="Arial"/>
          <w:sz w:val="22"/>
          <w:rPrChange w:id="2180" w:author="Guo, Shicheng" w:date="2018-06-14T08:58:00Z">
            <w:rPr/>
          </w:rPrChange>
        </w:rPr>
        <w:t xml:space="preserve"> J Clin Pathol, 2005. </w:t>
      </w:r>
      <w:r w:rsidRPr="00BE161A">
        <w:rPr>
          <w:rFonts w:ascii="Arial" w:hAnsi="Arial" w:cs="Arial"/>
          <w:b/>
          <w:sz w:val="22"/>
          <w:rPrChange w:id="2181" w:author="Guo, Shicheng" w:date="2018-06-14T08:58:00Z">
            <w:rPr>
              <w:b/>
            </w:rPr>
          </w:rPrChange>
        </w:rPr>
        <w:t>58</w:t>
      </w:r>
      <w:r w:rsidRPr="00BE161A">
        <w:rPr>
          <w:rFonts w:ascii="Arial" w:hAnsi="Arial" w:cs="Arial"/>
          <w:sz w:val="22"/>
          <w:rPrChange w:id="2182" w:author="Guo, Shicheng" w:date="2018-06-14T08:58:00Z">
            <w:rPr/>
          </w:rPrChange>
        </w:rPr>
        <w:t>(2): p. 178-84.</w:t>
      </w:r>
      <w:bookmarkEnd w:id="2176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83" w:author="Guo, Shicheng" w:date="2018-06-14T08:58:00Z">
            <w:rPr/>
          </w:rPrChange>
        </w:rPr>
      </w:pPr>
      <w:bookmarkStart w:id="2184" w:name="_ENREF_13"/>
      <w:r w:rsidRPr="00BE161A">
        <w:rPr>
          <w:rFonts w:ascii="Arial" w:hAnsi="Arial" w:cs="Arial"/>
          <w:sz w:val="22"/>
          <w:rPrChange w:id="2185" w:author="Guo, Shicheng" w:date="2018-06-14T08:58:00Z">
            <w:rPr/>
          </w:rPrChange>
        </w:rPr>
        <w:t>13.</w:t>
      </w:r>
      <w:r w:rsidRPr="00BE161A">
        <w:rPr>
          <w:rFonts w:ascii="Arial" w:hAnsi="Arial" w:cs="Arial"/>
          <w:sz w:val="22"/>
          <w:rPrChange w:id="2186" w:author="Guo, Shicheng" w:date="2018-06-14T08:58:00Z">
            <w:rPr/>
          </w:rPrChange>
        </w:rPr>
        <w:tab/>
        <w:t xml:space="preserve">Kochi, Y., </w:t>
      </w:r>
      <w:r w:rsidRPr="00BE161A">
        <w:rPr>
          <w:rFonts w:ascii="Arial" w:hAnsi="Arial" w:cs="Arial"/>
          <w:i/>
          <w:sz w:val="22"/>
          <w:rPrChange w:id="2187" w:author="Guo, Shicheng" w:date="2018-06-14T08:58:00Z">
            <w:rPr>
              <w:i/>
            </w:rPr>
          </w:rPrChange>
        </w:rPr>
        <w:t>Genetics of autoimmune diseases: perspectives from genome-wide association studies.</w:t>
      </w:r>
      <w:r w:rsidRPr="00BE161A">
        <w:rPr>
          <w:rFonts w:ascii="Arial" w:hAnsi="Arial" w:cs="Arial"/>
          <w:sz w:val="22"/>
          <w:rPrChange w:id="2188" w:author="Guo, Shicheng" w:date="2018-06-14T08:58:00Z">
            <w:rPr/>
          </w:rPrChange>
        </w:rPr>
        <w:t xml:space="preserve"> Int Immunol, 2016. </w:t>
      </w:r>
      <w:r w:rsidRPr="00BE161A">
        <w:rPr>
          <w:rFonts w:ascii="Arial" w:hAnsi="Arial" w:cs="Arial"/>
          <w:b/>
          <w:sz w:val="22"/>
          <w:rPrChange w:id="2189" w:author="Guo, Shicheng" w:date="2018-06-14T08:58:00Z">
            <w:rPr>
              <w:b/>
            </w:rPr>
          </w:rPrChange>
        </w:rPr>
        <w:t>28</w:t>
      </w:r>
      <w:r w:rsidRPr="00BE161A">
        <w:rPr>
          <w:rFonts w:ascii="Arial" w:hAnsi="Arial" w:cs="Arial"/>
          <w:sz w:val="22"/>
          <w:rPrChange w:id="2190" w:author="Guo, Shicheng" w:date="2018-06-14T08:58:00Z">
            <w:rPr/>
          </w:rPrChange>
        </w:rPr>
        <w:t>(4): p. 155-61.</w:t>
      </w:r>
      <w:bookmarkEnd w:id="2184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91" w:author="Guo, Shicheng" w:date="2018-06-14T08:58:00Z">
            <w:rPr/>
          </w:rPrChange>
        </w:rPr>
      </w:pPr>
      <w:bookmarkStart w:id="2192" w:name="_ENREF_14"/>
      <w:r w:rsidRPr="00BE161A">
        <w:rPr>
          <w:rFonts w:ascii="Arial" w:hAnsi="Arial" w:cs="Arial"/>
          <w:sz w:val="22"/>
          <w:rPrChange w:id="2193" w:author="Guo, Shicheng" w:date="2018-06-14T08:58:00Z">
            <w:rPr/>
          </w:rPrChange>
        </w:rPr>
        <w:t>14.</w:t>
      </w:r>
      <w:r w:rsidRPr="00BE161A">
        <w:rPr>
          <w:rFonts w:ascii="Arial" w:hAnsi="Arial" w:cs="Arial"/>
          <w:sz w:val="22"/>
          <w:rPrChange w:id="2194" w:author="Guo, Shicheng" w:date="2018-06-14T08:58:00Z">
            <w:rPr/>
          </w:rPrChange>
        </w:rPr>
        <w:tab/>
        <w:t xml:space="preserve">Bird, A., </w:t>
      </w:r>
      <w:r w:rsidRPr="00BE161A">
        <w:rPr>
          <w:rFonts w:ascii="Arial" w:hAnsi="Arial" w:cs="Arial"/>
          <w:i/>
          <w:sz w:val="22"/>
          <w:rPrChange w:id="2195" w:author="Guo, Shicheng" w:date="2018-06-14T08:58:00Z">
            <w:rPr>
              <w:i/>
            </w:rPr>
          </w:rPrChange>
        </w:rPr>
        <w:t>Perceptions of epigenetics.</w:t>
      </w:r>
      <w:r w:rsidRPr="00BE161A">
        <w:rPr>
          <w:rFonts w:ascii="Arial" w:hAnsi="Arial" w:cs="Arial"/>
          <w:sz w:val="22"/>
          <w:rPrChange w:id="2196" w:author="Guo, Shicheng" w:date="2018-06-14T08:58:00Z">
            <w:rPr/>
          </w:rPrChange>
        </w:rPr>
        <w:t xml:space="preserve"> Nature, 2007. </w:t>
      </w:r>
      <w:r w:rsidRPr="00BE161A">
        <w:rPr>
          <w:rFonts w:ascii="Arial" w:hAnsi="Arial" w:cs="Arial"/>
          <w:b/>
          <w:sz w:val="22"/>
          <w:rPrChange w:id="2197" w:author="Guo, Shicheng" w:date="2018-06-14T08:58:00Z">
            <w:rPr>
              <w:b/>
            </w:rPr>
          </w:rPrChange>
        </w:rPr>
        <w:t>447</w:t>
      </w:r>
      <w:r w:rsidRPr="00BE161A">
        <w:rPr>
          <w:rFonts w:ascii="Arial" w:hAnsi="Arial" w:cs="Arial"/>
          <w:sz w:val="22"/>
          <w:rPrChange w:id="2198" w:author="Guo, Shicheng" w:date="2018-06-14T08:58:00Z">
            <w:rPr/>
          </w:rPrChange>
        </w:rPr>
        <w:t>(7143): p. 396-8.</w:t>
      </w:r>
      <w:bookmarkEnd w:id="2192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199" w:author="Guo, Shicheng" w:date="2018-06-14T08:58:00Z">
            <w:rPr/>
          </w:rPrChange>
        </w:rPr>
      </w:pPr>
      <w:bookmarkStart w:id="2200" w:name="_ENREF_15"/>
      <w:r w:rsidRPr="00BE161A">
        <w:rPr>
          <w:rFonts w:ascii="Arial" w:hAnsi="Arial" w:cs="Arial"/>
          <w:sz w:val="22"/>
          <w:rPrChange w:id="2201" w:author="Guo, Shicheng" w:date="2018-06-14T08:58:00Z">
            <w:rPr/>
          </w:rPrChange>
        </w:rPr>
        <w:t>15.</w:t>
      </w:r>
      <w:r w:rsidRPr="00BE161A">
        <w:rPr>
          <w:rFonts w:ascii="Arial" w:hAnsi="Arial" w:cs="Arial"/>
          <w:sz w:val="22"/>
          <w:rPrChange w:id="2202" w:author="Guo, Shicheng" w:date="2018-06-14T08:58:00Z">
            <w:rPr/>
          </w:rPrChange>
        </w:rPr>
        <w:tab/>
        <w:t xml:space="preserve">Zhang, Z. and R. Zhang, </w:t>
      </w:r>
      <w:r w:rsidRPr="00BE161A">
        <w:rPr>
          <w:rFonts w:ascii="Arial" w:hAnsi="Arial" w:cs="Arial"/>
          <w:i/>
          <w:sz w:val="22"/>
          <w:rPrChange w:id="2203" w:author="Guo, Shicheng" w:date="2018-06-14T08:58:00Z">
            <w:rPr>
              <w:i/>
            </w:rPr>
          </w:rPrChange>
        </w:rPr>
        <w:t xml:space="preserve">Epigenetics in autoimmune diseases: Pathogenesis and prospects </w:t>
      </w:r>
      <w:r w:rsidRPr="00BE161A">
        <w:rPr>
          <w:rFonts w:ascii="Arial" w:hAnsi="Arial" w:cs="Arial"/>
          <w:i/>
          <w:sz w:val="22"/>
          <w:rPrChange w:id="2204" w:author="Guo, Shicheng" w:date="2018-06-14T08:58:00Z">
            <w:rPr>
              <w:i/>
            </w:rPr>
          </w:rPrChange>
        </w:rPr>
        <w:lastRenderedPageBreak/>
        <w:t>for therapy.</w:t>
      </w:r>
      <w:r w:rsidRPr="00BE161A">
        <w:rPr>
          <w:rFonts w:ascii="Arial" w:hAnsi="Arial" w:cs="Arial"/>
          <w:sz w:val="22"/>
          <w:rPrChange w:id="2205" w:author="Guo, Shicheng" w:date="2018-06-14T08:58:00Z">
            <w:rPr/>
          </w:rPrChange>
        </w:rPr>
        <w:t xml:space="preserve"> Autoimmun Rev, 2015. </w:t>
      </w:r>
      <w:r w:rsidRPr="00BE161A">
        <w:rPr>
          <w:rFonts w:ascii="Arial" w:hAnsi="Arial" w:cs="Arial"/>
          <w:b/>
          <w:sz w:val="22"/>
          <w:rPrChange w:id="2206" w:author="Guo, Shicheng" w:date="2018-06-14T08:58:00Z">
            <w:rPr>
              <w:b/>
            </w:rPr>
          </w:rPrChange>
        </w:rPr>
        <w:t>14</w:t>
      </w:r>
      <w:r w:rsidRPr="00BE161A">
        <w:rPr>
          <w:rFonts w:ascii="Arial" w:hAnsi="Arial" w:cs="Arial"/>
          <w:sz w:val="22"/>
          <w:rPrChange w:id="2207" w:author="Guo, Shicheng" w:date="2018-06-14T08:58:00Z">
            <w:rPr/>
          </w:rPrChange>
        </w:rPr>
        <w:t>(10): p. 854-63.</w:t>
      </w:r>
      <w:bookmarkEnd w:id="2200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08" w:author="Guo, Shicheng" w:date="2018-06-14T08:58:00Z">
            <w:rPr/>
          </w:rPrChange>
        </w:rPr>
      </w:pPr>
      <w:bookmarkStart w:id="2209" w:name="_ENREF_16"/>
      <w:r w:rsidRPr="00BE161A">
        <w:rPr>
          <w:rFonts w:ascii="Arial" w:hAnsi="Arial" w:cs="Arial"/>
          <w:sz w:val="22"/>
          <w:rPrChange w:id="2210" w:author="Guo, Shicheng" w:date="2018-06-14T08:58:00Z">
            <w:rPr/>
          </w:rPrChange>
        </w:rPr>
        <w:t>16.</w:t>
      </w:r>
      <w:r w:rsidRPr="00BE161A">
        <w:rPr>
          <w:rFonts w:ascii="Arial" w:hAnsi="Arial" w:cs="Arial"/>
          <w:sz w:val="22"/>
          <w:rPrChange w:id="2211" w:author="Guo, Shicheng" w:date="2018-06-14T08:58:00Z">
            <w:rPr/>
          </w:rPrChange>
        </w:rPr>
        <w:tab/>
        <w:t xml:space="preserve">Hedrich, C.M. and G.C. Tsokos, </w:t>
      </w:r>
      <w:r w:rsidRPr="00BE161A">
        <w:rPr>
          <w:rFonts w:ascii="Arial" w:hAnsi="Arial" w:cs="Arial"/>
          <w:i/>
          <w:sz w:val="22"/>
          <w:rPrChange w:id="2212" w:author="Guo, Shicheng" w:date="2018-06-14T08:58:00Z">
            <w:rPr>
              <w:i/>
            </w:rPr>
          </w:rPrChange>
        </w:rPr>
        <w:t>Epigenetic mechanisms in systemic lupus erythematosus and other autoimmune diseases.</w:t>
      </w:r>
      <w:r w:rsidRPr="00BE161A">
        <w:rPr>
          <w:rFonts w:ascii="Arial" w:hAnsi="Arial" w:cs="Arial"/>
          <w:sz w:val="22"/>
          <w:rPrChange w:id="2213" w:author="Guo, Shicheng" w:date="2018-06-14T08:58:00Z">
            <w:rPr/>
          </w:rPrChange>
        </w:rPr>
        <w:t xml:space="preserve"> Trends Mol Med, 2011. </w:t>
      </w:r>
      <w:r w:rsidRPr="00BE161A">
        <w:rPr>
          <w:rFonts w:ascii="Arial" w:hAnsi="Arial" w:cs="Arial"/>
          <w:b/>
          <w:sz w:val="22"/>
          <w:rPrChange w:id="2214" w:author="Guo, Shicheng" w:date="2018-06-14T08:58:00Z">
            <w:rPr>
              <w:b/>
            </w:rPr>
          </w:rPrChange>
        </w:rPr>
        <w:t>17</w:t>
      </w:r>
      <w:r w:rsidRPr="00BE161A">
        <w:rPr>
          <w:rFonts w:ascii="Arial" w:hAnsi="Arial" w:cs="Arial"/>
          <w:sz w:val="22"/>
          <w:rPrChange w:id="2215" w:author="Guo, Shicheng" w:date="2018-06-14T08:58:00Z">
            <w:rPr/>
          </w:rPrChange>
        </w:rPr>
        <w:t>(12): p. 714-24.</w:t>
      </w:r>
      <w:bookmarkEnd w:id="2209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16" w:author="Guo, Shicheng" w:date="2018-06-14T08:58:00Z">
            <w:rPr/>
          </w:rPrChange>
        </w:rPr>
      </w:pPr>
      <w:bookmarkStart w:id="2217" w:name="_ENREF_17"/>
      <w:r w:rsidRPr="00BE161A">
        <w:rPr>
          <w:rFonts w:ascii="Arial" w:hAnsi="Arial" w:cs="Arial"/>
          <w:sz w:val="22"/>
          <w:rPrChange w:id="2218" w:author="Guo, Shicheng" w:date="2018-06-14T08:58:00Z">
            <w:rPr/>
          </w:rPrChange>
        </w:rPr>
        <w:t>17.</w:t>
      </w:r>
      <w:r w:rsidRPr="00BE161A">
        <w:rPr>
          <w:rFonts w:ascii="Arial" w:hAnsi="Arial" w:cs="Arial"/>
          <w:sz w:val="22"/>
          <w:rPrChange w:id="2219" w:author="Guo, Shicheng" w:date="2018-06-14T08:58:00Z">
            <w:rPr/>
          </w:rPrChange>
        </w:rPr>
        <w:tab/>
        <w:t xml:space="preserve">Cai, T.T., et al., </w:t>
      </w:r>
      <w:r w:rsidRPr="00BE161A">
        <w:rPr>
          <w:rFonts w:ascii="Arial" w:hAnsi="Arial" w:cs="Arial"/>
          <w:i/>
          <w:sz w:val="22"/>
          <w:rPrChange w:id="2220" w:author="Guo, Shicheng" w:date="2018-06-14T08:58:00Z">
            <w:rPr>
              <w:i/>
            </w:rPr>
          </w:rPrChange>
        </w:rPr>
        <w:t>Genome-wide DNA methylation analysis in Graves' disease.</w:t>
      </w:r>
      <w:r w:rsidRPr="00BE161A">
        <w:rPr>
          <w:rFonts w:ascii="Arial" w:hAnsi="Arial" w:cs="Arial"/>
          <w:sz w:val="22"/>
          <w:rPrChange w:id="2221" w:author="Guo, Shicheng" w:date="2018-06-14T08:58:00Z">
            <w:rPr/>
          </w:rPrChange>
        </w:rPr>
        <w:t xml:space="preserve"> Genomics, 2015. </w:t>
      </w:r>
      <w:r w:rsidRPr="00BE161A">
        <w:rPr>
          <w:rFonts w:ascii="Arial" w:hAnsi="Arial" w:cs="Arial"/>
          <w:b/>
          <w:sz w:val="22"/>
          <w:rPrChange w:id="2222" w:author="Guo, Shicheng" w:date="2018-06-14T08:58:00Z">
            <w:rPr>
              <w:b/>
            </w:rPr>
          </w:rPrChange>
        </w:rPr>
        <w:t>105</w:t>
      </w:r>
      <w:r w:rsidRPr="00BE161A">
        <w:rPr>
          <w:rFonts w:ascii="Arial" w:hAnsi="Arial" w:cs="Arial"/>
          <w:sz w:val="22"/>
          <w:rPrChange w:id="2223" w:author="Guo, Shicheng" w:date="2018-06-14T08:58:00Z">
            <w:rPr/>
          </w:rPrChange>
        </w:rPr>
        <w:t>(4): p. 204-10.</w:t>
      </w:r>
      <w:bookmarkEnd w:id="2217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24" w:author="Guo, Shicheng" w:date="2018-06-14T08:58:00Z">
            <w:rPr/>
          </w:rPrChange>
        </w:rPr>
      </w:pPr>
      <w:bookmarkStart w:id="2225" w:name="_ENREF_18"/>
      <w:r w:rsidRPr="00BE161A">
        <w:rPr>
          <w:rFonts w:ascii="Arial" w:hAnsi="Arial" w:cs="Arial"/>
          <w:sz w:val="22"/>
          <w:rPrChange w:id="2226" w:author="Guo, Shicheng" w:date="2018-06-14T08:58:00Z">
            <w:rPr/>
          </w:rPrChange>
        </w:rPr>
        <w:t>18.</w:t>
      </w:r>
      <w:r w:rsidRPr="00BE161A">
        <w:rPr>
          <w:rFonts w:ascii="Arial" w:hAnsi="Arial" w:cs="Arial"/>
          <w:sz w:val="22"/>
          <w:rPrChange w:id="2227" w:author="Guo, Shicheng" w:date="2018-06-14T08:58:00Z">
            <w:rPr/>
          </w:rPrChange>
        </w:rPr>
        <w:tab/>
        <w:t xml:space="preserve">O'Garra, A., L. Steinman, and K. Gijbels, </w:t>
      </w:r>
      <w:r w:rsidRPr="00BE161A">
        <w:rPr>
          <w:rFonts w:ascii="Arial" w:hAnsi="Arial" w:cs="Arial"/>
          <w:i/>
          <w:sz w:val="22"/>
          <w:rPrChange w:id="2228" w:author="Guo, Shicheng" w:date="2018-06-14T08:58:00Z">
            <w:rPr>
              <w:i/>
            </w:rPr>
          </w:rPrChange>
        </w:rPr>
        <w:t>CD4+ T-cell subsets in autoimmunity.</w:t>
      </w:r>
      <w:r w:rsidRPr="00BE161A">
        <w:rPr>
          <w:rFonts w:ascii="Arial" w:hAnsi="Arial" w:cs="Arial"/>
          <w:sz w:val="22"/>
          <w:rPrChange w:id="2229" w:author="Guo, Shicheng" w:date="2018-06-14T08:58:00Z">
            <w:rPr/>
          </w:rPrChange>
        </w:rPr>
        <w:t xml:space="preserve"> Curr Opin Immunol, 1997. </w:t>
      </w:r>
      <w:r w:rsidRPr="00BE161A">
        <w:rPr>
          <w:rFonts w:ascii="Arial" w:hAnsi="Arial" w:cs="Arial"/>
          <w:b/>
          <w:sz w:val="22"/>
          <w:rPrChange w:id="2230" w:author="Guo, Shicheng" w:date="2018-06-14T08:58:00Z">
            <w:rPr>
              <w:b/>
            </w:rPr>
          </w:rPrChange>
        </w:rPr>
        <w:t>9</w:t>
      </w:r>
      <w:r w:rsidRPr="00BE161A">
        <w:rPr>
          <w:rFonts w:ascii="Arial" w:hAnsi="Arial" w:cs="Arial"/>
          <w:sz w:val="22"/>
          <w:rPrChange w:id="2231" w:author="Guo, Shicheng" w:date="2018-06-14T08:58:00Z">
            <w:rPr/>
          </w:rPrChange>
        </w:rPr>
        <w:t>(6): p. 872-83.</w:t>
      </w:r>
      <w:bookmarkEnd w:id="2225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32" w:author="Guo, Shicheng" w:date="2018-06-14T08:58:00Z">
            <w:rPr/>
          </w:rPrChange>
        </w:rPr>
      </w:pPr>
      <w:bookmarkStart w:id="2233" w:name="_ENREF_19"/>
      <w:r w:rsidRPr="00BE161A">
        <w:rPr>
          <w:rFonts w:ascii="Arial" w:hAnsi="Arial" w:cs="Arial"/>
          <w:sz w:val="22"/>
          <w:rPrChange w:id="2234" w:author="Guo, Shicheng" w:date="2018-06-14T08:58:00Z">
            <w:rPr/>
          </w:rPrChange>
        </w:rPr>
        <w:t>19.</w:t>
      </w:r>
      <w:r w:rsidRPr="00BE161A">
        <w:rPr>
          <w:rFonts w:ascii="Arial" w:hAnsi="Arial" w:cs="Arial"/>
          <w:sz w:val="22"/>
          <w:rPrChange w:id="2235" w:author="Guo, Shicheng" w:date="2018-06-14T08:58:00Z">
            <w:rPr/>
          </w:rPrChange>
        </w:rPr>
        <w:tab/>
        <w:t xml:space="preserve">Walter, U. and P. Santamaria, </w:t>
      </w:r>
      <w:r w:rsidRPr="00BE161A">
        <w:rPr>
          <w:rFonts w:ascii="Arial" w:hAnsi="Arial" w:cs="Arial"/>
          <w:i/>
          <w:sz w:val="22"/>
          <w:rPrChange w:id="2236" w:author="Guo, Shicheng" w:date="2018-06-14T08:58:00Z">
            <w:rPr>
              <w:i/>
            </w:rPr>
          </w:rPrChange>
        </w:rPr>
        <w:t>CD8+ T cells in autoimmunity.</w:t>
      </w:r>
      <w:r w:rsidRPr="00BE161A">
        <w:rPr>
          <w:rFonts w:ascii="Arial" w:hAnsi="Arial" w:cs="Arial"/>
          <w:sz w:val="22"/>
          <w:rPrChange w:id="2237" w:author="Guo, Shicheng" w:date="2018-06-14T08:58:00Z">
            <w:rPr/>
          </w:rPrChange>
        </w:rPr>
        <w:t xml:space="preserve"> Curr Opin Immunol, 2005. </w:t>
      </w:r>
      <w:r w:rsidRPr="00BE161A">
        <w:rPr>
          <w:rFonts w:ascii="Arial" w:hAnsi="Arial" w:cs="Arial"/>
          <w:b/>
          <w:sz w:val="22"/>
          <w:rPrChange w:id="2238" w:author="Guo, Shicheng" w:date="2018-06-14T08:58:00Z">
            <w:rPr>
              <w:b/>
            </w:rPr>
          </w:rPrChange>
        </w:rPr>
        <w:t>17</w:t>
      </w:r>
      <w:r w:rsidRPr="00BE161A">
        <w:rPr>
          <w:rFonts w:ascii="Arial" w:hAnsi="Arial" w:cs="Arial"/>
          <w:sz w:val="22"/>
          <w:rPrChange w:id="2239" w:author="Guo, Shicheng" w:date="2018-06-14T08:58:00Z">
            <w:rPr/>
          </w:rPrChange>
        </w:rPr>
        <w:t>(6): p. 624-31.</w:t>
      </w:r>
      <w:bookmarkEnd w:id="2233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40" w:author="Guo, Shicheng" w:date="2018-06-14T08:58:00Z">
            <w:rPr/>
          </w:rPrChange>
        </w:rPr>
      </w:pPr>
      <w:bookmarkStart w:id="2241" w:name="_ENREF_20"/>
      <w:r w:rsidRPr="00BE161A">
        <w:rPr>
          <w:rFonts w:ascii="Arial" w:hAnsi="Arial" w:cs="Arial"/>
          <w:sz w:val="22"/>
          <w:rPrChange w:id="2242" w:author="Guo, Shicheng" w:date="2018-06-14T08:58:00Z">
            <w:rPr/>
          </w:rPrChange>
        </w:rPr>
        <w:t>20.</w:t>
      </w:r>
      <w:r w:rsidRPr="00BE161A">
        <w:rPr>
          <w:rFonts w:ascii="Arial" w:hAnsi="Arial" w:cs="Arial"/>
          <w:sz w:val="22"/>
          <w:rPrChange w:id="2243" w:author="Guo, Shicheng" w:date="2018-06-14T08:58:00Z">
            <w:rPr/>
          </w:rPrChange>
        </w:rPr>
        <w:tab/>
        <w:t xml:space="preserve">Zhao, M., et al., </w:t>
      </w:r>
      <w:r w:rsidRPr="00BE161A">
        <w:rPr>
          <w:rFonts w:ascii="Arial" w:hAnsi="Arial" w:cs="Arial"/>
          <w:i/>
          <w:sz w:val="22"/>
          <w:rPrChange w:id="2244" w:author="Guo, Shicheng" w:date="2018-06-14T08:58:00Z">
            <w:rPr>
              <w:i/>
            </w:rPr>
          </w:rPrChange>
        </w:rPr>
        <w:t>IFI44L promoter methylation as a blood biomarker for systemic lupus erythematosus.</w:t>
      </w:r>
      <w:r w:rsidRPr="00BE161A">
        <w:rPr>
          <w:rFonts w:ascii="Arial" w:hAnsi="Arial" w:cs="Arial"/>
          <w:sz w:val="22"/>
          <w:rPrChange w:id="2245" w:author="Guo, Shicheng" w:date="2018-06-14T08:58:00Z">
            <w:rPr/>
          </w:rPrChange>
        </w:rPr>
        <w:t xml:space="preserve"> Annals of the Rheumatic Diseases, 2016. </w:t>
      </w:r>
      <w:r w:rsidRPr="00BE161A">
        <w:rPr>
          <w:rFonts w:ascii="Arial" w:hAnsi="Arial" w:cs="Arial"/>
          <w:b/>
          <w:sz w:val="22"/>
          <w:rPrChange w:id="2246" w:author="Guo, Shicheng" w:date="2018-06-14T08:58:00Z">
            <w:rPr>
              <w:b/>
            </w:rPr>
          </w:rPrChange>
        </w:rPr>
        <w:t>75</w:t>
      </w:r>
      <w:r w:rsidRPr="00BE161A">
        <w:rPr>
          <w:rFonts w:ascii="Arial" w:hAnsi="Arial" w:cs="Arial"/>
          <w:sz w:val="22"/>
          <w:rPrChange w:id="2247" w:author="Guo, Shicheng" w:date="2018-06-14T08:58:00Z">
            <w:rPr/>
          </w:rPrChange>
        </w:rPr>
        <w:t>(11): p. 1998-2006.</w:t>
      </w:r>
      <w:bookmarkEnd w:id="2241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48" w:author="Guo, Shicheng" w:date="2018-06-14T08:58:00Z">
            <w:rPr/>
          </w:rPrChange>
        </w:rPr>
      </w:pPr>
      <w:bookmarkStart w:id="2249" w:name="_ENREF_21"/>
      <w:r w:rsidRPr="00BE161A">
        <w:rPr>
          <w:rFonts w:ascii="Arial" w:hAnsi="Arial" w:cs="Arial"/>
          <w:sz w:val="22"/>
          <w:rPrChange w:id="2250" w:author="Guo, Shicheng" w:date="2018-06-14T08:58:00Z">
            <w:rPr/>
          </w:rPrChange>
        </w:rPr>
        <w:t>21.</w:t>
      </w:r>
      <w:r w:rsidRPr="00BE161A">
        <w:rPr>
          <w:rFonts w:ascii="Arial" w:hAnsi="Arial" w:cs="Arial"/>
          <w:sz w:val="22"/>
          <w:rPrChange w:id="2251" w:author="Guo, Shicheng" w:date="2018-06-14T08:58:00Z">
            <w:rPr/>
          </w:rPrChange>
        </w:rPr>
        <w:tab/>
        <w:t xml:space="preserve">Chen, K., J. Liu, and X. Cao, </w:t>
      </w:r>
      <w:r w:rsidRPr="00BE161A">
        <w:rPr>
          <w:rFonts w:ascii="Arial" w:hAnsi="Arial" w:cs="Arial"/>
          <w:i/>
          <w:sz w:val="22"/>
          <w:rPrChange w:id="2252" w:author="Guo, Shicheng" w:date="2018-06-14T08:58:00Z">
            <w:rPr>
              <w:i/>
            </w:rPr>
          </w:rPrChange>
        </w:rPr>
        <w:t>Regulation of type I interferon signaling in immunity and inflammation: A comprehensive review.</w:t>
      </w:r>
      <w:r w:rsidRPr="00BE161A">
        <w:rPr>
          <w:rFonts w:ascii="Arial" w:hAnsi="Arial" w:cs="Arial"/>
          <w:sz w:val="22"/>
          <w:rPrChange w:id="2253" w:author="Guo, Shicheng" w:date="2018-06-14T08:58:00Z">
            <w:rPr/>
          </w:rPrChange>
        </w:rPr>
        <w:t xml:space="preserve"> J Autoimmun, 2017. </w:t>
      </w:r>
      <w:r w:rsidRPr="00BE161A">
        <w:rPr>
          <w:rFonts w:ascii="Arial" w:hAnsi="Arial" w:cs="Arial"/>
          <w:b/>
          <w:sz w:val="22"/>
          <w:rPrChange w:id="2254" w:author="Guo, Shicheng" w:date="2018-06-14T08:58:00Z">
            <w:rPr>
              <w:b/>
            </w:rPr>
          </w:rPrChange>
        </w:rPr>
        <w:t>83</w:t>
      </w:r>
      <w:r w:rsidRPr="00BE161A">
        <w:rPr>
          <w:rFonts w:ascii="Arial" w:hAnsi="Arial" w:cs="Arial"/>
          <w:sz w:val="22"/>
          <w:rPrChange w:id="2255" w:author="Guo, Shicheng" w:date="2018-06-14T08:58:00Z">
            <w:rPr/>
          </w:rPrChange>
        </w:rPr>
        <w:t>: p. 1-11.</w:t>
      </w:r>
      <w:bookmarkEnd w:id="2249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56" w:author="Guo, Shicheng" w:date="2018-06-14T08:58:00Z">
            <w:rPr/>
          </w:rPrChange>
        </w:rPr>
      </w:pPr>
      <w:bookmarkStart w:id="2257" w:name="_ENREF_22"/>
      <w:r w:rsidRPr="00BE161A">
        <w:rPr>
          <w:rFonts w:ascii="Arial" w:hAnsi="Arial" w:cs="Arial"/>
          <w:sz w:val="22"/>
          <w:rPrChange w:id="2258" w:author="Guo, Shicheng" w:date="2018-06-14T08:58:00Z">
            <w:rPr/>
          </w:rPrChange>
        </w:rPr>
        <w:t>22.</w:t>
      </w:r>
      <w:r w:rsidRPr="00BE161A">
        <w:rPr>
          <w:rFonts w:ascii="Arial" w:hAnsi="Arial" w:cs="Arial"/>
          <w:sz w:val="22"/>
          <w:rPrChange w:id="2259" w:author="Guo, Shicheng" w:date="2018-06-14T08:58:00Z">
            <w:rPr/>
          </w:rPrChange>
        </w:rPr>
        <w:tab/>
        <w:t xml:space="preserve">Bohbot, N.L., et al., </w:t>
      </w:r>
      <w:r w:rsidRPr="00BE161A">
        <w:rPr>
          <w:rFonts w:ascii="Arial" w:hAnsi="Arial" w:cs="Arial"/>
          <w:i/>
          <w:sz w:val="22"/>
          <w:rPrChange w:id="2260" w:author="Guo, Shicheng" w:date="2018-06-14T08:58:00Z">
            <w:rPr>
              <w:i/>
            </w:rPr>
          </w:rPrChange>
        </w:rPr>
        <w:t>Interferon-α-induced hyperthyroidism: a three-stage evolution from silent thyroiditis towards Graves’ disease.</w:t>
      </w:r>
      <w:r w:rsidRPr="00BE161A">
        <w:rPr>
          <w:rFonts w:ascii="Arial" w:hAnsi="Arial" w:cs="Arial"/>
          <w:sz w:val="22"/>
          <w:rPrChange w:id="2261" w:author="Guo, Shicheng" w:date="2018-06-14T08:58:00Z">
            <w:rPr/>
          </w:rPrChange>
        </w:rPr>
        <w:t xml:space="preserve"> European journal of endocrinology, 2006. </w:t>
      </w:r>
      <w:r w:rsidRPr="00BE161A">
        <w:rPr>
          <w:rFonts w:ascii="Arial" w:hAnsi="Arial" w:cs="Arial"/>
          <w:b/>
          <w:sz w:val="22"/>
          <w:rPrChange w:id="2262" w:author="Guo, Shicheng" w:date="2018-06-14T08:58:00Z">
            <w:rPr>
              <w:b/>
            </w:rPr>
          </w:rPrChange>
        </w:rPr>
        <w:t>154</w:t>
      </w:r>
      <w:r w:rsidRPr="00BE161A">
        <w:rPr>
          <w:rFonts w:ascii="Arial" w:hAnsi="Arial" w:cs="Arial"/>
          <w:sz w:val="22"/>
          <w:rPrChange w:id="2263" w:author="Guo, Shicheng" w:date="2018-06-14T08:58:00Z">
            <w:rPr/>
          </w:rPrChange>
        </w:rPr>
        <w:t>(3): p. 367-372.</w:t>
      </w:r>
      <w:bookmarkEnd w:id="2257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64" w:author="Guo, Shicheng" w:date="2018-06-14T08:58:00Z">
            <w:rPr/>
          </w:rPrChange>
        </w:rPr>
      </w:pPr>
      <w:bookmarkStart w:id="2265" w:name="_ENREF_23"/>
      <w:r w:rsidRPr="00BE161A">
        <w:rPr>
          <w:rFonts w:ascii="Arial" w:hAnsi="Arial" w:cs="Arial"/>
          <w:sz w:val="22"/>
          <w:rPrChange w:id="2266" w:author="Guo, Shicheng" w:date="2018-06-14T08:58:00Z">
            <w:rPr/>
          </w:rPrChange>
        </w:rPr>
        <w:t>23.</w:t>
      </w:r>
      <w:r w:rsidRPr="00BE161A">
        <w:rPr>
          <w:rFonts w:ascii="Arial" w:hAnsi="Arial" w:cs="Arial"/>
          <w:sz w:val="22"/>
          <w:rPrChange w:id="2267" w:author="Guo, Shicheng" w:date="2018-06-14T08:58:00Z">
            <w:rPr/>
          </w:rPrChange>
        </w:rPr>
        <w:tab/>
        <w:t xml:space="preserve">Henault, J., et al., </w:t>
      </w:r>
      <w:r w:rsidRPr="00BE161A">
        <w:rPr>
          <w:rFonts w:ascii="Arial" w:hAnsi="Arial" w:cs="Arial"/>
          <w:i/>
          <w:sz w:val="22"/>
          <w:rPrChange w:id="2268" w:author="Guo, Shicheng" w:date="2018-06-14T08:58:00Z">
            <w:rPr>
              <w:i/>
            </w:rPr>
          </w:rPrChange>
        </w:rPr>
        <w:t>Self-reactive IgE exacerbates interferon responses associated with autoimmunity.</w:t>
      </w:r>
      <w:r w:rsidRPr="00BE161A">
        <w:rPr>
          <w:rFonts w:ascii="Arial" w:hAnsi="Arial" w:cs="Arial"/>
          <w:sz w:val="22"/>
          <w:rPrChange w:id="2269" w:author="Guo, Shicheng" w:date="2018-06-14T08:58:00Z">
            <w:rPr/>
          </w:rPrChange>
        </w:rPr>
        <w:t xml:space="preserve"> Nat Immunol, 2016. </w:t>
      </w:r>
      <w:r w:rsidRPr="00BE161A">
        <w:rPr>
          <w:rFonts w:ascii="Arial" w:hAnsi="Arial" w:cs="Arial"/>
          <w:b/>
          <w:sz w:val="22"/>
          <w:rPrChange w:id="2270" w:author="Guo, Shicheng" w:date="2018-06-14T08:58:00Z">
            <w:rPr>
              <w:b/>
            </w:rPr>
          </w:rPrChange>
        </w:rPr>
        <w:t>17</w:t>
      </w:r>
      <w:r w:rsidRPr="00BE161A">
        <w:rPr>
          <w:rFonts w:ascii="Arial" w:hAnsi="Arial" w:cs="Arial"/>
          <w:sz w:val="22"/>
          <w:rPrChange w:id="2271" w:author="Guo, Shicheng" w:date="2018-06-14T08:58:00Z">
            <w:rPr/>
          </w:rPrChange>
        </w:rPr>
        <w:t>(2): p. 196-203.</w:t>
      </w:r>
      <w:bookmarkEnd w:id="2265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72" w:author="Guo, Shicheng" w:date="2018-06-14T08:58:00Z">
            <w:rPr/>
          </w:rPrChange>
        </w:rPr>
      </w:pPr>
      <w:bookmarkStart w:id="2273" w:name="_ENREF_24"/>
      <w:r w:rsidRPr="00BE161A">
        <w:rPr>
          <w:rFonts w:ascii="Arial" w:hAnsi="Arial" w:cs="Arial"/>
          <w:sz w:val="22"/>
          <w:rPrChange w:id="2274" w:author="Guo, Shicheng" w:date="2018-06-14T08:58:00Z">
            <w:rPr/>
          </w:rPrChange>
        </w:rPr>
        <w:t>24.</w:t>
      </w:r>
      <w:r w:rsidRPr="00BE161A">
        <w:rPr>
          <w:rFonts w:ascii="Arial" w:hAnsi="Arial" w:cs="Arial"/>
          <w:sz w:val="22"/>
          <w:rPrChange w:id="2275" w:author="Guo, Shicheng" w:date="2018-06-14T08:58:00Z">
            <w:rPr/>
          </w:rPrChange>
        </w:rPr>
        <w:tab/>
        <w:t xml:space="preserve">van der Pouw Kraan, T.C., et al., </w:t>
      </w:r>
      <w:r w:rsidRPr="00BE161A">
        <w:rPr>
          <w:rFonts w:ascii="Arial" w:hAnsi="Arial" w:cs="Arial"/>
          <w:i/>
          <w:sz w:val="22"/>
          <w:rPrChange w:id="2276" w:author="Guo, Shicheng" w:date="2018-06-14T08:58:00Z">
            <w:rPr>
              <w:i/>
            </w:rPr>
          </w:rPrChange>
        </w:rPr>
        <w:t>Rheumatoid arthritis subtypes identified by genomic profiling of peripheral blood cells: assignment of a type I interferon signature in a subpopulation of patients.</w:t>
      </w:r>
      <w:r w:rsidRPr="00BE161A">
        <w:rPr>
          <w:rFonts w:ascii="Arial" w:hAnsi="Arial" w:cs="Arial"/>
          <w:sz w:val="22"/>
          <w:rPrChange w:id="2277" w:author="Guo, Shicheng" w:date="2018-06-14T08:58:00Z">
            <w:rPr/>
          </w:rPrChange>
        </w:rPr>
        <w:t xml:space="preserve"> Ann Rheum Dis, 2007. </w:t>
      </w:r>
      <w:r w:rsidRPr="00BE161A">
        <w:rPr>
          <w:rFonts w:ascii="Arial" w:hAnsi="Arial" w:cs="Arial"/>
          <w:b/>
          <w:sz w:val="22"/>
          <w:rPrChange w:id="2278" w:author="Guo, Shicheng" w:date="2018-06-14T08:58:00Z">
            <w:rPr>
              <w:b/>
            </w:rPr>
          </w:rPrChange>
        </w:rPr>
        <w:t>66</w:t>
      </w:r>
      <w:r w:rsidRPr="00BE161A">
        <w:rPr>
          <w:rFonts w:ascii="Arial" w:hAnsi="Arial" w:cs="Arial"/>
          <w:sz w:val="22"/>
          <w:rPrChange w:id="2279" w:author="Guo, Shicheng" w:date="2018-06-14T08:58:00Z">
            <w:rPr/>
          </w:rPrChange>
        </w:rPr>
        <w:t>(8): p. 1008-14.</w:t>
      </w:r>
      <w:bookmarkEnd w:id="2273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80" w:author="Guo, Shicheng" w:date="2018-06-14T08:58:00Z">
            <w:rPr/>
          </w:rPrChange>
        </w:rPr>
      </w:pPr>
      <w:bookmarkStart w:id="2281" w:name="_ENREF_25"/>
      <w:r w:rsidRPr="00BE161A">
        <w:rPr>
          <w:rFonts w:ascii="Arial" w:hAnsi="Arial" w:cs="Arial"/>
          <w:sz w:val="22"/>
          <w:rPrChange w:id="2282" w:author="Guo, Shicheng" w:date="2018-06-14T08:58:00Z">
            <w:rPr/>
          </w:rPrChange>
        </w:rPr>
        <w:t>25.</w:t>
      </w:r>
      <w:r w:rsidRPr="00BE161A">
        <w:rPr>
          <w:rFonts w:ascii="Arial" w:hAnsi="Arial" w:cs="Arial"/>
          <w:sz w:val="22"/>
          <w:rPrChange w:id="2283" w:author="Guo, Shicheng" w:date="2018-06-14T08:58:00Z">
            <w:rPr/>
          </w:rPrChange>
        </w:rPr>
        <w:tab/>
        <w:t xml:space="preserve">Tan, F.K., et al., </w:t>
      </w:r>
      <w:r w:rsidRPr="00BE161A">
        <w:rPr>
          <w:rFonts w:ascii="Arial" w:hAnsi="Arial" w:cs="Arial"/>
          <w:i/>
          <w:sz w:val="22"/>
          <w:rPrChange w:id="2284" w:author="Guo, Shicheng" w:date="2018-06-14T08:58:00Z">
            <w:rPr>
              <w:i/>
            </w:rPr>
          </w:rPrChange>
        </w:rPr>
        <w:t>Signatures of differentially regulated interferon gene expression and vasculotrophism in the peripheral blood cells of systemic sclerosis patients.</w:t>
      </w:r>
      <w:r w:rsidRPr="00BE161A">
        <w:rPr>
          <w:rFonts w:ascii="Arial" w:hAnsi="Arial" w:cs="Arial"/>
          <w:sz w:val="22"/>
          <w:rPrChange w:id="2285" w:author="Guo, Shicheng" w:date="2018-06-14T08:58:00Z">
            <w:rPr/>
          </w:rPrChange>
        </w:rPr>
        <w:t xml:space="preserve"> Rheumatology, 2006. </w:t>
      </w:r>
      <w:r w:rsidRPr="00BE161A">
        <w:rPr>
          <w:rFonts w:ascii="Arial" w:hAnsi="Arial" w:cs="Arial"/>
          <w:b/>
          <w:sz w:val="22"/>
          <w:rPrChange w:id="2286" w:author="Guo, Shicheng" w:date="2018-06-14T08:58:00Z">
            <w:rPr>
              <w:b/>
            </w:rPr>
          </w:rPrChange>
        </w:rPr>
        <w:t>45</w:t>
      </w:r>
      <w:r w:rsidRPr="00BE161A">
        <w:rPr>
          <w:rFonts w:ascii="Arial" w:hAnsi="Arial" w:cs="Arial"/>
          <w:sz w:val="22"/>
          <w:rPrChange w:id="2287" w:author="Guo, Shicheng" w:date="2018-06-14T08:58:00Z">
            <w:rPr/>
          </w:rPrChange>
        </w:rPr>
        <w:t>(6): p. 694-702.</w:t>
      </w:r>
      <w:bookmarkEnd w:id="2281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88" w:author="Guo, Shicheng" w:date="2018-06-14T08:58:00Z">
            <w:rPr/>
          </w:rPrChange>
        </w:rPr>
      </w:pPr>
      <w:bookmarkStart w:id="2289" w:name="_ENREF_26"/>
      <w:r w:rsidRPr="00BE161A">
        <w:rPr>
          <w:rFonts w:ascii="Arial" w:hAnsi="Arial" w:cs="Arial"/>
          <w:sz w:val="22"/>
          <w:rPrChange w:id="2290" w:author="Guo, Shicheng" w:date="2018-06-14T08:58:00Z">
            <w:rPr/>
          </w:rPrChange>
        </w:rPr>
        <w:t>26.</w:t>
      </w:r>
      <w:r w:rsidRPr="00BE161A">
        <w:rPr>
          <w:rFonts w:ascii="Arial" w:hAnsi="Arial" w:cs="Arial"/>
          <w:sz w:val="22"/>
          <w:rPrChange w:id="2291" w:author="Guo, Shicheng" w:date="2018-06-14T08:58:00Z">
            <w:rPr/>
          </w:rPrChange>
        </w:rPr>
        <w:tab/>
        <w:t xml:space="preserve">York, M.R., et al., </w:t>
      </w:r>
      <w:r w:rsidRPr="00BE161A">
        <w:rPr>
          <w:rFonts w:ascii="Arial" w:hAnsi="Arial" w:cs="Arial"/>
          <w:i/>
          <w:sz w:val="22"/>
          <w:rPrChange w:id="2292" w:author="Guo, Shicheng" w:date="2018-06-14T08:58:00Z">
            <w:rPr>
              <w:i/>
            </w:rPr>
          </w:rPrChange>
        </w:rPr>
        <w:t>A macrophage marker, Siglec-1, is increased on circulating monocytes in patients with systemic sclerosis and induced by type I Interferons and Toll-like receptor agonists.</w:t>
      </w:r>
      <w:r w:rsidRPr="00BE161A">
        <w:rPr>
          <w:rFonts w:ascii="Arial" w:hAnsi="Arial" w:cs="Arial"/>
          <w:sz w:val="22"/>
          <w:rPrChange w:id="2293" w:author="Guo, Shicheng" w:date="2018-06-14T08:58:00Z">
            <w:rPr/>
          </w:rPrChange>
        </w:rPr>
        <w:t xml:space="preserve"> Arthritis and Rheumatism, 2007. </w:t>
      </w:r>
      <w:r w:rsidRPr="00BE161A">
        <w:rPr>
          <w:rFonts w:ascii="Arial" w:hAnsi="Arial" w:cs="Arial"/>
          <w:b/>
          <w:sz w:val="22"/>
          <w:rPrChange w:id="2294" w:author="Guo, Shicheng" w:date="2018-06-14T08:58:00Z">
            <w:rPr>
              <w:b/>
            </w:rPr>
          </w:rPrChange>
        </w:rPr>
        <w:t>56</w:t>
      </w:r>
      <w:r w:rsidRPr="00BE161A">
        <w:rPr>
          <w:rFonts w:ascii="Arial" w:hAnsi="Arial" w:cs="Arial"/>
          <w:sz w:val="22"/>
          <w:rPrChange w:id="2295" w:author="Guo, Shicheng" w:date="2018-06-14T08:58:00Z">
            <w:rPr/>
          </w:rPrChange>
        </w:rPr>
        <w:t>(3): p. 1010-1020.</w:t>
      </w:r>
      <w:bookmarkEnd w:id="2289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296" w:author="Guo, Shicheng" w:date="2018-06-14T08:58:00Z">
            <w:rPr/>
          </w:rPrChange>
        </w:rPr>
      </w:pPr>
      <w:bookmarkStart w:id="2297" w:name="_ENREF_27"/>
      <w:r w:rsidRPr="00BE161A">
        <w:rPr>
          <w:rFonts w:ascii="Arial" w:hAnsi="Arial" w:cs="Arial"/>
          <w:sz w:val="22"/>
          <w:rPrChange w:id="2298" w:author="Guo, Shicheng" w:date="2018-06-14T08:58:00Z">
            <w:rPr/>
          </w:rPrChange>
        </w:rPr>
        <w:t>27.</w:t>
      </w:r>
      <w:r w:rsidRPr="00BE161A">
        <w:rPr>
          <w:rFonts w:ascii="Arial" w:hAnsi="Arial" w:cs="Arial"/>
          <w:sz w:val="22"/>
          <w:rPrChange w:id="2299" w:author="Guo, Shicheng" w:date="2018-06-14T08:58:00Z">
            <w:rPr/>
          </w:rPrChange>
        </w:rPr>
        <w:tab/>
        <w:t xml:space="preserve">Ghodke-Puranik, Y. and T.B. Niewold, </w:t>
      </w:r>
      <w:r w:rsidRPr="00BE161A">
        <w:rPr>
          <w:rFonts w:ascii="Arial" w:hAnsi="Arial" w:cs="Arial"/>
          <w:i/>
          <w:sz w:val="22"/>
          <w:rPrChange w:id="2300" w:author="Guo, Shicheng" w:date="2018-06-14T08:58:00Z">
            <w:rPr>
              <w:i/>
            </w:rPr>
          </w:rPrChange>
        </w:rPr>
        <w:t>Immunogenetics of systemic lupus erythematosus: A comprehensive review.</w:t>
      </w:r>
      <w:r w:rsidRPr="00BE161A">
        <w:rPr>
          <w:rFonts w:ascii="Arial" w:hAnsi="Arial" w:cs="Arial"/>
          <w:sz w:val="22"/>
          <w:rPrChange w:id="2301" w:author="Guo, Shicheng" w:date="2018-06-14T08:58:00Z">
            <w:rPr/>
          </w:rPrChange>
        </w:rPr>
        <w:t xml:space="preserve"> J Autoimmun, 2015. </w:t>
      </w:r>
      <w:r w:rsidRPr="00BE161A">
        <w:rPr>
          <w:rFonts w:ascii="Arial" w:hAnsi="Arial" w:cs="Arial"/>
          <w:b/>
          <w:sz w:val="22"/>
          <w:rPrChange w:id="2302" w:author="Guo, Shicheng" w:date="2018-06-14T08:58:00Z">
            <w:rPr>
              <w:b/>
            </w:rPr>
          </w:rPrChange>
        </w:rPr>
        <w:t>64</w:t>
      </w:r>
      <w:r w:rsidRPr="00BE161A">
        <w:rPr>
          <w:rFonts w:ascii="Arial" w:hAnsi="Arial" w:cs="Arial"/>
          <w:sz w:val="22"/>
          <w:rPrChange w:id="2303" w:author="Guo, Shicheng" w:date="2018-06-14T08:58:00Z">
            <w:rPr/>
          </w:rPrChange>
        </w:rPr>
        <w:t>: p. 125-36.</w:t>
      </w:r>
      <w:bookmarkEnd w:id="2297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04" w:author="Guo, Shicheng" w:date="2018-06-14T08:58:00Z">
            <w:rPr/>
          </w:rPrChange>
        </w:rPr>
      </w:pPr>
      <w:bookmarkStart w:id="2305" w:name="_ENREF_28"/>
      <w:r w:rsidRPr="00BE161A">
        <w:rPr>
          <w:rFonts w:ascii="Arial" w:hAnsi="Arial" w:cs="Arial"/>
          <w:sz w:val="22"/>
          <w:rPrChange w:id="2306" w:author="Guo, Shicheng" w:date="2018-06-14T08:58:00Z">
            <w:rPr/>
          </w:rPrChange>
        </w:rPr>
        <w:t>28.</w:t>
      </w:r>
      <w:r w:rsidRPr="00BE161A">
        <w:rPr>
          <w:rFonts w:ascii="Arial" w:hAnsi="Arial" w:cs="Arial"/>
          <w:sz w:val="22"/>
          <w:rPrChange w:id="2307" w:author="Guo, Shicheng" w:date="2018-06-14T08:58:00Z">
            <w:rPr/>
          </w:rPrChange>
        </w:rPr>
        <w:tab/>
        <w:t xml:space="preserve">Stefan, M., et al., </w:t>
      </w:r>
      <w:r w:rsidRPr="00BE161A">
        <w:rPr>
          <w:rFonts w:ascii="Arial" w:hAnsi="Arial" w:cs="Arial"/>
          <w:i/>
          <w:sz w:val="22"/>
          <w:rPrChange w:id="2308" w:author="Guo, Shicheng" w:date="2018-06-14T08:58:00Z">
            <w:rPr>
              <w:i/>
            </w:rPr>
          </w:rPrChange>
        </w:rPr>
        <w:t>Genetic-epigenetic dysregulation of thymic TSH receptor gene expression triggers thyroid autoimmunity.</w:t>
      </w:r>
      <w:r w:rsidRPr="00BE161A">
        <w:rPr>
          <w:rFonts w:ascii="Arial" w:hAnsi="Arial" w:cs="Arial"/>
          <w:sz w:val="22"/>
          <w:rPrChange w:id="2309" w:author="Guo, Shicheng" w:date="2018-06-14T08:58:00Z">
            <w:rPr/>
          </w:rPrChange>
        </w:rPr>
        <w:t xml:space="preserve"> Proceedings of the National Academy of Sciences of the United States of America, 2014. </w:t>
      </w:r>
      <w:r w:rsidRPr="00BE161A">
        <w:rPr>
          <w:rFonts w:ascii="Arial" w:hAnsi="Arial" w:cs="Arial"/>
          <w:b/>
          <w:sz w:val="22"/>
          <w:rPrChange w:id="2310" w:author="Guo, Shicheng" w:date="2018-06-14T08:58:00Z">
            <w:rPr>
              <w:b/>
            </w:rPr>
          </w:rPrChange>
        </w:rPr>
        <w:t>111</w:t>
      </w:r>
      <w:r w:rsidRPr="00BE161A">
        <w:rPr>
          <w:rFonts w:ascii="Arial" w:hAnsi="Arial" w:cs="Arial"/>
          <w:sz w:val="22"/>
          <w:rPrChange w:id="2311" w:author="Guo, Shicheng" w:date="2018-06-14T08:58:00Z">
            <w:rPr/>
          </w:rPrChange>
        </w:rPr>
        <w:t>(34): p. 12562-12567.</w:t>
      </w:r>
      <w:bookmarkEnd w:id="2305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12" w:author="Guo, Shicheng" w:date="2018-06-14T08:58:00Z">
            <w:rPr/>
          </w:rPrChange>
        </w:rPr>
      </w:pPr>
      <w:bookmarkStart w:id="2313" w:name="_ENREF_29"/>
      <w:r w:rsidRPr="00BE161A">
        <w:rPr>
          <w:rFonts w:ascii="Arial" w:hAnsi="Arial" w:cs="Arial"/>
          <w:sz w:val="22"/>
          <w:rPrChange w:id="2314" w:author="Guo, Shicheng" w:date="2018-06-14T08:58:00Z">
            <w:rPr/>
          </w:rPrChange>
        </w:rPr>
        <w:t>29.</w:t>
      </w:r>
      <w:r w:rsidRPr="00BE161A">
        <w:rPr>
          <w:rFonts w:ascii="Arial" w:hAnsi="Arial" w:cs="Arial"/>
          <w:sz w:val="22"/>
          <w:rPrChange w:id="2315" w:author="Guo, Shicheng" w:date="2018-06-14T08:58:00Z">
            <w:rPr/>
          </w:rPrChange>
        </w:rPr>
        <w:tab/>
        <w:t xml:space="preserve">Diamond, M.S., </w:t>
      </w:r>
      <w:r w:rsidRPr="00BE161A">
        <w:rPr>
          <w:rFonts w:ascii="Arial" w:hAnsi="Arial" w:cs="Arial"/>
          <w:i/>
          <w:sz w:val="22"/>
          <w:rPrChange w:id="2316" w:author="Guo, Shicheng" w:date="2018-06-14T08:58:00Z">
            <w:rPr>
              <w:i/>
            </w:rPr>
          </w:rPrChange>
        </w:rPr>
        <w:t>IFIT1: A dual sensor and effector molecule that detects non-2'-O methylated viral RNA and inhibits its translation.</w:t>
      </w:r>
      <w:r w:rsidRPr="00BE161A">
        <w:rPr>
          <w:rFonts w:ascii="Arial" w:hAnsi="Arial" w:cs="Arial"/>
          <w:sz w:val="22"/>
          <w:rPrChange w:id="2317" w:author="Guo, Shicheng" w:date="2018-06-14T08:58:00Z">
            <w:rPr/>
          </w:rPrChange>
        </w:rPr>
        <w:t xml:space="preserve"> Cytokine Growth Factor Rev, 2014. </w:t>
      </w:r>
      <w:r w:rsidRPr="00BE161A">
        <w:rPr>
          <w:rFonts w:ascii="Arial" w:hAnsi="Arial" w:cs="Arial"/>
          <w:b/>
          <w:sz w:val="22"/>
          <w:rPrChange w:id="2318" w:author="Guo, Shicheng" w:date="2018-06-14T08:58:00Z">
            <w:rPr>
              <w:b/>
            </w:rPr>
          </w:rPrChange>
        </w:rPr>
        <w:t>25</w:t>
      </w:r>
      <w:r w:rsidRPr="00BE161A">
        <w:rPr>
          <w:rFonts w:ascii="Arial" w:hAnsi="Arial" w:cs="Arial"/>
          <w:sz w:val="22"/>
          <w:rPrChange w:id="2319" w:author="Guo, Shicheng" w:date="2018-06-14T08:58:00Z">
            <w:rPr/>
          </w:rPrChange>
        </w:rPr>
        <w:t>(5): p. 543-50.</w:t>
      </w:r>
      <w:bookmarkEnd w:id="2313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20" w:author="Guo, Shicheng" w:date="2018-06-14T08:58:00Z">
            <w:rPr/>
          </w:rPrChange>
        </w:rPr>
      </w:pPr>
      <w:bookmarkStart w:id="2321" w:name="_ENREF_30"/>
      <w:r w:rsidRPr="00BE161A">
        <w:rPr>
          <w:rFonts w:ascii="Arial" w:hAnsi="Arial" w:cs="Arial"/>
          <w:sz w:val="22"/>
          <w:rPrChange w:id="2322" w:author="Guo, Shicheng" w:date="2018-06-14T08:58:00Z">
            <w:rPr/>
          </w:rPrChange>
        </w:rPr>
        <w:t>30.</w:t>
      </w:r>
      <w:r w:rsidRPr="00BE161A">
        <w:rPr>
          <w:rFonts w:ascii="Arial" w:hAnsi="Arial" w:cs="Arial"/>
          <w:sz w:val="22"/>
          <w:rPrChange w:id="2323" w:author="Guo, Shicheng" w:date="2018-06-14T08:58:00Z">
            <w:rPr/>
          </w:rPrChange>
        </w:rPr>
        <w:tab/>
        <w:t xml:space="preserve">Castaneda-Delgado, J.E., et al., </w:t>
      </w:r>
      <w:r w:rsidRPr="00BE161A">
        <w:rPr>
          <w:rFonts w:ascii="Arial" w:hAnsi="Arial" w:cs="Arial"/>
          <w:i/>
          <w:sz w:val="22"/>
          <w:rPrChange w:id="2324" w:author="Guo, Shicheng" w:date="2018-06-14T08:58:00Z">
            <w:rPr>
              <w:i/>
            </w:rPr>
          </w:rPrChange>
        </w:rPr>
        <w:t>Type I Interferon Gene Response Is Increased in Early and Established Rheumatoid Arthritis and Correlates with Autoantibody Production.</w:t>
      </w:r>
      <w:r w:rsidRPr="00BE161A">
        <w:rPr>
          <w:rFonts w:ascii="Arial" w:hAnsi="Arial" w:cs="Arial"/>
          <w:sz w:val="22"/>
          <w:rPrChange w:id="2325" w:author="Guo, Shicheng" w:date="2018-06-14T08:58:00Z">
            <w:rPr/>
          </w:rPrChange>
        </w:rPr>
        <w:t xml:space="preserve"> Front Immunol, 2017. </w:t>
      </w:r>
      <w:r w:rsidRPr="00BE161A">
        <w:rPr>
          <w:rFonts w:ascii="Arial" w:hAnsi="Arial" w:cs="Arial"/>
          <w:b/>
          <w:sz w:val="22"/>
          <w:rPrChange w:id="2326" w:author="Guo, Shicheng" w:date="2018-06-14T08:58:00Z">
            <w:rPr>
              <w:b/>
            </w:rPr>
          </w:rPrChange>
        </w:rPr>
        <w:t>8</w:t>
      </w:r>
      <w:r w:rsidRPr="00BE161A">
        <w:rPr>
          <w:rFonts w:ascii="Arial" w:hAnsi="Arial" w:cs="Arial"/>
          <w:sz w:val="22"/>
          <w:rPrChange w:id="2327" w:author="Guo, Shicheng" w:date="2018-06-14T08:58:00Z">
            <w:rPr/>
          </w:rPrChange>
        </w:rPr>
        <w:t>: p. 285.</w:t>
      </w:r>
      <w:bookmarkEnd w:id="2321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28" w:author="Guo, Shicheng" w:date="2018-06-14T08:58:00Z">
            <w:rPr/>
          </w:rPrChange>
        </w:rPr>
      </w:pPr>
      <w:bookmarkStart w:id="2329" w:name="_ENREF_31"/>
      <w:r w:rsidRPr="00BE161A">
        <w:rPr>
          <w:rFonts w:ascii="Arial" w:hAnsi="Arial" w:cs="Arial"/>
          <w:sz w:val="22"/>
          <w:rPrChange w:id="2330" w:author="Guo, Shicheng" w:date="2018-06-14T08:58:00Z">
            <w:rPr/>
          </w:rPrChange>
        </w:rPr>
        <w:t>31.</w:t>
      </w:r>
      <w:r w:rsidRPr="00BE161A">
        <w:rPr>
          <w:rFonts w:ascii="Arial" w:hAnsi="Arial" w:cs="Arial"/>
          <w:sz w:val="22"/>
          <w:rPrChange w:id="2331" w:author="Guo, Shicheng" w:date="2018-06-14T08:58:00Z">
            <w:rPr/>
          </w:rPrChange>
        </w:rPr>
        <w:tab/>
        <w:t xml:space="preserve">Ning, S., J.S. Pagano, and G.N. Barber, </w:t>
      </w:r>
      <w:r w:rsidRPr="00BE161A">
        <w:rPr>
          <w:rFonts w:ascii="Arial" w:hAnsi="Arial" w:cs="Arial"/>
          <w:i/>
          <w:sz w:val="22"/>
          <w:rPrChange w:id="2332" w:author="Guo, Shicheng" w:date="2018-06-14T08:58:00Z">
            <w:rPr>
              <w:i/>
            </w:rPr>
          </w:rPrChange>
        </w:rPr>
        <w:t>IRF7: activation, regulation, modification and function.</w:t>
      </w:r>
      <w:r w:rsidRPr="00BE161A">
        <w:rPr>
          <w:rFonts w:ascii="Arial" w:hAnsi="Arial" w:cs="Arial"/>
          <w:sz w:val="22"/>
          <w:rPrChange w:id="2333" w:author="Guo, Shicheng" w:date="2018-06-14T08:58:00Z">
            <w:rPr/>
          </w:rPrChange>
        </w:rPr>
        <w:t xml:space="preserve"> Genes Immun, 2011. </w:t>
      </w:r>
      <w:r w:rsidRPr="00BE161A">
        <w:rPr>
          <w:rFonts w:ascii="Arial" w:hAnsi="Arial" w:cs="Arial"/>
          <w:b/>
          <w:sz w:val="22"/>
          <w:rPrChange w:id="2334" w:author="Guo, Shicheng" w:date="2018-06-14T08:58:00Z">
            <w:rPr>
              <w:b/>
            </w:rPr>
          </w:rPrChange>
        </w:rPr>
        <w:t>12</w:t>
      </w:r>
      <w:r w:rsidRPr="00BE161A">
        <w:rPr>
          <w:rFonts w:ascii="Arial" w:hAnsi="Arial" w:cs="Arial"/>
          <w:sz w:val="22"/>
          <w:rPrChange w:id="2335" w:author="Guo, Shicheng" w:date="2018-06-14T08:58:00Z">
            <w:rPr/>
          </w:rPrChange>
        </w:rPr>
        <w:t>(6): p. 399-414.</w:t>
      </w:r>
      <w:bookmarkEnd w:id="2329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36" w:author="Guo, Shicheng" w:date="2018-06-14T08:58:00Z">
            <w:rPr/>
          </w:rPrChange>
        </w:rPr>
      </w:pPr>
      <w:bookmarkStart w:id="2337" w:name="_ENREF_32"/>
      <w:r w:rsidRPr="00BE161A">
        <w:rPr>
          <w:rFonts w:ascii="Arial" w:hAnsi="Arial" w:cs="Arial"/>
          <w:sz w:val="22"/>
          <w:rPrChange w:id="2338" w:author="Guo, Shicheng" w:date="2018-06-14T08:58:00Z">
            <w:rPr/>
          </w:rPrChange>
        </w:rPr>
        <w:t>32.</w:t>
      </w:r>
      <w:r w:rsidRPr="00BE161A">
        <w:rPr>
          <w:rFonts w:ascii="Arial" w:hAnsi="Arial" w:cs="Arial"/>
          <w:sz w:val="22"/>
          <w:rPrChange w:id="2339" w:author="Guo, Shicheng" w:date="2018-06-14T08:58:00Z">
            <w:rPr/>
          </w:rPrChange>
        </w:rPr>
        <w:tab/>
        <w:t xml:space="preserve">Wu, M. and S. Assassi, </w:t>
      </w:r>
      <w:r w:rsidRPr="00BE161A">
        <w:rPr>
          <w:rFonts w:ascii="Arial" w:hAnsi="Arial" w:cs="Arial"/>
          <w:i/>
          <w:sz w:val="22"/>
          <w:rPrChange w:id="2340" w:author="Guo, Shicheng" w:date="2018-06-14T08:58:00Z">
            <w:rPr>
              <w:i/>
            </w:rPr>
          </w:rPrChange>
        </w:rPr>
        <w:t>The role of type 1 interferon in systemic sclerosis.</w:t>
      </w:r>
      <w:r w:rsidRPr="00BE161A">
        <w:rPr>
          <w:rFonts w:ascii="Arial" w:hAnsi="Arial" w:cs="Arial"/>
          <w:sz w:val="22"/>
          <w:rPrChange w:id="2341" w:author="Guo, Shicheng" w:date="2018-06-14T08:58:00Z">
            <w:rPr/>
          </w:rPrChange>
        </w:rPr>
        <w:t xml:space="preserve"> Front Immunol, 2013. </w:t>
      </w:r>
      <w:r w:rsidRPr="00BE161A">
        <w:rPr>
          <w:rFonts w:ascii="Arial" w:hAnsi="Arial" w:cs="Arial"/>
          <w:b/>
          <w:sz w:val="22"/>
          <w:rPrChange w:id="2342" w:author="Guo, Shicheng" w:date="2018-06-14T08:58:00Z">
            <w:rPr>
              <w:b/>
            </w:rPr>
          </w:rPrChange>
        </w:rPr>
        <w:t>4</w:t>
      </w:r>
      <w:r w:rsidRPr="00BE161A">
        <w:rPr>
          <w:rFonts w:ascii="Arial" w:hAnsi="Arial" w:cs="Arial"/>
          <w:sz w:val="22"/>
          <w:rPrChange w:id="2343" w:author="Guo, Shicheng" w:date="2018-06-14T08:58:00Z">
            <w:rPr/>
          </w:rPrChange>
        </w:rPr>
        <w:t>: p. 266.</w:t>
      </w:r>
      <w:bookmarkEnd w:id="2337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44" w:author="Guo, Shicheng" w:date="2018-06-14T08:58:00Z">
            <w:rPr/>
          </w:rPrChange>
        </w:rPr>
      </w:pPr>
      <w:bookmarkStart w:id="2345" w:name="_ENREF_33"/>
      <w:r w:rsidRPr="00BE161A">
        <w:rPr>
          <w:rFonts w:ascii="Arial" w:hAnsi="Arial" w:cs="Arial"/>
          <w:sz w:val="22"/>
          <w:rPrChange w:id="2346" w:author="Guo, Shicheng" w:date="2018-06-14T08:58:00Z">
            <w:rPr/>
          </w:rPrChange>
        </w:rPr>
        <w:t>33.</w:t>
      </w:r>
      <w:r w:rsidRPr="00BE161A">
        <w:rPr>
          <w:rFonts w:ascii="Arial" w:hAnsi="Arial" w:cs="Arial"/>
          <w:sz w:val="22"/>
          <w:rPrChange w:id="2347" w:author="Guo, Shicheng" w:date="2018-06-14T08:58:00Z">
            <w:rPr/>
          </w:rPrChange>
        </w:rPr>
        <w:tab/>
        <w:t xml:space="preserve">Haller, O. and G. Kochs, </w:t>
      </w:r>
      <w:r w:rsidRPr="00BE161A">
        <w:rPr>
          <w:rFonts w:ascii="Arial" w:hAnsi="Arial" w:cs="Arial"/>
          <w:i/>
          <w:sz w:val="22"/>
          <w:rPrChange w:id="2348" w:author="Guo, Shicheng" w:date="2018-06-14T08:58:00Z">
            <w:rPr>
              <w:i/>
            </w:rPr>
          </w:rPrChange>
        </w:rPr>
        <w:t>Human MxA Protein: An Interferon-Induced Dynamin-Like GTPase with Broad Antiviral Activity.</w:t>
      </w:r>
      <w:r w:rsidRPr="00BE161A">
        <w:rPr>
          <w:rFonts w:ascii="Arial" w:hAnsi="Arial" w:cs="Arial"/>
          <w:sz w:val="22"/>
          <w:rPrChange w:id="2349" w:author="Guo, Shicheng" w:date="2018-06-14T08:58:00Z">
            <w:rPr/>
          </w:rPrChange>
        </w:rPr>
        <w:t xml:space="preserve"> Journal of Interferon and Cytokine Research, 2011. </w:t>
      </w:r>
      <w:r w:rsidRPr="00BE161A">
        <w:rPr>
          <w:rFonts w:ascii="Arial" w:hAnsi="Arial" w:cs="Arial"/>
          <w:b/>
          <w:sz w:val="22"/>
          <w:rPrChange w:id="2350" w:author="Guo, Shicheng" w:date="2018-06-14T08:58:00Z">
            <w:rPr>
              <w:b/>
            </w:rPr>
          </w:rPrChange>
        </w:rPr>
        <w:t>31</w:t>
      </w:r>
      <w:r w:rsidRPr="00BE161A">
        <w:rPr>
          <w:rFonts w:ascii="Arial" w:hAnsi="Arial" w:cs="Arial"/>
          <w:sz w:val="22"/>
          <w:rPrChange w:id="2351" w:author="Guo, Shicheng" w:date="2018-06-14T08:58:00Z">
            <w:rPr/>
          </w:rPrChange>
        </w:rPr>
        <w:t>(1): p. 79-87.</w:t>
      </w:r>
      <w:bookmarkEnd w:id="2345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52" w:author="Guo, Shicheng" w:date="2018-06-14T08:58:00Z">
            <w:rPr/>
          </w:rPrChange>
        </w:rPr>
      </w:pPr>
      <w:bookmarkStart w:id="2353" w:name="_ENREF_34"/>
      <w:r w:rsidRPr="00BE161A">
        <w:rPr>
          <w:rFonts w:ascii="Arial" w:hAnsi="Arial" w:cs="Arial"/>
          <w:sz w:val="22"/>
          <w:rPrChange w:id="2354" w:author="Guo, Shicheng" w:date="2018-06-14T08:58:00Z">
            <w:rPr/>
          </w:rPrChange>
        </w:rPr>
        <w:lastRenderedPageBreak/>
        <w:t>34.</w:t>
      </w:r>
      <w:r w:rsidRPr="00BE161A">
        <w:rPr>
          <w:rFonts w:ascii="Arial" w:hAnsi="Arial" w:cs="Arial"/>
          <w:sz w:val="22"/>
          <w:rPrChange w:id="2355" w:author="Guo, Shicheng" w:date="2018-06-14T08:58:00Z">
            <w:rPr/>
          </w:rPrChange>
        </w:rPr>
        <w:tab/>
        <w:t xml:space="preserve">Coit, P., et al., </w:t>
      </w:r>
      <w:r w:rsidRPr="00BE161A">
        <w:rPr>
          <w:rFonts w:ascii="Arial" w:hAnsi="Arial" w:cs="Arial"/>
          <w:i/>
          <w:sz w:val="22"/>
          <w:rPrChange w:id="2356" w:author="Guo, Shicheng" w:date="2018-06-14T08:58:00Z">
            <w:rPr>
              <w:i/>
            </w:rPr>
          </w:rPrChange>
        </w:rPr>
        <w:t>Genome-wide DNA methylation study suggests epigenetic accessibility and transcriptional poising of interferon-regulated genes in naive CD4+T cells from lupus patients.</w:t>
      </w:r>
      <w:r w:rsidRPr="00BE161A">
        <w:rPr>
          <w:rFonts w:ascii="Arial" w:hAnsi="Arial" w:cs="Arial"/>
          <w:sz w:val="22"/>
          <w:rPrChange w:id="2357" w:author="Guo, Shicheng" w:date="2018-06-14T08:58:00Z">
            <w:rPr/>
          </w:rPrChange>
        </w:rPr>
        <w:t xml:space="preserve"> Journal of Autoimmunity, 2013. </w:t>
      </w:r>
      <w:r w:rsidRPr="00BE161A">
        <w:rPr>
          <w:rFonts w:ascii="Arial" w:hAnsi="Arial" w:cs="Arial"/>
          <w:b/>
          <w:sz w:val="22"/>
          <w:rPrChange w:id="2358" w:author="Guo, Shicheng" w:date="2018-06-14T08:58:00Z">
            <w:rPr>
              <w:b/>
            </w:rPr>
          </w:rPrChange>
        </w:rPr>
        <w:t>43</w:t>
      </w:r>
      <w:r w:rsidRPr="00BE161A">
        <w:rPr>
          <w:rFonts w:ascii="Arial" w:hAnsi="Arial" w:cs="Arial"/>
          <w:sz w:val="22"/>
          <w:rPrChange w:id="2359" w:author="Guo, Shicheng" w:date="2018-06-14T08:58:00Z">
            <w:rPr/>
          </w:rPrChange>
        </w:rPr>
        <w:t>: p. 78-84.</w:t>
      </w:r>
      <w:bookmarkEnd w:id="2353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60" w:author="Guo, Shicheng" w:date="2018-06-14T08:58:00Z">
            <w:rPr/>
          </w:rPrChange>
        </w:rPr>
      </w:pPr>
      <w:bookmarkStart w:id="2361" w:name="_ENREF_35"/>
      <w:r w:rsidRPr="00BE161A">
        <w:rPr>
          <w:rFonts w:ascii="Arial" w:hAnsi="Arial" w:cs="Arial"/>
          <w:sz w:val="22"/>
          <w:rPrChange w:id="2362" w:author="Guo, Shicheng" w:date="2018-06-14T08:58:00Z">
            <w:rPr/>
          </w:rPrChange>
        </w:rPr>
        <w:t>35.</w:t>
      </w:r>
      <w:r w:rsidRPr="00BE161A">
        <w:rPr>
          <w:rFonts w:ascii="Arial" w:hAnsi="Arial" w:cs="Arial"/>
          <w:sz w:val="22"/>
          <w:rPrChange w:id="2363" w:author="Guo, Shicheng" w:date="2018-06-14T08:58:00Z">
            <w:rPr/>
          </w:rPrChange>
        </w:rPr>
        <w:tab/>
        <w:t xml:space="preserve">Pu, W.L., et al., </w:t>
      </w:r>
      <w:r w:rsidRPr="00BE161A">
        <w:rPr>
          <w:rFonts w:ascii="Arial" w:hAnsi="Arial" w:cs="Arial"/>
          <w:i/>
          <w:sz w:val="22"/>
          <w:rPrChange w:id="2364" w:author="Guo, Shicheng" w:date="2018-06-14T08:58:00Z">
            <w:rPr>
              <w:i/>
            </w:rPr>
          </w:rPrChange>
        </w:rPr>
        <w:t>Genome-Wide DNA Methylation Analysis in Systemic Sclerosis Reveals Hypomethylation of Interferon-Associated Genes in CD4+and CD8+T Cells.</w:t>
      </w:r>
      <w:r w:rsidRPr="00BE161A">
        <w:rPr>
          <w:rFonts w:ascii="Arial" w:hAnsi="Arial" w:cs="Arial"/>
          <w:sz w:val="22"/>
          <w:rPrChange w:id="2365" w:author="Guo, Shicheng" w:date="2018-06-14T08:58:00Z">
            <w:rPr/>
          </w:rPrChange>
        </w:rPr>
        <w:t xml:space="preserve"> Arthritis &amp; Rheumatology, 2017. </w:t>
      </w:r>
      <w:r w:rsidRPr="00BE161A">
        <w:rPr>
          <w:rFonts w:ascii="Arial" w:hAnsi="Arial" w:cs="Arial"/>
          <w:b/>
          <w:sz w:val="22"/>
          <w:rPrChange w:id="2366" w:author="Guo, Shicheng" w:date="2018-06-14T08:58:00Z">
            <w:rPr>
              <w:b/>
            </w:rPr>
          </w:rPrChange>
        </w:rPr>
        <w:t>69</w:t>
      </w:r>
      <w:r w:rsidRPr="00BE161A">
        <w:rPr>
          <w:rFonts w:ascii="Arial" w:hAnsi="Arial" w:cs="Arial"/>
          <w:sz w:val="22"/>
          <w:rPrChange w:id="2367" w:author="Guo, Shicheng" w:date="2018-06-14T08:58:00Z">
            <w:rPr/>
          </w:rPrChange>
        </w:rPr>
        <w:t>.</w:t>
      </w:r>
      <w:bookmarkEnd w:id="2361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68" w:author="Guo, Shicheng" w:date="2018-06-14T08:58:00Z">
            <w:rPr/>
          </w:rPrChange>
        </w:rPr>
      </w:pPr>
      <w:bookmarkStart w:id="2369" w:name="_ENREF_36"/>
      <w:r w:rsidRPr="00BE161A">
        <w:rPr>
          <w:rFonts w:ascii="Arial" w:hAnsi="Arial" w:cs="Arial"/>
          <w:sz w:val="22"/>
          <w:rPrChange w:id="2370" w:author="Guo, Shicheng" w:date="2018-06-14T08:58:00Z">
            <w:rPr/>
          </w:rPrChange>
        </w:rPr>
        <w:t>36.</w:t>
      </w:r>
      <w:r w:rsidRPr="00BE161A">
        <w:rPr>
          <w:rFonts w:ascii="Arial" w:hAnsi="Arial" w:cs="Arial"/>
          <w:sz w:val="22"/>
          <w:rPrChange w:id="2371" w:author="Guo, Shicheng" w:date="2018-06-14T08:58:00Z">
            <w:rPr/>
          </w:rPrChange>
        </w:rPr>
        <w:tab/>
        <w:t xml:space="preserve">Kristiansen, H., et al., </w:t>
      </w:r>
      <w:r w:rsidRPr="00BE161A">
        <w:rPr>
          <w:rFonts w:ascii="Arial" w:hAnsi="Arial" w:cs="Arial"/>
          <w:i/>
          <w:sz w:val="22"/>
          <w:rPrChange w:id="2372" w:author="Guo, Shicheng" w:date="2018-06-14T08:58:00Z">
            <w:rPr>
              <w:i/>
            </w:rPr>
          </w:rPrChange>
        </w:rPr>
        <w:t>The oligoadenylate synthetase family: an ancient protein family with multiple antiviral activities.</w:t>
      </w:r>
      <w:r w:rsidRPr="00BE161A">
        <w:rPr>
          <w:rFonts w:ascii="Arial" w:hAnsi="Arial" w:cs="Arial"/>
          <w:sz w:val="22"/>
          <w:rPrChange w:id="2373" w:author="Guo, Shicheng" w:date="2018-06-14T08:58:00Z">
            <w:rPr/>
          </w:rPrChange>
        </w:rPr>
        <w:t xml:space="preserve"> J Interferon Cytokine Res, 2011. </w:t>
      </w:r>
      <w:r w:rsidRPr="00BE161A">
        <w:rPr>
          <w:rFonts w:ascii="Arial" w:hAnsi="Arial" w:cs="Arial"/>
          <w:b/>
          <w:sz w:val="22"/>
          <w:rPrChange w:id="2374" w:author="Guo, Shicheng" w:date="2018-06-14T08:58:00Z">
            <w:rPr>
              <w:b/>
            </w:rPr>
          </w:rPrChange>
        </w:rPr>
        <w:t>31</w:t>
      </w:r>
      <w:r w:rsidRPr="00BE161A">
        <w:rPr>
          <w:rFonts w:ascii="Arial" w:hAnsi="Arial" w:cs="Arial"/>
          <w:sz w:val="22"/>
          <w:rPrChange w:id="2375" w:author="Guo, Shicheng" w:date="2018-06-14T08:58:00Z">
            <w:rPr/>
          </w:rPrChange>
        </w:rPr>
        <w:t>(1): p. 41-7.</w:t>
      </w:r>
      <w:bookmarkEnd w:id="2369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76" w:author="Guo, Shicheng" w:date="2018-06-14T08:58:00Z">
            <w:rPr/>
          </w:rPrChange>
        </w:rPr>
      </w:pPr>
      <w:bookmarkStart w:id="2377" w:name="_ENREF_37"/>
      <w:r w:rsidRPr="00BE161A">
        <w:rPr>
          <w:rFonts w:ascii="Arial" w:hAnsi="Arial" w:cs="Arial"/>
          <w:sz w:val="22"/>
          <w:rPrChange w:id="2378" w:author="Guo, Shicheng" w:date="2018-06-14T08:58:00Z">
            <w:rPr/>
          </w:rPrChange>
        </w:rPr>
        <w:t>37.</w:t>
      </w:r>
      <w:r w:rsidRPr="00BE161A">
        <w:rPr>
          <w:rFonts w:ascii="Arial" w:hAnsi="Arial" w:cs="Arial"/>
          <w:sz w:val="22"/>
          <w:rPrChange w:id="2379" w:author="Guo, Shicheng" w:date="2018-06-14T08:58:00Z">
            <w:rPr/>
          </w:rPrChange>
        </w:rPr>
        <w:tab/>
        <w:t xml:space="preserve">Ye, S., et al., </w:t>
      </w:r>
      <w:r w:rsidRPr="00BE161A">
        <w:rPr>
          <w:rFonts w:ascii="Arial" w:hAnsi="Arial" w:cs="Arial"/>
          <w:i/>
          <w:sz w:val="22"/>
          <w:rPrChange w:id="2380" w:author="Guo, Shicheng" w:date="2018-06-14T08:58:00Z">
            <w:rPr>
              <w:i/>
            </w:rPr>
          </w:rPrChange>
        </w:rPr>
        <w:t>Could 2'5'-oligoadenylate synthetase isoforms be biomarkers to differentiate between disease flare and infection in lupus patients? A pilot study.</w:t>
      </w:r>
      <w:r w:rsidRPr="00BE161A">
        <w:rPr>
          <w:rFonts w:ascii="Arial" w:hAnsi="Arial" w:cs="Arial"/>
          <w:sz w:val="22"/>
          <w:rPrChange w:id="2381" w:author="Guo, Shicheng" w:date="2018-06-14T08:58:00Z">
            <w:rPr/>
          </w:rPrChange>
        </w:rPr>
        <w:t xml:space="preserve"> Clin Rheumatol, 2007. </w:t>
      </w:r>
      <w:r w:rsidRPr="00BE161A">
        <w:rPr>
          <w:rFonts w:ascii="Arial" w:hAnsi="Arial" w:cs="Arial"/>
          <w:b/>
          <w:sz w:val="22"/>
          <w:rPrChange w:id="2382" w:author="Guo, Shicheng" w:date="2018-06-14T08:58:00Z">
            <w:rPr>
              <w:b/>
            </w:rPr>
          </w:rPrChange>
        </w:rPr>
        <w:t>26</w:t>
      </w:r>
      <w:r w:rsidRPr="00BE161A">
        <w:rPr>
          <w:rFonts w:ascii="Arial" w:hAnsi="Arial" w:cs="Arial"/>
          <w:sz w:val="22"/>
          <w:rPrChange w:id="2383" w:author="Guo, Shicheng" w:date="2018-06-14T08:58:00Z">
            <w:rPr/>
          </w:rPrChange>
        </w:rPr>
        <w:t>(2): p. 186-90.</w:t>
      </w:r>
      <w:bookmarkEnd w:id="2377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84" w:author="Guo, Shicheng" w:date="2018-06-14T08:58:00Z">
            <w:rPr/>
          </w:rPrChange>
        </w:rPr>
      </w:pPr>
      <w:bookmarkStart w:id="2385" w:name="_ENREF_38"/>
      <w:r w:rsidRPr="00BE161A">
        <w:rPr>
          <w:rFonts w:ascii="Arial" w:hAnsi="Arial" w:cs="Arial"/>
          <w:sz w:val="22"/>
          <w:rPrChange w:id="2386" w:author="Guo, Shicheng" w:date="2018-06-14T08:58:00Z">
            <w:rPr/>
          </w:rPrChange>
        </w:rPr>
        <w:t>38.</w:t>
      </w:r>
      <w:r w:rsidRPr="00BE161A">
        <w:rPr>
          <w:rFonts w:ascii="Arial" w:hAnsi="Arial" w:cs="Arial"/>
          <w:sz w:val="22"/>
          <w:rPrChange w:id="2387" w:author="Guo, Shicheng" w:date="2018-06-14T08:58:00Z">
            <w:rPr/>
          </w:rPrChange>
        </w:rPr>
        <w:tab/>
        <w:t xml:space="preserve">Assassi, S., et al., </w:t>
      </w:r>
      <w:r w:rsidRPr="00BE161A">
        <w:rPr>
          <w:rFonts w:ascii="Arial" w:hAnsi="Arial" w:cs="Arial"/>
          <w:i/>
          <w:sz w:val="22"/>
          <w:rPrChange w:id="2388" w:author="Guo, Shicheng" w:date="2018-06-14T08:58:00Z">
            <w:rPr>
              <w:i/>
            </w:rPr>
          </w:rPrChange>
        </w:rPr>
        <w:t>Dissecting the heterogeneity of skin gene expression patterns in systemic sclerosis.</w:t>
      </w:r>
      <w:r w:rsidRPr="00BE161A">
        <w:rPr>
          <w:rFonts w:ascii="Arial" w:hAnsi="Arial" w:cs="Arial"/>
          <w:sz w:val="22"/>
          <w:rPrChange w:id="2389" w:author="Guo, Shicheng" w:date="2018-06-14T08:58:00Z">
            <w:rPr/>
          </w:rPrChange>
        </w:rPr>
        <w:t xml:space="preserve"> Arthritis Rheumatol, 2015. </w:t>
      </w:r>
      <w:r w:rsidRPr="00BE161A">
        <w:rPr>
          <w:rFonts w:ascii="Arial" w:hAnsi="Arial" w:cs="Arial"/>
          <w:b/>
          <w:sz w:val="22"/>
          <w:rPrChange w:id="2390" w:author="Guo, Shicheng" w:date="2018-06-14T08:58:00Z">
            <w:rPr>
              <w:b/>
            </w:rPr>
          </w:rPrChange>
        </w:rPr>
        <w:t>67</w:t>
      </w:r>
      <w:r w:rsidRPr="00BE161A">
        <w:rPr>
          <w:rFonts w:ascii="Arial" w:hAnsi="Arial" w:cs="Arial"/>
          <w:sz w:val="22"/>
          <w:rPrChange w:id="2391" w:author="Guo, Shicheng" w:date="2018-06-14T08:58:00Z">
            <w:rPr/>
          </w:rPrChange>
        </w:rPr>
        <w:t>(11): p. 3016-26.</w:t>
      </w:r>
      <w:bookmarkEnd w:id="2385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392" w:author="Guo, Shicheng" w:date="2018-06-14T08:58:00Z">
            <w:rPr/>
          </w:rPrChange>
        </w:rPr>
      </w:pPr>
      <w:bookmarkStart w:id="2393" w:name="_ENREF_39"/>
      <w:r w:rsidRPr="00BE161A">
        <w:rPr>
          <w:rFonts w:ascii="Arial" w:hAnsi="Arial" w:cs="Arial"/>
          <w:sz w:val="22"/>
          <w:rPrChange w:id="2394" w:author="Guo, Shicheng" w:date="2018-06-14T08:58:00Z">
            <w:rPr/>
          </w:rPrChange>
        </w:rPr>
        <w:t>39.</w:t>
      </w:r>
      <w:r w:rsidRPr="00BE161A">
        <w:rPr>
          <w:rFonts w:ascii="Arial" w:hAnsi="Arial" w:cs="Arial"/>
          <w:sz w:val="22"/>
          <w:rPrChange w:id="2395" w:author="Guo, Shicheng" w:date="2018-06-14T08:58:00Z">
            <w:rPr/>
          </w:rPrChange>
        </w:rPr>
        <w:tab/>
        <w:t xml:space="preserve">Potu, H., A. Sgorbissa, and C. Brancolini, </w:t>
      </w:r>
      <w:r w:rsidRPr="00BE161A">
        <w:rPr>
          <w:rFonts w:ascii="Arial" w:hAnsi="Arial" w:cs="Arial"/>
          <w:i/>
          <w:sz w:val="22"/>
          <w:rPrChange w:id="2396" w:author="Guo, Shicheng" w:date="2018-06-14T08:58:00Z">
            <w:rPr>
              <w:i/>
            </w:rPr>
          </w:rPrChange>
        </w:rPr>
        <w:t>Identification of USP18 as an important regulator of the susceptibility to IFN-alpha and drug-induced apoptosis.</w:t>
      </w:r>
      <w:r w:rsidRPr="00BE161A">
        <w:rPr>
          <w:rFonts w:ascii="Arial" w:hAnsi="Arial" w:cs="Arial"/>
          <w:sz w:val="22"/>
          <w:rPrChange w:id="2397" w:author="Guo, Shicheng" w:date="2018-06-14T08:58:00Z">
            <w:rPr/>
          </w:rPrChange>
        </w:rPr>
        <w:t xml:space="preserve"> Cancer Res, 2010. </w:t>
      </w:r>
      <w:r w:rsidRPr="00BE161A">
        <w:rPr>
          <w:rFonts w:ascii="Arial" w:hAnsi="Arial" w:cs="Arial"/>
          <w:b/>
          <w:sz w:val="22"/>
          <w:rPrChange w:id="2398" w:author="Guo, Shicheng" w:date="2018-06-14T08:58:00Z">
            <w:rPr>
              <w:b/>
            </w:rPr>
          </w:rPrChange>
        </w:rPr>
        <w:t>70</w:t>
      </w:r>
      <w:r w:rsidRPr="00BE161A">
        <w:rPr>
          <w:rFonts w:ascii="Arial" w:hAnsi="Arial" w:cs="Arial"/>
          <w:sz w:val="22"/>
          <w:rPrChange w:id="2399" w:author="Guo, Shicheng" w:date="2018-06-14T08:58:00Z">
            <w:rPr/>
          </w:rPrChange>
        </w:rPr>
        <w:t>(2): p. 655-65.</w:t>
      </w:r>
      <w:bookmarkEnd w:id="2393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00" w:author="Guo, Shicheng" w:date="2018-06-14T08:58:00Z">
            <w:rPr/>
          </w:rPrChange>
        </w:rPr>
      </w:pPr>
      <w:bookmarkStart w:id="2401" w:name="_ENREF_40"/>
      <w:r w:rsidRPr="00BE161A">
        <w:rPr>
          <w:rFonts w:ascii="Arial" w:hAnsi="Arial" w:cs="Arial"/>
          <w:sz w:val="22"/>
          <w:rPrChange w:id="2402" w:author="Guo, Shicheng" w:date="2018-06-14T08:58:00Z">
            <w:rPr/>
          </w:rPrChange>
        </w:rPr>
        <w:t>40.</w:t>
      </w:r>
      <w:r w:rsidRPr="00BE161A">
        <w:rPr>
          <w:rFonts w:ascii="Arial" w:hAnsi="Arial" w:cs="Arial"/>
          <w:sz w:val="22"/>
          <w:rPrChange w:id="2403" w:author="Guo, Shicheng" w:date="2018-06-14T08:58:00Z">
            <w:rPr/>
          </w:rPrChange>
        </w:rPr>
        <w:tab/>
        <w:t xml:space="preserve">Malakhova, O.A., et al., </w:t>
      </w:r>
      <w:r w:rsidRPr="00BE161A">
        <w:rPr>
          <w:rFonts w:ascii="Arial" w:hAnsi="Arial" w:cs="Arial"/>
          <w:i/>
          <w:sz w:val="22"/>
          <w:rPrChange w:id="2404" w:author="Guo, Shicheng" w:date="2018-06-14T08:58:00Z">
            <w:rPr>
              <w:i/>
            </w:rPr>
          </w:rPrChange>
        </w:rPr>
        <w:t>UBP43 is a novel regulator of interferon signaling independent of its ISG15 isopeptidase activity.</w:t>
      </w:r>
      <w:r w:rsidRPr="00BE161A">
        <w:rPr>
          <w:rFonts w:ascii="Arial" w:hAnsi="Arial" w:cs="Arial"/>
          <w:sz w:val="22"/>
          <w:rPrChange w:id="2405" w:author="Guo, Shicheng" w:date="2018-06-14T08:58:00Z">
            <w:rPr/>
          </w:rPrChange>
        </w:rPr>
        <w:t xml:space="preserve"> Embo Journal, 2006. </w:t>
      </w:r>
      <w:r w:rsidRPr="00BE161A">
        <w:rPr>
          <w:rFonts w:ascii="Arial" w:hAnsi="Arial" w:cs="Arial"/>
          <w:b/>
          <w:sz w:val="22"/>
          <w:rPrChange w:id="2406" w:author="Guo, Shicheng" w:date="2018-06-14T08:58:00Z">
            <w:rPr>
              <w:b/>
            </w:rPr>
          </w:rPrChange>
        </w:rPr>
        <w:t>25</w:t>
      </w:r>
      <w:r w:rsidRPr="00BE161A">
        <w:rPr>
          <w:rFonts w:ascii="Arial" w:hAnsi="Arial" w:cs="Arial"/>
          <w:sz w:val="22"/>
          <w:rPrChange w:id="2407" w:author="Guo, Shicheng" w:date="2018-06-14T08:58:00Z">
            <w:rPr/>
          </w:rPrChange>
        </w:rPr>
        <w:t>(11): p. 2358-2367.</w:t>
      </w:r>
      <w:bookmarkEnd w:id="2401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08" w:author="Guo, Shicheng" w:date="2018-06-14T08:58:00Z">
            <w:rPr/>
          </w:rPrChange>
        </w:rPr>
      </w:pPr>
      <w:bookmarkStart w:id="2409" w:name="_ENREF_41"/>
      <w:r w:rsidRPr="00BE161A">
        <w:rPr>
          <w:rFonts w:ascii="Arial" w:hAnsi="Arial" w:cs="Arial"/>
          <w:sz w:val="22"/>
          <w:rPrChange w:id="2410" w:author="Guo, Shicheng" w:date="2018-06-14T08:58:00Z">
            <w:rPr/>
          </w:rPrChange>
        </w:rPr>
        <w:t>41.</w:t>
      </w:r>
      <w:r w:rsidRPr="00BE161A">
        <w:rPr>
          <w:rFonts w:ascii="Arial" w:hAnsi="Arial" w:cs="Arial"/>
          <w:sz w:val="22"/>
          <w:rPrChange w:id="2411" w:author="Guo, Shicheng" w:date="2018-06-14T08:58:00Z">
            <w:rPr/>
          </w:rPrChange>
        </w:rPr>
        <w:tab/>
        <w:t xml:space="preserve">Seo, J.Y., R. Yaneva, and P. Cresswell, </w:t>
      </w:r>
      <w:r w:rsidRPr="00BE161A">
        <w:rPr>
          <w:rFonts w:ascii="Arial" w:hAnsi="Arial" w:cs="Arial"/>
          <w:i/>
          <w:sz w:val="22"/>
          <w:rPrChange w:id="2412" w:author="Guo, Shicheng" w:date="2018-06-14T08:58:00Z">
            <w:rPr>
              <w:i/>
            </w:rPr>
          </w:rPrChange>
        </w:rPr>
        <w:t>Viperin: A Multifunctional, Interferon-Inducible Protein that Regulates Virus Replication.</w:t>
      </w:r>
      <w:r w:rsidRPr="00BE161A">
        <w:rPr>
          <w:rFonts w:ascii="Arial" w:hAnsi="Arial" w:cs="Arial"/>
          <w:sz w:val="22"/>
          <w:rPrChange w:id="2413" w:author="Guo, Shicheng" w:date="2018-06-14T08:58:00Z">
            <w:rPr/>
          </w:rPrChange>
        </w:rPr>
        <w:t xml:space="preserve"> Cell Host &amp; Microbe, 2011. </w:t>
      </w:r>
      <w:r w:rsidRPr="00BE161A">
        <w:rPr>
          <w:rFonts w:ascii="Arial" w:hAnsi="Arial" w:cs="Arial"/>
          <w:b/>
          <w:sz w:val="22"/>
          <w:rPrChange w:id="2414" w:author="Guo, Shicheng" w:date="2018-06-14T08:58:00Z">
            <w:rPr>
              <w:b/>
            </w:rPr>
          </w:rPrChange>
        </w:rPr>
        <w:t>10</w:t>
      </w:r>
      <w:r w:rsidRPr="00BE161A">
        <w:rPr>
          <w:rFonts w:ascii="Arial" w:hAnsi="Arial" w:cs="Arial"/>
          <w:sz w:val="22"/>
          <w:rPrChange w:id="2415" w:author="Guo, Shicheng" w:date="2018-06-14T08:58:00Z">
            <w:rPr/>
          </w:rPrChange>
        </w:rPr>
        <w:t>(6): p. 534-539.</w:t>
      </w:r>
      <w:bookmarkEnd w:id="2409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16" w:author="Guo, Shicheng" w:date="2018-06-14T08:58:00Z">
            <w:rPr/>
          </w:rPrChange>
        </w:rPr>
      </w:pPr>
      <w:bookmarkStart w:id="2417" w:name="_ENREF_42"/>
      <w:r w:rsidRPr="00BE161A">
        <w:rPr>
          <w:rFonts w:ascii="Arial" w:hAnsi="Arial" w:cs="Arial"/>
          <w:sz w:val="22"/>
          <w:rPrChange w:id="2418" w:author="Guo, Shicheng" w:date="2018-06-14T08:58:00Z">
            <w:rPr/>
          </w:rPrChange>
        </w:rPr>
        <w:t>42.</w:t>
      </w:r>
      <w:r w:rsidRPr="00BE161A">
        <w:rPr>
          <w:rFonts w:ascii="Arial" w:hAnsi="Arial" w:cs="Arial"/>
          <w:sz w:val="22"/>
          <w:rPrChange w:id="2419" w:author="Guo, Shicheng" w:date="2018-06-14T08:58:00Z">
            <w:rPr/>
          </w:rPrChange>
        </w:rPr>
        <w:tab/>
        <w:t xml:space="preserve">Limbach, M., et al., </w:t>
      </w:r>
      <w:r w:rsidRPr="00BE161A">
        <w:rPr>
          <w:rFonts w:ascii="Arial" w:hAnsi="Arial" w:cs="Arial"/>
          <w:i/>
          <w:sz w:val="22"/>
          <w:rPrChange w:id="2420" w:author="Guo, Shicheng" w:date="2018-06-14T08:58:00Z">
            <w:rPr>
              <w:i/>
            </w:rPr>
          </w:rPrChange>
        </w:rPr>
        <w:t>Epigenetic profiling in CD4+ and CD8+ T cells from Graves' disease patients reveals changes in genes associated with T cell receptor signaling.</w:t>
      </w:r>
      <w:r w:rsidRPr="00BE161A">
        <w:rPr>
          <w:rFonts w:ascii="Arial" w:hAnsi="Arial" w:cs="Arial"/>
          <w:sz w:val="22"/>
          <w:rPrChange w:id="2421" w:author="Guo, Shicheng" w:date="2018-06-14T08:58:00Z">
            <w:rPr/>
          </w:rPrChange>
        </w:rPr>
        <w:t xml:space="preserve"> J Autoimmun, 2016. </w:t>
      </w:r>
      <w:r w:rsidRPr="00BE161A">
        <w:rPr>
          <w:rFonts w:ascii="Arial" w:hAnsi="Arial" w:cs="Arial"/>
          <w:b/>
          <w:sz w:val="22"/>
          <w:rPrChange w:id="2422" w:author="Guo, Shicheng" w:date="2018-06-14T08:58:00Z">
            <w:rPr>
              <w:b/>
            </w:rPr>
          </w:rPrChange>
        </w:rPr>
        <w:t>67</w:t>
      </w:r>
      <w:r w:rsidRPr="00BE161A">
        <w:rPr>
          <w:rFonts w:ascii="Arial" w:hAnsi="Arial" w:cs="Arial"/>
          <w:sz w:val="22"/>
          <w:rPrChange w:id="2423" w:author="Guo, Shicheng" w:date="2018-06-14T08:58:00Z">
            <w:rPr/>
          </w:rPrChange>
        </w:rPr>
        <w:t>: p. 46-56.</w:t>
      </w:r>
      <w:bookmarkEnd w:id="2417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24" w:author="Guo, Shicheng" w:date="2018-06-14T08:58:00Z">
            <w:rPr/>
          </w:rPrChange>
        </w:rPr>
      </w:pPr>
      <w:bookmarkStart w:id="2425" w:name="_ENREF_43"/>
      <w:r w:rsidRPr="00BE161A">
        <w:rPr>
          <w:rFonts w:ascii="Arial" w:hAnsi="Arial" w:cs="Arial"/>
          <w:sz w:val="22"/>
          <w:rPrChange w:id="2426" w:author="Guo, Shicheng" w:date="2018-06-14T08:58:00Z">
            <w:rPr/>
          </w:rPrChange>
        </w:rPr>
        <w:t>43.</w:t>
      </w:r>
      <w:r w:rsidRPr="00BE161A">
        <w:rPr>
          <w:rFonts w:ascii="Arial" w:hAnsi="Arial" w:cs="Arial"/>
          <w:sz w:val="22"/>
          <w:rPrChange w:id="2427" w:author="Guo, Shicheng" w:date="2018-06-14T08:58:00Z">
            <w:rPr/>
          </w:rPrChange>
        </w:rPr>
        <w:tab/>
        <w:t xml:space="preserve">Guo, S., et al., </w:t>
      </w:r>
      <w:r w:rsidRPr="00BE161A">
        <w:rPr>
          <w:rFonts w:ascii="Arial" w:hAnsi="Arial" w:cs="Arial"/>
          <w:i/>
          <w:sz w:val="22"/>
          <w:rPrChange w:id="2428" w:author="Guo, Shicheng" w:date="2018-06-14T08:58:00Z">
            <w:rPr>
              <w:i/>
            </w:rPr>
          </w:rPrChange>
        </w:rPr>
        <w:t>Genome-wide DNA methylation patterns in CD4+ T cells from Chinese Han patients with rheumatoid arthritis.</w:t>
      </w:r>
      <w:r w:rsidRPr="00BE161A">
        <w:rPr>
          <w:rFonts w:ascii="Arial" w:hAnsi="Arial" w:cs="Arial"/>
          <w:sz w:val="22"/>
          <w:rPrChange w:id="2429" w:author="Guo, Shicheng" w:date="2018-06-14T08:58:00Z">
            <w:rPr/>
          </w:rPrChange>
        </w:rPr>
        <w:t xml:space="preserve"> Mod Rheumatol, 2017. </w:t>
      </w:r>
      <w:r w:rsidRPr="00BE161A">
        <w:rPr>
          <w:rFonts w:ascii="Arial" w:hAnsi="Arial" w:cs="Arial"/>
          <w:b/>
          <w:sz w:val="22"/>
          <w:rPrChange w:id="2430" w:author="Guo, Shicheng" w:date="2018-06-14T08:58:00Z">
            <w:rPr>
              <w:b/>
            </w:rPr>
          </w:rPrChange>
        </w:rPr>
        <w:t>27</w:t>
      </w:r>
      <w:r w:rsidRPr="00BE161A">
        <w:rPr>
          <w:rFonts w:ascii="Arial" w:hAnsi="Arial" w:cs="Arial"/>
          <w:sz w:val="22"/>
          <w:rPrChange w:id="2431" w:author="Guo, Shicheng" w:date="2018-06-14T08:58:00Z">
            <w:rPr/>
          </w:rPrChange>
        </w:rPr>
        <w:t>(3): p. 441-447.</w:t>
      </w:r>
      <w:bookmarkEnd w:id="2425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32" w:author="Guo, Shicheng" w:date="2018-06-14T08:58:00Z">
            <w:rPr/>
          </w:rPrChange>
        </w:rPr>
      </w:pPr>
      <w:bookmarkStart w:id="2433" w:name="_ENREF_44"/>
      <w:r w:rsidRPr="00BE161A">
        <w:rPr>
          <w:rFonts w:ascii="Arial" w:hAnsi="Arial" w:cs="Arial"/>
          <w:sz w:val="22"/>
          <w:rPrChange w:id="2434" w:author="Guo, Shicheng" w:date="2018-06-14T08:58:00Z">
            <w:rPr/>
          </w:rPrChange>
        </w:rPr>
        <w:t>44.</w:t>
      </w:r>
      <w:r w:rsidRPr="00BE161A">
        <w:rPr>
          <w:rFonts w:ascii="Arial" w:hAnsi="Arial" w:cs="Arial"/>
          <w:sz w:val="22"/>
          <w:rPrChange w:id="2435" w:author="Guo, Shicheng" w:date="2018-06-14T08:58:00Z">
            <w:rPr/>
          </w:rPrChange>
        </w:rPr>
        <w:tab/>
        <w:t xml:space="preserve">Absher, D.M., et al., </w:t>
      </w:r>
      <w:r w:rsidRPr="00BE161A">
        <w:rPr>
          <w:rFonts w:ascii="Arial" w:hAnsi="Arial" w:cs="Arial"/>
          <w:i/>
          <w:sz w:val="22"/>
          <w:rPrChange w:id="2436" w:author="Guo, Shicheng" w:date="2018-06-14T08:58:00Z">
            <w:rPr>
              <w:i/>
            </w:rPr>
          </w:rPrChange>
        </w:rPr>
        <w:t>Genome-wide DNA methylation analysis of systemic lupus erythematosus reveals persistent hypomethylation of interferon genes and compositional changes to CD4+ T-cell populations.</w:t>
      </w:r>
      <w:r w:rsidRPr="00BE161A">
        <w:rPr>
          <w:rFonts w:ascii="Arial" w:hAnsi="Arial" w:cs="Arial"/>
          <w:sz w:val="22"/>
          <w:rPrChange w:id="2437" w:author="Guo, Shicheng" w:date="2018-06-14T08:58:00Z">
            <w:rPr/>
          </w:rPrChange>
        </w:rPr>
        <w:t xml:space="preserve"> PLoS Genet, 2013. </w:t>
      </w:r>
      <w:r w:rsidRPr="00BE161A">
        <w:rPr>
          <w:rFonts w:ascii="Arial" w:hAnsi="Arial" w:cs="Arial"/>
          <w:b/>
          <w:sz w:val="22"/>
          <w:rPrChange w:id="2438" w:author="Guo, Shicheng" w:date="2018-06-14T08:58:00Z">
            <w:rPr>
              <w:b/>
            </w:rPr>
          </w:rPrChange>
        </w:rPr>
        <w:t>9</w:t>
      </w:r>
      <w:r w:rsidRPr="00BE161A">
        <w:rPr>
          <w:rFonts w:ascii="Arial" w:hAnsi="Arial" w:cs="Arial"/>
          <w:sz w:val="22"/>
          <w:rPrChange w:id="2439" w:author="Guo, Shicheng" w:date="2018-06-14T08:58:00Z">
            <w:rPr/>
          </w:rPrChange>
        </w:rPr>
        <w:t>(8): p. e1003678.</w:t>
      </w:r>
      <w:bookmarkEnd w:id="2433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40" w:author="Guo, Shicheng" w:date="2018-06-14T08:58:00Z">
            <w:rPr/>
          </w:rPrChange>
        </w:rPr>
      </w:pPr>
      <w:bookmarkStart w:id="2441" w:name="_ENREF_45"/>
      <w:r w:rsidRPr="00BE161A">
        <w:rPr>
          <w:rFonts w:ascii="Arial" w:hAnsi="Arial" w:cs="Arial"/>
          <w:sz w:val="22"/>
          <w:rPrChange w:id="2442" w:author="Guo, Shicheng" w:date="2018-06-14T08:58:00Z">
            <w:rPr/>
          </w:rPrChange>
        </w:rPr>
        <w:t>45.</w:t>
      </w:r>
      <w:r w:rsidRPr="00BE161A">
        <w:rPr>
          <w:rFonts w:ascii="Arial" w:hAnsi="Arial" w:cs="Arial"/>
          <w:sz w:val="22"/>
          <w:rPrChange w:id="2443" w:author="Guo, Shicheng" w:date="2018-06-14T08:58:00Z">
            <w:rPr/>
          </w:rPrChange>
        </w:rPr>
        <w:tab/>
        <w:t xml:space="preserve">Team, R.C., </w:t>
      </w:r>
      <w:r w:rsidRPr="00BE161A">
        <w:rPr>
          <w:rFonts w:ascii="Arial" w:hAnsi="Arial" w:cs="Arial"/>
          <w:i/>
          <w:sz w:val="22"/>
          <w:rPrChange w:id="2444" w:author="Guo, Shicheng" w:date="2018-06-14T08:58:00Z">
            <w:rPr>
              <w:i/>
            </w:rPr>
          </w:rPrChange>
        </w:rPr>
        <w:t>R: A language and environment for statistical computing.</w:t>
      </w:r>
      <w:r w:rsidRPr="00BE161A">
        <w:rPr>
          <w:rFonts w:ascii="Arial" w:hAnsi="Arial" w:cs="Arial"/>
          <w:sz w:val="22"/>
          <w:rPrChange w:id="2445" w:author="Guo, Shicheng" w:date="2018-06-14T08:58:00Z">
            <w:rPr/>
          </w:rPrChange>
        </w:rPr>
        <w:t xml:space="preserve"> 2013.</w:t>
      </w:r>
      <w:bookmarkEnd w:id="2441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46" w:author="Guo, Shicheng" w:date="2018-06-14T08:58:00Z">
            <w:rPr/>
          </w:rPrChange>
        </w:rPr>
      </w:pPr>
      <w:bookmarkStart w:id="2447" w:name="_ENREF_46"/>
      <w:r w:rsidRPr="00BE161A">
        <w:rPr>
          <w:rFonts w:ascii="Arial" w:hAnsi="Arial" w:cs="Arial"/>
          <w:sz w:val="22"/>
          <w:rPrChange w:id="2448" w:author="Guo, Shicheng" w:date="2018-06-14T08:58:00Z">
            <w:rPr/>
          </w:rPrChange>
        </w:rPr>
        <w:t>46.</w:t>
      </w:r>
      <w:r w:rsidRPr="00BE161A">
        <w:rPr>
          <w:rFonts w:ascii="Arial" w:hAnsi="Arial" w:cs="Arial"/>
          <w:sz w:val="22"/>
          <w:rPrChange w:id="2449" w:author="Guo, Shicheng" w:date="2018-06-14T08:58:00Z">
            <w:rPr/>
          </w:rPrChange>
        </w:rPr>
        <w:tab/>
        <w:t xml:space="preserve">Assenov, Y., et al., </w:t>
      </w:r>
      <w:r w:rsidRPr="00BE161A">
        <w:rPr>
          <w:rFonts w:ascii="Arial" w:hAnsi="Arial" w:cs="Arial"/>
          <w:i/>
          <w:sz w:val="22"/>
          <w:rPrChange w:id="2450" w:author="Guo, Shicheng" w:date="2018-06-14T08:58:00Z">
            <w:rPr>
              <w:i/>
            </w:rPr>
          </w:rPrChange>
        </w:rPr>
        <w:t>Comprehensive analysis of DNA methylation data with RnBeads.</w:t>
      </w:r>
      <w:r w:rsidRPr="00BE161A">
        <w:rPr>
          <w:rFonts w:ascii="Arial" w:hAnsi="Arial" w:cs="Arial"/>
          <w:sz w:val="22"/>
          <w:rPrChange w:id="2451" w:author="Guo, Shicheng" w:date="2018-06-14T08:58:00Z">
            <w:rPr/>
          </w:rPrChange>
        </w:rPr>
        <w:t xml:space="preserve"> Nat Methods, 2014. </w:t>
      </w:r>
      <w:r w:rsidRPr="00BE161A">
        <w:rPr>
          <w:rFonts w:ascii="Arial" w:hAnsi="Arial" w:cs="Arial"/>
          <w:b/>
          <w:sz w:val="22"/>
          <w:rPrChange w:id="2452" w:author="Guo, Shicheng" w:date="2018-06-14T08:58:00Z">
            <w:rPr>
              <w:b/>
            </w:rPr>
          </w:rPrChange>
        </w:rPr>
        <w:t>11</w:t>
      </w:r>
      <w:r w:rsidRPr="00BE161A">
        <w:rPr>
          <w:rFonts w:ascii="Arial" w:hAnsi="Arial" w:cs="Arial"/>
          <w:sz w:val="22"/>
          <w:rPrChange w:id="2453" w:author="Guo, Shicheng" w:date="2018-06-14T08:58:00Z">
            <w:rPr/>
          </w:rPrChange>
        </w:rPr>
        <w:t>(11): p. 1138-1140.</w:t>
      </w:r>
      <w:bookmarkEnd w:id="2447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54" w:author="Guo, Shicheng" w:date="2018-06-14T08:58:00Z">
            <w:rPr/>
          </w:rPrChange>
        </w:rPr>
      </w:pPr>
      <w:bookmarkStart w:id="2455" w:name="_ENREF_47"/>
      <w:r w:rsidRPr="00BE161A">
        <w:rPr>
          <w:rFonts w:ascii="Arial" w:hAnsi="Arial" w:cs="Arial"/>
          <w:sz w:val="22"/>
          <w:rPrChange w:id="2456" w:author="Guo, Shicheng" w:date="2018-06-14T08:58:00Z">
            <w:rPr/>
          </w:rPrChange>
        </w:rPr>
        <w:t>47.</w:t>
      </w:r>
      <w:r w:rsidRPr="00BE161A">
        <w:rPr>
          <w:rFonts w:ascii="Arial" w:hAnsi="Arial" w:cs="Arial"/>
          <w:sz w:val="22"/>
          <w:rPrChange w:id="2457" w:author="Guo, Shicheng" w:date="2018-06-14T08:58:00Z">
            <w:rPr/>
          </w:rPrChange>
        </w:rPr>
        <w:tab/>
        <w:t xml:space="preserve">Leek, J.T., et al., </w:t>
      </w:r>
      <w:r w:rsidRPr="00BE161A">
        <w:rPr>
          <w:rFonts w:ascii="Arial" w:hAnsi="Arial" w:cs="Arial"/>
          <w:i/>
          <w:sz w:val="22"/>
          <w:rPrChange w:id="2458" w:author="Guo, Shicheng" w:date="2018-06-14T08:58:00Z">
            <w:rPr>
              <w:i/>
            </w:rPr>
          </w:rPrChange>
        </w:rPr>
        <w:t>The sva package for removing batch effects and other unwanted variation in high-throughput experiments.</w:t>
      </w:r>
      <w:r w:rsidRPr="00BE161A">
        <w:rPr>
          <w:rFonts w:ascii="Arial" w:hAnsi="Arial" w:cs="Arial"/>
          <w:sz w:val="22"/>
          <w:rPrChange w:id="2459" w:author="Guo, Shicheng" w:date="2018-06-14T08:58:00Z">
            <w:rPr/>
          </w:rPrChange>
        </w:rPr>
        <w:t xml:space="preserve"> Bioinformatics, 2012. </w:t>
      </w:r>
      <w:r w:rsidRPr="00BE161A">
        <w:rPr>
          <w:rFonts w:ascii="Arial" w:hAnsi="Arial" w:cs="Arial"/>
          <w:b/>
          <w:sz w:val="22"/>
          <w:rPrChange w:id="2460" w:author="Guo, Shicheng" w:date="2018-06-14T08:58:00Z">
            <w:rPr>
              <w:b/>
            </w:rPr>
          </w:rPrChange>
        </w:rPr>
        <w:t>28</w:t>
      </w:r>
      <w:r w:rsidRPr="00BE161A">
        <w:rPr>
          <w:rFonts w:ascii="Arial" w:hAnsi="Arial" w:cs="Arial"/>
          <w:sz w:val="22"/>
          <w:rPrChange w:id="2461" w:author="Guo, Shicheng" w:date="2018-06-14T08:58:00Z">
            <w:rPr/>
          </w:rPrChange>
        </w:rPr>
        <w:t>(6): p. 882-3.</w:t>
      </w:r>
      <w:bookmarkEnd w:id="2455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62" w:author="Guo, Shicheng" w:date="2018-06-14T08:58:00Z">
            <w:rPr/>
          </w:rPrChange>
        </w:rPr>
      </w:pPr>
      <w:bookmarkStart w:id="2463" w:name="_ENREF_48"/>
      <w:r w:rsidRPr="00BE161A">
        <w:rPr>
          <w:rFonts w:ascii="Arial" w:hAnsi="Arial" w:cs="Arial"/>
          <w:sz w:val="22"/>
          <w:rPrChange w:id="2464" w:author="Guo, Shicheng" w:date="2018-06-14T08:58:00Z">
            <w:rPr/>
          </w:rPrChange>
        </w:rPr>
        <w:t>48.</w:t>
      </w:r>
      <w:r w:rsidRPr="00BE161A">
        <w:rPr>
          <w:rFonts w:ascii="Arial" w:hAnsi="Arial" w:cs="Arial"/>
          <w:sz w:val="22"/>
          <w:rPrChange w:id="2465" w:author="Guo, Shicheng" w:date="2018-06-14T08:58:00Z">
            <w:rPr/>
          </w:rPrChange>
        </w:rPr>
        <w:tab/>
        <w:t xml:space="preserve">Benjamini, Y. and Y. Hochberg, </w:t>
      </w:r>
      <w:r w:rsidRPr="00BE161A">
        <w:rPr>
          <w:rFonts w:ascii="Arial" w:hAnsi="Arial" w:cs="Arial"/>
          <w:i/>
          <w:sz w:val="22"/>
          <w:rPrChange w:id="2466" w:author="Guo, Shicheng" w:date="2018-06-14T08:58:00Z">
            <w:rPr>
              <w:i/>
            </w:rPr>
          </w:rPrChange>
        </w:rPr>
        <w:t>Controlling the False Discovery Rate - a Practical and Powerful Approach to Multiple Testing.</w:t>
      </w:r>
      <w:r w:rsidRPr="00BE161A">
        <w:rPr>
          <w:rFonts w:ascii="Arial" w:hAnsi="Arial" w:cs="Arial"/>
          <w:sz w:val="22"/>
          <w:rPrChange w:id="2467" w:author="Guo, Shicheng" w:date="2018-06-14T08:58:00Z">
            <w:rPr/>
          </w:rPrChange>
        </w:rPr>
        <w:t xml:space="preserve"> Journal of the Royal Statistical Society Series B-Methodological, 1995. </w:t>
      </w:r>
      <w:r w:rsidRPr="00BE161A">
        <w:rPr>
          <w:rFonts w:ascii="Arial" w:hAnsi="Arial" w:cs="Arial"/>
          <w:b/>
          <w:sz w:val="22"/>
          <w:rPrChange w:id="2468" w:author="Guo, Shicheng" w:date="2018-06-14T08:58:00Z">
            <w:rPr>
              <w:b/>
            </w:rPr>
          </w:rPrChange>
        </w:rPr>
        <w:t>57</w:t>
      </w:r>
      <w:r w:rsidRPr="00BE161A">
        <w:rPr>
          <w:rFonts w:ascii="Arial" w:hAnsi="Arial" w:cs="Arial"/>
          <w:sz w:val="22"/>
          <w:rPrChange w:id="2469" w:author="Guo, Shicheng" w:date="2018-06-14T08:58:00Z">
            <w:rPr/>
          </w:rPrChange>
        </w:rPr>
        <w:t>(1): p. 289-300.</w:t>
      </w:r>
      <w:bookmarkEnd w:id="2463"/>
    </w:p>
    <w:p w:rsidR="004557BA" w:rsidRPr="00BE161A" w:rsidRDefault="004557BA" w:rsidP="004557BA">
      <w:pPr>
        <w:pStyle w:val="EndNoteBibliography"/>
        <w:ind w:left="720" w:hanging="720"/>
        <w:rPr>
          <w:rFonts w:ascii="Arial" w:hAnsi="Arial" w:cs="Arial"/>
          <w:sz w:val="22"/>
          <w:rPrChange w:id="2470" w:author="Guo, Shicheng" w:date="2018-06-14T08:58:00Z">
            <w:rPr/>
          </w:rPrChange>
        </w:rPr>
      </w:pPr>
      <w:bookmarkStart w:id="2471" w:name="_ENREF_49"/>
      <w:r w:rsidRPr="00BE161A">
        <w:rPr>
          <w:rFonts w:ascii="Arial" w:hAnsi="Arial" w:cs="Arial"/>
          <w:sz w:val="22"/>
          <w:rPrChange w:id="2472" w:author="Guo, Shicheng" w:date="2018-06-14T08:58:00Z">
            <w:rPr/>
          </w:rPrChange>
        </w:rPr>
        <w:t>49.</w:t>
      </w:r>
      <w:r w:rsidRPr="00BE161A">
        <w:rPr>
          <w:rFonts w:ascii="Arial" w:hAnsi="Arial" w:cs="Arial"/>
          <w:sz w:val="22"/>
          <w:rPrChange w:id="2473" w:author="Guo, Shicheng" w:date="2018-06-14T08:58:00Z">
            <w:rPr/>
          </w:rPrChange>
        </w:rPr>
        <w:tab/>
        <w:t xml:space="preserve">Reimand, J., et al., </w:t>
      </w:r>
      <w:r w:rsidRPr="00BE161A">
        <w:rPr>
          <w:rFonts w:ascii="Arial" w:hAnsi="Arial" w:cs="Arial"/>
          <w:i/>
          <w:sz w:val="22"/>
          <w:rPrChange w:id="2474" w:author="Guo, Shicheng" w:date="2018-06-14T08:58:00Z">
            <w:rPr>
              <w:i/>
            </w:rPr>
          </w:rPrChange>
        </w:rPr>
        <w:t>g:Profiler-a web server for functional interpretation of gene lists (2016 update).</w:t>
      </w:r>
      <w:r w:rsidRPr="00BE161A">
        <w:rPr>
          <w:rFonts w:ascii="Arial" w:hAnsi="Arial" w:cs="Arial"/>
          <w:sz w:val="22"/>
          <w:rPrChange w:id="2475" w:author="Guo, Shicheng" w:date="2018-06-14T08:58:00Z">
            <w:rPr/>
          </w:rPrChange>
        </w:rPr>
        <w:t xml:space="preserve"> Nucleic Acids Res, 2016. </w:t>
      </w:r>
      <w:r w:rsidRPr="00BE161A">
        <w:rPr>
          <w:rFonts w:ascii="Arial" w:hAnsi="Arial" w:cs="Arial"/>
          <w:b/>
          <w:sz w:val="22"/>
          <w:rPrChange w:id="2476" w:author="Guo, Shicheng" w:date="2018-06-14T08:58:00Z">
            <w:rPr>
              <w:b/>
            </w:rPr>
          </w:rPrChange>
        </w:rPr>
        <w:t>44</w:t>
      </w:r>
      <w:r w:rsidRPr="00BE161A">
        <w:rPr>
          <w:rFonts w:ascii="Arial" w:hAnsi="Arial" w:cs="Arial"/>
          <w:sz w:val="22"/>
          <w:rPrChange w:id="2477" w:author="Guo, Shicheng" w:date="2018-06-14T08:58:00Z">
            <w:rPr/>
          </w:rPrChange>
        </w:rPr>
        <w:t>(W1): p. W83-9.</w:t>
      </w:r>
      <w:bookmarkEnd w:id="2471"/>
    </w:p>
    <w:p w:rsidR="006E436B" w:rsidRPr="00BE161A" w:rsidRDefault="006E436B" w:rsidP="006E436B">
      <w:pPr>
        <w:rPr>
          <w:rFonts w:ascii="Arial" w:hAnsi="Arial" w:cs="Arial"/>
          <w:sz w:val="22"/>
          <w:rPrChange w:id="2478" w:author="Guo, Shicheng" w:date="2018-06-14T08:58:00Z">
            <w:rPr/>
          </w:rPrChange>
        </w:rPr>
      </w:pPr>
      <w:r w:rsidRPr="00BE161A">
        <w:rPr>
          <w:rFonts w:ascii="Arial" w:hAnsi="Arial" w:cs="Arial"/>
          <w:sz w:val="22"/>
          <w:rPrChange w:id="2479" w:author="Guo, Shicheng" w:date="2018-06-14T08:58:00Z">
            <w:rPr/>
          </w:rPrChange>
        </w:rPr>
        <w:fldChar w:fldCharType="end"/>
      </w:r>
      <w:bookmarkEnd w:id="2081"/>
      <w:bookmarkEnd w:id="2082"/>
      <w:bookmarkEnd w:id="2083"/>
    </w:p>
    <w:p w:rsidR="002C2BEC" w:rsidRPr="00BE161A" w:rsidRDefault="002C2BEC" w:rsidP="006E436B">
      <w:pPr>
        <w:rPr>
          <w:rFonts w:ascii="Arial" w:hAnsi="Arial" w:cs="Arial"/>
          <w:b/>
          <w:sz w:val="22"/>
          <w:rPrChange w:id="2480" w:author="Guo, Shicheng" w:date="2018-06-14T08:58:00Z">
            <w:rPr>
              <w:b/>
            </w:rPr>
          </w:rPrChange>
        </w:rPr>
      </w:pPr>
    </w:p>
    <w:p w:rsidR="002C2BEC" w:rsidRPr="00BE161A" w:rsidRDefault="002C2BEC" w:rsidP="006E436B">
      <w:pPr>
        <w:rPr>
          <w:rFonts w:ascii="Arial" w:hAnsi="Arial" w:cs="Arial"/>
          <w:b/>
          <w:sz w:val="22"/>
          <w:rPrChange w:id="2481" w:author="Guo, Shicheng" w:date="2018-06-14T08:58:00Z">
            <w:rPr>
              <w:b/>
            </w:rPr>
          </w:rPrChange>
        </w:rPr>
      </w:pPr>
    </w:p>
    <w:p w:rsidR="002C2BEC" w:rsidRPr="00BE161A" w:rsidRDefault="002C2BEC" w:rsidP="006E436B">
      <w:pPr>
        <w:rPr>
          <w:rFonts w:ascii="Arial" w:hAnsi="Arial" w:cs="Arial"/>
          <w:b/>
          <w:sz w:val="22"/>
          <w:rPrChange w:id="2482" w:author="Guo, Shicheng" w:date="2018-06-14T08:58:00Z">
            <w:rPr>
              <w:b/>
            </w:rPr>
          </w:rPrChange>
        </w:rPr>
      </w:pPr>
    </w:p>
    <w:p w:rsidR="002C2BEC" w:rsidRPr="00BE161A" w:rsidRDefault="002C2BEC" w:rsidP="006E436B">
      <w:pPr>
        <w:rPr>
          <w:rFonts w:ascii="Arial" w:hAnsi="Arial" w:cs="Arial"/>
          <w:b/>
          <w:sz w:val="22"/>
          <w:rPrChange w:id="2483" w:author="Guo, Shicheng" w:date="2018-06-14T08:58:00Z">
            <w:rPr>
              <w:b/>
            </w:rPr>
          </w:rPrChange>
        </w:rPr>
      </w:pPr>
    </w:p>
    <w:p w:rsidR="002C2BEC" w:rsidRPr="00BE161A" w:rsidRDefault="002C2BEC" w:rsidP="006E436B">
      <w:pPr>
        <w:rPr>
          <w:rFonts w:ascii="Arial" w:hAnsi="Arial" w:cs="Arial"/>
          <w:b/>
          <w:sz w:val="22"/>
          <w:rPrChange w:id="2484" w:author="Guo, Shicheng" w:date="2018-06-14T08:58:00Z">
            <w:rPr>
              <w:b/>
            </w:rPr>
          </w:rPrChange>
        </w:rPr>
      </w:pPr>
    </w:p>
    <w:p w:rsidR="002C2BEC" w:rsidRPr="00BE161A" w:rsidRDefault="002C2BEC" w:rsidP="006E436B">
      <w:pPr>
        <w:rPr>
          <w:rFonts w:ascii="Arial" w:hAnsi="Arial" w:cs="Arial"/>
          <w:b/>
          <w:sz w:val="22"/>
          <w:rPrChange w:id="2485" w:author="Guo, Shicheng" w:date="2018-06-14T08:58:00Z">
            <w:rPr>
              <w:b/>
            </w:rPr>
          </w:rPrChange>
        </w:rPr>
      </w:pPr>
    </w:p>
    <w:p w:rsidR="002C2BEC" w:rsidRPr="00BE161A" w:rsidRDefault="002C2BEC" w:rsidP="006E436B">
      <w:pPr>
        <w:rPr>
          <w:rFonts w:ascii="Arial" w:hAnsi="Arial" w:cs="Arial"/>
          <w:b/>
          <w:sz w:val="22"/>
          <w:rPrChange w:id="2486" w:author="Guo, Shicheng" w:date="2018-06-14T08:58:00Z">
            <w:rPr>
              <w:b/>
            </w:rPr>
          </w:rPrChange>
        </w:rPr>
      </w:pPr>
    </w:p>
    <w:p w:rsidR="002C2BEC" w:rsidRPr="00BE161A" w:rsidRDefault="002C2BEC" w:rsidP="006E436B">
      <w:pPr>
        <w:rPr>
          <w:rFonts w:ascii="Arial" w:hAnsi="Arial" w:cs="Arial"/>
          <w:b/>
          <w:sz w:val="22"/>
          <w:rPrChange w:id="2487" w:author="Guo, Shicheng" w:date="2018-06-14T08:58:00Z">
            <w:rPr>
              <w:b/>
            </w:rPr>
          </w:rPrChange>
        </w:rPr>
      </w:pPr>
    </w:p>
    <w:p w:rsidR="00F93692" w:rsidRPr="00BE161A" w:rsidRDefault="00F93692" w:rsidP="00013134">
      <w:pPr>
        <w:rPr>
          <w:rFonts w:ascii="Arial" w:hAnsi="Arial" w:cs="Arial"/>
          <w:b/>
          <w:sz w:val="22"/>
          <w:rPrChange w:id="2488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2489" w:author="Guo, Shicheng" w:date="2018-06-14T08:58:00Z">
            <w:rPr>
              <w:b/>
            </w:rPr>
          </w:rPrChange>
        </w:rPr>
        <w:t>Tables</w:t>
      </w:r>
    </w:p>
    <w:p w:rsidR="00F93692" w:rsidRPr="00BE161A" w:rsidRDefault="00A136D1" w:rsidP="00A136D1">
      <w:pPr>
        <w:jc w:val="center"/>
        <w:rPr>
          <w:rFonts w:ascii="Arial" w:hAnsi="Arial" w:cs="Arial"/>
          <w:b/>
          <w:sz w:val="22"/>
          <w:rPrChange w:id="2490" w:author="Guo, Shicheng" w:date="2018-06-14T08:58:00Z">
            <w:rPr>
              <w:b/>
            </w:rPr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2491" w:author="Guo, Shicheng" w:date="2018-06-14T08:58:00Z">
            <w:rPr>
              <w:rFonts w:hint="eastAsia"/>
              <w:b/>
            </w:rPr>
          </w:rPrChange>
        </w:rPr>
        <w:t>Table 1</w:t>
      </w:r>
      <w:r w:rsidR="00460131" w:rsidRPr="00BE161A">
        <w:rPr>
          <w:rFonts w:ascii="Arial" w:hAnsi="Arial" w:cs="Arial"/>
          <w:b/>
          <w:sz w:val="22"/>
          <w:rPrChange w:id="2492" w:author="Guo, Shicheng" w:date="2018-06-14T08:58:00Z">
            <w:rPr>
              <w:b/>
            </w:rPr>
          </w:rPrChange>
        </w:rPr>
        <w:t>.</w:t>
      </w:r>
      <w:proofErr w:type="gramEnd"/>
      <w:r w:rsidRPr="00BE161A">
        <w:rPr>
          <w:rFonts w:ascii="Arial" w:hAnsi="Arial" w:cs="Arial"/>
          <w:b/>
          <w:sz w:val="22"/>
          <w:rPrChange w:id="2493" w:author="Guo, Shicheng" w:date="2018-06-14T08:58:00Z">
            <w:rPr>
              <w:b/>
            </w:rPr>
          </w:rPrChange>
        </w:rPr>
        <w:t xml:space="preserve"> Characteristics of patients and healthy controls for CD4+ T cells</w:t>
      </w:r>
    </w:p>
    <w:p w:rsidR="00A136D1" w:rsidRPr="00BE161A" w:rsidRDefault="00A136D1" w:rsidP="00A136D1">
      <w:pPr>
        <w:jc w:val="center"/>
        <w:rPr>
          <w:rFonts w:ascii="Arial" w:hAnsi="Arial" w:cs="Arial"/>
          <w:b/>
          <w:sz w:val="22"/>
          <w:rPrChange w:id="2494" w:author="Guo, Shicheng" w:date="2018-06-14T08:58:00Z">
            <w:rPr>
              <w:b/>
            </w:rPr>
          </w:rPrChange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43"/>
        <w:gridCol w:w="32"/>
        <w:gridCol w:w="1066"/>
        <w:gridCol w:w="1066"/>
        <w:gridCol w:w="32"/>
        <w:gridCol w:w="999"/>
        <w:gridCol w:w="1008"/>
        <w:gridCol w:w="32"/>
        <w:gridCol w:w="1127"/>
        <w:gridCol w:w="1127"/>
        <w:gridCol w:w="32"/>
        <w:gridCol w:w="1004"/>
        <w:gridCol w:w="1004"/>
      </w:tblGrid>
      <w:tr w:rsidR="00F66955" w:rsidRPr="00BE161A" w:rsidTr="00923012">
        <w:trPr>
          <w:trHeight w:val="935"/>
          <w:jc w:val="center"/>
        </w:trPr>
        <w:tc>
          <w:tcPr>
            <w:tcW w:w="643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495" w:author="Guo, Shicheng" w:date="2018-06-14T08:58:00Z">
                  <w:rPr>
                    <w:rFonts w:cs="Times New Roman"/>
                    <w:sz w:val="18"/>
                    <w:szCs w:val="18"/>
                  </w:rPr>
                </w:rPrChange>
              </w:rPr>
            </w:pPr>
            <w:bookmarkStart w:id="2496" w:name="OLE_LINK225"/>
          </w:p>
        </w:tc>
        <w:tc>
          <w:tcPr>
            <w:tcW w:w="2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497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</w:p>
        </w:tc>
        <w:tc>
          <w:tcPr>
            <w:tcW w:w="1045" w:type="pct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498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499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GD samples</w:t>
            </w:r>
          </w:p>
        </w:tc>
        <w:tc>
          <w:tcPr>
            <w:tcW w:w="2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00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</w:p>
        </w:tc>
        <w:tc>
          <w:tcPr>
            <w:tcW w:w="1043" w:type="pct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01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02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RA samples</w:t>
            </w:r>
          </w:p>
        </w:tc>
        <w:tc>
          <w:tcPr>
            <w:tcW w:w="2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03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</w:p>
        </w:tc>
        <w:tc>
          <w:tcPr>
            <w:tcW w:w="1142" w:type="pct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04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05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SLE samples</w:t>
            </w:r>
          </w:p>
        </w:tc>
        <w:tc>
          <w:tcPr>
            <w:tcW w:w="2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06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</w:p>
        </w:tc>
        <w:tc>
          <w:tcPr>
            <w:tcW w:w="1043" w:type="pct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07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proofErr w:type="spellStart"/>
            <w:r w:rsidRPr="00BE161A">
              <w:rPr>
                <w:rFonts w:ascii="Arial" w:hAnsi="Arial" w:cs="Arial"/>
                <w:b/>
                <w:bCs/>
                <w:sz w:val="22"/>
                <w:rPrChange w:id="2508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SSc</w:t>
            </w:r>
            <w:proofErr w:type="spellEnd"/>
            <w:r w:rsidRPr="00BE161A">
              <w:rPr>
                <w:rFonts w:ascii="Arial" w:hAnsi="Arial" w:cs="Arial"/>
                <w:b/>
                <w:bCs/>
                <w:sz w:val="22"/>
                <w:rPrChange w:id="2509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 xml:space="preserve"> samples</w:t>
            </w:r>
          </w:p>
        </w:tc>
      </w:tr>
      <w:tr w:rsidR="00F66955" w:rsidRPr="00BE161A" w:rsidTr="00923012">
        <w:trPr>
          <w:trHeight w:val="935"/>
          <w:jc w:val="center"/>
        </w:trPr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10" w:author="Guo, Shicheng" w:date="2018-06-14T08:58:00Z">
                  <w:rPr>
                    <w:rFonts w:cs="Times New Roman"/>
                    <w:sz w:val="18"/>
                    <w:szCs w:val="18"/>
                  </w:rPr>
                </w:rPrChange>
              </w:rPr>
            </w:pP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11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</w:p>
        </w:tc>
        <w:tc>
          <w:tcPr>
            <w:tcW w:w="523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12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13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Patients</w:t>
            </w:r>
          </w:p>
        </w:tc>
        <w:tc>
          <w:tcPr>
            <w:tcW w:w="523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14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15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Controls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16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</w:p>
        </w:tc>
        <w:tc>
          <w:tcPr>
            <w:tcW w:w="52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17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18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Patients</w:t>
            </w:r>
          </w:p>
        </w:tc>
        <w:tc>
          <w:tcPr>
            <w:tcW w:w="52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19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20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Controls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21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</w:p>
        </w:tc>
        <w:tc>
          <w:tcPr>
            <w:tcW w:w="57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22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23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Patients</w:t>
            </w:r>
          </w:p>
        </w:tc>
        <w:tc>
          <w:tcPr>
            <w:tcW w:w="57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24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25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Controls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26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</w:p>
        </w:tc>
        <w:tc>
          <w:tcPr>
            <w:tcW w:w="52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27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28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Patients</w:t>
            </w:r>
          </w:p>
        </w:tc>
        <w:tc>
          <w:tcPr>
            <w:tcW w:w="52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29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30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Controls</w:t>
            </w:r>
          </w:p>
        </w:tc>
      </w:tr>
      <w:tr w:rsidR="00F66955" w:rsidRPr="00BE161A" w:rsidTr="00923012">
        <w:trPr>
          <w:trHeight w:val="935"/>
          <w:jc w:val="center"/>
        </w:trPr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31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bookmarkStart w:id="2532" w:name="_Hlk509680710"/>
            <w:r w:rsidRPr="00BE161A">
              <w:rPr>
                <w:rFonts w:ascii="Arial" w:hAnsi="Arial" w:cs="Arial"/>
                <w:b/>
                <w:bCs/>
                <w:sz w:val="22"/>
                <w:rPrChange w:id="2533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Individuals, n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34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3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3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36</w:t>
            </w: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37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38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31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3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4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4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12</w:t>
            </w: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42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4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12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44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4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4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44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47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48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50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4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5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5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24</w:t>
            </w: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52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5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24</w:t>
            </w:r>
          </w:p>
        </w:tc>
      </w:tr>
      <w:tr w:rsidR="00F66955" w:rsidRPr="00BE161A" w:rsidTr="00923012">
        <w:trPr>
          <w:trHeight w:val="935"/>
          <w:jc w:val="center"/>
        </w:trPr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54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55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Women, n (%)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5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57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58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32 (89)</w:t>
            </w: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5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6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28 (90)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6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62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6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9 (75)</w:t>
            </w: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64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6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9 (75)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6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67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68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37 (84)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6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7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39 (78)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7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72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7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17 (71)</w:t>
            </w: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74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7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19 (79)</w:t>
            </w:r>
          </w:p>
        </w:tc>
      </w:tr>
      <w:tr w:rsidR="00F66955" w:rsidRPr="00BE161A" w:rsidTr="00923012">
        <w:trPr>
          <w:trHeight w:val="935"/>
          <w:jc w:val="center"/>
        </w:trPr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76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577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Age, years, (</w:t>
            </w:r>
            <w:proofErr w:type="spellStart"/>
            <w:r w:rsidRPr="00BE161A">
              <w:rPr>
                <w:rFonts w:ascii="Arial" w:hAnsi="Arial" w:cs="Arial"/>
                <w:b/>
                <w:bCs/>
                <w:sz w:val="22"/>
                <w:rPrChange w:id="2578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mean±SD</w:t>
            </w:r>
            <w:proofErr w:type="spellEnd"/>
            <w:r w:rsidRPr="00BE161A">
              <w:rPr>
                <w:rFonts w:ascii="Arial" w:hAnsi="Arial" w:cs="Arial"/>
                <w:b/>
                <w:bCs/>
                <w:sz w:val="22"/>
                <w:rPrChange w:id="2579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)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8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8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bookmarkStart w:id="2582" w:name="OLE_LINK247"/>
            <w:bookmarkStart w:id="2583" w:name="OLE_LINK248"/>
            <w:bookmarkStart w:id="2584" w:name="OLE_LINK249"/>
            <w:r w:rsidRPr="00BE161A">
              <w:rPr>
                <w:rFonts w:ascii="Arial" w:hAnsi="Arial" w:cs="Arial"/>
                <w:sz w:val="22"/>
                <w:rPrChange w:id="258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56.2±15.5</w:t>
            </w:r>
            <w:bookmarkEnd w:id="2582"/>
            <w:bookmarkEnd w:id="2583"/>
            <w:bookmarkEnd w:id="2584"/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8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587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53.7</w:t>
            </w:r>
            <w:bookmarkStart w:id="2588" w:name="OLE_LINK242"/>
            <w:bookmarkStart w:id="2589" w:name="OLE_LINK243"/>
            <w:bookmarkStart w:id="2590" w:name="OLE_LINK244"/>
            <w:bookmarkStart w:id="2591" w:name="OLE_LINK245"/>
            <w:bookmarkStart w:id="2592" w:name="OLE_LINK246"/>
            <w:r w:rsidRPr="00BE161A">
              <w:rPr>
                <w:rFonts w:ascii="Arial" w:hAnsi="Arial" w:cs="Arial"/>
                <w:sz w:val="22"/>
                <w:rPrChange w:id="259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±</w:t>
            </w:r>
            <w:bookmarkEnd w:id="2588"/>
            <w:bookmarkEnd w:id="2589"/>
            <w:bookmarkEnd w:id="2590"/>
            <w:bookmarkEnd w:id="2591"/>
            <w:bookmarkEnd w:id="2592"/>
            <w:r w:rsidRPr="00BE161A">
              <w:rPr>
                <w:rFonts w:ascii="Arial" w:hAnsi="Arial" w:cs="Arial"/>
                <w:sz w:val="22"/>
                <w:rPrChange w:id="2594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11.9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9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59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bookmarkStart w:id="2597" w:name="OLE_LINK250"/>
            <w:bookmarkStart w:id="2598" w:name="OLE_LINK251"/>
            <w:r w:rsidRPr="00BE161A">
              <w:rPr>
                <w:rFonts w:ascii="Arial" w:hAnsi="Arial" w:cs="Arial"/>
                <w:sz w:val="22"/>
                <w:rPrChange w:id="259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40.8±11.5</w:t>
            </w:r>
            <w:bookmarkEnd w:id="2597"/>
            <w:bookmarkEnd w:id="2598"/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0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0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40.6±11.4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02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0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bookmarkStart w:id="2604" w:name="OLE_LINK252"/>
            <w:bookmarkStart w:id="2605" w:name="OLE_LINK253"/>
            <w:bookmarkStart w:id="2606" w:name="OLE_LINK254"/>
            <w:r w:rsidRPr="00BE161A">
              <w:rPr>
                <w:rFonts w:ascii="Arial" w:hAnsi="Arial" w:cs="Arial"/>
                <w:sz w:val="22"/>
                <w:rPrChange w:id="2607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31.0±8.4</w:t>
            </w:r>
            <w:bookmarkEnd w:id="2604"/>
            <w:bookmarkEnd w:id="2605"/>
            <w:bookmarkEnd w:id="2606"/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08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0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29.2±6.3</w:t>
            </w:r>
          </w:p>
        </w:tc>
        <w:tc>
          <w:tcPr>
            <w:tcW w:w="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1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1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bookmarkStart w:id="2612" w:name="OLE_LINK257"/>
            <w:bookmarkStart w:id="2613" w:name="OLE_LINK258"/>
            <w:bookmarkStart w:id="2614" w:name="OLE_LINK259"/>
            <w:r w:rsidRPr="00BE161A">
              <w:rPr>
                <w:rFonts w:ascii="Arial" w:hAnsi="Arial" w:cs="Arial"/>
                <w:sz w:val="22"/>
                <w:rPrChange w:id="261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4</w:t>
            </w:r>
            <w:bookmarkStart w:id="2616" w:name="OLE_LINK255"/>
            <w:bookmarkStart w:id="2617" w:name="OLE_LINK256"/>
            <w:r w:rsidRPr="00BE161A">
              <w:rPr>
                <w:rFonts w:ascii="Arial" w:hAnsi="Arial" w:cs="Arial"/>
                <w:sz w:val="22"/>
                <w:rPrChange w:id="2618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7.4±14.1</w:t>
            </w:r>
            <w:bookmarkEnd w:id="2612"/>
            <w:bookmarkEnd w:id="2613"/>
            <w:bookmarkEnd w:id="2614"/>
            <w:bookmarkEnd w:id="2616"/>
            <w:bookmarkEnd w:id="2617"/>
          </w:p>
        </w:tc>
        <w:tc>
          <w:tcPr>
            <w:tcW w:w="5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1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2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46.8±10.0</w:t>
            </w:r>
          </w:p>
        </w:tc>
      </w:tr>
      <w:tr w:rsidR="00F66955" w:rsidRPr="00BE161A" w:rsidTr="00923012">
        <w:trPr>
          <w:trHeight w:val="935"/>
          <w:jc w:val="center"/>
        </w:trPr>
        <w:tc>
          <w:tcPr>
            <w:tcW w:w="643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21" w:author="Guo, Shicheng" w:date="2018-06-14T08:58:00Z">
                  <w:rPr>
                    <w:rFonts w:cs="Times New Roman"/>
                    <w:sz w:val="20"/>
                    <w:szCs w:val="20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22" w:author="Guo, Shicheng" w:date="2018-06-14T08:58:00Z">
                  <w:rPr>
                    <w:rFonts w:cs="Times New Roman"/>
                    <w:b/>
                    <w:bCs/>
                    <w:sz w:val="20"/>
                    <w:szCs w:val="20"/>
                  </w:rPr>
                </w:rPrChange>
              </w:rPr>
              <w:t>Ethnicity</w:t>
            </w:r>
          </w:p>
        </w:tc>
        <w:tc>
          <w:tcPr>
            <w:tcW w:w="2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2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3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24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2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Caucasian</w:t>
            </w:r>
          </w:p>
        </w:tc>
        <w:tc>
          <w:tcPr>
            <w:tcW w:w="523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2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27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Caucasian</w:t>
            </w:r>
          </w:p>
        </w:tc>
        <w:tc>
          <w:tcPr>
            <w:tcW w:w="2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28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2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3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Chinese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3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32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Chinese</w:t>
            </w:r>
          </w:p>
        </w:tc>
        <w:tc>
          <w:tcPr>
            <w:tcW w:w="2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3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7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34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3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Caucasian/</w:t>
            </w:r>
          </w:p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3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37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African</w:t>
            </w:r>
          </w:p>
        </w:tc>
        <w:tc>
          <w:tcPr>
            <w:tcW w:w="57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38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39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Caucasian/</w:t>
            </w:r>
          </w:p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40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41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African</w:t>
            </w:r>
          </w:p>
        </w:tc>
        <w:tc>
          <w:tcPr>
            <w:tcW w:w="2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42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43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44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Chinese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3" w:type="dxa"/>
              <w:left w:w="13" w:type="dxa"/>
              <w:bottom w:w="0" w:type="dxa"/>
              <w:right w:w="13" w:type="dxa"/>
            </w:tcMar>
            <w:vAlign w:val="center"/>
            <w:hideMark/>
          </w:tcPr>
          <w:p w:rsidR="00F66955" w:rsidRPr="00BE161A" w:rsidRDefault="00F66955" w:rsidP="00227514">
            <w:pPr>
              <w:jc w:val="center"/>
              <w:rPr>
                <w:rFonts w:ascii="Arial" w:hAnsi="Arial" w:cs="Arial"/>
                <w:sz w:val="22"/>
                <w:rPrChange w:id="2645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46" w:author="Guo, Shicheng" w:date="2018-06-14T08:58:00Z">
                  <w:rPr>
                    <w:rFonts w:cs="Times New Roman"/>
                    <w:sz w:val="19"/>
                    <w:szCs w:val="19"/>
                  </w:rPr>
                </w:rPrChange>
              </w:rPr>
              <w:t>Chinese</w:t>
            </w:r>
          </w:p>
        </w:tc>
      </w:tr>
      <w:bookmarkEnd w:id="2496"/>
      <w:bookmarkEnd w:id="2532"/>
    </w:tbl>
    <w:p w:rsidR="00A136D1" w:rsidRPr="00BE161A" w:rsidRDefault="00A136D1" w:rsidP="00A136D1">
      <w:pPr>
        <w:rPr>
          <w:rFonts w:ascii="Arial" w:hAnsi="Arial" w:cs="Arial"/>
          <w:sz w:val="22"/>
          <w:rPrChange w:id="2647" w:author="Guo, Shicheng" w:date="2018-06-14T08:58:00Z">
            <w:rPr/>
          </w:rPrChange>
        </w:rPr>
      </w:pPr>
    </w:p>
    <w:p w:rsidR="0002339E" w:rsidRPr="00BE161A" w:rsidRDefault="0002339E" w:rsidP="0002339E">
      <w:pPr>
        <w:jc w:val="center"/>
        <w:rPr>
          <w:rFonts w:ascii="Arial" w:hAnsi="Arial" w:cs="Arial"/>
          <w:b/>
          <w:sz w:val="22"/>
          <w:rPrChange w:id="2648" w:author="Guo, Shicheng" w:date="2018-06-14T08:58:00Z">
            <w:rPr>
              <w:b/>
            </w:rPr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2649" w:author="Guo, Shicheng" w:date="2018-06-14T08:58:00Z">
            <w:rPr>
              <w:rFonts w:hint="eastAsia"/>
              <w:b/>
            </w:rPr>
          </w:rPrChange>
        </w:rPr>
        <w:t>Table 2</w:t>
      </w:r>
      <w:r w:rsidR="00460131" w:rsidRPr="00BE161A">
        <w:rPr>
          <w:rFonts w:ascii="Arial" w:hAnsi="Arial" w:cs="Arial"/>
          <w:b/>
          <w:sz w:val="22"/>
          <w:rPrChange w:id="2650" w:author="Guo, Shicheng" w:date="2018-06-14T08:58:00Z">
            <w:rPr>
              <w:b/>
            </w:rPr>
          </w:rPrChange>
        </w:rPr>
        <w:t>.</w:t>
      </w:r>
      <w:proofErr w:type="gramEnd"/>
      <w:r w:rsidRPr="00BE161A">
        <w:rPr>
          <w:rFonts w:ascii="Arial" w:hAnsi="Arial" w:cs="Arial"/>
          <w:b/>
          <w:sz w:val="22"/>
          <w:rPrChange w:id="2651" w:author="Guo, Shicheng" w:date="2018-06-14T08:58:00Z">
            <w:rPr>
              <w:b/>
            </w:rPr>
          </w:rPrChange>
        </w:rPr>
        <w:t xml:space="preserve"> Characteristics of patients and healthy controls for CD8+ T cells</w:t>
      </w:r>
    </w:p>
    <w:p w:rsidR="0002339E" w:rsidRPr="00BE161A" w:rsidRDefault="0002339E" w:rsidP="0002339E">
      <w:pPr>
        <w:jc w:val="center"/>
        <w:rPr>
          <w:rFonts w:ascii="Arial" w:hAnsi="Arial" w:cs="Arial"/>
          <w:b/>
          <w:sz w:val="22"/>
          <w:rPrChange w:id="2652" w:author="Guo, Shicheng" w:date="2018-06-14T08:58:00Z">
            <w:rPr>
              <w:b/>
            </w:rPr>
          </w:rPrChange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28"/>
        <w:gridCol w:w="160"/>
        <w:gridCol w:w="1746"/>
        <w:gridCol w:w="1768"/>
        <w:gridCol w:w="160"/>
        <w:gridCol w:w="1746"/>
        <w:gridCol w:w="1768"/>
      </w:tblGrid>
      <w:tr w:rsidR="00134C08" w:rsidRPr="00BE161A" w:rsidTr="00923012">
        <w:trPr>
          <w:trHeight w:val="935"/>
          <w:jc w:val="center"/>
        </w:trPr>
        <w:tc>
          <w:tcPr>
            <w:tcW w:w="1242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53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2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54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1797" w:type="pct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55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56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GD samples</w:t>
            </w:r>
          </w:p>
        </w:tc>
        <w:tc>
          <w:tcPr>
            <w:tcW w:w="82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57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1797" w:type="pct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58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proofErr w:type="spellStart"/>
            <w:r w:rsidRPr="00BE161A">
              <w:rPr>
                <w:rFonts w:ascii="Arial" w:hAnsi="Arial" w:cs="Arial"/>
                <w:b/>
                <w:bCs/>
                <w:sz w:val="22"/>
                <w:rPrChange w:id="2659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SSc</w:t>
            </w:r>
            <w:proofErr w:type="spellEnd"/>
            <w:r w:rsidRPr="00BE161A">
              <w:rPr>
                <w:rFonts w:ascii="Arial" w:hAnsi="Arial" w:cs="Arial"/>
                <w:b/>
                <w:bCs/>
                <w:sz w:val="22"/>
                <w:rPrChange w:id="2660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 xml:space="preserve"> samples</w:t>
            </w:r>
          </w:p>
        </w:tc>
      </w:tr>
      <w:tr w:rsidR="00134C08" w:rsidRPr="00BE161A" w:rsidTr="00923012">
        <w:trPr>
          <w:trHeight w:val="935"/>
          <w:jc w:val="center"/>
        </w:trPr>
        <w:tc>
          <w:tcPr>
            <w:tcW w:w="12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61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62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63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64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Patients</w:t>
            </w:r>
          </w:p>
        </w:tc>
        <w:tc>
          <w:tcPr>
            <w:tcW w:w="904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65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66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Controls</w:t>
            </w:r>
          </w:p>
        </w:tc>
        <w:tc>
          <w:tcPr>
            <w:tcW w:w="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67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68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69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Patients</w:t>
            </w:r>
          </w:p>
        </w:tc>
        <w:tc>
          <w:tcPr>
            <w:tcW w:w="904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70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71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Controls</w:t>
            </w:r>
          </w:p>
        </w:tc>
      </w:tr>
      <w:tr w:rsidR="00134C08" w:rsidRPr="00BE161A" w:rsidTr="00923012">
        <w:trPr>
          <w:trHeight w:val="935"/>
          <w:jc w:val="center"/>
        </w:trPr>
        <w:tc>
          <w:tcPr>
            <w:tcW w:w="12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72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73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Individuals, n</w:t>
            </w:r>
          </w:p>
        </w:tc>
        <w:tc>
          <w:tcPr>
            <w:tcW w:w="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74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75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76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37</w:t>
            </w:r>
          </w:p>
        </w:tc>
        <w:tc>
          <w:tcPr>
            <w:tcW w:w="9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77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78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31</w:t>
            </w:r>
          </w:p>
        </w:tc>
        <w:tc>
          <w:tcPr>
            <w:tcW w:w="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79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80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81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24</w:t>
            </w:r>
          </w:p>
        </w:tc>
        <w:tc>
          <w:tcPr>
            <w:tcW w:w="9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82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83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24</w:t>
            </w:r>
          </w:p>
        </w:tc>
      </w:tr>
      <w:tr w:rsidR="00134C08" w:rsidRPr="00BE161A" w:rsidTr="00923012">
        <w:trPr>
          <w:trHeight w:val="935"/>
          <w:jc w:val="center"/>
        </w:trPr>
        <w:tc>
          <w:tcPr>
            <w:tcW w:w="12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84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85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Women, n (%)</w:t>
            </w:r>
          </w:p>
        </w:tc>
        <w:tc>
          <w:tcPr>
            <w:tcW w:w="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86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87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88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33 (89)</w:t>
            </w:r>
          </w:p>
        </w:tc>
        <w:tc>
          <w:tcPr>
            <w:tcW w:w="9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89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90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28 (90)</w:t>
            </w:r>
          </w:p>
        </w:tc>
        <w:tc>
          <w:tcPr>
            <w:tcW w:w="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91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92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93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17 (71)</w:t>
            </w:r>
          </w:p>
        </w:tc>
        <w:tc>
          <w:tcPr>
            <w:tcW w:w="9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94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695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19 (79)</w:t>
            </w:r>
          </w:p>
        </w:tc>
      </w:tr>
      <w:tr w:rsidR="00134C08" w:rsidRPr="00BE161A" w:rsidTr="00923012">
        <w:trPr>
          <w:trHeight w:val="935"/>
          <w:jc w:val="center"/>
        </w:trPr>
        <w:tc>
          <w:tcPr>
            <w:tcW w:w="124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696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697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Age, years, (</w:t>
            </w:r>
            <w:proofErr w:type="spellStart"/>
            <w:r w:rsidRPr="00BE161A">
              <w:rPr>
                <w:rFonts w:ascii="Arial" w:hAnsi="Arial" w:cs="Arial"/>
                <w:b/>
                <w:bCs/>
                <w:sz w:val="22"/>
                <w:rPrChange w:id="2698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mean±SD</w:t>
            </w:r>
            <w:proofErr w:type="spellEnd"/>
            <w:r w:rsidRPr="00BE161A">
              <w:rPr>
                <w:rFonts w:ascii="Arial" w:hAnsi="Arial" w:cs="Arial"/>
                <w:b/>
                <w:bCs/>
                <w:sz w:val="22"/>
                <w:rPrChange w:id="2699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t>)</w:t>
            </w:r>
          </w:p>
        </w:tc>
        <w:tc>
          <w:tcPr>
            <w:tcW w:w="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00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01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bookmarkStart w:id="2702" w:name="OLE_LINK265"/>
            <w:bookmarkStart w:id="2703" w:name="OLE_LINK266"/>
            <w:bookmarkStart w:id="2704" w:name="OLE_LINK267"/>
            <w:r w:rsidRPr="00BE161A">
              <w:rPr>
                <w:rFonts w:ascii="Arial" w:hAnsi="Arial" w:cs="Arial"/>
                <w:sz w:val="22"/>
                <w:rPrChange w:id="2705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55.0±16.3</w:t>
            </w:r>
            <w:bookmarkEnd w:id="2702"/>
            <w:bookmarkEnd w:id="2703"/>
            <w:bookmarkEnd w:id="2704"/>
          </w:p>
        </w:tc>
        <w:tc>
          <w:tcPr>
            <w:tcW w:w="9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06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707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53.7±11.9</w:t>
            </w:r>
          </w:p>
        </w:tc>
        <w:tc>
          <w:tcPr>
            <w:tcW w:w="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08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09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710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47.4</w:t>
            </w:r>
            <w:bookmarkStart w:id="2711" w:name="OLE_LINK262"/>
            <w:bookmarkStart w:id="2712" w:name="OLE_LINK263"/>
            <w:bookmarkStart w:id="2713" w:name="OLE_LINK264"/>
            <w:r w:rsidRPr="00BE161A">
              <w:rPr>
                <w:rFonts w:ascii="Arial" w:hAnsi="Arial" w:cs="Arial"/>
                <w:sz w:val="22"/>
                <w:rPrChange w:id="2714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±</w:t>
            </w:r>
            <w:bookmarkEnd w:id="2711"/>
            <w:bookmarkEnd w:id="2712"/>
            <w:bookmarkEnd w:id="2713"/>
            <w:r w:rsidRPr="00BE161A">
              <w:rPr>
                <w:rFonts w:ascii="Arial" w:hAnsi="Arial" w:cs="Arial"/>
                <w:sz w:val="22"/>
                <w:rPrChange w:id="2715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14.1</w:t>
            </w:r>
          </w:p>
        </w:tc>
        <w:tc>
          <w:tcPr>
            <w:tcW w:w="90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16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717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46.8±10.0</w:t>
            </w:r>
          </w:p>
        </w:tc>
      </w:tr>
      <w:tr w:rsidR="00134C08" w:rsidRPr="00BE161A" w:rsidTr="00923012">
        <w:trPr>
          <w:trHeight w:val="935"/>
          <w:jc w:val="center"/>
        </w:trPr>
        <w:tc>
          <w:tcPr>
            <w:tcW w:w="1242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18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bCs/>
                <w:sz w:val="22"/>
                <w:rPrChange w:id="2719" w:author="Guo, Shicheng" w:date="2018-06-14T08:58:00Z">
                  <w:rPr>
                    <w:rFonts w:cs="Times New Roman"/>
                    <w:b/>
                    <w:bCs/>
                    <w:szCs w:val="21"/>
                  </w:rPr>
                </w:rPrChange>
              </w:rPr>
              <w:lastRenderedPageBreak/>
              <w:t>Ethnicity</w:t>
            </w:r>
          </w:p>
        </w:tc>
        <w:tc>
          <w:tcPr>
            <w:tcW w:w="82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20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21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722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Caucasian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23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724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Caucasian</w:t>
            </w:r>
          </w:p>
        </w:tc>
        <w:tc>
          <w:tcPr>
            <w:tcW w:w="82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25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26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727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Chinese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134C08" w:rsidRPr="00BE161A" w:rsidRDefault="00134C08" w:rsidP="00227514">
            <w:pPr>
              <w:jc w:val="center"/>
              <w:rPr>
                <w:rFonts w:ascii="Arial" w:hAnsi="Arial" w:cs="Arial"/>
                <w:sz w:val="22"/>
                <w:rPrChange w:id="2728" w:author="Guo, Shicheng" w:date="2018-06-14T08:58:00Z">
                  <w:rPr>
                    <w:rFonts w:cs="Times New Roman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sz w:val="22"/>
                <w:rPrChange w:id="2729" w:author="Guo, Shicheng" w:date="2018-06-14T08:58:00Z">
                  <w:rPr>
                    <w:rFonts w:cs="Times New Roman"/>
                    <w:szCs w:val="21"/>
                  </w:rPr>
                </w:rPrChange>
              </w:rPr>
              <w:t>Chinese</w:t>
            </w:r>
          </w:p>
        </w:tc>
      </w:tr>
    </w:tbl>
    <w:p w:rsidR="0002339E" w:rsidRPr="00BE161A" w:rsidRDefault="0002339E" w:rsidP="0002339E">
      <w:pPr>
        <w:rPr>
          <w:rFonts w:ascii="Arial" w:hAnsi="Arial" w:cs="Arial"/>
          <w:sz w:val="22"/>
          <w:rPrChange w:id="2730" w:author="Guo, Shicheng" w:date="2018-06-14T08:58:00Z">
            <w:rPr/>
          </w:rPrChange>
        </w:rPr>
      </w:pPr>
    </w:p>
    <w:p w:rsidR="009E79BD" w:rsidRPr="00BE161A" w:rsidRDefault="00843C92" w:rsidP="009E79BD">
      <w:pPr>
        <w:jc w:val="center"/>
        <w:rPr>
          <w:rFonts w:ascii="Arial" w:hAnsi="Arial" w:cs="Arial"/>
          <w:b/>
          <w:sz w:val="22"/>
          <w:rPrChange w:id="2731" w:author="Guo, Shicheng" w:date="2018-06-14T08:58:00Z">
            <w:rPr>
              <w:b/>
            </w:rPr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2732" w:author="Guo, Shicheng" w:date="2018-06-14T08:58:00Z">
            <w:rPr>
              <w:rFonts w:hint="eastAsia"/>
              <w:b/>
            </w:rPr>
          </w:rPrChange>
        </w:rPr>
        <w:t>Table 3</w:t>
      </w:r>
      <w:r w:rsidR="00460131" w:rsidRPr="00BE161A">
        <w:rPr>
          <w:rFonts w:ascii="Arial" w:hAnsi="Arial" w:cs="Arial"/>
          <w:b/>
          <w:sz w:val="22"/>
          <w:rPrChange w:id="2733" w:author="Guo, Shicheng" w:date="2018-06-14T08:58:00Z">
            <w:rPr>
              <w:b/>
            </w:rPr>
          </w:rPrChange>
        </w:rPr>
        <w:t>.</w:t>
      </w:r>
      <w:proofErr w:type="gramEnd"/>
      <w:r w:rsidR="009E79BD" w:rsidRPr="00BE161A">
        <w:rPr>
          <w:rFonts w:ascii="Arial" w:hAnsi="Arial" w:cs="Arial"/>
          <w:b/>
          <w:sz w:val="22"/>
          <w:rPrChange w:id="2734" w:author="Guo, Shicheng" w:date="2018-06-14T08:58:00Z">
            <w:rPr>
              <w:rFonts w:hint="eastAsia"/>
              <w:b/>
            </w:rPr>
          </w:rPrChange>
        </w:rPr>
        <w:t xml:space="preserve"> Gene ontology analysis of </w:t>
      </w:r>
      <w:r w:rsidR="00DB7F66" w:rsidRPr="00BE161A">
        <w:rPr>
          <w:rFonts w:ascii="Arial" w:hAnsi="Arial" w:cs="Arial"/>
          <w:b/>
          <w:sz w:val="22"/>
          <w:rPrChange w:id="2735" w:author="Guo, Shicheng" w:date="2018-06-14T08:58:00Z">
            <w:rPr>
              <w:b/>
            </w:rPr>
          </w:rPrChange>
        </w:rPr>
        <w:t>DMS</w:t>
      </w:r>
      <w:r w:rsidR="004B61C1" w:rsidRPr="00BE161A">
        <w:rPr>
          <w:rFonts w:ascii="Arial" w:hAnsi="Arial" w:cs="Arial"/>
          <w:b/>
          <w:sz w:val="22"/>
          <w:rPrChange w:id="2736" w:author="Guo, Shicheng" w:date="2018-06-14T08:58:00Z">
            <w:rPr>
              <w:b/>
            </w:rPr>
          </w:rPrChange>
        </w:rPr>
        <w:t xml:space="preserve"> (top 50)</w:t>
      </w:r>
      <w:r w:rsidR="00DB7F66" w:rsidRPr="00BE161A">
        <w:rPr>
          <w:rFonts w:ascii="Arial" w:hAnsi="Arial" w:cs="Arial"/>
          <w:b/>
          <w:sz w:val="22"/>
          <w:rPrChange w:id="2737" w:author="Guo, Shicheng" w:date="2018-06-14T08:58:00Z">
            <w:rPr>
              <w:b/>
            </w:rPr>
          </w:rPrChange>
        </w:rPr>
        <w:t xml:space="preserve"> for </w:t>
      </w:r>
      <w:bookmarkStart w:id="2738" w:name="OLE_LINK863"/>
      <w:bookmarkStart w:id="2739" w:name="OLE_LINK864"/>
      <w:bookmarkStart w:id="2740" w:name="OLE_LINK865"/>
      <w:r w:rsidR="002C4434" w:rsidRPr="00BE161A">
        <w:rPr>
          <w:rFonts w:ascii="Arial" w:hAnsi="Arial" w:cs="Arial"/>
          <w:b/>
          <w:sz w:val="22"/>
          <w:rPrChange w:id="2741" w:author="Guo, Shicheng" w:date="2018-06-14T08:58:00Z">
            <w:rPr>
              <w:b/>
            </w:rPr>
          </w:rPrChange>
        </w:rPr>
        <w:t>GD/RA/SLE/</w:t>
      </w:r>
      <w:proofErr w:type="spellStart"/>
      <w:r w:rsidR="002C4434" w:rsidRPr="00BE161A">
        <w:rPr>
          <w:rFonts w:ascii="Arial" w:hAnsi="Arial" w:cs="Arial"/>
          <w:b/>
          <w:sz w:val="22"/>
          <w:rPrChange w:id="2742" w:author="Guo, Shicheng" w:date="2018-06-14T08:58:00Z">
            <w:rPr>
              <w:b/>
            </w:rPr>
          </w:rPrChange>
        </w:rPr>
        <w:t>SSc</w:t>
      </w:r>
      <w:bookmarkEnd w:id="2738"/>
      <w:bookmarkEnd w:id="2739"/>
      <w:bookmarkEnd w:id="2740"/>
      <w:proofErr w:type="spellEnd"/>
      <w:r w:rsidR="00DB7F66" w:rsidRPr="00BE161A">
        <w:rPr>
          <w:rFonts w:ascii="Arial" w:hAnsi="Arial" w:cs="Arial"/>
          <w:b/>
          <w:sz w:val="22"/>
          <w:rPrChange w:id="2743" w:author="Guo, Shicheng" w:date="2018-06-14T08:58:00Z">
            <w:rPr>
              <w:b/>
            </w:rPr>
          </w:rPrChange>
        </w:rPr>
        <w:t xml:space="preserve"> CD4+ T cell dataset</w:t>
      </w:r>
    </w:p>
    <w:p w:rsidR="00ED583C" w:rsidRPr="00BE161A" w:rsidRDefault="00ED583C" w:rsidP="009E79BD">
      <w:pPr>
        <w:jc w:val="center"/>
        <w:rPr>
          <w:rFonts w:ascii="Arial" w:hAnsi="Arial" w:cs="Arial"/>
          <w:b/>
          <w:sz w:val="22"/>
          <w:rPrChange w:id="2744" w:author="Guo, Shicheng" w:date="2018-06-14T08:58:00Z">
            <w:rPr>
              <w:b/>
            </w:rPr>
          </w:rPrChange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6104"/>
        <w:gridCol w:w="1411"/>
        <w:gridCol w:w="2447"/>
      </w:tblGrid>
      <w:tr w:rsidR="009E79BD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E79BD" w:rsidRPr="00BE161A" w:rsidRDefault="009E79BD" w:rsidP="009E79BD">
            <w:pPr>
              <w:widowControl/>
              <w:jc w:val="center"/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745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</w:pPr>
            <w:r w:rsidRPr="00BE161A"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746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  <w:t>Term</w:t>
            </w:r>
          </w:p>
        </w:tc>
        <w:tc>
          <w:tcPr>
            <w:tcW w:w="70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E79BD" w:rsidRPr="00BE161A" w:rsidRDefault="009E79BD" w:rsidP="009E79BD">
            <w:pPr>
              <w:widowControl/>
              <w:jc w:val="center"/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747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</w:pPr>
            <w:r w:rsidRPr="00BE161A"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748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  <w:t>p-</w:t>
            </w:r>
            <w:proofErr w:type="spellStart"/>
            <w:r w:rsidRPr="00BE161A"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749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  <w:t>value</w:t>
            </w:r>
            <w:r w:rsidR="00AD7944" w:rsidRPr="00BE161A"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750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  <w:t>.fdr</w:t>
            </w:r>
            <w:proofErr w:type="spellEnd"/>
          </w:p>
        </w:tc>
        <w:tc>
          <w:tcPr>
            <w:tcW w:w="1228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E79BD" w:rsidRPr="00BE161A" w:rsidRDefault="0065573C" w:rsidP="009E79BD">
            <w:pPr>
              <w:widowControl/>
              <w:jc w:val="center"/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751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</w:pPr>
            <w:bookmarkStart w:id="2752" w:name="OLE_LINK839"/>
            <w:bookmarkStart w:id="2753" w:name="OLE_LINK840"/>
            <w:bookmarkStart w:id="2754" w:name="OLE_LINK841"/>
            <w:proofErr w:type="spellStart"/>
            <w:r w:rsidRPr="00BE161A"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755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  <w:t>Count</w:t>
            </w:r>
            <w:r w:rsidRPr="00BE161A">
              <w:rPr>
                <w:rFonts w:ascii="Arial" w:eastAsia="DengXian" w:hAnsi="Arial" w:cs="Arial"/>
                <w:b/>
                <w:color w:val="000000"/>
                <w:kern w:val="0"/>
                <w:sz w:val="22"/>
                <w:vertAlign w:val="superscript"/>
                <w:rPrChange w:id="2756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  <w:vertAlign w:val="superscript"/>
                  </w:rPr>
                </w:rPrChange>
              </w:rPr>
              <w:t>a</w:t>
            </w:r>
            <w:bookmarkEnd w:id="2752"/>
            <w:bookmarkEnd w:id="2753"/>
            <w:bookmarkEnd w:id="2754"/>
            <w:proofErr w:type="spellEnd"/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widowControl/>
              <w:jc w:val="center"/>
              <w:rPr>
                <w:rFonts w:ascii="Arial" w:hAnsi="Arial" w:cs="Arial"/>
                <w:color w:val="000000"/>
                <w:sz w:val="22"/>
                <w:rPrChange w:id="275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5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type I interferon signaling pathway</w:t>
            </w:r>
          </w:p>
        </w:tc>
        <w:tc>
          <w:tcPr>
            <w:tcW w:w="70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widowControl/>
              <w:jc w:val="center"/>
              <w:rPr>
                <w:rFonts w:ascii="Arial" w:hAnsi="Arial" w:cs="Arial"/>
                <w:color w:val="000000"/>
                <w:sz w:val="22"/>
                <w:rPrChange w:id="275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6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1.98E-06</w:t>
            </w:r>
          </w:p>
        </w:tc>
        <w:tc>
          <w:tcPr>
            <w:tcW w:w="122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widowControl/>
              <w:jc w:val="center"/>
              <w:rPr>
                <w:rFonts w:ascii="Arial" w:hAnsi="Arial" w:cs="Arial"/>
                <w:color w:val="000000"/>
                <w:sz w:val="22"/>
                <w:rPrChange w:id="276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6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6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6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6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response to type I interferon</w:t>
            </w:r>
          </w:p>
        </w:tc>
        <w:tc>
          <w:tcPr>
            <w:tcW w:w="7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6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6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1.98E-06</w:t>
            </w:r>
          </w:p>
        </w:tc>
        <w:tc>
          <w:tcPr>
            <w:tcW w:w="12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6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6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6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6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7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cellular response to type I interferon</w:t>
            </w:r>
          </w:p>
        </w:tc>
        <w:tc>
          <w:tcPr>
            <w:tcW w:w="7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7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7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1.98E-06</w:t>
            </w:r>
          </w:p>
        </w:tc>
        <w:tc>
          <w:tcPr>
            <w:tcW w:w="12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7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7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6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7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7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negative regulation of viral genome replication</w:t>
            </w:r>
          </w:p>
        </w:tc>
        <w:tc>
          <w:tcPr>
            <w:tcW w:w="7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7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7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6.76E-06</w:t>
            </w:r>
          </w:p>
        </w:tc>
        <w:tc>
          <w:tcPr>
            <w:tcW w:w="12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7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8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5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8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8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defense response to virus</w:t>
            </w:r>
          </w:p>
        </w:tc>
        <w:tc>
          <w:tcPr>
            <w:tcW w:w="7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8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8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1.01E-05</w:t>
            </w:r>
          </w:p>
        </w:tc>
        <w:tc>
          <w:tcPr>
            <w:tcW w:w="12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8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8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7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8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8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negative regulation of viral life cycle</w:t>
            </w:r>
          </w:p>
        </w:tc>
        <w:tc>
          <w:tcPr>
            <w:tcW w:w="7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8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9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2.83E-05</w:t>
            </w:r>
          </w:p>
        </w:tc>
        <w:tc>
          <w:tcPr>
            <w:tcW w:w="12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9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9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5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9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9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regulation of viral genome replication</w:t>
            </w:r>
          </w:p>
        </w:tc>
        <w:tc>
          <w:tcPr>
            <w:tcW w:w="7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9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9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4.02E-05</w:t>
            </w:r>
          </w:p>
        </w:tc>
        <w:tc>
          <w:tcPr>
            <w:tcW w:w="12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9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79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5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79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0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negative regulation of viral process</w:t>
            </w:r>
          </w:p>
        </w:tc>
        <w:tc>
          <w:tcPr>
            <w:tcW w:w="7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80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0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4.42E-05</w:t>
            </w:r>
          </w:p>
        </w:tc>
        <w:tc>
          <w:tcPr>
            <w:tcW w:w="12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80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0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5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80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0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response to cytokine</w:t>
            </w:r>
          </w:p>
        </w:tc>
        <w:tc>
          <w:tcPr>
            <w:tcW w:w="7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80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0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4.42E-05</w:t>
            </w:r>
          </w:p>
        </w:tc>
        <w:tc>
          <w:tcPr>
            <w:tcW w:w="12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80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1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11</w:t>
            </w:r>
          </w:p>
        </w:tc>
      </w:tr>
      <w:tr w:rsidR="00AD7944" w:rsidRPr="00BE161A" w:rsidTr="00AD7944">
        <w:trPr>
          <w:trHeight w:val="288"/>
          <w:jc w:val="center"/>
        </w:trPr>
        <w:tc>
          <w:tcPr>
            <w:tcW w:w="30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81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1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response to virus</w:t>
            </w:r>
          </w:p>
        </w:tc>
        <w:tc>
          <w:tcPr>
            <w:tcW w:w="7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81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1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4.63E-05</w:t>
            </w:r>
          </w:p>
        </w:tc>
        <w:tc>
          <w:tcPr>
            <w:tcW w:w="122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AD7944" w:rsidRPr="00BE161A" w:rsidRDefault="00AD7944" w:rsidP="00AD7944">
            <w:pPr>
              <w:jc w:val="center"/>
              <w:rPr>
                <w:rFonts w:ascii="Arial" w:hAnsi="Arial" w:cs="Arial"/>
                <w:color w:val="000000"/>
                <w:sz w:val="22"/>
                <w:rPrChange w:id="281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1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7</w:t>
            </w:r>
          </w:p>
        </w:tc>
      </w:tr>
    </w:tbl>
    <w:p w:rsidR="009E79BD" w:rsidRPr="00BE161A" w:rsidRDefault="0065573C" w:rsidP="009E79BD">
      <w:pPr>
        <w:jc w:val="left"/>
        <w:rPr>
          <w:rFonts w:ascii="Arial" w:hAnsi="Arial" w:cs="Arial"/>
          <w:sz w:val="22"/>
          <w:rPrChange w:id="2817" w:author="Guo, Shicheng" w:date="2018-06-14T08:58:00Z">
            <w:rPr/>
          </w:rPrChange>
        </w:rPr>
      </w:pPr>
      <w:bookmarkStart w:id="2818" w:name="OLE_LINK842"/>
      <w:bookmarkStart w:id="2819" w:name="OLE_LINK843"/>
      <w:bookmarkStart w:id="2820" w:name="OLE_LINK844"/>
      <w:bookmarkStart w:id="2821" w:name="OLE_LINK845"/>
      <w:proofErr w:type="spellStart"/>
      <w:proofErr w:type="gramStart"/>
      <w:r w:rsidRPr="00BE161A">
        <w:rPr>
          <w:rFonts w:ascii="Arial" w:hAnsi="Arial" w:cs="Arial"/>
          <w:sz w:val="22"/>
          <w:vertAlign w:val="superscript"/>
          <w:rPrChange w:id="2822" w:author="Guo, Shicheng" w:date="2018-06-14T08:58:00Z">
            <w:rPr>
              <w:vertAlign w:val="superscript"/>
            </w:rPr>
          </w:rPrChange>
        </w:rPr>
        <w:t>a</w:t>
      </w:r>
      <w:r w:rsidRPr="00BE161A">
        <w:rPr>
          <w:rFonts w:ascii="Arial" w:hAnsi="Arial" w:cs="Arial"/>
          <w:sz w:val="22"/>
          <w:rPrChange w:id="2823" w:author="Guo, Shicheng" w:date="2018-06-14T08:58:00Z">
            <w:rPr/>
          </w:rPrChange>
        </w:rPr>
        <w:t>Count</w:t>
      </w:r>
      <w:proofErr w:type="spellEnd"/>
      <w:proofErr w:type="gramEnd"/>
      <w:r w:rsidRPr="00BE161A">
        <w:rPr>
          <w:rFonts w:ascii="Arial" w:hAnsi="Arial" w:cs="Arial"/>
          <w:sz w:val="22"/>
          <w:rPrChange w:id="2824" w:author="Guo, Shicheng" w:date="2018-06-14T08:58:00Z">
            <w:rPr/>
          </w:rPrChange>
        </w:rPr>
        <w:t xml:space="preserve"> represents number of genes involved in the GO term.</w:t>
      </w:r>
      <w:bookmarkEnd w:id="2818"/>
      <w:bookmarkEnd w:id="2819"/>
      <w:bookmarkEnd w:id="2820"/>
      <w:bookmarkEnd w:id="2821"/>
    </w:p>
    <w:p w:rsidR="0065573C" w:rsidRPr="00BE161A" w:rsidRDefault="0065573C" w:rsidP="009E79BD">
      <w:pPr>
        <w:jc w:val="left"/>
        <w:rPr>
          <w:rFonts w:ascii="Arial" w:hAnsi="Arial" w:cs="Arial"/>
          <w:sz w:val="22"/>
          <w:rPrChange w:id="2825" w:author="Guo, Shicheng" w:date="2018-06-14T08:58:00Z">
            <w:rPr/>
          </w:rPrChange>
        </w:rPr>
      </w:pPr>
    </w:p>
    <w:p w:rsidR="00DB6820" w:rsidRPr="00BE161A" w:rsidRDefault="00843C92" w:rsidP="00DB6820">
      <w:pPr>
        <w:jc w:val="center"/>
        <w:rPr>
          <w:rFonts w:ascii="Arial" w:hAnsi="Arial" w:cs="Arial"/>
          <w:b/>
          <w:sz w:val="22"/>
          <w:rPrChange w:id="2826" w:author="Guo, Shicheng" w:date="2018-06-14T08:58:00Z">
            <w:rPr>
              <w:b/>
            </w:rPr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2827" w:author="Guo, Shicheng" w:date="2018-06-14T08:58:00Z">
            <w:rPr>
              <w:rFonts w:hint="eastAsia"/>
              <w:b/>
            </w:rPr>
          </w:rPrChange>
        </w:rPr>
        <w:t>Table 4</w:t>
      </w:r>
      <w:r w:rsidR="00460131" w:rsidRPr="00BE161A">
        <w:rPr>
          <w:rFonts w:ascii="Arial" w:hAnsi="Arial" w:cs="Arial"/>
          <w:b/>
          <w:sz w:val="22"/>
          <w:rPrChange w:id="2828" w:author="Guo, Shicheng" w:date="2018-06-14T08:58:00Z">
            <w:rPr>
              <w:b/>
            </w:rPr>
          </w:rPrChange>
        </w:rPr>
        <w:t>.</w:t>
      </w:r>
      <w:proofErr w:type="gramEnd"/>
      <w:r w:rsidR="00DB6820" w:rsidRPr="00BE161A">
        <w:rPr>
          <w:rFonts w:ascii="Arial" w:hAnsi="Arial" w:cs="Arial"/>
          <w:b/>
          <w:sz w:val="22"/>
          <w:rPrChange w:id="2829" w:author="Guo, Shicheng" w:date="2018-06-14T08:58:00Z">
            <w:rPr>
              <w:rFonts w:hint="eastAsia"/>
              <w:b/>
            </w:rPr>
          </w:rPrChange>
        </w:rPr>
        <w:t xml:space="preserve"> Gene ontology analysis of </w:t>
      </w:r>
      <w:r w:rsidR="00A21CE3" w:rsidRPr="00BE161A">
        <w:rPr>
          <w:rFonts w:ascii="Arial" w:hAnsi="Arial" w:cs="Arial"/>
          <w:b/>
          <w:sz w:val="22"/>
          <w:rPrChange w:id="2830" w:author="Guo, Shicheng" w:date="2018-06-14T08:58:00Z">
            <w:rPr>
              <w:b/>
            </w:rPr>
          </w:rPrChange>
        </w:rPr>
        <w:t>DMS</w:t>
      </w:r>
      <w:r w:rsidR="00755448" w:rsidRPr="00BE161A">
        <w:rPr>
          <w:rFonts w:ascii="Arial" w:hAnsi="Arial" w:cs="Arial"/>
          <w:b/>
          <w:sz w:val="22"/>
          <w:rPrChange w:id="2831" w:author="Guo, Shicheng" w:date="2018-06-14T08:58:00Z">
            <w:rPr>
              <w:b/>
            </w:rPr>
          </w:rPrChange>
        </w:rPr>
        <w:t xml:space="preserve"> (top 50)</w:t>
      </w:r>
      <w:r w:rsidR="00A21CE3" w:rsidRPr="00BE161A">
        <w:rPr>
          <w:rFonts w:ascii="Arial" w:hAnsi="Arial" w:cs="Arial"/>
          <w:b/>
          <w:sz w:val="22"/>
          <w:rPrChange w:id="2832" w:author="Guo, Shicheng" w:date="2018-06-14T08:58:00Z">
            <w:rPr>
              <w:b/>
            </w:rPr>
          </w:rPrChange>
        </w:rPr>
        <w:t xml:space="preserve"> for GD</w:t>
      </w:r>
      <w:r w:rsidR="00DB7F66" w:rsidRPr="00BE161A">
        <w:rPr>
          <w:rFonts w:ascii="Arial" w:hAnsi="Arial" w:cs="Arial"/>
          <w:b/>
          <w:sz w:val="22"/>
          <w:rPrChange w:id="2833" w:author="Guo, Shicheng" w:date="2018-06-14T08:58:00Z">
            <w:rPr>
              <w:b/>
            </w:rPr>
          </w:rPrChange>
        </w:rPr>
        <w:t>/</w:t>
      </w:r>
      <w:proofErr w:type="spellStart"/>
      <w:r w:rsidR="00DB7F66" w:rsidRPr="00BE161A">
        <w:rPr>
          <w:rFonts w:ascii="Arial" w:hAnsi="Arial" w:cs="Arial"/>
          <w:b/>
          <w:sz w:val="22"/>
          <w:rPrChange w:id="2834" w:author="Guo, Shicheng" w:date="2018-06-14T08:58:00Z">
            <w:rPr>
              <w:b/>
            </w:rPr>
          </w:rPrChange>
        </w:rPr>
        <w:t>SSc</w:t>
      </w:r>
      <w:proofErr w:type="spellEnd"/>
      <w:r w:rsidR="00DB7F66" w:rsidRPr="00BE161A">
        <w:rPr>
          <w:rFonts w:ascii="Arial" w:hAnsi="Arial" w:cs="Arial"/>
          <w:b/>
          <w:sz w:val="22"/>
          <w:rPrChange w:id="2835" w:author="Guo, Shicheng" w:date="2018-06-14T08:58:00Z">
            <w:rPr>
              <w:b/>
            </w:rPr>
          </w:rPrChange>
        </w:rPr>
        <w:t xml:space="preserve"> CD8+ T cell dataset</w:t>
      </w:r>
    </w:p>
    <w:p w:rsidR="00DB6820" w:rsidRPr="00BE161A" w:rsidRDefault="00DB6820" w:rsidP="009E79BD">
      <w:pPr>
        <w:jc w:val="left"/>
        <w:rPr>
          <w:rFonts w:ascii="Arial" w:hAnsi="Arial" w:cs="Arial"/>
          <w:sz w:val="22"/>
          <w:rPrChange w:id="2836" w:author="Guo, Shicheng" w:date="2018-06-14T08:58:00Z">
            <w:rPr/>
          </w:rPrChange>
        </w:rPr>
      </w:pPr>
    </w:p>
    <w:tbl>
      <w:tblPr>
        <w:tblW w:w="5000" w:type="pct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6002"/>
        <w:gridCol w:w="1980"/>
        <w:gridCol w:w="1980"/>
      </w:tblGrid>
      <w:tr w:rsidR="00DB6820" w:rsidRPr="00BE161A" w:rsidTr="0070770E">
        <w:trPr>
          <w:trHeight w:val="288"/>
          <w:jc w:val="center"/>
        </w:trPr>
        <w:tc>
          <w:tcPr>
            <w:tcW w:w="301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6820" w:rsidRPr="00BE161A" w:rsidRDefault="00DB6820" w:rsidP="00DB6820">
            <w:pPr>
              <w:widowControl/>
              <w:jc w:val="center"/>
              <w:rPr>
                <w:rFonts w:ascii="Arial" w:hAnsi="Arial" w:cs="Arial"/>
                <w:b/>
                <w:color w:val="000000"/>
                <w:kern w:val="0"/>
                <w:sz w:val="22"/>
                <w:rPrChange w:id="2837" w:author="Guo, Shicheng" w:date="2018-06-14T08:58:00Z">
                  <w:rPr>
                    <w:rFonts w:cs="SimSun"/>
                    <w:b/>
                    <w:color w:val="000000"/>
                    <w:kern w:val="0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color w:val="000000"/>
                <w:kern w:val="0"/>
                <w:sz w:val="22"/>
                <w:rPrChange w:id="2838" w:author="Guo, Shicheng" w:date="2018-06-14T08:58:00Z">
                  <w:rPr>
                    <w:rFonts w:cs="SimSun"/>
                    <w:b/>
                    <w:color w:val="000000"/>
                    <w:kern w:val="0"/>
                    <w:szCs w:val="21"/>
                  </w:rPr>
                </w:rPrChange>
              </w:rPr>
              <w:t>Term</w:t>
            </w:r>
          </w:p>
        </w:tc>
        <w:tc>
          <w:tcPr>
            <w:tcW w:w="99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6820" w:rsidRPr="00BE161A" w:rsidRDefault="00DB6820" w:rsidP="00DB6820">
            <w:pPr>
              <w:widowControl/>
              <w:jc w:val="center"/>
              <w:rPr>
                <w:rFonts w:ascii="Arial" w:hAnsi="Arial" w:cs="Arial"/>
                <w:b/>
                <w:color w:val="000000"/>
                <w:kern w:val="0"/>
                <w:sz w:val="22"/>
                <w:rPrChange w:id="2839" w:author="Guo, Shicheng" w:date="2018-06-14T08:58:00Z">
                  <w:rPr>
                    <w:rFonts w:cs="SimSun"/>
                    <w:b/>
                    <w:color w:val="000000"/>
                    <w:kern w:val="0"/>
                    <w:szCs w:val="21"/>
                  </w:rPr>
                </w:rPrChange>
              </w:rPr>
            </w:pPr>
            <w:r w:rsidRPr="00BE161A">
              <w:rPr>
                <w:rFonts w:ascii="Arial" w:hAnsi="Arial" w:cs="Arial"/>
                <w:b/>
                <w:color w:val="000000"/>
                <w:kern w:val="0"/>
                <w:sz w:val="22"/>
                <w:rPrChange w:id="2840" w:author="Guo, Shicheng" w:date="2018-06-14T08:58:00Z">
                  <w:rPr>
                    <w:rFonts w:cs="SimSun"/>
                    <w:b/>
                    <w:color w:val="000000"/>
                    <w:kern w:val="0"/>
                    <w:szCs w:val="21"/>
                  </w:rPr>
                </w:rPrChange>
              </w:rPr>
              <w:t>p-</w:t>
            </w:r>
            <w:proofErr w:type="spellStart"/>
            <w:r w:rsidRPr="00BE161A">
              <w:rPr>
                <w:rFonts w:ascii="Arial" w:hAnsi="Arial" w:cs="Arial"/>
                <w:b/>
                <w:color w:val="000000"/>
                <w:kern w:val="0"/>
                <w:sz w:val="22"/>
                <w:rPrChange w:id="2841" w:author="Guo, Shicheng" w:date="2018-06-14T08:58:00Z">
                  <w:rPr>
                    <w:rFonts w:cs="SimSun"/>
                    <w:b/>
                    <w:color w:val="000000"/>
                    <w:kern w:val="0"/>
                    <w:szCs w:val="21"/>
                  </w:rPr>
                </w:rPrChange>
              </w:rPr>
              <w:t>value</w:t>
            </w:r>
            <w:r w:rsidR="002B00BC" w:rsidRPr="00BE161A">
              <w:rPr>
                <w:rFonts w:ascii="Arial" w:hAnsi="Arial" w:cs="Arial"/>
                <w:b/>
                <w:color w:val="000000"/>
                <w:kern w:val="0"/>
                <w:sz w:val="22"/>
                <w:rPrChange w:id="2842" w:author="Guo, Shicheng" w:date="2018-06-14T08:58:00Z">
                  <w:rPr>
                    <w:rFonts w:cs="SimSun"/>
                    <w:b/>
                    <w:color w:val="000000"/>
                    <w:kern w:val="0"/>
                    <w:szCs w:val="21"/>
                  </w:rPr>
                </w:rPrChange>
              </w:rPr>
              <w:t>.fdr</w:t>
            </w:r>
            <w:proofErr w:type="spellEnd"/>
          </w:p>
        </w:tc>
        <w:tc>
          <w:tcPr>
            <w:tcW w:w="99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6820" w:rsidRPr="00BE161A" w:rsidRDefault="00A21CE3" w:rsidP="00DB6820">
            <w:pPr>
              <w:widowControl/>
              <w:jc w:val="center"/>
              <w:rPr>
                <w:rFonts w:ascii="Arial" w:hAnsi="Arial" w:cs="Arial"/>
                <w:b/>
                <w:color w:val="000000"/>
                <w:kern w:val="0"/>
                <w:sz w:val="22"/>
                <w:rPrChange w:id="2843" w:author="Guo, Shicheng" w:date="2018-06-14T08:58:00Z">
                  <w:rPr>
                    <w:rFonts w:cs="SimSun"/>
                    <w:b/>
                    <w:color w:val="000000"/>
                    <w:kern w:val="0"/>
                    <w:szCs w:val="21"/>
                  </w:rPr>
                </w:rPrChange>
              </w:rPr>
            </w:pPr>
            <w:bookmarkStart w:id="2844" w:name="OLE_LINK973"/>
            <w:bookmarkStart w:id="2845" w:name="OLE_LINK974"/>
            <w:bookmarkStart w:id="2846" w:name="OLE_LINK975"/>
            <w:proofErr w:type="spellStart"/>
            <w:r w:rsidRPr="00BE161A">
              <w:rPr>
                <w:rFonts w:ascii="Arial" w:eastAsia="DengXian" w:hAnsi="Arial" w:cs="Arial"/>
                <w:b/>
                <w:color w:val="000000"/>
                <w:kern w:val="0"/>
                <w:sz w:val="22"/>
                <w:rPrChange w:id="2847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</w:rPr>
                </w:rPrChange>
              </w:rPr>
              <w:t>Count</w:t>
            </w:r>
            <w:r w:rsidRPr="00BE161A">
              <w:rPr>
                <w:rFonts w:ascii="Arial" w:eastAsia="DengXian" w:hAnsi="Arial" w:cs="Arial"/>
                <w:b/>
                <w:color w:val="000000"/>
                <w:kern w:val="0"/>
                <w:sz w:val="22"/>
                <w:vertAlign w:val="superscript"/>
                <w:rPrChange w:id="2848" w:author="Guo, Shicheng" w:date="2018-06-14T08:58:00Z">
                  <w:rPr>
                    <w:rFonts w:eastAsia="DengXian" w:cs="SimSun"/>
                    <w:b/>
                    <w:color w:val="000000"/>
                    <w:kern w:val="0"/>
                    <w:szCs w:val="21"/>
                    <w:vertAlign w:val="superscript"/>
                  </w:rPr>
                </w:rPrChange>
              </w:rPr>
              <w:t>a</w:t>
            </w:r>
            <w:bookmarkEnd w:id="2844"/>
            <w:bookmarkEnd w:id="2845"/>
            <w:bookmarkEnd w:id="2846"/>
            <w:proofErr w:type="spellEnd"/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widowControl/>
              <w:jc w:val="center"/>
              <w:rPr>
                <w:rFonts w:ascii="Arial" w:hAnsi="Arial" w:cs="Arial"/>
                <w:color w:val="000000"/>
                <w:sz w:val="22"/>
                <w:rPrChange w:id="284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5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regulation of leukocyte activation</w:t>
            </w:r>
          </w:p>
        </w:tc>
        <w:tc>
          <w:tcPr>
            <w:tcW w:w="994" w:type="pct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widowControl/>
              <w:jc w:val="center"/>
              <w:rPr>
                <w:rFonts w:ascii="Arial" w:hAnsi="Arial" w:cs="Arial"/>
                <w:color w:val="000000"/>
                <w:sz w:val="22"/>
                <w:rPrChange w:id="285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5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widowControl/>
              <w:jc w:val="center"/>
              <w:rPr>
                <w:rFonts w:ascii="Arial" w:hAnsi="Arial" w:cs="Arial"/>
                <w:color w:val="000000"/>
                <w:sz w:val="22"/>
                <w:rPrChange w:id="285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5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5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5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5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positive regulation of leukocyte apoptotic process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5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5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5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6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2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6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6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regulation of cell adhesion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6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6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6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6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6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6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6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positive regulation of leukocyte cell-cell adhesion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6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7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7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7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4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7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7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regulation of T cell activation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7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7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7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7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4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7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8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positive regulation of cell activation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8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8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8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8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5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8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8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regulation of leukocyte cell-cell adhesion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8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8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8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9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5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9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9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postsynaptic membrane organization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9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9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9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9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2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9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89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leukocyte cell-cell adhesion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899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900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901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902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5</w:t>
            </w:r>
          </w:p>
        </w:tc>
      </w:tr>
      <w:tr w:rsidR="0070770E" w:rsidRPr="00BE161A" w:rsidTr="003C2CA9">
        <w:trPr>
          <w:trHeight w:val="288"/>
          <w:jc w:val="center"/>
        </w:trPr>
        <w:tc>
          <w:tcPr>
            <w:tcW w:w="3012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903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904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localization within membrane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905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906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0.0667</w:t>
            </w:r>
          </w:p>
        </w:tc>
        <w:tc>
          <w:tcPr>
            <w:tcW w:w="994" w:type="pct"/>
            <w:shd w:val="clear" w:color="auto" w:fill="auto"/>
            <w:noWrap/>
            <w:vAlign w:val="bottom"/>
            <w:hideMark/>
          </w:tcPr>
          <w:p w:rsidR="0070770E" w:rsidRPr="00BE161A" w:rsidRDefault="0070770E" w:rsidP="0070770E">
            <w:pPr>
              <w:jc w:val="center"/>
              <w:rPr>
                <w:rFonts w:ascii="Arial" w:hAnsi="Arial" w:cs="Arial"/>
                <w:color w:val="000000"/>
                <w:sz w:val="22"/>
                <w:rPrChange w:id="2907" w:author="Guo, Shicheng" w:date="2018-06-14T08:58:00Z">
                  <w:rPr>
                    <w:color w:val="000000"/>
                    <w:sz w:val="22"/>
                  </w:rPr>
                </w:rPrChange>
              </w:rPr>
            </w:pPr>
            <w:r w:rsidRPr="00BE161A">
              <w:rPr>
                <w:rFonts w:ascii="Arial" w:hAnsi="Arial" w:cs="Arial"/>
                <w:color w:val="000000"/>
                <w:sz w:val="22"/>
                <w:rPrChange w:id="2908" w:author="Guo, Shicheng" w:date="2018-06-14T08:58:00Z">
                  <w:rPr>
                    <w:rFonts w:hint="eastAsia"/>
                    <w:color w:val="000000"/>
                    <w:sz w:val="22"/>
                  </w:rPr>
                </w:rPrChange>
              </w:rPr>
              <w:t>3</w:t>
            </w:r>
          </w:p>
        </w:tc>
      </w:tr>
    </w:tbl>
    <w:p w:rsidR="00DB6820" w:rsidRPr="00BE161A" w:rsidRDefault="00A21CE3" w:rsidP="009E79BD">
      <w:pPr>
        <w:jc w:val="left"/>
        <w:rPr>
          <w:rFonts w:ascii="Arial" w:hAnsi="Arial" w:cs="Arial"/>
          <w:sz w:val="22"/>
          <w:rPrChange w:id="2909" w:author="Guo, Shicheng" w:date="2018-06-14T08:58:00Z">
            <w:rPr/>
          </w:rPrChange>
        </w:rPr>
      </w:pPr>
      <w:bookmarkStart w:id="2910" w:name="OLE_LINK976"/>
      <w:bookmarkStart w:id="2911" w:name="OLE_LINK977"/>
      <w:bookmarkStart w:id="2912" w:name="OLE_LINK978"/>
      <w:proofErr w:type="spellStart"/>
      <w:proofErr w:type="gramStart"/>
      <w:r w:rsidRPr="00BE161A">
        <w:rPr>
          <w:rFonts w:ascii="Arial" w:hAnsi="Arial" w:cs="Arial"/>
          <w:sz w:val="22"/>
          <w:vertAlign w:val="superscript"/>
          <w:rPrChange w:id="2913" w:author="Guo, Shicheng" w:date="2018-06-14T08:58:00Z">
            <w:rPr>
              <w:vertAlign w:val="superscript"/>
            </w:rPr>
          </w:rPrChange>
        </w:rPr>
        <w:t>a</w:t>
      </w:r>
      <w:r w:rsidRPr="00BE161A">
        <w:rPr>
          <w:rFonts w:ascii="Arial" w:hAnsi="Arial" w:cs="Arial"/>
          <w:sz w:val="22"/>
          <w:rPrChange w:id="2914" w:author="Guo, Shicheng" w:date="2018-06-14T08:58:00Z">
            <w:rPr/>
          </w:rPrChange>
        </w:rPr>
        <w:t>Count</w:t>
      </w:r>
      <w:proofErr w:type="spellEnd"/>
      <w:proofErr w:type="gramEnd"/>
      <w:r w:rsidRPr="00BE161A">
        <w:rPr>
          <w:rFonts w:ascii="Arial" w:hAnsi="Arial" w:cs="Arial"/>
          <w:sz w:val="22"/>
          <w:rPrChange w:id="2915" w:author="Guo, Shicheng" w:date="2018-06-14T08:58:00Z">
            <w:rPr/>
          </w:rPrChange>
        </w:rPr>
        <w:t xml:space="preserve"> represents number of genes involved in the GO term.</w:t>
      </w:r>
    </w:p>
    <w:bookmarkEnd w:id="2910"/>
    <w:bookmarkEnd w:id="2911"/>
    <w:bookmarkEnd w:id="2912"/>
    <w:p w:rsidR="002C2BEC" w:rsidRPr="00BE161A" w:rsidRDefault="002C2BEC" w:rsidP="00941D75">
      <w:pPr>
        <w:jc w:val="left"/>
        <w:rPr>
          <w:rFonts w:ascii="Arial" w:hAnsi="Arial" w:cs="Arial"/>
          <w:sz w:val="22"/>
          <w:rPrChange w:id="2916" w:author="Guo, Shicheng" w:date="2018-06-14T08:58:00Z">
            <w:rPr/>
          </w:rPrChange>
        </w:rPr>
      </w:pPr>
    </w:p>
    <w:p w:rsidR="007C1750" w:rsidRPr="00BE161A" w:rsidRDefault="007A1B91" w:rsidP="00DB7F66">
      <w:pPr>
        <w:rPr>
          <w:rFonts w:ascii="Arial" w:hAnsi="Arial" w:cs="Arial"/>
          <w:b/>
          <w:sz w:val="22"/>
          <w:rPrChange w:id="2917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2918" w:author="Guo, Shicheng" w:date="2018-06-14T08:58:00Z">
            <w:rPr>
              <w:rFonts w:hint="eastAsia"/>
              <w:b/>
            </w:rPr>
          </w:rPrChange>
        </w:rPr>
        <w:t>Figures</w:t>
      </w:r>
    </w:p>
    <w:p w:rsidR="00A1268D" w:rsidRPr="00BE161A" w:rsidRDefault="00923012" w:rsidP="000000D0">
      <w:pPr>
        <w:jc w:val="center"/>
        <w:rPr>
          <w:rFonts w:ascii="Arial" w:hAnsi="Arial" w:cs="Arial"/>
          <w:b/>
          <w:sz w:val="22"/>
          <w:rPrChange w:id="2919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2920" w:author="Guo, Shicheng" w:date="2018-06-14T08:58:00Z">
            <w:rPr>
              <w:b/>
              <w:noProof/>
              <w:lang w:eastAsia="en-US"/>
            </w:rPr>
          </w:rPrChange>
        </w:rPr>
        <w:lastRenderedPageBreak/>
        <w:drawing>
          <wp:inline distT="0" distB="0" distL="0" distR="0" wp14:anchorId="6AC6B35F" wp14:editId="63DC4164">
            <wp:extent cx="3114392" cy="3000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eatmap2_aftercombatM_ANOVA_case_top50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386" cy="301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28" w:rsidRPr="00BE161A" w:rsidRDefault="00B50428" w:rsidP="00DB7F66">
      <w:pPr>
        <w:rPr>
          <w:rFonts w:ascii="Arial" w:hAnsi="Arial" w:cs="Arial"/>
          <w:sz w:val="22"/>
          <w:shd w:val="pct15" w:color="auto" w:fill="FFFFFF"/>
          <w:rPrChange w:id="2921" w:author="Guo, Shicheng" w:date="2018-06-14T08:58:00Z">
            <w:rPr>
              <w:shd w:val="pct15" w:color="auto" w:fill="FFFFFF"/>
            </w:rPr>
          </w:rPrChange>
        </w:rPr>
      </w:pPr>
      <w:bookmarkStart w:id="2922" w:name="OLE_LINK180"/>
      <w:bookmarkStart w:id="2923" w:name="OLE_LINK181"/>
      <w:bookmarkStart w:id="2924" w:name="OLE_LINK182"/>
      <w:proofErr w:type="gramStart"/>
      <w:r w:rsidRPr="00BE161A">
        <w:rPr>
          <w:rFonts w:ascii="Arial" w:hAnsi="Arial" w:cs="Arial"/>
          <w:b/>
          <w:sz w:val="22"/>
          <w:rPrChange w:id="2925" w:author="Guo, Shicheng" w:date="2018-06-14T08:58:00Z">
            <w:rPr>
              <w:b/>
            </w:rPr>
          </w:rPrChange>
        </w:rPr>
        <w:t>Figure 1.</w:t>
      </w:r>
      <w:proofErr w:type="gramEnd"/>
      <w:r w:rsidRPr="00BE161A">
        <w:rPr>
          <w:rFonts w:ascii="Arial" w:hAnsi="Arial" w:cs="Arial"/>
          <w:b/>
          <w:sz w:val="22"/>
          <w:rPrChange w:id="2926" w:author="Guo, Shicheng" w:date="2018-06-14T08:58:00Z">
            <w:rPr>
              <w:b/>
            </w:rPr>
          </w:rPrChange>
        </w:rPr>
        <w:t xml:space="preserve"> </w:t>
      </w:r>
      <w:proofErr w:type="spellStart"/>
      <w:r w:rsidRPr="00BE161A">
        <w:rPr>
          <w:rFonts w:ascii="Arial" w:hAnsi="Arial" w:cs="Arial"/>
          <w:b/>
          <w:sz w:val="22"/>
          <w:rPrChange w:id="2927" w:author="Guo, Shicheng" w:date="2018-06-14T08:58:00Z">
            <w:rPr>
              <w:b/>
            </w:rPr>
          </w:rPrChange>
        </w:rPr>
        <w:t>Heatmap</w:t>
      </w:r>
      <w:proofErr w:type="spellEnd"/>
      <w:r w:rsidR="00221EA7" w:rsidRPr="00BE161A">
        <w:rPr>
          <w:rFonts w:ascii="Arial" w:hAnsi="Arial" w:cs="Arial"/>
          <w:b/>
          <w:sz w:val="22"/>
          <w:rPrChange w:id="2928" w:author="Guo, Shicheng" w:date="2018-06-14T08:58:00Z">
            <w:rPr>
              <w:b/>
            </w:rPr>
          </w:rPrChange>
        </w:rPr>
        <w:t xml:space="preserve"> of </w:t>
      </w:r>
      <w:proofErr w:type="spellStart"/>
      <w:r w:rsidR="006B0A7F" w:rsidRPr="00BE161A">
        <w:rPr>
          <w:rFonts w:ascii="Arial" w:hAnsi="Arial" w:cs="Arial"/>
          <w:b/>
          <w:sz w:val="22"/>
          <w:rPrChange w:id="2929" w:author="Guo, Shicheng" w:date="2018-06-14T08:58:00Z">
            <w:rPr>
              <w:b/>
            </w:rPr>
          </w:rPrChange>
        </w:rPr>
        <w:t>CpG</w:t>
      </w:r>
      <w:proofErr w:type="spellEnd"/>
      <w:r w:rsidR="006B0A7F" w:rsidRPr="00BE161A">
        <w:rPr>
          <w:rFonts w:ascii="Arial" w:hAnsi="Arial" w:cs="Arial"/>
          <w:b/>
          <w:sz w:val="22"/>
          <w:rPrChange w:id="2930" w:author="Guo, Shicheng" w:date="2018-06-14T08:58:00Z">
            <w:rPr>
              <w:b/>
            </w:rPr>
          </w:rPrChange>
        </w:rPr>
        <w:t xml:space="preserve"> sites showing the largest variation (top 50) across patient groups based on ANOVA</w:t>
      </w:r>
      <w:r w:rsidR="00597680" w:rsidRPr="00BE161A">
        <w:rPr>
          <w:rFonts w:ascii="Arial" w:hAnsi="Arial" w:cs="Arial"/>
          <w:b/>
          <w:sz w:val="22"/>
          <w:rPrChange w:id="2931" w:author="Guo, Shicheng" w:date="2018-06-14T08:58:00Z">
            <w:rPr>
              <w:b/>
            </w:rPr>
          </w:rPrChange>
        </w:rPr>
        <w:t xml:space="preserve"> in CD4+ T cells</w:t>
      </w:r>
      <w:r w:rsidRPr="00BE161A">
        <w:rPr>
          <w:rFonts w:ascii="Arial" w:hAnsi="Arial" w:cs="Arial"/>
          <w:b/>
          <w:sz w:val="22"/>
          <w:rPrChange w:id="2932" w:author="Guo, Shicheng" w:date="2018-06-14T08:58:00Z">
            <w:rPr>
              <w:b/>
            </w:rPr>
          </w:rPrChange>
        </w:rPr>
        <w:t>.</w:t>
      </w:r>
      <w:r w:rsidR="006B0A7F" w:rsidRPr="00BE161A">
        <w:rPr>
          <w:rFonts w:ascii="Arial" w:hAnsi="Arial" w:cs="Arial"/>
          <w:sz w:val="22"/>
          <w:rPrChange w:id="2933" w:author="Guo, Shicheng" w:date="2018-06-14T08:58:00Z">
            <w:rPr/>
          </w:rPrChange>
        </w:rPr>
        <w:t xml:space="preserve"> </w:t>
      </w:r>
      <w:r w:rsidR="00022423" w:rsidRPr="00BE161A">
        <w:rPr>
          <w:rFonts w:ascii="Arial" w:hAnsi="Arial" w:cs="Arial"/>
          <w:sz w:val="22"/>
          <w:rPrChange w:id="2934" w:author="Guo, Shicheng" w:date="2018-06-14T08:58:00Z">
            <w:rPr/>
          </w:rPrChange>
        </w:rPr>
        <w:t xml:space="preserve">Each column represents a </w:t>
      </w:r>
      <w:proofErr w:type="gramStart"/>
      <w:r w:rsidR="00022423" w:rsidRPr="00BE161A">
        <w:rPr>
          <w:rFonts w:ascii="Arial" w:hAnsi="Arial" w:cs="Arial"/>
          <w:sz w:val="22"/>
          <w:rPrChange w:id="2935" w:author="Guo, Shicheng" w:date="2018-06-14T08:58:00Z">
            <w:rPr/>
          </w:rPrChange>
        </w:rPr>
        <w:t>sample,</w:t>
      </w:r>
      <w:proofErr w:type="gramEnd"/>
      <w:r w:rsidR="00022423" w:rsidRPr="00BE161A">
        <w:rPr>
          <w:rFonts w:ascii="Arial" w:hAnsi="Arial" w:cs="Arial"/>
          <w:sz w:val="22"/>
          <w:rPrChange w:id="2936" w:author="Guo, Shicheng" w:date="2018-06-14T08:58:00Z">
            <w:rPr/>
          </w:rPrChange>
        </w:rPr>
        <w:t xml:space="preserve"> each row represents the methylation level of all the samples involved on one </w:t>
      </w:r>
      <w:proofErr w:type="spellStart"/>
      <w:r w:rsidR="00022423" w:rsidRPr="00BE161A">
        <w:rPr>
          <w:rFonts w:ascii="Arial" w:hAnsi="Arial" w:cs="Arial"/>
          <w:sz w:val="22"/>
          <w:rPrChange w:id="2937" w:author="Guo, Shicheng" w:date="2018-06-14T08:58:00Z">
            <w:rPr/>
          </w:rPrChange>
        </w:rPr>
        <w:t>CpG</w:t>
      </w:r>
      <w:proofErr w:type="spellEnd"/>
      <w:r w:rsidR="00022423" w:rsidRPr="00BE161A">
        <w:rPr>
          <w:rFonts w:ascii="Arial" w:hAnsi="Arial" w:cs="Arial"/>
          <w:sz w:val="22"/>
          <w:rPrChange w:id="2938" w:author="Guo, Shicheng" w:date="2018-06-14T08:58:00Z">
            <w:rPr/>
          </w:rPrChange>
        </w:rPr>
        <w:t xml:space="preserve"> site</w:t>
      </w:r>
      <w:r w:rsidR="00E76E65" w:rsidRPr="00BE161A">
        <w:rPr>
          <w:rFonts w:ascii="Arial" w:hAnsi="Arial" w:cs="Arial"/>
          <w:sz w:val="22"/>
          <w:rPrChange w:id="2939" w:author="Guo, Shicheng" w:date="2018-06-14T08:58:00Z">
            <w:rPr/>
          </w:rPrChange>
        </w:rPr>
        <w:t>, s</w:t>
      </w:r>
      <w:r w:rsidR="009D5A3D" w:rsidRPr="00BE161A">
        <w:rPr>
          <w:rFonts w:ascii="Arial" w:hAnsi="Arial" w:cs="Arial"/>
          <w:sz w:val="22"/>
          <w:rPrChange w:id="2940" w:author="Guo, Shicheng" w:date="2018-06-14T08:58:00Z">
            <w:rPr/>
          </w:rPrChange>
        </w:rPr>
        <w:t>ample clustering tree appears at the top</w:t>
      </w:r>
      <w:r w:rsidR="00E76E65" w:rsidRPr="00BE161A">
        <w:rPr>
          <w:rFonts w:ascii="Arial" w:hAnsi="Arial" w:cs="Arial"/>
          <w:sz w:val="22"/>
          <w:rPrChange w:id="2941" w:author="Guo, Shicheng" w:date="2018-06-14T08:58:00Z">
            <w:rPr/>
          </w:rPrChange>
        </w:rPr>
        <w:t xml:space="preserve">. </w:t>
      </w:r>
      <w:bookmarkEnd w:id="2922"/>
      <w:bookmarkEnd w:id="2923"/>
      <w:bookmarkEnd w:id="2924"/>
    </w:p>
    <w:p w:rsidR="0039581A" w:rsidRPr="00BE161A" w:rsidRDefault="00843C92" w:rsidP="000000D0">
      <w:pPr>
        <w:jc w:val="center"/>
        <w:rPr>
          <w:rFonts w:ascii="Arial" w:hAnsi="Arial" w:cs="Arial"/>
          <w:b/>
          <w:sz w:val="22"/>
          <w:rPrChange w:id="2942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2943" w:author="Guo, Shicheng" w:date="2018-06-14T08:58:00Z">
            <w:rPr>
              <w:b/>
              <w:noProof/>
              <w:lang w:eastAsia="en-US"/>
            </w:rPr>
          </w:rPrChange>
        </w:rPr>
        <w:drawing>
          <wp:inline distT="0" distB="0" distL="0" distR="0" wp14:anchorId="13C5792A" wp14:editId="19C5FFF3">
            <wp:extent cx="5274310" cy="46710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rplot_PS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5A" w:rsidRPr="00BE161A" w:rsidRDefault="00FC245A" w:rsidP="00DB7F66">
      <w:pPr>
        <w:rPr>
          <w:rFonts w:ascii="Arial" w:hAnsi="Arial" w:cs="Arial"/>
          <w:sz w:val="22"/>
          <w:shd w:val="pct15" w:color="auto" w:fill="FFFFFF"/>
          <w:rPrChange w:id="2944" w:author="Guo, Shicheng" w:date="2018-06-14T08:58:00Z">
            <w:rPr>
              <w:shd w:val="pct15" w:color="auto" w:fill="FFFFFF"/>
            </w:rPr>
          </w:rPrChange>
        </w:rPr>
      </w:pPr>
      <w:bookmarkStart w:id="2945" w:name="OLE_LINK171"/>
      <w:bookmarkStart w:id="2946" w:name="OLE_LINK172"/>
      <w:bookmarkStart w:id="2947" w:name="OLE_LINK173"/>
      <w:proofErr w:type="gramStart"/>
      <w:r w:rsidRPr="00BE161A">
        <w:rPr>
          <w:rFonts w:ascii="Arial" w:hAnsi="Arial" w:cs="Arial"/>
          <w:b/>
          <w:sz w:val="22"/>
          <w:rPrChange w:id="2948" w:author="Guo, Shicheng" w:date="2018-06-14T08:58:00Z">
            <w:rPr>
              <w:b/>
            </w:rPr>
          </w:rPrChange>
        </w:rPr>
        <w:lastRenderedPageBreak/>
        <w:t>Figure 2.</w:t>
      </w:r>
      <w:proofErr w:type="gramEnd"/>
      <w:r w:rsidRPr="00BE161A">
        <w:rPr>
          <w:rFonts w:ascii="Arial" w:hAnsi="Arial" w:cs="Arial"/>
          <w:b/>
          <w:sz w:val="22"/>
          <w:rPrChange w:id="2949" w:author="Guo, Shicheng" w:date="2018-06-14T08:58:00Z">
            <w:rPr>
              <w:b/>
            </w:rPr>
          </w:rPrChange>
        </w:rPr>
        <w:t xml:space="preserve"> Location of methylation sites in relation to gene and </w:t>
      </w:r>
      <w:proofErr w:type="spellStart"/>
      <w:r w:rsidRPr="00BE161A">
        <w:rPr>
          <w:rFonts w:ascii="Arial" w:hAnsi="Arial" w:cs="Arial"/>
          <w:b/>
          <w:sz w:val="22"/>
          <w:rPrChange w:id="2950" w:author="Guo, Shicheng" w:date="2018-06-14T08:58:00Z">
            <w:rPr>
              <w:b/>
            </w:rPr>
          </w:rPrChange>
        </w:rPr>
        <w:t>CpG</w:t>
      </w:r>
      <w:proofErr w:type="spellEnd"/>
      <w:r w:rsidRPr="00BE161A">
        <w:rPr>
          <w:rFonts w:ascii="Arial" w:hAnsi="Arial" w:cs="Arial"/>
          <w:b/>
          <w:sz w:val="22"/>
          <w:rPrChange w:id="2951" w:author="Guo, Shicheng" w:date="2018-06-14T08:58:00Z">
            <w:rPr>
              <w:b/>
            </w:rPr>
          </w:rPrChange>
        </w:rPr>
        <w:t xml:space="preserve"> island </w:t>
      </w:r>
      <w:proofErr w:type="spellStart"/>
      <w:r w:rsidRPr="00BE161A">
        <w:rPr>
          <w:rFonts w:ascii="Arial" w:hAnsi="Arial" w:cs="Arial"/>
          <w:b/>
          <w:sz w:val="22"/>
          <w:rPrChange w:id="2952" w:author="Guo, Shicheng" w:date="2018-06-14T08:58:00Z">
            <w:rPr>
              <w:b/>
            </w:rPr>
          </w:rPrChange>
        </w:rPr>
        <w:t>subregions</w:t>
      </w:r>
      <w:proofErr w:type="spellEnd"/>
      <w:r w:rsidRPr="00BE161A">
        <w:rPr>
          <w:rFonts w:ascii="Arial" w:hAnsi="Arial" w:cs="Arial"/>
          <w:b/>
          <w:sz w:val="22"/>
          <w:rPrChange w:id="2953" w:author="Guo, Shicheng" w:date="2018-06-14T08:58:00Z">
            <w:rPr>
              <w:b/>
            </w:rPr>
          </w:rPrChange>
        </w:rPr>
        <w:t xml:space="preserve">. </w:t>
      </w:r>
      <w:r w:rsidR="00D0112E" w:rsidRPr="00BE161A">
        <w:rPr>
          <w:rFonts w:ascii="Arial" w:hAnsi="Arial" w:cs="Arial"/>
          <w:sz w:val="22"/>
          <w:rPrChange w:id="2954" w:author="Guo, Shicheng" w:date="2018-06-14T08:58:00Z">
            <w:rPr/>
          </w:rPrChange>
        </w:rPr>
        <w:t>Features of all the methylation sites involved in the differential methylation analysis (red) and the differential methylation sites identified (blue) are both shown in a single figure.</w:t>
      </w:r>
      <w:bookmarkEnd w:id="2945"/>
      <w:bookmarkEnd w:id="2946"/>
      <w:bookmarkEnd w:id="2947"/>
      <w:r w:rsidR="00D9003C" w:rsidRPr="00BE161A">
        <w:rPr>
          <w:rFonts w:ascii="Arial" w:hAnsi="Arial" w:cs="Arial"/>
          <w:sz w:val="22"/>
          <w:rPrChange w:id="2955" w:author="Guo, Shicheng" w:date="2018-06-14T08:58:00Z">
            <w:rPr/>
          </w:rPrChange>
        </w:rPr>
        <w:t xml:space="preserve"> </w:t>
      </w:r>
      <w:bookmarkStart w:id="2956" w:name="OLE_LINK130"/>
      <w:bookmarkStart w:id="2957" w:name="OLE_LINK131"/>
      <w:bookmarkStart w:id="2958" w:name="OLE_LINK164"/>
      <w:r w:rsidR="00D9003C" w:rsidRPr="00BE161A">
        <w:rPr>
          <w:rFonts w:ascii="Arial" w:hAnsi="Arial" w:cs="Arial"/>
          <w:sz w:val="22"/>
          <w:rPrChange w:id="2959" w:author="Guo, Shicheng" w:date="2018-06-14T08:58:00Z">
            <w:rPr/>
          </w:rPrChange>
        </w:rPr>
        <w:t>(A</w:t>
      </w:r>
      <w:r w:rsidR="00D0112E" w:rsidRPr="00BE161A">
        <w:rPr>
          <w:rFonts w:ascii="Arial" w:hAnsi="Arial" w:cs="Arial"/>
          <w:sz w:val="22"/>
          <w:rPrChange w:id="2960" w:author="Guo, Shicheng" w:date="2018-06-14T08:58:00Z">
            <w:rPr/>
          </w:rPrChange>
        </w:rPr>
        <w:t>, B</w:t>
      </w:r>
      <w:r w:rsidR="00D9003C" w:rsidRPr="00BE161A">
        <w:rPr>
          <w:rFonts w:ascii="Arial" w:hAnsi="Arial" w:cs="Arial"/>
          <w:sz w:val="22"/>
          <w:rPrChange w:id="2961" w:author="Guo, Shicheng" w:date="2018-06-14T08:58:00Z">
            <w:rPr/>
          </w:rPrChange>
        </w:rPr>
        <w:t>)</w:t>
      </w:r>
      <w:r w:rsidR="00D0112E" w:rsidRPr="00BE161A">
        <w:rPr>
          <w:rFonts w:ascii="Arial" w:hAnsi="Arial" w:cs="Arial"/>
          <w:sz w:val="22"/>
          <w:rPrChange w:id="2962" w:author="Guo, Shicheng" w:date="2018-06-14T08:58:00Z">
            <w:rPr/>
          </w:rPrChange>
        </w:rPr>
        <w:t xml:space="preserve"> </w:t>
      </w:r>
      <w:bookmarkStart w:id="2963" w:name="OLE_LINK177"/>
      <w:bookmarkStart w:id="2964" w:name="OLE_LINK178"/>
      <w:bookmarkStart w:id="2965" w:name="OLE_LINK179"/>
      <w:r w:rsidR="00D0112E" w:rsidRPr="00BE161A">
        <w:rPr>
          <w:rFonts w:ascii="Arial" w:hAnsi="Arial" w:cs="Arial"/>
          <w:sz w:val="22"/>
          <w:rPrChange w:id="2966" w:author="Guo, Shicheng" w:date="2018-06-14T08:58:00Z">
            <w:rPr/>
          </w:rPrChange>
        </w:rPr>
        <w:t>P</w:t>
      </w:r>
      <w:r w:rsidR="00D9003C" w:rsidRPr="00BE161A">
        <w:rPr>
          <w:rFonts w:ascii="Arial" w:hAnsi="Arial" w:cs="Arial"/>
          <w:sz w:val="22"/>
          <w:rPrChange w:id="2967" w:author="Guo, Shicheng" w:date="2018-06-14T08:58:00Z">
            <w:rPr/>
          </w:rPrChange>
        </w:rPr>
        <w:t xml:space="preserve">roportion of methylation sites related to various gene </w:t>
      </w:r>
      <w:r w:rsidR="00D0112E" w:rsidRPr="00BE161A">
        <w:rPr>
          <w:rFonts w:ascii="Arial" w:hAnsi="Arial" w:cs="Arial"/>
          <w:sz w:val="22"/>
          <w:rPrChange w:id="2968" w:author="Guo, Shicheng" w:date="2018-06-14T08:58:00Z">
            <w:rPr/>
          </w:rPrChange>
        </w:rPr>
        <w:t xml:space="preserve">and </w:t>
      </w:r>
      <w:proofErr w:type="spellStart"/>
      <w:r w:rsidR="00D0112E" w:rsidRPr="00BE161A">
        <w:rPr>
          <w:rFonts w:ascii="Arial" w:hAnsi="Arial" w:cs="Arial"/>
          <w:sz w:val="22"/>
          <w:rPrChange w:id="2969" w:author="Guo, Shicheng" w:date="2018-06-14T08:58:00Z">
            <w:rPr/>
          </w:rPrChange>
        </w:rPr>
        <w:t>CpG</w:t>
      </w:r>
      <w:proofErr w:type="spellEnd"/>
      <w:r w:rsidR="00D0112E" w:rsidRPr="00BE161A">
        <w:rPr>
          <w:rFonts w:ascii="Arial" w:hAnsi="Arial" w:cs="Arial"/>
          <w:sz w:val="22"/>
          <w:rPrChange w:id="2970" w:author="Guo, Shicheng" w:date="2018-06-14T08:58:00Z">
            <w:rPr/>
          </w:rPrChange>
        </w:rPr>
        <w:t xml:space="preserve"> island </w:t>
      </w:r>
      <w:proofErr w:type="spellStart"/>
      <w:r w:rsidR="00D9003C" w:rsidRPr="00BE161A">
        <w:rPr>
          <w:rFonts w:ascii="Arial" w:hAnsi="Arial" w:cs="Arial"/>
          <w:sz w:val="22"/>
          <w:rPrChange w:id="2971" w:author="Guo, Shicheng" w:date="2018-06-14T08:58:00Z">
            <w:rPr/>
          </w:rPrChange>
        </w:rPr>
        <w:t>subregions</w:t>
      </w:r>
      <w:proofErr w:type="spellEnd"/>
      <w:r w:rsidR="00D9003C" w:rsidRPr="00BE161A">
        <w:rPr>
          <w:rFonts w:ascii="Arial" w:hAnsi="Arial" w:cs="Arial"/>
          <w:sz w:val="22"/>
          <w:rPrChange w:id="2972" w:author="Guo, Shicheng" w:date="2018-06-14T08:58:00Z">
            <w:rPr/>
          </w:rPrChange>
        </w:rPr>
        <w:t xml:space="preserve"> in CD4+ T cells.</w:t>
      </w:r>
      <w:bookmarkEnd w:id="2956"/>
      <w:bookmarkEnd w:id="2957"/>
      <w:bookmarkEnd w:id="2958"/>
      <w:bookmarkEnd w:id="2963"/>
      <w:bookmarkEnd w:id="2964"/>
      <w:bookmarkEnd w:id="2965"/>
      <w:r w:rsidR="00D0112E" w:rsidRPr="00BE161A">
        <w:rPr>
          <w:rFonts w:ascii="Arial" w:hAnsi="Arial" w:cs="Arial"/>
          <w:sz w:val="22"/>
          <w:rPrChange w:id="2973" w:author="Guo, Shicheng" w:date="2018-06-14T08:58:00Z">
            <w:rPr/>
          </w:rPrChange>
        </w:rPr>
        <w:t xml:space="preserve"> (C, D) Proportion of methylation sites related to various gene and </w:t>
      </w:r>
      <w:proofErr w:type="spellStart"/>
      <w:r w:rsidR="00D0112E" w:rsidRPr="00BE161A">
        <w:rPr>
          <w:rFonts w:ascii="Arial" w:hAnsi="Arial" w:cs="Arial"/>
          <w:sz w:val="22"/>
          <w:rPrChange w:id="2974" w:author="Guo, Shicheng" w:date="2018-06-14T08:58:00Z">
            <w:rPr/>
          </w:rPrChange>
        </w:rPr>
        <w:t>CpG</w:t>
      </w:r>
      <w:proofErr w:type="spellEnd"/>
      <w:r w:rsidR="00D0112E" w:rsidRPr="00BE161A">
        <w:rPr>
          <w:rFonts w:ascii="Arial" w:hAnsi="Arial" w:cs="Arial"/>
          <w:sz w:val="22"/>
          <w:rPrChange w:id="2975" w:author="Guo, Shicheng" w:date="2018-06-14T08:58:00Z">
            <w:rPr/>
          </w:rPrChange>
        </w:rPr>
        <w:t xml:space="preserve"> island </w:t>
      </w:r>
      <w:proofErr w:type="spellStart"/>
      <w:r w:rsidR="00D0112E" w:rsidRPr="00BE161A">
        <w:rPr>
          <w:rFonts w:ascii="Arial" w:hAnsi="Arial" w:cs="Arial"/>
          <w:sz w:val="22"/>
          <w:rPrChange w:id="2976" w:author="Guo, Shicheng" w:date="2018-06-14T08:58:00Z">
            <w:rPr/>
          </w:rPrChange>
        </w:rPr>
        <w:t>subregions</w:t>
      </w:r>
      <w:proofErr w:type="spellEnd"/>
      <w:r w:rsidR="00D0112E" w:rsidRPr="00BE161A">
        <w:rPr>
          <w:rFonts w:ascii="Arial" w:hAnsi="Arial" w:cs="Arial"/>
          <w:sz w:val="22"/>
          <w:rPrChange w:id="2977" w:author="Guo, Shicheng" w:date="2018-06-14T08:58:00Z">
            <w:rPr/>
          </w:rPrChange>
        </w:rPr>
        <w:t xml:space="preserve"> in CD8+ T cells.</w:t>
      </w:r>
    </w:p>
    <w:p w:rsidR="008943D4" w:rsidRPr="00BE161A" w:rsidRDefault="008943D4" w:rsidP="00DB7F66">
      <w:pPr>
        <w:rPr>
          <w:rFonts w:ascii="Arial" w:hAnsi="Arial" w:cs="Arial"/>
          <w:sz w:val="22"/>
          <w:shd w:val="pct15" w:color="auto" w:fill="FFFFFF"/>
          <w:rPrChange w:id="2978" w:author="Guo, Shicheng" w:date="2018-06-14T08:58:00Z">
            <w:rPr>
              <w:shd w:val="pct15" w:color="auto" w:fill="FFFFFF"/>
            </w:rPr>
          </w:rPrChange>
        </w:rPr>
      </w:pPr>
    </w:p>
    <w:p w:rsidR="0039581A" w:rsidRPr="00BE161A" w:rsidRDefault="00A4196C" w:rsidP="007D66E0">
      <w:pPr>
        <w:rPr>
          <w:rFonts w:ascii="Arial" w:hAnsi="Arial" w:cs="Arial"/>
          <w:b/>
          <w:sz w:val="22"/>
          <w:rPrChange w:id="2979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2980" w:author="Guo, Shicheng" w:date="2018-06-14T08:58:00Z">
            <w:rPr>
              <w:b/>
              <w:noProof/>
              <w:lang w:eastAsia="en-US"/>
            </w:rPr>
          </w:rPrChange>
        </w:rPr>
        <w:drawing>
          <wp:inline distT="0" distB="0" distL="0" distR="0" wp14:anchorId="5BF8CFE3" wp14:editId="734C23A9">
            <wp:extent cx="5274310" cy="4047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oxplot_PS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E0" w:rsidRPr="00BE161A" w:rsidRDefault="007D66E0" w:rsidP="007D66E0">
      <w:pPr>
        <w:rPr>
          <w:rFonts w:ascii="Arial" w:hAnsi="Arial" w:cs="Arial"/>
          <w:sz w:val="22"/>
          <w:shd w:val="pct15" w:color="auto" w:fill="FFFFFF"/>
          <w:rPrChange w:id="2981" w:author="Guo, Shicheng" w:date="2018-06-14T08:58:00Z">
            <w:rPr>
              <w:shd w:val="pct15" w:color="auto" w:fill="FFFFFF"/>
            </w:rPr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2982" w:author="Guo, Shicheng" w:date="2018-06-14T08:58:00Z">
            <w:rPr>
              <w:b/>
            </w:rPr>
          </w:rPrChange>
        </w:rPr>
        <w:t>Figure 3.</w:t>
      </w:r>
      <w:proofErr w:type="gramEnd"/>
      <w:r w:rsidRPr="00BE161A">
        <w:rPr>
          <w:rFonts w:ascii="Arial" w:hAnsi="Arial" w:cs="Arial"/>
          <w:b/>
          <w:sz w:val="22"/>
          <w:rPrChange w:id="2983" w:author="Guo, Shicheng" w:date="2018-06-14T08:58:00Z">
            <w:rPr>
              <w:b/>
            </w:rPr>
          </w:rPrChange>
        </w:rPr>
        <w:t xml:space="preserve"> Methylation level of </w:t>
      </w:r>
      <w:proofErr w:type="spellStart"/>
      <w:r w:rsidR="008038C2" w:rsidRPr="00BE161A">
        <w:rPr>
          <w:rFonts w:ascii="Arial" w:hAnsi="Arial" w:cs="Arial"/>
          <w:b/>
          <w:sz w:val="22"/>
          <w:rPrChange w:id="2984" w:author="Guo, Shicheng" w:date="2018-06-14T08:58:00Z">
            <w:rPr>
              <w:b/>
            </w:rPr>
          </w:rPrChange>
        </w:rPr>
        <w:t>CpG</w:t>
      </w:r>
      <w:proofErr w:type="spellEnd"/>
      <w:r w:rsidR="008038C2" w:rsidRPr="00BE161A">
        <w:rPr>
          <w:rFonts w:ascii="Arial" w:hAnsi="Arial" w:cs="Arial"/>
          <w:b/>
          <w:sz w:val="22"/>
          <w:rPrChange w:id="2985" w:author="Guo, Shicheng" w:date="2018-06-14T08:58:00Z">
            <w:rPr>
              <w:b/>
            </w:rPr>
          </w:rPrChange>
        </w:rPr>
        <w:t xml:space="preserve"> sites</w:t>
      </w:r>
      <w:r w:rsidRPr="00BE161A">
        <w:rPr>
          <w:rFonts w:ascii="Arial" w:hAnsi="Arial" w:cs="Arial"/>
          <w:b/>
          <w:sz w:val="22"/>
          <w:rPrChange w:id="2986" w:author="Guo, Shicheng" w:date="2018-06-14T08:58:00Z">
            <w:rPr>
              <w:b/>
            </w:rPr>
          </w:rPrChange>
        </w:rPr>
        <w:t xml:space="preserve"> enriched to be relevant to </w:t>
      </w:r>
      <w:r w:rsidR="008038C2" w:rsidRPr="00BE161A">
        <w:rPr>
          <w:rFonts w:ascii="Arial" w:hAnsi="Arial" w:cs="Arial"/>
          <w:b/>
          <w:sz w:val="22"/>
          <w:rPrChange w:id="2987" w:author="Guo, Shicheng" w:date="2018-06-14T08:58:00Z">
            <w:rPr>
              <w:b/>
            </w:rPr>
          </w:rPrChange>
        </w:rPr>
        <w:t xml:space="preserve">type I </w:t>
      </w:r>
      <w:r w:rsidR="001E41EE" w:rsidRPr="00BE161A">
        <w:rPr>
          <w:rFonts w:ascii="Arial" w:hAnsi="Arial" w:cs="Arial"/>
          <w:b/>
          <w:sz w:val="22"/>
          <w:rPrChange w:id="2988" w:author="Guo, Shicheng" w:date="2018-06-14T08:58:00Z">
            <w:rPr>
              <w:b/>
            </w:rPr>
          </w:rPrChange>
        </w:rPr>
        <w:t>IFN</w:t>
      </w:r>
      <w:r w:rsidRPr="00BE161A">
        <w:rPr>
          <w:rFonts w:ascii="Arial" w:hAnsi="Arial" w:cs="Arial"/>
          <w:b/>
          <w:sz w:val="22"/>
          <w:rPrChange w:id="2989" w:author="Guo, Shicheng" w:date="2018-06-14T08:58:00Z">
            <w:rPr>
              <w:b/>
            </w:rPr>
          </w:rPrChange>
        </w:rPr>
        <w:t xml:space="preserve"> </w:t>
      </w:r>
      <w:r w:rsidR="008038C2" w:rsidRPr="00BE161A">
        <w:rPr>
          <w:rFonts w:ascii="Arial" w:hAnsi="Arial" w:cs="Arial"/>
          <w:b/>
          <w:sz w:val="22"/>
          <w:rPrChange w:id="2990" w:author="Guo, Shicheng" w:date="2018-06-14T08:58:00Z">
            <w:rPr>
              <w:b/>
            </w:rPr>
          </w:rPrChange>
        </w:rPr>
        <w:t xml:space="preserve">in GD, RA, SLE and </w:t>
      </w:r>
      <w:proofErr w:type="spellStart"/>
      <w:r w:rsidR="008038C2" w:rsidRPr="00BE161A">
        <w:rPr>
          <w:rFonts w:ascii="Arial" w:hAnsi="Arial" w:cs="Arial"/>
          <w:b/>
          <w:sz w:val="22"/>
          <w:rPrChange w:id="2991" w:author="Guo, Shicheng" w:date="2018-06-14T08:58:00Z">
            <w:rPr>
              <w:b/>
            </w:rPr>
          </w:rPrChange>
        </w:rPr>
        <w:t>SSc</w:t>
      </w:r>
      <w:proofErr w:type="spellEnd"/>
      <w:r w:rsidR="008038C2" w:rsidRPr="00BE161A">
        <w:rPr>
          <w:rFonts w:ascii="Arial" w:hAnsi="Arial" w:cs="Arial"/>
          <w:b/>
          <w:sz w:val="22"/>
          <w:rPrChange w:id="2992" w:author="Guo, Shicheng" w:date="2018-06-14T08:58:00Z">
            <w:rPr>
              <w:b/>
            </w:rPr>
          </w:rPrChange>
        </w:rPr>
        <w:t xml:space="preserve"> CD4+ T cell dataset</w:t>
      </w:r>
      <w:r w:rsidRPr="00BE161A">
        <w:rPr>
          <w:rFonts w:ascii="Arial" w:hAnsi="Arial" w:cs="Arial"/>
          <w:b/>
          <w:sz w:val="22"/>
          <w:rPrChange w:id="2993" w:author="Guo, Shicheng" w:date="2018-06-14T08:58:00Z">
            <w:rPr>
              <w:b/>
            </w:rPr>
          </w:rPrChange>
        </w:rPr>
        <w:t xml:space="preserve">. </w:t>
      </w:r>
      <w:r w:rsidR="00B462C1" w:rsidRPr="00BE161A">
        <w:rPr>
          <w:rFonts w:ascii="Arial" w:hAnsi="Arial" w:cs="Arial"/>
          <w:sz w:val="22"/>
          <w:rPrChange w:id="2994" w:author="Guo, Shicheng" w:date="2018-06-14T08:58:00Z">
            <w:rPr/>
          </w:rPrChange>
        </w:rPr>
        <w:t xml:space="preserve">Methylation statuses of patients (red) and controls (blue) are shown simultaneously in a single disease panel. </w:t>
      </w:r>
    </w:p>
    <w:p w:rsidR="007D66E0" w:rsidRPr="00BE161A" w:rsidRDefault="007D66E0" w:rsidP="007D66E0">
      <w:pPr>
        <w:rPr>
          <w:rFonts w:ascii="Arial" w:hAnsi="Arial" w:cs="Arial"/>
          <w:b/>
          <w:sz w:val="22"/>
          <w:rPrChange w:id="2995" w:author="Guo, Shicheng" w:date="2018-06-14T08:58:00Z">
            <w:rPr>
              <w:b/>
            </w:rPr>
          </w:rPrChange>
        </w:rPr>
      </w:pPr>
    </w:p>
    <w:p w:rsidR="00221EA7" w:rsidRPr="00BE161A" w:rsidRDefault="0019041A" w:rsidP="0039581A">
      <w:pPr>
        <w:jc w:val="center"/>
        <w:rPr>
          <w:rFonts w:ascii="Arial" w:hAnsi="Arial" w:cs="Arial"/>
          <w:b/>
          <w:sz w:val="22"/>
          <w:rPrChange w:id="2996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2997" w:author="Guo, Shicheng" w:date="2018-06-14T08:58:00Z">
            <w:rPr>
              <w:b/>
              <w:noProof/>
              <w:lang w:eastAsia="en-US"/>
            </w:rPr>
          </w:rPrChange>
        </w:rPr>
        <w:lastRenderedPageBreak/>
        <w:drawing>
          <wp:inline distT="0" distB="0" distL="0" distR="0" wp14:anchorId="4B00EF53" wp14:editId="7DEA1066">
            <wp:extent cx="3139440" cy="3006975"/>
            <wp:effectExtent l="0" t="0" r="381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eatmap2_IFN_aftercombatM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515" cy="300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A7" w:rsidRPr="00BE161A" w:rsidRDefault="00221EA7" w:rsidP="007D66E0">
      <w:pPr>
        <w:rPr>
          <w:rFonts w:ascii="Arial" w:hAnsi="Arial" w:cs="Arial"/>
          <w:sz w:val="22"/>
          <w:shd w:val="pct15" w:color="auto" w:fill="FFFFFF"/>
          <w:rPrChange w:id="2998" w:author="Guo, Shicheng" w:date="2018-06-14T08:58:00Z">
            <w:rPr>
              <w:shd w:val="pct15" w:color="auto" w:fill="FFFFFF"/>
            </w:rPr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2999" w:author="Guo, Shicheng" w:date="2018-06-14T08:58:00Z">
            <w:rPr>
              <w:rFonts w:hint="eastAsia"/>
              <w:b/>
            </w:rPr>
          </w:rPrChange>
        </w:rPr>
        <w:t>Figure 4.</w:t>
      </w:r>
      <w:proofErr w:type="gramEnd"/>
      <w:r w:rsidRPr="00BE161A">
        <w:rPr>
          <w:rFonts w:ascii="Arial" w:hAnsi="Arial" w:cs="Arial"/>
          <w:b/>
          <w:sz w:val="22"/>
          <w:rPrChange w:id="3000" w:author="Guo, Shicheng" w:date="2018-06-14T08:58:00Z">
            <w:rPr>
              <w:rFonts w:hint="eastAsia"/>
              <w:b/>
            </w:rPr>
          </w:rPrChange>
        </w:rPr>
        <w:t xml:space="preserve"> </w:t>
      </w:r>
      <w:proofErr w:type="spellStart"/>
      <w:r w:rsidRPr="00BE161A">
        <w:rPr>
          <w:rFonts w:ascii="Arial" w:hAnsi="Arial" w:cs="Arial"/>
          <w:b/>
          <w:bCs/>
          <w:sz w:val="22"/>
          <w:rPrChange w:id="3001" w:author="Guo, Shicheng" w:date="2018-06-14T08:58:00Z">
            <w:rPr>
              <w:b/>
              <w:bCs/>
            </w:rPr>
          </w:rPrChange>
        </w:rPr>
        <w:t>Heatmap</w:t>
      </w:r>
      <w:proofErr w:type="spellEnd"/>
      <w:r w:rsidRPr="00BE161A">
        <w:rPr>
          <w:rFonts w:ascii="Arial" w:hAnsi="Arial" w:cs="Arial"/>
          <w:b/>
          <w:bCs/>
          <w:sz w:val="22"/>
          <w:rPrChange w:id="3002" w:author="Guo, Shicheng" w:date="2018-06-14T08:58:00Z">
            <w:rPr>
              <w:b/>
              <w:bCs/>
            </w:rPr>
          </w:rPrChange>
        </w:rPr>
        <w:t xml:space="preserve"> of </w:t>
      </w:r>
      <w:r w:rsidR="00074267" w:rsidRPr="00BE161A">
        <w:rPr>
          <w:rFonts w:ascii="Arial" w:hAnsi="Arial" w:cs="Arial"/>
          <w:b/>
          <w:bCs/>
          <w:sz w:val="22"/>
          <w:rPrChange w:id="3003" w:author="Guo, Shicheng" w:date="2018-06-14T08:58:00Z">
            <w:rPr>
              <w:b/>
              <w:bCs/>
            </w:rPr>
          </w:rPrChange>
        </w:rPr>
        <w:t>DMS on type I IFN-associated genes</w:t>
      </w:r>
      <w:r w:rsidRPr="00BE161A">
        <w:rPr>
          <w:rFonts w:ascii="Arial" w:hAnsi="Arial" w:cs="Arial"/>
          <w:b/>
          <w:bCs/>
          <w:sz w:val="22"/>
          <w:rPrChange w:id="3004" w:author="Guo, Shicheng" w:date="2018-06-14T08:58:00Z">
            <w:rPr>
              <w:b/>
              <w:bCs/>
            </w:rPr>
          </w:rPrChange>
        </w:rPr>
        <w:t xml:space="preserve"> among all samples in CD4+ T cells. </w:t>
      </w:r>
      <w:r w:rsidR="00074267" w:rsidRPr="00BE161A">
        <w:rPr>
          <w:rFonts w:ascii="Arial" w:hAnsi="Arial" w:cs="Arial"/>
          <w:sz w:val="22"/>
          <w:rPrChange w:id="3005" w:author="Guo, Shicheng" w:date="2018-06-14T08:58:00Z">
            <w:rPr/>
          </w:rPrChange>
        </w:rPr>
        <w:t xml:space="preserve">Each column represents a </w:t>
      </w:r>
      <w:proofErr w:type="gramStart"/>
      <w:r w:rsidR="00074267" w:rsidRPr="00BE161A">
        <w:rPr>
          <w:rFonts w:ascii="Arial" w:hAnsi="Arial" w:cs="Arial"/>
          <w:sz w:val="22"/>
          <w:rPrChange w:id="3006" w:author="Guo, Shicheng" w:date="2018-06-14T08:58:00Z">
            <w:rPr/>
          </w:rPrChange>
        </w:rPr>
        <w:t>sample,</w:t>
      </w:r>
      <w:proofErr w:type="gramEnd"/>
      <w:r w:rsidR="00074267" w:rsidRPr="00BE161A">
        <w:rPr>
          <w:rFonts w:ascii="Arial" w:hAnsi="Arial" w:cs="Arial"/>
          <w:sz w:val="22"/>
          <w:rPrChange w:id="3007" w:author="Guo, Shicheng" w:date="2018-06-14T08:58:00Z">
            <w:rPr/>
          </w:rPrChange>
        </w:rPr>
        <w:t xml:space="preserve"> each row represents the methylation level of all the samples involved on one </w:t>
      </w:r>
      <w:proofErr w:type="spellStart"/>
      <w:r w:rsidR="00074267" w:rsidRPr="00BE161A">
        <w:rPr>
          <w:rFonts w:ascii="Arial" w:hAnsi="Arial" w:cs="Arial"/>
          <w:sz w:val="22"/>
          <w:rPrChange w:id="3008" w:author="Guo, Shicheng" w:date="2018-06-14T08:58:00Z">
            <w:rPr/>
          </w:rPrChange>
        </w:rPr>
        <w:t>CpG</w:t>
      </w:r>
      <w:proofErr w:type="spellEnd"/>
      <w:r w:rsidR="00074267" w:rsidRPr="00BE161A">
        <w:rPr>
          <w:rFonts w:ascii="Arial" w:hAnsi="Arial" w:cs="Arial"/>
          <w:sz w:val="22"/>
          <w:rPrChange w:id="3009" w:author="Guo, Shicheng" w:date="2018-06-14T08:58:00Z">
            <w:rPr/>
          </w:rPrChange>
        </w:rPr>
        <w:t xml:space="preserve"> site, sample clustering tree appears at the top.</w:t>
      </w:r>
    </w:p>
    <w:p w:rsidR="00BC335C" w:rsidRPr="00BE161A" w:rsidRDefault="00BC335C" w:rsidP="00BC335C">
      <w:pPr>
        <w:rPr>
          <w:rFonts w:ascii="Arial" w:hAnsi="Arial" w:cs="Arial"/>
          <w:b/>
          <w:sz w:val="22"/>
          <w:rPrChange w:id="3010" w:author="Guo, Shicheng" w:date="2018-06-14T08:58:00Z">
            <w:rPr>
              <w:b/>
            </w:rPr>
          </w:rPrChange>
        </w:rPr>
      </w:pPr>
    </w:p>
    <w:p w:rsidR="001E41EE" w:rsidRPr="00BE161A" w:rsidRDefault="001E41EE" w:rsidP="001E41EE">
      <w:pPr>
        <w:jc w:val="center"/>
        <w:rPr>
          <w:rFonts w:ascii="Arial" w:hAnsi="Arial" w:cs="Arial"/>
          <w:b/>
          <w:sz w:val="22"/>
          <w:rPrChange w:id="3011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3012" w:author="Guo, Shicheng" w:date="2018-06-14T08:58:00Z">
            <w:rPr>
              <w:rFonts w:hint="eastAsia"/>
              <w:b/>
              <w:noProof/>
              <w:lang w:eastAsia="en-US"/>
            </w:rPr>
          </w:rPrChange>
        </w:rPr>
        <w:drawing>
          <wp:inline distT="0" distB="0" distL="0" distR="0" wp14:anchorId="178423AD" wp14:editId="435958AC">
            <wp:extent cx="2857500" cy="265349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D4_IFNsites_Total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329" cy="26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EE" w:rsidRPr="00BE161A" w:rsidRDefault="001E41EE" w:rsidP="001E41EE">
      <w:pPr>
        <w:rPr>
          <w:rFonts w:ascii="Arial" w:hAnsi="Arial" w:cs="Arial"/>
          <w:sz w:val="22"/>
          <w:rPrChange w:id="3013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014" w:author="Guo, Shicheng" w:date="2018-06-14T08:58:00Z">
            <w:rPr>
              <w:b/>
            </w:rPr>
          </w:rPrChange>
        </w:rPr>
        <w:t>Figure 5.</w:t>
      </w:r>
      <w:proofErr w:type="gramEnd"/>
      <w:r w:rsidRPr="00BE161A">
        <w:rPr>
          <w:rFonts w:ascii="Arial" w:hAnsi="Arial" w:cs="Arial"/>
          <w:b/>
          <w:sz w:val="22"/>
          <w:rPrChange w:id="3015" w:author="Guo, Shicheng" w:date="2018-06-14T08:58:00Z">
            <w:rPr>
              <w:b/>
            </w:rPr>
          </w:rPrChange>
        </w:rPr>
        <w:t xml:space="preserve"> ROC curve of the DNA methylation levels at DMS found on </w:t>
      </w:r>
      <w:r w:rsidR="004113C4" w:rsidRPr="00BE161A">
        <w:rPr>
          <w:rFonts w:ascii="Arial" w:hAnsi="Arial" w:cs="Arial"/>
          <w:b/>
          <w:sz w:val="22"/>
          <w:rPrChange w:id="3016" w:author="Guo, Shicheng" w:date="2018-06-14T08:58:00Z">
            <w:rPr>
              <w:b/>
            </w:rPr>
          </w:rPrChange>
        </w:rPr>
        <w:t xml:space="preserve">all </w:t>
      </w:r>
      <w:r w:rsidRPr="00BE161A">
        <w:rPr>
          <w:rFonts w:ascii="Arial" w:hAnsi="Arial" w:cs="Arial"/>
          <w:b/>
          <w:bCs/>
          <w:sz w:val="22"/>
          <w:rPrChange w:id="3017" w:author="Guo, Shicheng" w:date="2018-06-14T08:58:00Z">
            <w:rPr>
              <w:b/>
              <w:bCs/>
            </w:rPr>
          </w:rPrChange>
        </w:rPr>
        <w:t>type I IFN-associated genes</w:t>
      </w:r>
      <w:r w:rsidRPr="00BE161A">
        <w:rPr>
          <w:rFonts w:ascii="Arial" w:hAnsi="Arial" w:cs="Arial"/>
          <w:b/>
          <w:sz w:val="22"/>
          <w:rPrChange w:id="3018" w:author="Guo, Shicheng" w:date="2018-06-14T08:58:00Z">
            <w:rPr>
              <w:b/>
            </w:rPr>
          </w:rPrChange>
        </w:rPr>
        <w:t xml:space="preserve"> in GD/RA/SLE/</w:t>
      </w:r>
      <w:proofErr w:type="spellStart"/>
      <w:r w:rsidRPr="00BE161A">
        <w:rPr>
          <w:rFonts w:ascii="Arial" w:hAnsi="Arial" w:cs="Arial"/>
          <w:b/>
          <w:sz w:val="22"/>
          <w:rPrChange w:id="3019" w:author="Guo, Shicheng" w:date="2018-06-14T08:58:00Z">
            <w:rPr>
              <w:b/>
            </w:rPr>
          </w:rPrChange>
        </w:rPr>
        <w:t>SSc</w:t>
      </w:r>
      <w:proofErr w:type="spellEnd"/>
      <w:r w:rsidRPr="00BE161A">
        <w:rPr>
          <w:rFonts w:ascii="Arial" w:hAnsi="Arial" w:cs="Arial"/>
          <w:b/>
          <w:sz w:val="22"/>
          <w:rPrChange w:id="3020" w:author="Guo, Shicheng" w:date="2018-06-14T08:58:00Z">
            <w:rPr>
              <w:b/>
            </w:rPr>
          </w:rPrChange>
        </w:rPr>
        <w:t xml:space="preserve"> patients compared with matched controls in CD4+ T cells.</w:t>
      </w:r>
    </w:p>
    <w:p w:rsidR="001E41EE" w:rsidRPr="00BE161A" w:rsidRDefault="001E41EE" w:rsidP="001E41EE">
      <w:pPr>
        <w:rPr>
          <w:rFonts w:ascii="Arial" w:hAnsi="Arial" w:cs="Arial"/>
          <w:b/>
          <w:sz w:val="22"/>
          <w:rPrChange w:id="3021" w:author="Guo, Shicheng" w:date="2018-06-14T08:58:00Z">
            <w:rPr>
              <w:b/>
            </w:rPr>
          </w:rPrChange>
        </w:rPr>
      </w:pPr>
    </w:p>
    <w:p w:rsidR="001E41EE" w:rsidRPr="00BE161A" w:rsidRDefault="001E41EE" w:rsidP="001E41EE">
      <w:pPr>
        <w:jc w:val="center"/>
        <w:rPr>
          <w:rFonts w:ascii="Arial" w:hAnsi="Arial" w:cs="Arial"/>
          <w:b/>
          <w:sz w:val="22"/>
          <w:rPrChange w:id="3022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3023" w:author="Guo, Shicheng" w:date="2018-06-14T08:58:00Z">
            <w:rPr>
              <w:rFonts w:hint="eastAsia"/>
              <w:b/>
              <w:noProof/>
              <w:lang w:eastAsia="en-US"/>
            </w:rPr>
          </w:rPrChange>
        </w:rPr>
        <w:lastRenderedPageBreak/>
        <w:drawing>
          <wp:inline distT="0" distB="0" distL="0" distR="0" wp14:anchorId="55AB9A7F" wp14:editId="3352D613">
            <wp:extent cx="5274310" cy="3436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C_IFN_each_total_PS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EE" w:rsidRPr="00BE161A" w:rsidRDefault="001E41EE" w:rsidP="001E41EE">
      <w:pPr>
        <w:rPr>
          <w:rFonts w:ascii="Arial" w:hAnsi="Arial" w:cs="Arial"/>
          <w:sz w:val="22"/>
          <w:rPrChange w:id="3024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025" w:author="Guo, Shicheng" w:date="2018-06-14T08:58:00Z">
            <w:rPr>
              <w:b/>
            </w:rPr>
          </w:rPrChange>
        </w:rPr>
        <w:t>Figure 6.</w:t>
      </w:r>
      <w:proofErr w:type="gramEnd"/>
      <w:r w:rsidRPr="00BE161A">
        <w:rPr>
          <w:rFonts w:ascii="Arial" w:hAnsi="Arial" w:cs="Arial"/>
          <w:b/>
          <w:sz w:val="22"/>
          <w:rPrChange w:id="3026" w:author="Guo, Shicheng" w:date="2018-06-14T08:58:00Z">
            <w:rPr>
              <w:b/>
            </w:rPr>
          </w:rPrChange>
        </w:rPr>
        <w:t xml:space="preserve"> ROC curves of the DNA methylation levels at DMS found on each </w:t>
      </w:r>
      <w:r w:rsidRPr="00BE161A">
        <w:rPr>
          <w:rFonts w:ascii="Arial" w:hAnsi="Arial" w:cs="Arial"/>
          <w:b/>
          <w:bCs/>
          <w:sz w:val="22"/>
          <w:rPrChange w:id="3027" w:author="Guo, Shicheng" w:date="2018-06-14T08:58:00Z">
            <w:rPr>
              <w:b/>
              <w:bCs/>
            </w:rPr>
          </w:rPrChange>
        </w:rPr>
        <w:t>type I IFN-associated gene</w:t>
      </w:r>
      <w:r w:rsidRPr="00BE161A">
        <w:rPr>
          <w:rFonts w:ascii="Arial" w:hAnsi="Arial" w:cs="Arial"/>
          <w:b/>
          <w:sz w:val="22"/>
          <w:rPrChange w:id="3028" w:author="Guo, Shicheng" w:date="2018-06-14T08:58:00Z">
            <w:rPr>
              <w:b/>
            </w:rPr>
          </w:rPrChange>
        </w:rPr>
        <w:t xml:space="preserve"> in GD/RA/SLE/</w:t>
      </w:r>
      <w:proofErr w:type="spellStart"/>
      <w:r w:rsidRPr="00BE161A">
        <w:rPr>
          <w:rFonts w:ascii="Arial" w:hAnsi="Arial" w:cs="Arial"/>
          <w:b/>
          <w:sz w:val="22"/>
          <w:rPrChange w:id="3029" w:author="Guo, Shicheng" w:date="2018-06-14T08:58:00Z">
            <w:rPr>
              <w:b/>
            </w:rPr>
          </w:rPrChange>
        </w:rPr>
        <w:t>SSc</w:t>
      </w:r>
      <w:proofErr w:type="spellEnd"/>
      <w:r w:rsidRPr="00BE161A">
        <w:rPr>
          <w:rFonts w:ascii="Arial" w:hAnsi="Arial" w:cs="Arial"/>
          <w:b/>
          <w:sz w:val="22"/>
          <w:rPrChange w:id="3030" w:author="Guo, Shicheng" w:date="2018-06-14T08:58:00Z">
            <w:rPr>
              <w:b/>
            </w:rPr>
          </w:rPrChange>
        </w:rPr>
        <w:t xml:space="preserve"> patients compared with matched controls in CD4+ T cells. </w:t>
      </w:r>
      <w:r w:rsidRPr="00BE161A">
        <w:rPr>
          <w:rFonts w:ascii="Arial" w:hAnsi="Arial" w:cs="Arial"/>
          <w:sz w:val="22"/>
          <w:rPrChange w:id="3031" w:author="Guo, Shicheng" w:date="2018-06-14T08:58:00Z">
            <w:rPr/>
          </w:rPrChange>
        </w:rPr>
        <w:t>(A</w:t>
      </w:r>
      <w:r w:rsidR="008F16E2" w:rsidRPr="00BE161A">
        <w:rPr>
          <w:rFonts w:ascii="Arial" w:hAnsi="Arial" w:cs="Arial"/>
          <w:sz w:val="22"/>
          <w:rPrChange w:id="3032" w:author="Guo, Shicheng" w:date="2018-06-14T08:58:00Z">
            <w:rPr/>
          </w:rPrChange>
        </w:rPr>
        <w:t>-F</w:t>
      </w:r>
      <w:r w:rsidRPr="00BE161A">
        <w:rPr>
          <w:rFonts w:ascii="Arial" w:hAnsi="Arial" w:cs="Arial"/>
          <w:sz w:val="22"/>
          <w:rPrChange w:id="3033" w:author="Guo, Shicheng" w:date="2018-06-14T08:58:00Z">
            <w:rPr/>
          </w:rPrChange>
        </w:rPr>
        <w:t xml:space="preserve">) </w:t>
      </w:r>
      <w:proofErr w:type="gramStart"/>
      <w:r w:rsidRPr="00BE161A">
        <w:rPr>
          <w:rFonts w:ascii="Arial" w:hAnsi="Arial" w:cs="Arial"/>
          <w:sz w:val="22"/>
          <w:rPrChange w:id="3034" w:author="Guo, Shicheng" w:date="2018-06-14T08:58:00Z">
            <w:rPr/>
          </w:rPrChange>
        </w:rPr>
        <w:t>Curve</w:t>
      </w:r>
      <w:r w:rsidR="008F16E2" w:rsidRPr="00BE161A">
        <w:rPr>
          <w:rFonts w:ascii="Arial" w:hAnsi="Arial" w:cs="Arial"/>
          <w:sz w:val="22"/>
          <w:rPrChange w:id="3035" w:author="Guo, Shicheng" w:date="2018-06-14T08:58:00Z">
            <w:rPr/>
          </w:rPrChange>
        </w:rPr>
        <w:t>s</w:t>
      </w:r>
      <w:r w:rsidRPr="00BE161A">
        <w:rPr>
          <w:rFonts w:ascii="Arial" w:hAnsi="Arial" w:cs="Arial"/>
          <w:sz w:val="22"/>
          <w:rPrChange w:id="3036" w:author="Guo, Shicheng" w:date="2018-06-14T08:58:00Z">
            <w:rPr/>
          </w:rPrChange>
        </w:rPr>
        <w:t xml:space="preserve"> for IFIT1</w:t>
      </w:r>
      <w:r w:rsidR="008F16E2" w:rsidRPr="00BE161A">
        <w:rPr>
          <w:rFonts w:ascii="Arial" w:hAnsi="Arial" w:cs="Arial"/>
          <w:sz w:val="22"/>
          <w:rPrChange w:id="3037" w:author="Guo, Shicheng" w:date="2018-06-14T08:58:00Z">
            <w:rPr/>
          </w:rPrChange>
        </w:rPr>
        <w:t>, IRF7, MX1, OAS1, USP18 and RSAD2 respectively.</w:t>
      </w:r>
      <w:proofErr w:type="gramEnd"/>
    </w:p>
    <w:p w:rsidR="008F16E2" w:rsidRPr="00BE161A" w:rsidRDefault="008F16E2" w:rsidP="001E41EE">
      <w:pPr>
        <w:rPr>
          <w:rFonts w:ascii="Arial" w:hAnsi="Arial" w:cs="Arial"/>
          <w:b/>
          <w:sz w:val="22"/>
          <w:rPrChange w:id="3038" w:author="Guo, Shicheng" w:date="2018-06-14T08:58:00Z">
            <w:rPr>
              <w:b/>
            </w:rPr>
          </w:rPrChange>
        </w:rPr>
      </w:pPr>
    </w:p>
    <w:p w:rsidR="00BC335C" w:rsidRPr="00BE161A" w:rsidRDefault="006819D2" w:rsidP="00BC335C">
      <w:pPr>
        <w:jc w:val="center"/>
        <w:rPr>
          <w:rFonts w:ascii="Arial" w:hAnsi="Arial" w:cs="Arial"/>
          <w:b/>
          <w:sz w:val="22"/>
          <w:rPrChange w:id="3039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3040" w:author="Guo, Shicheng" w:date="2018-06-14T08:58:00Z">
            <w:rPr>
              <w:b/>
              <w:noProof/>
              <w:lang w:eastAsia="en-US"/>
            </w:rPr>
          </w:rPrChange>
        </w:rPr>
        <w:drawing>
          <wp:inline distT="0" distB="0" distL="0" distR="0" wp14:anchorId="0BEB6BE0" wp14:editId="6196231A">
            <wp:extent cx="5274310" cy="3436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UC_1site_PS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5C" w:rsidRPr="00BE161A" w:rsidRDefault="00BC335C" w:rsidP="00BC335C">
      <w:pPr>
        <w:rPr>
          <w:rFonts w:ascii="Arial" w:hAnsi="Arial" w:cs="Arial"/>
          <w:sz w:val="22"/>
          <w:rPrChange w:id="3041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042" w:author="Guo, Shicheng" w:date="2018-06-14T08:58:00Z">
            <w:rPr>
              <w:rFonts w:hint="eastAsia"/>
              <w:b/>
            </w:rPr>
          </w:rPrChange>
        </w:rPr>
        <w:t>Figure</w:t>
      </w:r>
      <w:r w:rsidR="00980BBC" w:rsidRPr="00BE161A">
        <w:rPr>
          <w:rFonts w:ascii="Arial" w:hAnsi="Arial" w:cs="Arial"/>
          <w:b/>
          <w:sz w:val="22"/>
          <w:rPrChange w:id="3043" w:author="Guo, Shicheng" w:date="2018-06-14T08:58:00Z">
            <w:rPr>
              <w:b/>
            </w:rPr>
          </w:rPrChange>
        </w:rPr>
        <w:t xml:space="preserve"> 7</w:t>
      </w:r>
      <w:r w:rsidRPr="00BE161A">
        <w:rPr>
          <w:rFonts w:ascii="Arial" w:hAnsi="Arial" w:cs="Arial"/>
          <w:b/>
          <w:sz w:val="22"/>
          <w:rPrChange w:id="3044" w:author="Guo, Shicheng" w:date="2018-06-14T08:58:00Z">
            <w:rPr>
              <w:b/>
            </w:rPr>
          </w:rPrChange>
        </w:rPr>
        <w:t>.</w:t>
      </w:r>
      <w:proofErr w:type="gramEnd"/>
      <w:r w:rsidRPr="00BE161A">
        <w:rPr>
          <w:rFonts w:ascii="Arial" w:hAnsi="Arial" w:cs="Arial"/>
          <w:b/>
          <w:sz w:val="22"/>
          <w:rPrChange w:id="3045" w:author="Guo, Shicheng" w:date="2018-06-14T08:58:00Z">
            <w:rPr>
              <w:b/>
            </w:rPr>
          </w:rPrChange>
        </w:rPr>
        <w:t xml:space="preserve"> ROC curves of the DNA methylation level at cg06872964 in patients with various diseases compared with matched controls. </w:t>
      </w:r>
      <w:r w:rsidRPr="00BE161A">
        <w:rPr>
          <w:rFonts w:ascii="Arial" w:hAnsi="Arial" w:cs="Arial"/>
          <w:sz w:val="22"/>
          <w:rPrChange w:id="3046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047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048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049" w:author="Guo, Shicheng" w:date="2018-06-14T08:58:00Z">
            <w:rPr/>
          </w:rPrChange>
        </w:rPr>
        <w:t xml:space="preserve"> in CD4+ T cells, respectively.</w:t>
      </w:r>
      <w:proofErr w:type="gramEnd"/>
      <w:r w:rsidRPr="00BE161A">
        <w:rPr>
          <w:rFonts w:ascii="Arial" w:hAnsi="Arial" w:cs="Arial"/>
          <w:sz w:val="22"/>
          <w:rPrChange w:id="3050" w:author="Guo, Shicheng" w:date="2018-06-14T08:58:00Z">
            <w:rPr/>
          </w:rPrChange>
        </w:rPr>
        <w:t xml:space="preserve"> (E, F) </w:t>
      </w:r>
      <w:proofErr w:type="gramStart"/>
      <w:r w:rsidRPr="00BE161A">
        <w:rPr>
          <w:rFonts w:ascii="Arial" w:hAnsi="Arial" w:cs="Arial"/>
          <w:sz w:val="22"/>
          <w:rPrChange w:id="3051" w:author="Guo, Shicheng" w:date="2018-06-14T08:58:00Z">
            <w:rPr/>
          </w:rPrChange>
        </w:rPr>
        <w:t xml:space="preserve">Curves for patients with GD and </w:t>
      </w:r>
      <w:proofErr w:type="spellStart"/>
      <w:r w:rsidRPr="00BE161A">
        <w:rPr>
          <w:rFonts w:ascii="Arial" w:hAnsi="Arial" w:cs="Arial"/>
          <w:sz w:val="22"/>
          <w:rPrChange w:id="3052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053" w:author="Guo, Shicheng" w:date="2018-06-14T08:58:00Z">
            <w:rPr/>
          </w:rPrChange>
        </w:rPr>
        <w:t xml:space="preserve"> in CD8+ T cells, respectively.</w:t>
      </w:r>
      <w:proofErr w:type="gramEnd"/>
    </w:p>
    <w:p w:rsidR="00BC335C" w:rsidRPr="00BE161A" w:rsidRDefault="00BC335C" w:rsidP="00BC335C">
      <w:pPr>
        <w:rPr>
          <w:rFonts w:ascii="Arial" w:hAnsi="Arial" w:cs="Arial"/>
          <w:sz w:val="22"/>
          <w:rPrChange w:id="3054" w:author="Guo, Shicheng" w:date="2018-06-14T08:58:00Z">
            <w:rPr/>
          </w:rPrChange>
        </w:rPr>
      </w:pPr>
    </w:p>
    <w:p w:rsidR="00BC335C" w:rsidRPr="00BE161A" w:rsidRDefault="006819D2" w:rsidP="00BC335C">
      <w:pPr>
        <w:jc w:val="center"/>
        <w:rPr>
          <w:rFonts w:ascii="Arial" w:hAnsi="Arial" w:cs="Arial"/>
          <w:b/>
          <w:sz w:val="22"/>
          <w:rPrChange w:id="3055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3056" w:author="Guo, Shicheng" w:date="2018-06-14T08:58:00Z">
            <w:rPr>
              <w:b/>
              <w:noProof/>
              <w:lang w:eastAsia="en-US"/>
            </w:rPr>
          </w:rPrChange>
        </w:rPr>
        <w:drawing>
          <wp:inline distT="0" distB="0" distL="0" distR="0" wp14:anchorId="57CD7529" wp14:editId="00148223">
            <wp:extent cx="5274310" cy="3436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UC_DMS_PS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5C" w:rsidRPr="00BE161A" w:rsidRDefault="00BC335C" w:rsidP="00BC335C">
      <w:pPr>
        <w:rPr>
          <w:rFonts w:ascii="Arial" w:hAnsi="Arial" w:cs="Arial"/>
          <w:sz w:val="22"/>
          <w:rPrChange w:id="3057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058" w:author="Guo, Shicheng" w:date="2018-06-14T08:58:00Z">
            <w:rPr>
              <w:rFonts w:hint="eastAsia"/>
              <w:b/>
            </w:rPr>
          </w:rPrChange>
        </w:rPr>
        <w:t>Figure</w:t>
      </w:r>
      <w:r w:rsidR="00980BBC" w:rsidRPr="00BE161A">
        <w:rPr>
          <w:rFonts w:ascii="Arial" w:hAnsi="Arial" w:cs="Arial"/>
          <w:b/>
          <w:sz w:val="22"/>
          <w:rPrChange w:id="3059" w:author="Guo, Shicheng" w:date="2018-06-14T08:58:00Z">
            <w:rPr>
              <w:b/>
            </w:rPr>
          </w:rPrChange>
        </w:rPr>
        <w:t xml:space="preserve"> 8</w:t>
      </w:r>
      <w:r w:rsidRPr="00BE161A">
        <w:rPr>
          <w:rFonts w:ascii="Arial" w:hAnsi="Arial" w:cs="Arial"/>
          <w:b/>
          <w:sz w:val="22"/>
          <w:rPrChange w:id="3060" w:author="Guo, Shicheng" w:date="2018-06-14T08:58:00Z">
            <w:rPr>
              <w:b/>
            </w:rPr>
          </w:rPrChange>
        </w:rPr>
        <w:t>.</w:t>
      </w:r>
      <w:proofErr w:type="gramEnd"/>
      <w:r w:rsidRPr="00BE161A">
        <w:rPr>
          <w:rFonts w:ascii="Arial" w:hAnsi="Arial" w:cs="Arial"/>
          <w:b/>
          <w:sz w:val="22"/>
          <w:rPrChange w:id="3061" w:author="Guo, Shicheng" w:date="2018-06-14T08:58:00Z">
            <w:rPr>
              <w:b/>
            </w:rPr>
          </w:rPrChange>
        </w:rPr>
        <w:t xml:space="preserve"> ROC curves of the DNA methylation level</w:t>
      </w:r>
      <w:r w:rsidR="001E41EE" w:rsidRPr="00BE161A">
        <w:rPr>
          <w:rFonts w:ascii="Arial" w:hAnsi="Arial" w:cs="Arial"/>
          <w:b/>
          <w:sz w:val="22"/>
          <w:rPrChange w:id="3062" w:author="Guo, Shicheng" w:date="2018-06-14T08:58:00Z">
            <w:rPr>
              <w:b/>
            </w:rPr>
          </w:rPrChange>
        </w:rPr>
        <w:t>s</w:t>
      </w:r>
      <w:r w:rsidRPr="00BE161A">
        <w:rPr>
          <w:rFonts w:ascii="Arial" w:hAnsi="Arial" w:cs="Arial"/>
          <w:b/>
          <w:sz w:val="22"/>
          <w:rPrChange w:id="3063" w:author="Guo, Shicheng" w:date="2018-06-14T08:58:00Z">
            <w:rPr>
              <w:b/>
            </w:rPr>
          </w:rPrChange>
        </w:rPr>
        <w:t xml:space="preserve"> at DMS found on IFI44L in patients with various diseases compared with matched controls. </w:t>
      </w:r>
      <w:r w:rsidRPr="00BE161A">
        <w:rPr>
          <w:rFonts w:ascii="Arial" w:hAnsi="Arial" w:cs="Arial"/>
          <w:sz w:val="22"/>
          <w:rPrChange w:id="3064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065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066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067" w:author="Guo, Shicheng" w:date="2018-06-14T08:58:00Z">
            <w:rPr/>
          </w:rPrChange>
        </w:rPr>
        <w:t xml:space="preserve"> in CD4+ T cells, respectively.</w:t>
      </w:r>
      <w:proofErr w:type="gramEnd"/>
      <w:r w:rsidRPr="00BE161A">
        <w:rPr>
          <w:rFonts w:ascii="Arial" w:hAnsi="Arial" w:cs="Arial"/>
          <w:sz w:val="22"/>
          <w:rPrChange w:id="3068" w:author="Guo, Shicheng" w:date="2018-06-14T08:58:00Z">
            <w:rPr/>
          </w:rPrChange>
        </w:rPr>
        <w:t xml:space="preserve"> (E, F) </w:t>
      </w:r>
      <w:proofErr w:type="gramStart"/>
      <w:r w:rsidRPr="00BE161A">
        <w:rPr>
          <w:rFonts w:ascii="Arial" w:hAnsi="Arial" w:cs="Arial"/>
          <w:sz w:val="22"/>
          <w:rPrChange w:id="3069" w:author="Guo, Shicheng" w:date="2018-06-14T08:58:00Z">
            <w:rPr/>
          </w:rPrChange>
        </w:rPr>
        <w:t xml:space="preserve">Curves for patients with GD and </w:t>
      </w:r>
      <w:proofErr w:type="spellStart"/>
      <w:r w:rsidRPr="00BE161A">
        <w:rPr>
          <w:rFonts w:ascii="Arial" w:hAnsi="Arial" w:cs="Arial"/>
          <w:sz w:val="22"/>
          <w:rPrChange w:id="3070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071" w:author="Guo, Shicheng" w:date="2018-06-14T08:58:00Z">
            <w:rPr/>
          </w:rPrChange>
        </w:rPr>
        <w:t xml:space="preserve"> in CD8+ T cells, respectively.</w:t>
      </w:r>
      <w:proofErr w:type="gramEnd"/>
    </w:p>
    <w:p w:rsidR="00BC335C" w:rsidRPr="00BE161A" w:rsidRDefault="00BC335C" w:rsidP="007D66E0">
      <w:pPr>
        <w:rPr>
          <w:rFonts w:ascii="Arial" w:hAnsi="Arial" w:cs="Arial"/>
          <w:b/>
          <w:sz w:val="22"/>
          <w:rPrChange w:id="3072" w:author="Guo, Shicheng" w:date="2018-06-14T08:58:00Z">
            <w:rPr>
              <w:b/>
            </w:rPr>
          </w:rPrChange>
        </w:rPr>
      </w:pPr>
    </w:p>
    <w:p w:rsidR="00080DAF" w:rsidRPr="00BE161A" w:rsidRDefault="006264A3" w:rsidP="0039581A">
      <w:pPr>
        <w:rPr>
          <w:rFonts w:ascii="Arial" w:hAnsi="Arial" w:cs="Arial"/>
          <w:b/>
          <w:sz w:val="22"/>
          <w:rPrChange w:id="3073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sz w:val="22"/>
          <w:rPrChange w:id="3074" w:author="Guo, Shicheng" w:date="2018-06-14T08:58:00Z">
            <w:rPr>
              <w:rFonts w:hint="eastAsia"/>
              <w:b/>
            </w:rPr>
          </w:rPrChange>
        </w:rPr>
        <w:t>Supplementary</w:t>
      </w:r>
    </w:p>
    <w:p w:rsidR="0039581A" w:rsidRPr="00BE161A" w:rsidRDefault="00843C92" w:rsidP="0039581A">
      <w:pPr>
        <w:jc w:val="center"/>
        <w:rPr>
          <w:rFonts w:ascii="Arial" w:hAnsi="Arial" w:cs="Arial"/>
          <w:b/>
          <w:sz w:val="22"/>
          <w:rPrChange w:id="3075" w:author="Guo, Shicheng" w:date="2018-06-14T08:58:00Z">
            <w:rPr>
              <w:b/>
            </w:rPr>
          </w:rPrChange>
        </w:rPr>
      </w:pPr>
      <w:r w:rsidRPr="00BE161A">
        <w:rPr>
          <w:rFonts w:ascii="Arial" w:hAnsi="Arial" w:cs="Arial"/>
          <w:b/>
          <w:noProof/>
          <w:sz w:val="22"/>
          <w:lang w:eastAsia="en-US"/>
          <w:rPrChange w:id="3076" w:author="Guo, Shicheng" w:date="2018-06-14T08:58:00Z">
            <w:rPr>
              <w:b/>
              <w:noProof/>
              <w:lang w:eastAsia="en-US"/>
            </w:rPr>
          </w:rPrChange>
        </w:rPr>
        <w:drawing>
          <wp:inline distT="0" distB="0" distL="0" distR="0" wp14:anchorId="2DD11CD5" wp14:editId="4A4BDFFC">
            <wp:extent cx="3929204" cy="342626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enndiagram_001_PS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584" cy="343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C3" w:rsidRPr="00BE161A" w:rsidRDefault="00B65AC3" w:rsidP="00B65AC3">
      <w:pPr>
        <w:rPr>
          <w:rFonts w:ascii="Arial" w:hAnsi="Arial" w:cs="Arial"/>
          <w:sz w:val="22"/>
          <w:rPrChange w:id="3077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078" w:author="Guo, Shicheng" w:date="2018-06-14T08:58:00Z">
            <w:rPr>
              <w:rFonts w:hint="eastAsia"/>
              <w:b/>
            </w:rPr>
          </w:rPrChange>
        </w:rPr>
        <w:t>Supplementary Figure 1.</w:t>
      </w:r>
      <w:proofErr w:type="gramEnd"/>
      <w:r w:rsidRPr="00BE161A">
        <w:rPr>
          <w:rFonts w:ascii="Arial" w:hAnsi="Arial" w:cs="Arial"/>
          <w:b/>
          <w:sz w:val="22"/>
          <w:rPrChange w:id="3079" w:author="Guo, Shicheng" w:date="2018-06-14T08:58:00Z">
            <w:rPr>
              <w:b/>
            </w:rPr>
          </w:rPrChange>
        </w:rPr>
        <w:t xml:space="preserve"> </w:t>
      </w:r>
      <w:proofErr w:type="gramStart"/>
      <w:r w:rsidRPr="00BE161A">
        <w:rPr>
          <w:rFonts w:ascii="Arial" w:hAnsi="Arial" w:cs="Arial"/>
          <w:b/>
          <w:sz w:val="22"/>
          <w:rPrChange w:id="3080" w:author="Guo, Shicheng" w:date="2018-06-14T08:58:00Z">
            <w:rPr>
              <w:b/>
            </w:rPr>
          </w:rPrChange>
        </w:rPr>
        <w:t>Venn diagram of the DMS distribution.</w:t>
      </w:r>
      <w:proofErr w:type="gramEnd"/>
      <w:r w:rsidRPr="00BE161A">
        <w:rPr>
          <w:rFonts w:ascii="Arial" w:hAnsi="Arial" w:cs="Arial"/>
          <w:b/>
          <w:sz w:val="22"/>
          <w:rPrChange w:id="3081" w:author="Guo, Shicheng" w:date="2018-06-14T08:58:00Z">
            <w:rPr>
              <w:b/>
            </w:rPr>
          </w:rPrChange>
        </w:rPr>
        <w:t xml:space="preserve"> </w:t>
      </w:r>
      <w:r w:rsidRPr="00BE161A">
        <w:rPr>
          <w:rFonts w:ascii="Arial" w:hAnsi="Arial" w:cs="Arial"/>
          <w:sz w:val="22"/>
          <w:rPrChange w:id="3082" w:author="Guo, Shicheng" w:date="2018-06-14T08:58:00Z">
            <w:rPr/>
          </w:rPrChange>
        </w:rPr>
        <w:t xml:space="preserve">This </w:t>
      </w:r>
      <w:proofErr w:type="spellStart"/>
      <w:proofErr w:type="gramStart"/>
      <w:r w:rsidRPr="00BE161A">
        <w:rPr>
          <w:rFonts w:ascii="Arial" w:hAnsi="Arial" w:cs="Arial"/>
          <w:sz w:val="22"/>
          <w:rPrChange w:id="3083" w:author="Guo, Shicheng" w:date="2018-06-14T08:58:00Z">
            <w:rPr/>
          </w:rPrChange>
        </w:rPr>
        <w:t>venn</w:t>
      </w:r>
      <w:proofErr w:type="spellEnd"/>
      <w:proofErr w:type="gramEnd"/>
      <w:r w:rsidRPr="00BE161A">
        <w:rPr>
          <w:rFonts w:ascii="Arial" w:hAnsi="Arial" w:cs="Arial"/>
          <w:sz w:val="22"/>
          <w:rPrChange w:id="3084" w:author="Guo, Shicheng" w:date="2018-06-14T08:58:00Z">
            <w:rPr/>
          </w:rPrChange>
        </w:rPr>
        <w:t xml:space="preserve"> diagram shows the </w:t>
      </w:r>
      <w:r w:rsidRPr="00BE161A">
        <w:rPr>
          <w:rFonts w:ascii="Arial" w:hAnsi="Arial" w:cs="Arial"/>
          <w:sz w:val="22"/>
          <w:rPrChange w:id="3085" w:author="Guo, Shicheng" w:date="2018-06-14T08:58:00Z">
            <w:rPr/>
          </w:rPrChange>
        </w:rPr>
        <w:lastRenderedPageBreak/>
        <w:t>distribution of both the unique and the shared DMS between CD4+ and CD8+ T cells.</w:t>
      </w:r>
    </w:p>
    <w:p w:rsidR="004113C4" w:rsidRPr="00BE161A" w:rsidRDefault="004113C4" w:rsidP="00B65AC3">
      <w:pPr>
        <w:rPr>
          <w:rFonts w:ascii="Arial" w:hAnsi="Arial" w:cs="Arial"/>
          <w:sz w:val="22"/>
          <w:rPrChange w:id="3086" w:author="Guo, Shicheng" w:date="2018-06-14T08:58:00Z">
            <w:rPr/>
          </w:rPrChange>
        </w:rPr>
      </w:pPr>
    </w:p>
    <w:p w:rsidR="004113C4" w:rsidRPr="00BE161A" w:rsidRDefault="004113C4" w:rsidP="00B65AC3">
      <w:pPr>
        <w:rPr>
          <w:rFonts w:ascii="Arial" w:hAnsi="Arial" w:cs="Arial"/>
          <w:sz w:val="22"/>
          <w:rPrChange w:id="3087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088" w:author="Guo, Shicheng" w:date="2018-06-14T08:58:00Z">
            <w:rPr>
              <w:noProof/>
              <w:lang w:eastAsia="en-US"/>
            </w:rPr>
          </w:rPrChange>
        </w:rPr>
        <w:drawing>
          <wp:inline distT="0" distB="0" distL="0" distR="0" wp14:anchorId="5BDCAE65" wp14:editId="3C1B4F74">
            <wp:extent cx="5274310" cy="50717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UC_IFN_PS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C4" w:rsidRPr="00BE161A" w:rsidRDefault="004113C4" w:rsidP="004113C4">
      <w:pPr>
        <w:rPr>
          <w:rFonts w:ascii="Arial" w:hAnsi="Arial" w:cs="Arial"/>
          <w:sz w:val="22"/>
          <w:rPrChange w:id="3089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090" w:author="Guo, Shicheng" w:date="2018-06-14T08:58:00Z">
            <w:rPr>
              <w:rFonts w:hint="eastAsia"/>
              <w:b/>
            </w:rPr>
          </w:rPrChange>
        </w:rPr>
        <w:t>Supplementary Figure 2.</w:t>
      </w:r>
      <w:proofErr w:type="gramEnd"/>
      <w:r w:rsidRPr="00BE161A">
        <w:rPr>
          <w:rFonts w:ascii="Arial" w:hAnsi="Arial" w:cs="Arial"/>
          <w:b/>
          <w:sz w:val="22"/>
          <w:rPrChange w:id="3091" w:author="Guo, Shicheng" w:date="2018-06-14T08:58:00Z">
            <w:rPr>
              <w:b/>
            </w:rPr>
          </w:rPrChange>
        </w:rPr>
        <w:t xml:space="preserve"> ROC curves of the DNA methylation levels at DMS found on all </w:t>
      </w:r>
      <w:r w:rsidRPr="00BE161A">
        <w:rPr>
          <w:rFonts w:ascii="Arial" w:hAnsi="Arial" w:cs="Arial"/>
          <w:b/>
          <w:bCs/>
          <w:sz w:val="22"/>
          <w:rPrChange w:id="3092" w:author="Guo, Shicheng" w:date="2018-06-14T08:58:00Z">
            <w:rPr>
              <w:b/>
              <w:bCs/>
            </w:rPr>
          </w:rPrChange>
        </w:rPr>
        <w:t>type I IFN-associated genes</w:t>
      </w:r>
      <w:r w:rsidRPr="00BE161A">
        <w:rPr>
          <w:rFonts w:ascii="Arial" w:hAnsi="Arial" w:cs="Arial"/>
          <w:b/>
          <w:sz w:val="22"/>
          <w:rPrChange w:id="3093" w:author="Guo, Shicheng" w:date="2018-06-14T08:58:00Z">
            <w:rPr>
              <w:b/>
            </w:rPr>
          </w:rPrChange>
        </w:rPr>
        <w:t xml:space="preserve"> in patients with various diseases compared with matched controls in CD4+ T cells. </w:t>
      </w:r>
      <w:r w:rsidRPr="00BE161A">
        <w:rPr>
          <w:rFonts w:ascii="Arial" w:hAnsi="Arial" w:cs="Arial"/>
          <w:sz w:val="22"/>
          <w:rPrChange w:id="3094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095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096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097" w:author="Guo, Shicheng" w:date="2018-06-14T08:58:00Z">
            <w:rPr/>
          </w:rPrChange>
        </w:rPr>
        <w:t xml:space="preserve"> respectively.</w:t>
      </w:r>
      <w:proofErr w:type="gramEnd"/>
    </w:p>
    <w:p w:rsidR="00BC335C" w:rsidRPr="00BE161A" w:rsidRDefault="00BC335C" w:rsidP="00BC335C">
      <w:pPr>
        <w:rPr>
          <w:rFonts w:ascii="Arial" w:hAnsi="Arial" w:cs="Arial"/>
          <w:sz w:val="22"/>
          <w:rPrChange w:id="3098" w:author="Guo, Shicheng" w:date="2018-06-14T08:58:00Z">
            <w:rPr/>
          </w:rPrChange>
        </w:rPr>
      </w:pPr>
    </w:p>
    <w:p w:rsidR="00C47B1F" w:rsidRPr="00BE161A" w:rsidRDefault="00C47B1F" w:rsidP="00BC335C">
      <w:pPr>
        <w:rPr>
          <w:rFonts w:ascii="Arial" w:hAnsi="Arial" w:cs="Arial"/>
          <w:sz w:val="22"/>
          <w:rPrChange w:id="3099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100" w:author="Guo, Shicheng" w:date="2018-06-14T08:58:00Z">
            <w:rPr>
              <w:rFonts w:hint="eastAsia"/>
              <w:noProof/>
              <w:lang w:eastAsia="en-US"/>
            </w:rPr>
          </w:rPrChange>
        </w:rPr>
        <w:lastRenderedPageBreak/>
        <w:drawing>
          <wp:inline distT="0" distB="0" distL="0" distR="0" wp14:anchorId="7EC3EB28" wp14:editId="3D214B74">
            <wp:extent cx="5274310" cy="50717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C_IFIT1_PS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1F" w:rsidRPr="00BE161A" w:rsidRDefault="00C47B1F" w:rsidP="00C47B1F">
      <w:pPr>
        <w:rPr>
          <w:rFonts w:ascii="Arial" w:hAnsi="Arial" w:cs="Arial"/>
          <w:sz w:val="22"/>
          <w:rPrChange w:id="3101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102" w:author="Guo, Shicheng" w:date="2018-06-14T08:58:00Z">
            <w:rPr>
              <w:rFonts w:hint="eastAsia"/>
              <w:b/>
            </w:rPr>
          </w:rPrChange>
        </w:rPr>
        <w:t>Supplementary Figure 3.</w:t>
      </w:r>
      <w:proofErr w:type="gramEnd"/>
      <w:r w:rsidRPr="00BE161A">
        <w:rPr>
          <w:rFonts w:ascii="Arial" w:hAnsi="Arial" w:cs="Arial"/>
          <w:b/>
          <w:sz w:val="22"/>
          <w:rPrChange w:id="3103" w:author="Guo, Shicheng" w:date="2018-06-14T08:58:00Z">
            <w:rPr>
              <w:b/>
            </w:rPr>
          </w:rPrChange>
        </w:rPr>
        <w:t xml:space="preserve"> ROC curves of the DNA methylation levels at DMS found on IFIT1 in patients with various diseases compared with matched controls in CD4+ T cells. </w:t>
      </w:r>
      <w:r w:rsidRPr="00BE161A">
        <w:rPr>
          <w:rFonts w:ascii="Arial" w:hAnsi="Arial" w:cs="Arial"/>
          <w:sz w:val="22"/>
          <w:rPrChange w:id="3104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105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106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07" w:author="Guo, Shicheng" w:date="2018-06-14T08:58:00Z">
            <w:rPr/>
          </w:rPrChange>
        </w:rPr>
        <w:t xml:space="preserve"> respectively.</w:t>
      </w:r>
      <w:proofErr w:type="gramEnd"/>
    </w:p>
    <w:p w:rsidR="00C47B1F" w:rsidRPr="00BE161A" w:rsidRDefault="00C47B1F" w:rsidP="00C47B1F">
      <w:pPr>
        <w:rPr>
          <w:rFonts w:ascii="Arial" w:hAnsi="Arial" w:cs="Arial"/>
          <w:sz w:val="22"/>
          <w:rPrChange w:id="3108" w:author="Guo, Shicheng" w:date="2018-06-14T08:58:00Z">
            <w:rPr/>
          </w:rPrChange>
        </w:rPr>
      </w:pPr>
    </w:p>
    <w:p w:rsidR="00C47B1F" w:rsidRPr="00BE161A" w:rsidRDefault="0080677F" w:rsidP="00C47B1F">
      <w:pPr>
        <w:rPr>
          <w:rFonts w:ascii="Arial" w:hAnsi="Arial" w:cs="Arial"/>
          <w:sz w:val="22"/>
          <w:rPrChange w:id="3109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110" w:author="Guo, Shicheng" w:date="2018-06-14T08:58:00Z">
            <w:rPr>
              <w:noProof/>
              <w:lang w:eastAsia="en-US"/>
            </w:rPr>
          </w:rPrChange>
        </w:rPr>
        <w:lastRenderedPageBreak/>
        <w:drawing>
          <wp:inline distT="0" distB="0" distL="0" distR="0" wp14:anchorId="41586699" wp14:editId="7764E407">
            <wp:extent cx="5274310" cy="50717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UC_IRF7_PS.t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7F" w:rsidRPr="00BE161A" w:rsidRDefault="0080677F" w:rsidP="00C47B1F">
      <w:pPr>
        <w:rPr>
          <w:rFonts w:ascii="Arial" w:hAnsi="Arial" w:cs="Arial"/>
          <w:sz w:val="22"/>
          <w:rPrChange w:id="3111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112" w:author="Guo, Shicheng" w:date="2018-06-14T08:58:00Z">
            <w:rPr>
              <w:rFonts w:hint="eastAsia"/>
              <w:b/>
            </w:rPr>
          </w:rPrChange>
        </w:rPr>
        <w:t>Supplementary Figure 4.</w:t>
      </w:r>
      <w:proofErr w:type="gramEnd"/>
      <w:r w:rsidRPr="00BE161A">
        <w:rPr>
          <w:rFonts w:ascii="Arial" w:hAnsi="Arial" w:cs="Arial"/>
          <w:b/>
          <w:sz w:val="22"/>
          <w:rPrChange w:id="3113" w:author="Guo, Shicheng" w:date="2018-06-14T08:58:00Z">
            <w:rPr>
              <w:b/>
            </w:rPr>
          </w:rPrChange>
        </w:rPr>
        <w:t xml:space="preserve"> ROC curves of the DNA methylation levels at DMS found on IRF7 in patients with various diseases compared with matched controls in CD4+ T cells. </w:t>
      </w:r>
      <w:r w:rsidRPr="00BE161A">
        <w:rPr>
          <w:rFonts w:ascii="Arial" w:hAnsi="Arial" w:cs="Arial"/>
          <w:sz w:val="22"/>
          <w:rPrChange w:id="3114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115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116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17" w:author="Guo, Shicheng" w:date="2018-06-14T08:58:00Z">
            <w:rPr/>
          </w:rPrChange>
        </w:rPr>
        <w:t xml:space="preserve"> respectively.</w:t>
      </w:r>
      <w:proofErr w:type="gramEnd"/>
    </w:p>
    <w:p w:rsidR="00C47B1F" w:rsidRPr="00BE161A" w:rsidRDefault="00C47B1F" w:rsidP="00BC335C">
      <w:pPr>
        <w:rPr>
          <w:rFonts w:ascii="Arial" w:hAnsi="Arial" w:cs="Arial"/>
          <w:sz w:val="22"/>
          <w:rPrChange w:id="3118" w:author="Guo, Shicheng" w:date="2018-06-14T08:58:00Z">
            <w:rPr/>
          </w:rPrChange>
        </w:rPr>
      </w:pPr>
    </w:p>
    <w:p w:rsidR="0080677F" w:rsidRPr="00BE161A" w:rsidRDefault="0080677F" w:rsidP="00BC335C">
      <w:pPr>
        <w:rPr>
          <w:rFonts w:ascii="Arial" w:hAnsi="Arial" w:cs="Arial"/>
          <w:sz w:val="22"/>
          <w:rPrChange w:id="3119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120" w:author="Guo, Shicheng" w:date="2018-06-14T08:58:00Z">
            <w:rPr>
              <w:rFonts w:hint="eastAsia"/>
              <w:noProof/>
              <w:lang w:eastAsia="en-US"/>
            </w:rPr>
          </w:rPrChange>
        </w:rPr>
        <w:lastRenderedPageBreak/>
        <w:drawing>
          <wp:inline distT="0" distB="0" distL="0" distR="0" wp14:anchorId="748CE8AF" wp14:editId="5CC7836C">
            <wp:extent cx="5274310" cy="50717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UC_MX1_PS.t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7F" w:rsidRPr="00BE161A" w:rsidRDefault="0080677F" w:rsidP="0080677F">
      <w:pPr>
        <w:rPr>
          <w:rFonts w:ascii="Arial" w:hAnsi="Arial" w:cs="Arial"/>
          <w:sz w:val="22"/>
          <w:rPrChange w:id="3121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122" w:author="Guo, Shicheng" w:date="2018-06-14T08:58:00Z">
            <w:rPr>
              <w:rFonts w:hint="eastAsia"/>
              <w:b/>
            </w:rPr>
          </w:rPrChange>
        </w:rPr>
        <w:t>Supplementary Figure 5.</w:t>
      </w:r>
      <w:proofErr w:type="gramEnd"/>
      <w:r w:rsidRPr="00BE161A">
        <w:rPr>
          <w:rFonts w:ascii="Arial" w:hAnsi="Arial" w:cs="Arial"/>
          <w:b/>
          <w:sz w:val="22"/>
          <w:rPrChange w:id="3123" w:author="Guo, Shicheng" w:date="2018-06-14T08:58:00Z">
            <w:rPr>
              <w:b/>
            </w:rPr>
          </w:rPrChange>
        </w:rPr>
        <w:t xml:space="preserve"> ROC curves of the DNA methylation levels at DMS found on MX1 in patients with various diseases compared with matched controls in CD4+ T cells. </w:t>
      </w:r>
      <w:r w:rsidRPr="00BE161A">
        <w:rPr>
          <w:rFonts w:ascii="Arial" w:hAnsi="Arial" w:cs="Arial"/>
          <w:sz w:val="22"/>
          <w:rPrChange w:id="3124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125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126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27" w:author="Guo, Shicheng" w:date="2018-06-14T08:58:00Z">
            <w:rPr/>
          </w:rPrChange>
        </w:rPr>
        <w:t xml:space="preserve"> respectively.</w:t>
      </w:r>
      <w:proofErr w:type="gramEnd"/>
    </w:p>
    <w:p w:rsidR="0080677F" w:rsidRPr="00BE161A" w:rsidRDefault="0080677F" w:rsidP="00BC335C">
      <w:pPr>
        <w:rPr>
          <w:rFonts w:ascii="Arial" w:hAnsi="Arial" w:cs="Arial"/>
          <w:sz w:val="22"/>
          <w:rPrChange w:id="3128" w:author="Guo, Shicheng" w:date="2018-06-14T08:58:00Z">
            <w:rPr/>
          </w:rPrChange>
        </w:rPr>
      </w:pPr>
    </w:p>
    <w:p w:rsidR="0080677F" w:rsidRPr="00BE161A" w:rsidRDefault="0080677F" w:rsidP="00BC335C">
      <w:pPr>
        <w:rPr>
          <w:rFonts w:ascii="Arial" w:hAnsi="Arial" w:cs="Arial"/>
          <w:sz w:val="22"/>
          <w:rPrChange w:id="3129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130" w:author="Guo, Shicheng" w:date="2018-06-14T08:58:00Z">
            <w:rPr>
              <w:rFonts w:hint="eastAsia"/>
              <w:noProof/>
              <w:lang w:eastAsia="en-US"/>
            </w:rPr>
          </w:rPrChange>
        </w:rPr>
        <w:lastRenderedPageBreak/>
        <w:drawing>
          <wp:inline distT="0" distB="0" distL="0" distR="0" wp14:anchorId="6D09BE31" wp14:editId="29D25696">
            <wp:extent cx="5274310" cy="50717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UC_OAS1_PS.t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7F" w:rsidRPr="00BE161A" w:rsidRDefault="0080677F" w:rsidP="0080677F">
      <w:pPr>
        <w:rPr>
          <w:rFonts w:ascii="Arial" w:hAnsi="Arial" w:cs="Arial"/>
          <w:sz w:val="22"/>
          <w:rPrChange w:id="3131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132" w:author="Guo, Shicheng" w:date="2018-06-14T08:58:00Z">
            <w:rPr>
              <w:rFonts w:hint="eastAsia"/>
              <w:b/>
            </w:rPr>
          </w:rPrChange>
        </w:rPr>
        <w:t>Supplementary Figure 6.</w:t>
      </w:r>
      <w:proofErr w:type="gramEnd"/>
      <w:r w:rsidRPr="00BE161A">
        <w:rPr>
          <w:rFonts w:ascii="Arial" w:hAnsi="Arial" w:cs="Arial"/>
          <w:b/>
          <w:sz w:val="22"/>
          <w:rPrChange w:id="3133" w:author="Guo, Shicheng" w:date="2018-06-14T08:58:00Z">
            <w:rPr>
              <w:b/>
            </w:rPr>
          </w:rPrChange>
        </w:rPr>
        <w:t xml:space="preserve"> ROC curves of the DNA methylation levels at DMS found on OAS1 in patients with various diseases compared with matched controls in CD4+ T cells. </w:t>
      </w:r>
      <w:r w:rsidRPr="00BE161A">
        <w:rPr>
          <w:rFonts w:ascii="Arial" w:hAnsi="Arial" w:cs="Arial"/>
          <w:sz w:val="22"/>
          <w:rPrChange w:id="3134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135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136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37" w:author="Guo, Shicheng" w:date="2018-06-14T08:58:00Z">
            <w:rPr/>
          </w:rPrChange>
        </w:rPr>
        <w:t xml:space="preserve"> respectively.</w:t>
      </w:r>
      <w:proofErr w:type="gramEnd"/>
    </w:p>
    <w:p w:rsidR="0080677F" w:rsidRPr="00BE161A" w:rsidRDefault="0080677F" w:rsidP="00BC335C">
      <w:pPr>
        <w:rPr>
          <w:rFonts w:ascii="Arial" w:hAnsi="Arial" w:cs="Arial"/>
          <w:sz w:val="22"/>
          <w:rPrChange w:id="3138" w:author="Guo, Shicheng" w:date="2018-06-14T08:58:00Z">
            <w:rPr/>
          </w:rPrChange>
        </w:rPr>
      </w:pPr>
    </w:p>
    <w:p w:rsidR="0080677F" w:rsidRPr="00BE161A" w:rsidRDefault="0080677F" w:rsidP="00BC335C">
      <w:pPr>
        <w:rPr>
          <w:rFonts w:ascii="Arial" w:hAnsi="Arial" w:cs="Arial"/>
          <w:sz w:val="22"/>
          <w:rPrChange w:id="3139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140" w:author="Guo, Shicheng" w:date="2018-06-14T08:58:00Z">
            <w:rPr>
              <w:rFonts w:hint="eastAsia"/>
              <w:noProof/>
              <w:lang w:eastAsia="en-US"/>
            </w:rPr>
          </w:rPrChange>
        </w:rPr>
        <w:lastRenderedPageBreak/>
        <w:drawing>
          <wp:inline distT="0" distB="0" distL="0" distR="0" wp14:anchorId="05508AD8" wp14:editId="7DEB257B">
            <wp:extent cx="5274310" cy="50717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UC_USP18_PS.t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7F" w:rsidRPr="00BE161A" w:rsidRDefault="0080677F" w:rsidP="0080677F">
      <w:pPr>
        <w:rPr>
          <w:rFonts w:ascii="Arial" w:hAnsi="Arial" w:cs="Arial"/>
          <w:sz w:val="22"/>
          <w:rPrChange w:id="3141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142" w:author="Guo, Shicheng" w:date="2018-06-14T08:58:00Z">
            <w:rPr>
              <w:rFonts w:hint="eastAsia"/>
              <w:b/>
            </w:rPr>
          </w:rPrChange>
        </w:rPr>
        <w:t>Supplementary Figure 7.</w:t>
      </w:r>
      <w:proofErr w:type="gramEnd"/>
      <w:r w:rsidRPr="00BE161A">
        <w:rPr>
          <w:rFonts w:ascii="Arial" w:hAnsi="Arial" w:cs="Arial"/>
          <w:b/>
          <w:sz w:val="22"/>
          <w:rPrChange w:id="3143" w:author="Guo, Shicheng" w:date="2018-06-14T08:58:00Z">
            <w:rPr>
              <w:b/>
            </w:rPr>
          </w:rPrChange>
        </w:rPr>
        <w:t xml:space="preserve"> ROC curves of the DNA methylation levels at DMS found on USP18 in patients with various diseases compared with matched controls in CD4+ T cells. </w:t>
      </w:r>
      <w:r w:rsidRPr="00BE161A">
        <w:rPr>
          <w:rFonts w:ascii="Arial" w:hAnsi="Arial" w:cs="Arial"/>
          <w:sz w:val="22"/>
          <w:rPrChange w:id="3144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145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146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47" w:author="Guo, Shicheng" w:date="2018-06-14T08:58:00Z">
            <w:rPr/>
          </w:rPrChange>
        </w:rPr>
        <w:t xml:space="preserve"> respectively.</w:t>
      </w:r>
      <w:proofErr w:type="gramEnd"/>
    </w:p>
    <w:p w:rsidR="0080677F" w:rsidRPr="00BE161A" w:rsidRDefault="0080677F" w:rsidP="0080677F">
      <w:pPr>
        <w:rPr>
          <w:rFonts w:ascii="Arial" w:hAnsi="Arial" w:cs="Arial"/>
          <w:sz w:val="22"/>
          <w:rPrChange w:id="3148" w:author="Guo, Shicheng" w:date="2018-06-14T08:58:00Z">
            <w:rPr/>
          </w:rPrChange>
        </w:rPr>
      </w:pPr>
    </w:p>
    <w:p w:rsidR="0080677F" w:rsidRPr="00BE161A" w:rsidRDefault="0080677F" w:rsidP="00BC335C">
      <w:pPr>
        <w:rPr>
          <w:rFonts w:ascii="Arial" w:hAnsi="Arial" w:cs="Arial"/>
          <w:sz w:val="22"/>
          <w:rPrChange w:id="3149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150" w:author="Guo, Shicheng" w:date="2018-06-14T08:58:00Z">
            <w:rPr>
              <w:rFonts w:hint="eastAsia"/>
              <w:noProof/>
              <w:lang w:eastAsia="en-US"/>
            </w:rPr>
          </w:rPrChange>
        </w:rPr>
        <w:lastRenderedPageBreak/>
        <w:drawing>
          <wp:inline distT="0" distB="0" distL="0" distR="0" wp14:anchorId="4109D58C" wp14:editId="31522B0F">
            <wp:extent cx="5274310" cy="50717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UC_RSAD2_PS.ti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7F" w:rsidRPr="00BE161A" w:rsidRDefault="0080677F" w:rsidP="0080677F">
      <w:pPr>
        <w:rPr>
          <w:rFonts w:ascii="Arial" w:hAnsi="Arial" w:cs="Arial"/>
          <w:sz w:val="22"/>
          <w:rPrChange w:id="3151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152" w:author="Guo, Shicheng" w:date="2018-06-14T08:58:00Z">
            <w:rPr>
              <w:rFonts w:hint="eastAsia"/>
              <w:b/>
            </w:rPr>
          </w:rPrChange>
        </w:rPr>
        <w:t>Supplementary Figure 8.</w:t>
      </w:r>
      <w:proofErr w:type="gramEnd"/>
      <w:r w:rsidRPr="00BE161A">
        <w:rPr>
          <w:rFonts w:ascii="Arial" w:hAnsi="Arial" w:cs="Arial"/>
          <w:b/>
          <w:sz w:val="22"/>
          <w:rPrChange w:id="3153" w:author="Guo, Shicheng" w:date="2018-06-14T08:58:00Z">
            <w:rPr>
              <w:b/>
            </w:rPr>
          </w:rPrChange>
        </w:rPr>
        <w:t xml:space="preserve"> ROC curves of the DNA methylation levels at DMS found on RSAD2 in patients with various diseases compared with matched controls in CD4+ T cells. </w:t>
      </w:r>
      <w:r w:rsidRPr="00BE161A">
        <w:rPr>
          <w:rFonts w:ascii="Arial" w:hAnsi="Arial" w:cs="Arial"/>
          <w:sz w:val="22"/>
          <w:rPrChange w:id="3154" w:author="Guo, Shicheng" w:date="2018-06-14T08:58:00Z">
            <w:rPr/>
          </w:rPrChange>
        </w:rPr>
        <w:t xml:space="preserve">(A-D) </w:t>
      </w:r>
      <w:proofErr w:type="gramStart"/>
      <w:r w:rsidRPr="00BE161A">
        <w:rPr>
          <w:rFonts w:ascii="Arial" w:hAnsi="Arial" w:cs="Arial"/>
          <w:sz w:val="22"/>
          <w:rPrChange w:id="3155" w:author="Guo, Shicheng" w:date="2018-06-14T08:58:00Z">
            <w:rPr/>
          </w:rPrChange>
        </w:rPr>
        <w:t xml:space="preserve">Curves for patients with GD, RA, SLE and </w:t>
      </w:r>
      <w:proofErr w:type="spellStart"/>
      <w:r w:rsidRPr="00BE161A">
        <w:rPr>
          <w:rFonts w:ascii="Arial" w:hAnsi="Arial" w:cs="Arial"/>
          <w:sz w:val="22"/>
          <w:rPrChange w:id="3156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57" w:author="Guo, Shicheng" w:date="2018-06-14T08:58:00Z">
            <w:rPr/>
          </w:rPrChange>
        </w:rPr>
        <w:t xml:space="preserve"> respectively.</w:t>
      </w:r>
      <w:proofErr w:type="gramEnd"/>
    </w:p>
    <w:p w:rsidR="0080677F" w:rsidRPr="00BE161A" w:rsidRDefault="0080677F" w:rsidP="00BC335C">
      <w:pPr>
        <w:rPr>
          <w:rFonts w:ascii="Arial" w:hAnsi="Arial" w:cs="Arial"/>
          <w:sz w:val="22"/>
          <w:rPrChange w:id="3158" w:author="Guo, Shicheng" w:date="2018-06-14T08:58:00Z">
            <w:rPr/>
          </w:rPrChange>
        </w:rPr>
      </w:pPr>
    </w:p>
    <w:p w:rsidR="00BC335C" w:rsidRPr="00BE161A" w:rsidRDefault="006819D2" w:rsidP="00BC335C">
      <w:pPr>
        <w:jc w:val="center"/>
        <w:rPr>
          <w:rFonts w:ascii="Arial" w:hAnsi="Arial" w:cs="Arial"/>
          <w:sz w:val="22"/>
          <w:rPrChange w:id="3159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160" w:author="Guo, Shicheng" w:date="2018-06-14T08:58:00Z">
            <w:rPr>
              <w:noProof/>
              <w:lang w:eastAsia="en-US"/>
            </w:rPr>
          </w:rPrChange>
        </w:rPr>
        <w:drawing>
          <wp:inline distT="0" distB="0" distL="0" distR="0" wp14:anchorId="384AB810" wp14:editId="258420F2">
            <wp:extent cx="5274310" cy="24847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C_1site_total_PS.t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5C" w:rsidRPr="00BE161A" w:rsidRDefault="00BC335C" w:rsidP="00BC335C">
      <w:pPr>
        <w:rPr>
          <w:rFonts w:ascii="Arial" w:hAnsi="Arial" w:cs="Arial"/>
          <w:sz w:val="22"/>
          <w:rPrChange w:id="3161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162" w:author="Guo, Shicheng" w:date="2018-06-14T08:58:00Z">
            <w:rPr>
              <w:rFonts w:hint="eastAsia"/>
              <w:b/>
            </w:rPr>
          </w:rPrChange>
        </w:rPr>
        <w:t xml:space="preserve">Supplementary </w:t>
      </w:r>
      <w:r w:rsidR="00886ABC" w:rsidRPr="00BE161A">
        <w:rPr>
          <w:rFonts w:ascii="Arial" w:hAnsi="Arial" w:cs="Arial"/>
          <w:b/>
          <w:sz w:val="22"/>
          <w:rPrChange w:id="3163" w:author="Guo, Shicheng" w:date="2018-06-14T08:58:00Z">
            <w:rPr>
              <w:b/>
            </w:rPr>
          </w:rPrChange>
        </w:rPr>
        <w:t>Figure 9</w:t>
      </w:r>
      <w:r w:rsidRPr="00BE161A">
        <w:rPr>
          <w:rFonts w:ascii="Arial" w:hAnsi="Arial" w:cs="Arial"/>
          <w:b/>
          <w:sz w:val="22"/>
          <w:rPrChange w:id="3164" w:author="Guo, Shicheng" w:date="2018-06-14T08:58:00Z">
            <w:rPr>
              <w:b/>
            </w:rPr>
          </w:rPrChange>
        </w:rPr>
        <w:t>.</w:t>
      </w:r>
      <w:proofErr w:type="gramEnd"/>
      <w:r w:rsidRPr="00BE161A">
        <w:rPr>
          <w:rFonts w:ascii="Arial" w:hAnsi="Arial" w:cs="Arial"/>
          <w:b/>
          <w:sz w:val="22"/>
          <w:rPrChange w:id="3165" w:author="Guo, Shicheng" w:date="2018-06-14T08:58:00Z">
            <w:rPr>
              <w:b/>
            </w:rPr>
          </w:rPrChange>
        </w:rPr>
        <w:t xml:space="preserve"> ROC curves of the DNA methylation level at cg06872964 in all </w:t>
      </w:r>
      <w:r w:rsidRPr="00BE161A">
        <w:rPr>
          <w:rFonts w:ascii="Arial" w:hAnsi="Arial" w:cs="Arial"/>
          <w:b/>
          <w:sz w:val="22"/>
          <w:rPrChange w:id="3166" w:author="Guo, Shicheng" w:date="2018-06-14T08:58:00Z">
            <w:rPr>
              <w:b/>
            </w:rPr>
          </w:rPrChange>
        </w:rPr>
        <w:lastRenderedPageBreak/>
        <w:t xml:space="preserve">patients compared with matched controls. </w:t>
      </w:r>
      <w:r w:rsidRPr="00BE161A">
        <w:rPr>
          <w:rFonts w:ascii="Arial" w:hAnsi="Arial" w:cs="Arial"/>
          <w:sz w:val="22"/>
          <w:rPrChange w:id="3167" w:author="Guo, Shicheng" w:date="2018-06-14T08:58:00Z">
            <w:rPr/>
          </w:rPrChange>
        </w:rPr>
        <w:t>(A) Curve for GD/RA/SLE/</w:t>
      </w:r>
      <w:proofErr w:type="spellStart"/>
      <w:r w:rsidRPr="00BE161A">
        <w:rPr>
          <w:rFonts w:ascii="Arial" w:hAnsi="Arial" w:cs="Arial"/>
          <w:sz w:val="22"/>
          <w:rPrChange w:id="3168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69" w:author="Guo, Shicheng" w:date="2018-06-14T08:58:00Z">
            <w:rPr/>
          </w:rPrChange>
        </w:rPr>
        <w:t xml:space="preserve"> patients in CD4+ T cells. (B) Curve for GD/</w:t>
      </w:r>
      <w:proofErr w:type="spellStart"/>
      <w:r w:rsidRPr="00BE161A">
        <w:rPr>
          <w:rFonts w:ascii="Arial" w:hAnsi="Arial" w:cs="Arial"/>
          <w:sz w:val="22"/>
          <w:rPrChange w:id="3170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71" w:author="Guo, Shicheng" w:date="2018-06-14T08:58:00Z">
            <w:rPr/>
          </w:rPrChange>
        </w:rPr>
        <w:t xml:space="preserve"> patients in CD8+ T cells.</w:t>
      </w:r>
    </w:p>
    <w:p w:rsidR="00BC335C" w:rsidRPr="00BE161A" w:rsidRDefault="00BC335C" w:rsidP="00BC335C">
      <w:pPr>
        <w:rPr>
          <w:rFonts w:ascii="Arial" w:hAnsi="Arial" w:cs="Arial"/>
          <w:sz w:val="22"/>
          <w:rPrChange w:id="3172" w:author="Guo, Shicheng" w:date="2018-06-14T08:58:00Z">
            <w:rPr/>
          </w:rPrChange>
        </w:rPr>
      </w:pPr>
    </w:p>
    <w:p w:rsidR="00BC335C" w:rsidRPr="00BE161A" w:rsidRDefault="006819D2" w:rsidP="00BC335C">
      <w:pPr>
        <w:jc w:val="center"/>
        <w:rPr>
          <w:rFonts w:ascii="Arial" w:hAnsi="Arial" w:cs="Arial"/>
          <w:sz w:val="22"/>
          <w:rPrChange w:id="3173" w:author="Guo, Shicheng" w:date="2018-06-14T08:58:00Z">
            <w:rPr/>
          </w:rPrChange>
        </w:rPr>
      </w:pPr>
      <w:r w:rsidRPr="00BE161A">
        <w:rPr>
          <w:rFonts w:ascii="Arial" w:hAnsi="Arial" w:cs="Arial"/>
          <w:noProof/>
          <w:sz w:val="22"/>
          <w:lang w:eastAsia="en-US"/>
          <w:rPrChange w:id="3174" w:author="Guo, Shicheng" w:date="2018-06-14T08:58:00Z">
            <w:rPr>
              <w:noProof/>
              <w:lang w:eastAsia="en-US"/>
            </w:rPr>
          </w:rPrChange>
        </w:rPr>
        <w:drawing>
          <wp:inline distT="0" distB="0" distL="0" distR="0" wp14:anchorId="58F0A34D" wp14:editId="22B5B470">
            <wp:extent cx="5274310" cy="24847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C_DMS_total_PS.tif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5C" w:rsidRPr="00BE161A" w:rsidRDefault="00BC335C" w:rsidP="00BC335C">
      <w:pPr>
        <w:rPr>
          <w:rFonts w:ascii="Arial" w:hAnsi="Arial" w:cs="Arial"/>
          <w:sz w:val="22"/>
          <w:rPrChange w:id="3175" w:author="Guo, Shicheng" w:date="2018-06-14T08:58:00Z">
            <w:rPr/>
          </w:rPrChange>
        </w:rPr>
      </w:pPr>
      <w:proofErr w:type="gramStart"/>
      <w:r w:rsidRPr="00BE161A">
        <w:rPr>
          <w:rFonts w:ascii="Arial" w:hAnsi="Arial" w:cs="Arial"/>
          <w:b/>
          <w:sz w:val="22"/>
          <w:rPrChange w:id="3176" w:author="Guo, Shicheng" w:date="2018-06-14T08:58:00Z">
            <w:rPr>
              <w:rFonts w:hint="eastAsia"/>
              <w:b/>
            </w:rPr>
          </w:rPrChange>
        </w:rPr>
        <w:t xml:space="preserve">Supplementary </w:t>
      </w:r>
      <w:r w:rsidR="00886ABC" w:rsidRPr="00BE161A">
        <w:rPr>
          <w:rFonts w:ascii="Arial" w:hAnsi="Arial" w:cs="Arial"/>
          <w:b/>
          <w:sz w:val="22"/>
          <w:rPrChange w:id="3177" w:author="Guo, Shicheng" w:date="2018-06-14T08:58:00Z">
            <w:rPr>
              <w:b/>
            </w:rPr>
          </w:rPrChange>
        </w:rPr>
        <w:t>Figure 10</w:t>
      </w:r>
      <w:r w:rsidRPr="00BE161A">
        <w:rPr>
          <w:rFonts w:ascii="Arial" w:hAnsi="Arial" w:cs="Arial"/>
          <w:b/>
          <w:sz w:val="22"/>
          <w:rPrChange w:id="3178" w:author="Guo, Shicheng" w:date="2018-06-14T08:58:00Z">
            <w:rPr>
              <w:b/>
            </w:rPr>
          </w:rPrChange>
        </w:rPr>
        <w:t>.</w:t>
      </w:r>
      <w:proofErr w:type="gramEnd"/>
      <w:r w:rsidRPr="00BE161A">
        <w:rPr>
          <w:rFonts w:ascii="Arial" w:hAnsi="Arial" w:cs="Arial"/>
          <w:b/>
          <w:sz w:val="22"/>
          <w:rPrChange w:id="3179" w:author="Guo, Shicheng" w:date="2018-06-14T08:58:00Z">
            <w:rPr>
              <w:b/>
            </w:rPr>
          </w:rPrChange>
        </w:rPr>
        <w:t xml:space="preserve"> ROC curves of the DNA methylation level</w:t>
      </w:r>
      <w:r w:rsidR="001E41EE" w:rsidRPr="00BE161A">
        <w:rPr>
          <w:rFonts w:ascii="Arial" w:hAnsi="Arial" w:cs="Arial"/>
          <w:b/>
          <w:sz w:val="22"/>
          <w:rPrChange w:id="3180" w:author="Guo, Shicheng" w:date="2018-06-14T08:58:00Z">
            <w:rPr>
              <w:b/>
            </w:rPr>
          </w:rPrChange>
        </w:rPr>
        <w:t>s</w:t>
      </w:r>
      <w:r w:rsidRPr="00BE161A">
        <w:rPr>
          <w:rFonts w:ascii="Arial" w:hAnsi="Arial" w:cs="Arial"/>
          <w:b/>
          <w:sz w:val="22"/>
          <w:rPrChange w:id="3181" w:author="Guo, Shicheng" w:date="2018-06-14T08:58:00Z">
            <w:rPr>
              <w:b/>
            </w:rPr>
          </w:rPrChange>
        </w:rPr>
        <w:t xml:space="preserve"> at DMS found on IFI44L in all patients compared with matched controls. </w:t>
      </w:r>
      <w:r w:rsidRPr="00BE161A">
        <w:rPr>
          <w:rFonts w:ascii="Arial" w:hAnsi="Arial" w:cs="Arial"/>
          <w:sz w:val="22"/>
          <w:rPrChange w:id="3182" w:author="Guo, Shicheng" w:date="2018-06-14T08:58:00Z">
            <w:rPr/>
          </w:rPrChange>
        </w:rPr>
        <w:t>(A) Curve for GD/RA/SLE/</w:t>
      </w:r>
      <w:proofErr w:type="spellStart"/>
      <w:r w:rsidRPr="00BE161A">
        <w:rPr>
          <w:rFonts w:ascii="Arial" w:hAnsi="Arial" w:cs="Arial"/>
          <w:sz w:val="22"/>
          <w:rPrChange w:id="3183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84" w:author="Guo, Shicheng" w:date="2018-06-14T08:58:00Z">
            <w:rPr/>
          </w:rPrChange>
        </w:rPr>
        <w:t xml:space="preserve"> patients in CD4+ T cells. (B) Curve for GD/</w:t>
      </w:r>
      <w:proofErr w:type="spellStart"/>
      <w:r w:rsidRPr="00BE161A">
        <w:rPr>
          <w:rFonts w:ascii="Arial" w:hAnsi="Arial" w:cs="Arial"/>
          <w:sz w:val="22"/>
          <w:rPrChange w:id="3185" w:author="Guo, Shicheng" w:date="2018-06-14T08:58:00Z">
            <w:rPr/>
          </w:rPrChange>
        </w:rPr>
        <w:t>SSc</w:t>
      </w:r>
      <w:proofErr w:type="spellEnd"/>
      <w:r w:rsidRPr="00BE161A">
        <w:rPr>
          <w:rFonts w:ascii="Arial" w:hAnsi="Arial" w:cs="Arial"/>
          <w:sz w:val="22"/>
          <w:rPrChange w:id="3186" w:author="Guo, Shicheng" w:date="2018-06-14T08:58:00Z">
            <w:rPr/>
          </w:rPrChange>
        </w:rPr>
        <w:t xml:space="preserve"> patients in CD8+ T cells.</w:t>
      </w:r>
    </w:p>
    <w:sectPr w:rsidR="00BC335C" w:rsidRPr="00BE161A" w:rsidSect="00BE161A">
      <w:pgSz w:w="11906" w:h="16838"/>
      <w:pgMar w:top="1440" w:right="1080" w:bottom="1440" w:left="1080" w:header="851" w:footer="992" w:gutter="0"/>
      <w:cols w:space="425"/>
      <w:docGrid w:type="lines" w:linePitch="312"/>
      <w:sectPrChange w:id="3187" w:author="Guo, Shicheng" w:date="2018-06-14T08:59:00Z">
        <w:sectPr w:rsidR="00BC335C" w:rsidRPr="00BE161A" w:rsidSect="00BE161A">
          <w:pgMar w:top="1440" w:right="1800" w:bottom="1440" w:left="1800" w:header="851" w:footer="992" w:gutter="0"/>
        </w:sectPr>
      </w:sectPrChange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6E40" w:rsidRDefault="00236E40" w:rsidP="00750127">
      <w:r>
        <w:separator/>
      </w:r>
    </w:p>
  </w:endnote>
  <w:endnote w:type="continuationSeparator" w:id="0">
    <w:p w:rsidR="00236E40" w:rsidRDefault="00236E40" w:rsidP="007501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6E40" w:rsidRDefault="00236E40" w:rsidP="00750127">
      <w:r>
        <w:separator/>
      </w:r>
    </w:p>
  </w:footnote>
  <w:footnote w:type="continuationSeparator" w:id="0">
    <w:p w:rsidR="00236E40" w:rsidRDefault="00236E40" w:rsidP="007501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C445D2"/>
    <w:multiLevelType w:val="hybridMultilevel"/>
    <w:tmpl w:val="8C24B3B2"/>
    <w:lvl w:ilvl="0" w:tplc="6E46D9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22C27D5"/>
    <w:multiLevelType w:val="hybridMultilevel"/>
    <w:tmpl w:val="5DCE2684"/>
    <w:lvl w:ilvl="0" w:tplc="D026FC1C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2B06AF3"/>
    <w:multiLevelType w:val="hybridMultilevel"/>
    <w:tmpl w:val="2A568BBA"/>
    <w:lvl w:ilvl="0" w:tplc="E1ECAD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C5E3C83"/>
    <w:multiLevelType w:val="hybridMultilevel"/>
    <w:tmpl w:val="6F360154"/>
    <w:lvl w:ilvl="0" w:tplc="12B03C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19F4C28"/>
    <w:multiLevelType w:val="hybridMultilevel"/>
    <w:tmpl w:val="D7242118"/>
    <w:lvl w:ilvl="0" w:tplc="99F23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2826975"/>
    <w:multiLevelType w:val="hybridMultilevel"/>
    <w:tmpl w:val="10A8596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85071EB"/>
    <w:multiLevelType w:val="hybridMultilevel"/>
    <w:tmpl w:val="14EE3AF2"/>
    <w:lvl w:ilvl="0" w:tplc="794000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6"/>
  </w:num>
  <w:num w:numId="5">
    <w:abstractNumId w:val="1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2eafdpvpcw9ppkewresx0eenxtpwae0ea955&quot;&gt;My EndNote Library&lt;record-ids&gt;&lt;item&gt;4&lt;/item&gt;&lt;item&gt;5&lt;/item&gt;&lt;item&gt;6&lt;/item&gt;&lt;item&gt;45&lt;/item&gt;&lt;item&gt;116&lt;/item&gt;&lt;item&gt;117&lt;/item&gt;&lt;item&gt;122&lt;/item&gt;&lt;item&gt;123&lt;/item&gt;&lt;item&gt;124&lt;/item&gt;&lt;item&gt;126&lt;/item&gt;&lt;item&gt;130&lt;/item&gt;&lt;item&gt;138&lt;/item&gt;&lt;item&gt;139&lt;/item&gt;&lt;item&gt;162&lt;/item&gt;&lt;item&gt;163&lt;/item&gt;&lt;item&gt;164&lt;/item&gt;&lt;item&gt;165&lt;/item&gt;&lt;item&gt;166&lt;/item&gt;&lt;item&gt;167&lt;/item&gt;&lt;item&gt;169&lt;/item&gt;&lt;item&gt;170&lt;/item&gt;&lt;item&gt;171&lt;/item&gt;&lt;item&gt;172&lt;/item&gt;&lt;item&gt;173&lt;/item&gt;&lt;item&gt;175&lt;/item&gt;&lt;item&gt;177&lt;/item&gt;&lt;item&gt;178&lt;/item&gt;&lt;item&gt;179&lt;/item&gt;&lt;item&gt;180&lt;/item&gt;&lt;item&gt;182&lt;/item&gt;&lt;item&gt;183&lt;/item&gt;&lt;item&gt;184&lt;/item&gt;&lt;item&gt;185&lt;/item&gt;&lt;item&gt;187&lt;/item&gt;&lt;item&gt;189&lt;/item&gt;&lt;item&gt;191&lt;/item&gt;&lt;item&gt;192&lt;/item&gt;&lt;item&gt;193&lt;/item&gt;&lt;item&gt;194&lt;/item&gt;&lt;item&gt;199&lt;/item&gt;&lt;item&gt;200&lt;/item&gt;&lt;item&gt;201&lt;/item&gt;&lt;item&gt;202&lt;/item&gt;&lt;item&gt;203&lt;/item&gt;&lt;item&gt;206&lt;/item&gt;&lt;item&gt;208&lt;/item&gt;&lt;item&gt;210&lt;/item&gt;&lt;item&gt;211&lt;/item&gt;&lt;item&gt;212&lt;/item&gt;&lt;/record-ids&gt;&lt;/item&gt;&lt;/Libraries&gt;"/>
  </w:docVars>
  <w:rsids>
    <w:rsidRoot w:val="0086766B"/>
    <w:rsid w:val="000000D0"/>
    <w:rsid w:val="00001162"/>
    <w:rsid w:val="00001516"/>
    <w:rsid w:val="000020AF"/>
    <w:rsid w:val="00002320"/>
    <w:rsid w:val="000054E3"/>
    <w:rsid w:val="000062D2"/>
    <w:rsid w:val="000116A1"/>
    <w:rsid w:val="00012092"/>
    <w:rsid w:val="00013134"/>
    <w:rsid w:val="00015E14"/>
    <w:rsid w:val="00020D57"/>
    <w:rsid w:val="00022423"/>
    <w:rsid w:val="0002339E"/>
    <w:rsid w:val="000251B2"/>
    <w:rsid w:val="00027374"/>
    <w:rsid w:val="000275BA"/>
    <w:rsid w:val="00031172"/>
    <w:rsid w:val="00044EF8"/>
    <w:rsid w:val="000453F7"/>
    <w:rsid w:val="00045AE9"/>
    <w:rsid w:val="00047834"/>
    <w:rsid w:val="00047C77"/>
    <w:rsid w:val="00051AEF"/>
    <w:rsid w:val="00051B90"/>
    <w:rsid w:val="00060026"/>
    <w:rsid w:val="0006210C"/>
    <w:rsid w:val="00063471"/>
    <w:rsid w:val="0006415E"/>
    <w:rsid w:val="0006493E"/>
    <w:rsid w:val="00066693"/>
    <w:rsid w:val="00066C55"/>
    <w:rsid w:val="00073E86"/>
    <w:rsid w:val="00074011"/>
    <w:rsid w:val="00074267"/>
    <w:rsid w:val="00076ECE"/>
    <w:rsid w:val="00077689"/>
    <w:rsid w:val="00080DAF"/>
    <w:rsid w:val="000813C3"/>
    <w:rsid w:val="0008217D"/>
    <w:rsid w:val="00084567"/>
    <w:rsid w:val="00087028"/>
    <w:rsid w:val="00087DFA"/>
    <w:rsid w:val="0009164D"/>
    <w:rsid w:val="00094DF1"/>
    <w:rsid w:val="00096AD0"/>
    <w:rsid w:val="000A2971"/>
    <w:rsid w:val="000A316D"/>
    <w:rsid w:val="000A3E57"/>
    <w:rsid w:val="000A4090"/>
    <w:rsid w:val="000A72AC"/>
    <w:rsid w:val="000A7C03"/>
    <w:rsid w:val="000B0831"/>
    <w:rsid w:val="000B2080"/>
    <w:rsid w:val="000B25E0"/>
    <w:rsid w:val="000B66FA"/>
    <w:rsid w:val="000B68BC"/>
    <w:rsid w:val="000C3B1E"/>
    <w:rsid w:val="000C7323"/>
    <w:rsid w:val="000D1639"/>
    <w:rsid w:val="000D449E"/>
    <w:rsid w:val="000D7A7F"/>
    <w:rsid w:val="000E134B"/>
    <w:rsid w:val="000E3A23"/>
    <w:rsid w:val="000E3A77"/>
    <w:rsid w:val="000E6860"/>
    <w:rsid w:val="000F5630"/>
    <w:rsid w:val="000F582F"/>
    <w:rsid w:val="001019C6"/>
    <w:rsid w:val="00102701"/>
    <w:rsid w:val="00120C20"/>
    <w:rsid w:val="0012215E"/>
    <w:rsid w:val="00125419"/>
    <w:rsid w:val="00130283"/>
    <w:rsid w:val="00131869"/>
    <w:rsid w:val="00134072"/>
    <w:rsid w:val="00134C08"/>
    <w:rsid w:val="001353D8"/>
    <w:rsid w:val="00135BAB"/>
    <w:rsid w:val="00137BB9"/>
    <w:rsid w:val="001423AE"/>
    <w:rsid w:val="00145089"/>
    <w:rsid w:val="00147197"/>
    <w:rsid w:val="00147CEC"/>
    <w:rsid w:val="0015056D"/>
    <w:rsid w:val="0015390D"/>
    <w:rsid w:val="00156FDB"/>
    <w:rsid w:val="00160E55"/>
    <w:rsid w:val="0016642E"/>
    <w:rsid w:val="00166ECF"/>
    <w:rsid w:val="00171B74"/>
    <w:rsid w:val="001736AC"/>
    <w:rsid w:val="00174E38"/>
    <w:rsid w:val="00175270"/>
    <w:rsid w:val="00175604"/>
    <w:rsid w:val="00175EB0"/>
    <w:rsid w:val="00180125"/>
    <w:rsid w:val="00181CCD"/>
    <w:rsid w:val="001852C0"/>
    <w:rsid w:val="00185A7B"/>
    <w:rsid w:val="00187A20"/>
    <w:rsid w:val="00190215"/>
    <w:rsid w:val="0019041A"/>
    <w:rsid w:val="00190A98"/>
    <w:rsid w:val="00192B67"/>
    <w:rsid w:val="00193B90"/>
    <w:rsid w:val="001A5371"/>
    <w:rsid w:val="001B08D7"/>
    <w:rsid w:val="001B11EA"/>
    <w:rsid w:val="001B51E4"/>
    <w:rsid w:val="001C18FF"/>
    <w:rsid w:val="001C2568"/>
    <w:rsid w:val="001C2F05"/>
    <w:rsid w:val="001C4115"/>
    <w:rsid w:val="001C45F1"/>
    <w:rsid w:val="001C46A9"/>
    <w:rsid w:val="001C57C2"/>
    <w:rsid w:val="001C72E7"/>
    <w:rsid w:val="001D3074"/>
    <w:rsid w:val="001D5630"/>
    <w:rsid w:val="001E2092"/>
    <w:rsid w:val="001E41EE"/>
    <w:rsid w:val="001E6CD7"/>
    <w:rsid w:val="001F06DF"/>
    <w:rsid w:val="001F57C6"/>
    <w:rsid w:val="00201217"/>
    <w:rsid w:val="00201767"/>
    <w:rsid w:val="00202BA8"/>
    <w:rsid w:val="00203353"/>
    <w:rsid w:val="002039E2"/>
    <w:rsid w:val="002044E5"/>
    <w:rsid w:val="00207098"/>
    <w:rsid w:val="00207783"/>
    <w:rsid w:val="0021099E"/>
    <w:rsid w:val="00211869"/>
    <w:rsid w:val="00212E05"/>
    <w:rsid w:val="00213224"/>
    <w:rsid w:val="00221EA7"/>
    <w:rsid w:val="00225645"/>
    <w:rsid w:val="0022703A"/>
    <w:rsid w:val="00227514"/>
    <w:rsid w:val="00227522"/>
    <w:rsid w:val="00227A2C"/>
    <w:rsid w:val="00232AB6"/>
    <w:rsid w:val="00232D00"/>
    <w:rsid w:val="00233681"/>
    <w:rsid w:val="00233F05"/>
    <w:rsid w:val="002357BD"/>
    <w:rsid w:val="00236E40"/>
    <w:rsid w:val="00237615"/>
    <w:rsid w:val="00244874"/>
    <w:rsid w:val="0024661C"/>
    <w:rsid w:val="00267220"/>
    <w:rsid w:val="00271003"/>
    <w:rsid w:val="00272F6C"/>
    <w:rsid w:val="0028112C"/>
    <w:rsid w:val="00281E33"/>
    <w:rsid w:val="0028590F"/>
    <w:rsid w:val="002865BC"/>
    <w:rsid w:val="00290542"/>
    <w:rsid w:val="00290926"/>
    <w:rsid w:val="00295DAC"/>
    <w:rsid w:val="002A4004"/>
    <w:rsid w:val="002A4C1C"/>
    <w:rsid w:val="002A4F78"/>
    <w:rsid w:val="002B00BC"/>
    <w:rsid w:val="002B3531"/>
    <w:rsid w:val="002B56D0"/>
    <w:rsid w:val="002B72A5"/>
    <w:rsid w:val="002B790A"/>
    <w:rsid w:val="002C1FA1"/>
    <w:rsid w:val="002C2BEC"/>
    <w:rsid w:val="002C4434"/>
    <w:rsid w:val="002C66BC"/>
    <w:rsid w:val="002C68B3"/>
    <w:rsid w:val="002C6DF8"/>
    <w:rsid w:val="002C7B2A"/>
    <w:rsid w:val="002E3806"/>
    <w:rsid w:val="002E42B5"/>
    <w:rsid w:val="002E796B"/>
    <w:rsid w:val="002F4A08"/>
    <w:rsid w:val="00301699"/>
    <w:rsid w:val="003038D2"/>
    <w:rsid w:val="003045A4"/>
    <w:rsid w:val="0031032D"/>
    <w:rsid w:val="0031075F"/>
    <w:rsid w:val="003131B0"/>
    <w:rsid w:val="00314608"/>
    <w:rsid w:val="003158C0"/>
    <w:rsid w:val="00326DB8"/>
    <w:rsid w:val="003272A7"/>
    <w:rsid w:val="00330C94"/>
    <w:rsid w:val="0033268E"/>
    <w:rsid w:val="0033560C"/>
    <w:rsid w:val="003361D7"/>
    <w:rsid w:val="00343F6D"/>
    <w:rsid w:val="003453F1"/>
    <w:rsid w:val="003475CA"/>
    <w:rsid w:val="00347AF8"/>
    <w:rsid w:val="00355440"/>
    <w:rsid w:val="0035690A"/>
    <w:rsid w:val="00362842"/>
    <w:rsid w:val="0036415A"/>
    <w:rsid w:val="00364BC3"/>
    <w:rsid w:val="00364EDB"/>
    <w:rsid w:val="003650DC"/>
    <w:rsid w:val="00365108"/>
    <w:rsid w:val="00367B33"/>
    <w:rsid w:val="00372650"/>
    <w:rsid w:val="003929F7"/>
    <w:rsid w:val="003956D2"/>
    <w:rsid w:val="0039581A"/>
    <w:rsid w:val="00397126"/>
    <w:rsid w:val="003A2495"/>
    <w:rsid w:val="003A5529"/>
    <w:rsid w:val="003A6752"/>
    <w:rsid w:val="003A69D8"/>
    <w:rsid w:val="003A6C3D"/>
    <w:rsid w:val="003A7A6F"/>
    <w:rsid w:val="003B0F8F"/>
    <w:rsid w:val="003B1BD9"/>
    <w:rsid w:val="003B5D6E"/>
    <w:rsid w:val="003B774B"/>
    <w:rsid w:val="003C0901"/>
    <w:rsid w:val="003C2CA9"/>
    <w:rsid w:val="003C2CD4"/>
    <w:rsid w:val="003C3C3A"/>
    <w:rsid w:val="003C607C"/>
    <w:rsid w:val="003C735B"/>
    <w:rsid w:val="003D090D"/>
    <w:rsid w:val="003D4B5F"/>
    <w:rsid w:val="003E190F"/>
    <w:rsid w:val="003E6442"/>
    <w:rsid w:val="003F4023"/>
    <w:rsid w:val="003F4EC0"/>
    <w:rsid w:val="003F617A"/>
    <w:rsid w:val="00400986"/>
    <w:rsid w:val="00400E1A"/>
    <w:rsid w:val="00402D34"/>
    <w:rsid w:val="00407DA8"/>
    <w:rsid w:val="004113C4"/>
    <w:rsid w:val="00416795"/>
    <w:rsid w:val="00427672"/>
    <w:rsid w:val="00437B37"/>
    <w:rsid w:val="00446AEE"/>
    <w:rsid w:val="004475FC"/>
    <w:rsid w:val="00453D1A"/>
    <w:rsid w:val="004540A2"/>
    <w:rsid w:val="0045473A"/>
    <w:rsid w:val="004557BA"/>
    <w:rsid w:val="0045697F"/>
    <w:rsid w:val="00460131"/>
    <w:rsid w:val="00463430"/>
    <w:rsid w:val="0047006B"/>
    <w:rsid w:val="004729E5"/>
    <w:rsid w:val="00472B03"/>
    <w:rsid w:val="00472BB8"/>
    <w:rsid w:val="004748EF"/>
    <w:rsid w:val="004761C4"/>
    <w:rsid w:val="00477EB9"/>
    <w:rsid w:val="00482D19"/>
    <w:rsid w:val="00483721"/>
    <w:rsid w:val="0048427E"/>
    <w:rsid w:val="004850A9"/>
    <w:rsid w:val="004862EB"/>
    <w:rsid w:val="00487276"/>
    <w:rsid w:val="00487D50"/>
    <w:rsid w:val="00490837"/>
    <w:rsid w:val="00496BFF"/>
    <w:rsid w:val="004A13E5"/>
    <w:rsid w:val="004A2D83"/>
    <w:rsid w:val="004A31F8"/>
    <w:rsid w:val="004A3264"/>
    <w:rsid w:val="004A55F4"/>
    <w:rsid w:val="004A5EBC"/>
    <w:rsid w:val="004A66B7"/>
    <w:rsid w:val="004B06D4"/>
    <w:rsid w:val="004B61C1"/>
    <w:rsid w:val="004B715F"/>
    <w:rsid w:val="004B7ACC"/>
    <w:rsid w:val="004C0E2B"/>
    <w:rsid w:val="004C4614"/>
    <w:rsid w:val="004C5B87"/>
    <w:rsid w:val="004C6C76"/>
    <w:rsid w:val="004D11DB"/>
    <w:rsid w:val="004D23BC"/>
    <w:rsid w:val="004D49A1"/>
    <w:rsid w:val="004E096F"/>
    <w:rsid w:val="004E6610"/>
    <w:rsid w:val="004F040C"/>
    <w:rsid w:val="004F36AB"/>
    <w:rsid w:val="004F56EB"/>
    <w:rsid w:val="004F7593"/>
    <w:rsid w:val="00500E74"/>
    <w:rsid w:val="00502A3A"/>
    <w:rsid w:val="00506A18"/>
    <w:rsid w:val="0051037F"/>
    <w:rsid w:val="00512263"/>
    <w:rsid w:val="00514424"/>
    <w:rsid w:val="005201AE"/>
    <w:rsid w:val="00520544"/>
    <w:rsid w:val="005246E0"/>
    <w:rsid w:val="00525967"/>
    <w:rsid w:val="00532910"/>
    <w:rsid w:val="005353E7"/>
    <w:rsid w:val="00541B77"/>
    <w:rsid w:val="005449BA"/>
    <w:rsid w:val="00552875"/>
    <w:rsid w:val="00552CC2"/>
    <w:rsid w:val="00553F02"/>
    <w:rsid w:val="0055640F"/>
    <w:rsid w:val="00556AB7"/>
    <w:rsid w:val="00561413"/>
    <w:rsid w:val="005666F3"/>
    <w:rsid w:val="00566E8F"/>
    <w:rsid w:val="00571B75"/>
    <w:rsid w:val="00573825"/>
    <w:rsid w:val="00576262"/>
    <w:rsid w:val="0057717F"/>
    <w:rsid w:val="00591AC5"/>
    <w:rsid w:val="00595889"/>
    <w:rsid w:val="00595F5D"/>
    <w:rsid w:val="00597680"/>
    <w:rsid w:val="005A3055"/>
    <w:rsid w:val="005A404C"/>
    <w:rsid w:val="005A4C1B"/>
    <w:rsid w:val="005B0DA7"/>
    <w:rsid w:val="005B376D"/>
    <w:rsid w:val="005B3EAA"/>
    <w:rsid w:val="005B4F9F"/>
    <w:rsid w:val="005B534D"/>
    <w:rsid w:val="005B6447"/>
    <w:rsid w:val="005B64CE"/>
    <w:rsid w:val="005B692B"/>
    <w:rsid w:val="005C077C"/>
    <w:rsid w:val="005C1983"/>
    <w:rsid w:val="005D1997"/>
    <w:rsid w:val="005D2437"/>
    <w:rsid w:val="005D62AA"/>
    <w:rsid w:val="005D6620"/>
    <w:rsid w:val="005E054F"/>
    <w:rsid w:val="005E0C99"/>
    <w:rsid w:val="005E3D77"/>
    <w:rsid w:val="005F51D3"/>
    <w:rsid w:val="005F5719"/>
    <w:rsid w:val="005F5726"/>
    <w:rsid w:val="006054C1"/>
    <w:rsid w:val="00606293"/>
    <w:rsid w:val="00610247"/>
    <w:rsid w:val="00610870"/>
    <w:rsid w:val="0061129D"/>
    <w:rsid w:val="0061138C"/>
    <w:rsid w:val="006209A2"/>
    <w:rsid w:val="00622295"/>
    <w:rsid w:val="006229F3"/>
    <w:rsid w:val="00625B06"/>
    <w:rsid w:val="006264A3"/>
    <w:rsid w:val="00632034"/>
    <w:rsid w:val="00632565"/>
    <w:rsid w:val="00634224"/>
    <w:rsid w:val="006346C4"/>
    <w:rsid w:val="006359DD"/>
    <w:rsid w:val="00644CE2"/>
    <w:rsid w:val="00646D71"/>
    <w:rsid w:val="00647AE0"/>
    <w:rsid w:val="0065573C"/>
    <w:rsid w:val="0065597B"/>
    <w:rsid w:val="00666EF3"/>
    <w:rsid w:val="00671E62"/>
    <w:rsid w:val="0067310E"/>
    <w:rsid w:val="0067475E"/>
    <w:rsid w:val="00677106"/>
    <w:rsid w:val="006812B6"/>
    <w:rsid w:val="006819D2"/>
    <w:rsid w:val="006820B8"/>
    <w:rsid w:val="00682DF8"/>
    <w:rsid w:val="00684395"/>
    <w:rsid w:val="00685AD6"/>
    <w:rsid w:val="00690BCB"/>
    <w:rsid w:val="00691FE8"/>
    <w:rsid w:val="0069319D"/>
    <w:rsid w:val="00695B5D"/>
    <w:rsid w:val="006A345F"/>
    <w:rsid w:val="006A3DEC"/>
    <w:rsid w:val="006A7E78"/>
    <w:rsid w:val="006B0A7F"/>
    <w:rsid w:val="006B5430"/>
    <w:rsid w:val="006B6EA0"/>
    <w:rsid w:val="006B7C91"/>
    <w:rsid w:val="006C0862"/>
    <w:rsid w:val="006C447A"/>
    <w:rsid w:val="006D08D7"/>
    <w:rsid w:val="006D0FDA"/>
    <w:rsid w:val="006D6380"/>
    <w:rsid w:val="006D714F"/>
    <w:rsid w:val="006D7DDB"/>
    <w:rsid w:val="006E01F4"/>
    <w:rsid w:val="006E436B"/>
    <w:rsid w:val="006E5A21"/>
    <w:rsid w:val="006E5A29"/>
    <w:rsid w:val="006F032C"/>
    <w:rsid w:val="006F0912"/>
    <w:rsid w:val="006F48A4"/>
    <w:rsid w:val="0070099C"/>
    <w:rsid w:val="00700D92"/>
    <w:rsid w:val="00701333"/>
    <w:rsid w:val="0070237D"/>
    <w:rsid w:val="00706191"/>
    <w:rsid w:val="0070770E"/>
    <w:rsid w:val="00710B0D"/>
    <w:rsid w:val="00713C84"/>
    <w:rsid w:val="00715437"/>
    <w:rsid w:val="00720396"/>
    <w:rsid w:val="007213AE"/>
    <w:rsid w:val="0072373A"/>
    <w:rsid w:val="00724EB1"/>
    <w:rsid w:val="007271E6"/>
    <w:rsid w:val="00727A61"/>
    <w:rsid w:val="00727D7D"/>
    <w:rsid w:val="00730855"/>
    <w:rsid w:val="007309F8"/>
    <w:rsid w:val="0073152C"/>
    <w:rsid w:val="00735010"/>
    <w:rsid w:val="00737452"/>
    <w:rsid w:val="00742E8E"/>
    <w:rsid w:val="00744FAF"/>
    <w:rsid w:val="00750127"/>
    <w:rsid w:val="00752848"/>
    <w:rsid w:val="007531A4"/>
    <w:rsid w:val="00755448"/>
    <w:rsid w:val="00756243"/>
    <w:rsid w:val="0075665E"/>
    <w:rsid w:val="007574BC"/>
    <w:rsid w:val="007622DF"/>
    <w:rsid w:val="00763F46"/>
    <w:rsid w:val="00764433"/>
    <w:rsid w:val="0076556F"/>
    <w:rsid w:val="00770706"/>
    <w:rsid w:val="00772B87"/>
    <w:rsid w:val="00774BFA"/>
    <w:rsid w:val="00781E37"/>
    <w:rsid w:val="00785F56"/>
    <w:rsid w:val="007910BC"/>
    <w:rsid w:val="00792380"/>
    <w:rsid w:val="00792F18"/>
    <w:rsid w:val="00793539"/>
    <w:rsid w:val="007A1A55"/>
    <w:rsid w:val="007A1B91"/>
    <w:rsid w:val="007A2C56"/>
    <w:rsid w:val="007A2E9C"/>
    <w:rsid w:val="007A3523"/>
    <w:rsid w:val="007A4A2A"/>
    <w:rsid w:val="007A4FA4"/>
    <w:rsid w:val="007B22F1"/>
    <w:rsid w:val="007B26A9"/>
    <w:rsid w:val="007B2AF7"/>
    <w:rsid w:val="007B5B34"/>
    <w:rsid w:val="007B622E"/>
    <w:rsid w:val="007B6EA0"/>
    <w:rsid w:val="007C15A4"/>
    <w:rsid w:val="007C1750"/>
    <w:rsid w:val="007C256A"/>
    <w:rsid w:val="007C459C"/>
    <w:rsid w:val="007C6B7B"/>
    <w:rsid w:val="007D12C4"/>
    <w:rsid w:val="007D4D6B"/>
    <w:rsid w:val="007D66E0"/>
    <w:rsid w:val="007E3386"/>
    <w:rsid w:val="007E56A9"/>
    <w:rsid w:val="007F13CF"/>
    <w:rsid w:val="007F202A"/>
    <w:rsid w:val="007F317F"/>
    <w:rsid w:val="007F4344"/>
    <w:rsid w:val="007F479C"/>
    <w:rsid w:val="007F7BBF"/>
    <w:rsid w:val="0080199A"/>
    <w:rsid w:val="00802C2C"/>
    <w:rsid w:val="00803294"/>
    <w:rsid w:val="008038C2"/>
    <w:rsid w:val="00803A87"/>
    <w:rsid w:val="00805A65"/>
    <w:rsid w:val="0080677F"/>
    <w:rsid w:val="0081153B"/>
    <w:rsid w:val="00813578"/>
    <w:rsid w:val="008145E0"/>
    <w:rsid w:val="00815600"/>
    <w:rsid w:val="00820C82"/>
    <w:rsid w:val="00821AAC"/>
    <w:rsid w:val="00824494"/>
    <w:rsid w:val="00827D97"/>
    <w:rsid w:val="00840347"/>
    <w:rsid w:val="00843560"/>
    <w:rsid w:val="00843C92"/>
    <w:rsid w:val="00846D5A"/>
    <w:rsid w:val="00847BC8"/>
    <w:rsid w:val="008549CB"/>
    <w:rsid w:val="00854E4F"/>
    <w:rsid w:val="00856A56"/>
    <w:rsid w:val="008576FE"/>
    <w:rsid w:val="008577EE"/>
    <w:rsid w:val="00860AE0"/>
    <w:rsid w:val="0086766B"/>
    <w:rsid w:val="00867947"/>
    <w:rsid w:val="00870FD1"/>
    <w:rsid w:val="00871002"/>
    <w:rsid w:val="00873F2A"/>
    <w:rsid w:val="00875C9F"/>
    <w:rsid w:val="00877C51"/>
    <w:rsid w:val="00880073"/>
    <w:rsid w:val="00880D7E"/>
    <w:rsid w:val="00881ACA"/>
    <w:rsid w:val="008820F7"/>
    <w:rsid w:val="00883EBE"/>
    <w:rsid w:val="00885767"/>
    <w:rsid w:val="00886ABC"/>
    <w:rsid w:val="00890760"/>
    <w:rsid w:val="008943D4"/>
    <w:rsid w:val="00894CF6"/>
    <w:rsid w:val="0089681A"/>
    <w:rsid w:val="008A10A4"/>
    <w:rsid w:val="008A19A8"/>
    <w:rsid w:val="008A1DAB"/>
    <w:rsid w:val="008A53D9"/>
    <w:rsid w:val="008A596A"/>
    <w:rsid w:val="008B39A1"/>
    <w:rsid w:val="008C15B7"/>
    <w:rsid w:val="008C17AD"/>
    <w:rsid w:val="008C3F19"/>
    <w:rsid w:val="008C41BF"/>
    <w:rsid w:val="008C5CC7"/>
    <w:rsid w:val="008C6DEB"/>
    <w:rsid w:val="008D0892"/>
    <w:rsid w:val="008D139B"/>
    <w:rsid w:val="008D38F8"/>
    <w:rsid w:val="008D47CD"/>
    <w:rsid w:val="008D4CA1"/>
    <w:rsid w:val="008D6CF7"/>
    <w:rsid w:val="008D6DF3"/>
    <w:rsid w:val="008E02B3"/>
    <w:rsid w:val="008E1EC7"/>
    <w:rsid w:val="008E3153"/>
    <w:rsid w:val="008E58C3"/>
    <w:rsid w:val="008F16E2"/>
    <w:rsid w:val="008F2D17"/>
    <w:rsid w:val="008F665C"/>
    <w:rsid w:val="008F6842"/>
    <w:rsid w:val="008F6ACF"/>
    <w:rsid w:val="00904D47"/>
    <w:rsid w:val="00911EC0"/>
    <w:rsid w:val="0091255B"/>
    <w:rsid w:val="009148AC"/>
    <w:rsid w:val="009224E9"/>
    <w:rsid w:val="00923012"/>
    <w:rsid w:val="00923929"/>
    <w:rsid w:val="0092407A"/>
    <w:rsid w:val="009247D9"/>
    <w:rsid w:val="009274E4"/>
    <w:rsid w:val="00930F15"/>
    <w:rsid w:val="0093727A"/>
    <w:rsid w:val="00941D75"/>
    <w:rsid w:val="009433DF"/>
    <w:rsid w:val="00943F32"/>
    <w:rsid w:val="0094640A"/>
    <w:rsid w:val="0095215B"/>
    <w:rsid w:val="00952AD3"/>
    <w:rsid w:val="00954A24"/>
    <w:rsid w:val="00956919"/>
    <w:rsid w:val="00956E6F"/>
    <w:rsid w:val="009629A8"/>
    <w:rsid w:val="00962D5B"/>
    <w:rsid w:val="0096324A"/>
    <w:rsid w:val="009675E0"/>
    <w:rsid w:val="00976B18"/>
    <w:rsid w:val="00980BBC"/>
    <w:rsid w:val="00984DE4"/>
    <w:rsid w:val="009912FD"/>
    <w:rsid w:val="00993051"/>
    <w:rsid w:val="009973C3"/>
    <w:rsid w:val="009A3574"/>
    <w:rsid w:val="009B0C1F"/>
    <w:rsid w:val="009B1803"/>
    <w:rsid w:val="009B4739"/>
    <w:rsid w:val="009B5E6E"/>
    <w:rsid w:val="009C0659"/>
    <w:rsid w:val="009C2BE7"/>
    <w:rsid w:val="009C73E0"/>
    <w:rsid w:val="009C7EF5"/>
    <w:rsid w:val="009D1499"/>
    <w:rsid w:val="009D5A3D"/>
    <w:rsid w:val="009E13FA"/>
    <w:rsid w:val="009E79BD"/>
    <w:rsid w:val="009E7E0A"/>
    <w:rsid w:val="009F1016"/>
    <w:rsid w:val="009F150D"/>
    <w:rsid w:val="009F3397"/>
    <w:rsid w:val="009F5002"/>
    <w:rsid w:val="009F7D1E"/>
    <w:rsid w:val="00A04707"/>
    <w:rsid w:val="00A0501E"/>
    <w:rsid w:val="00A1268D"/>
    <w:rsid w:val="00A136D1"/>
    <w:rsid w:val="00A14458"/>
    <w:rsid w:val="00A146DF"/>
    <w:rsid w:val="00A14C2B"/>
    <w:rsid w:val="00A15149"/>
    <w:rsid w:val="00A15FD4"/>
    <w:rsid w:val="00A16373"/>
    <w:rsid w:val="00A2023B"/>
    <w:rsid w:val="00A21CE3"/>
    <w:rsid w:val="00A22F4B"/>
    <w:rsid w:val="00A22FBD"/>
    <w:rsid w:val="00A255EE"/>
    <w:rsid w:val="00A25964"/>
    <w:rsid w:val="00A31B82"/>
    <w:rsid w:val="00A344D0"/>
    <w:rsid w:val="00A346EC"/>
    <w:rsid w:val="00A3640F"/>
    <w:rsid w:val="00A36430"/>
    <w:rsid w:val="00A40594"/>
    <w:rsid w:val="00A4196C"/>
    <w:rsid w:val="00A45764"/>
    <w:rsid w:val="00A56C3B"/>
    <w:rsid w:val="00A60146"/>
    <w:rsid w:val="00A6049B"/>
    <w:rsid w:val="00A63184"/>
    <w:rsid w:val="00A63312"/>
    <w:rsid w:val="00A6488B"/>
    <w:rsid w:val="00A64DB9"/>
    <w:rsid w:val="00A6592D"/>
    <w:rsid w:val="00A65F29"/>
    <w:rsid w:val="00A65F95"/>
    <w:rsid w:val="00A67223"/>
    <w:rsid w:val="00A7069D"/>
    <w:rsid w:val="00A72949"/>
    <w:rsid w:val="00A74A96"/>
    <w:rsid w:val="00A77C54"/>
    <w:rsid w:val="00A80DE8"/>
    <w:rsid w:val="00A81B15"/>
    <w:rsid w:val="00A84412"/>
    <w:rsid w:val="00A85C89"/>
    <w:rsid w:val="00A919E4"/>
    <w:rsid w:val="00AA2DC9"/>
    <w:rsid w:val="00AA460E"/>
    <w:rsid w:val="00AA639B"/>
    <w:rsid w:val="00AA731E"/>
    <w:rsid w:val="00AB11F7"/>
    <w:rsid w:val="00AB1716"/>
    <w:rsid w:val="00AB1A7B"/>
    <w:rsid w:val="00AB2AC9"/>
    <w:rsid w:val="00AB2E8F"/>
    <w:rsid w:val="00AC3892"/>
    <w:rsid w:val="00AC46FB"/>
    <w:rsid w:val="00AC6FEC"/>
    <w:rsid w:val="00AD14FF"/>
    <w:rsid w:val="00AD1B70"/>
    <w:rsid w:val="00AD37AF"/>
    <w:rsid w:val="00AD7944"/>
    <w:rsid w:val="00AE0ADB"/>
    <w:rsid w:val="00AE5D4D"/>
    <w:rsid w:val="00AE7752"/>
    <w:rsid w:val="00AF16C9"/>
    <w:rsid w:val="00AF34DB"/>
    <w:rsid w:val="00AF45B2"/>
    <w:rsid w:val="00AF64E8"/>
    <w:rsid w:val="00AF6F88"/>
    <w:rsid w:val="00B020DB"/>
    <w:rsid w:val="00B05772"/>
    <w:rsid w:val="00B107BA"/>
    <w:rsid w:val="00B10819"/>
    <w:rsid w:val="00B11406"/>
    <w:rsid w:val="00B134A1"/>
    <w:rsid w:val="00B2155A"/>
    <w:rsid w:val="00B25F51"/>
    <w:rsid w:val="00B262A9"/>
    <w:rsid w:val="00B27E07"/>
    <w:rsid w:val="00B31AC0"/>
    <w:rsid w:val="00B3274F"/>
    <w:rsid w:val="00B32E8F"/>
    <w:rsid w:val="00B334CF"/>
    <w:rsid w:val="00B348FB"/>
    <w:rsid w:val="00B34CA1"/>
    <w:rsid w:val="00B35B7D"/>
    <w:rsid w:val="00B4255C"/>
    <w:rsid w:val="00B44D29"/>
    <w:rsid w:val="00B462C1"/>
    <w:rsid w:val="00B4709B"/>
    <w:rsid w:val="00B47BAD"/>
    <w:rsid w:val="00B50428"/>
    <w:rsid w:val="00B51F02"/>
    <w:rsid w:val="00B54571"/>
    <w:rsid w:val="00B556AC"/>
    <w:rsid w:val="00B55E80"/>
    <w:rsid w:val="00B56E1C"/>
    <w:rsid w:val="00B57BFB"/>
    <w:rsid w:val="00B57DF4"/>
    <w:rsid w:val="00B617FE"/>
    <w:rsid w:val="00B63AA0"/>
    <w:rsid w:val="00B64028"/>
    <w:rsid w:val="00B6553C"/>
    <w:rsid w:val="00B65AC3"/>
    <w:rsid w:val="00B66A89"/>
    <w:rsid w:val="00B73C08"/>
    <w:rsid w:val="00B73EFC"/>
    <w:rsid w:val="00B75D11"/>
    <w:rsid w:val="00B804B5"/>
    <w:rsid w:val="00B80562"/>
    <w:rsid w:val="00B85B2B"/>
    <w:rsid w:val="00B85D85"/>
    <w:rsid w:val="00B94F8F"/>
    <w:rsid w:val="00BA1396"/>
    <w:rsid w:val="00BA39F6"/>
    <w:rsid w:val="00BA6578"/>
    <w:rsid w:val="00BB3163"/>
    <w:rsid w:val="00BC01B6"/>
    <w:rsid w:val="00BC1A61"/>
    <w:rsid w:val="00BC335C"/>
    <w:rsid w:val="00BC6010"/>
    <w:rsid w:val="00BC6D14"/>
    <w:rsid w:val="00BD193F"/>
    <w:rsid w:val="00BD7D58"/>
    <w:rsid w:val="00BE0814"/>
    <w:rsid w:val="00BE161A"/>
    <w:rsid w:val="00BE1AC2"/>
    <w:rsid w:val="00BE6521"/>
    <w:rsid w:val="00BE6F3F"/>
    <w:rsid w:val="00BE7575"/>
    <w:rsid w:val="00C066B9"/>
    <w:rsid w:val="00C10880"/>
    <w:rsid w:val="00C12C3E"/>
    <w:rsid w:val="00C20AA8"/>
    <w:rsid w:val="00C21EA3"/>
    <w:rsid w:val="00C30A2A"/>
    <w:rsid w:val="00C33430"/>
    <w:rsid w:val="00C34B57"/>
    <w:rsid w:val="00C35FDF"/>
    <w:rsid w:val="00C41328"/>
    <w:rsid w:val="00C42E85"/>
    <w:rsid w:val="00C452D3"/>
    <w:rsid w:val="00C47B1F"/>
    <w:rsid w:val="00C47CE6"/>
    <w:rsid w:val="00C52C1A"/>
    <w:rsid w:val="00C53447"/>
    <w:rsid w:val="00C555B2"/>
    <w:rsid w:val="00C617AF"/>
    <w:rsid w:val="00C61875"/>
    <w:rsid w:val="00C62EE3"/>
    <w:rsid w:val="00C63CDD"/>
    <w:rsid w:val="00C6656A"/>
    <w:rsid w:val="00C72916"/>
    <w:rsid w:val="00C74B60"/>
    <w:rsid w:val="00C74E5D"/>
    <w:rsid w:val="00C75F31"/>
    <w:rsid w:val="00C80D34"/>
    <w:rsid w:val="00C81982"/>
    <w:rsid w:val="00C82698"/>
    <w:rsid w:val="00C86C3E"/>
    <w:rsid w:val="00C873ED"/>
    <w:rsid w:val="00C92D4B"/>
    <w:rsid w:val="00C9385E"/>
    <w:rsid w:val="00CA0509"/>
    <w:rsid w:val="00CA274A"/>
    <w:rsid w:val="00CA522E"/>
    <w:rsid w:val="00CA686F"/>
    <w:rsid w:val="00CA6A21"/>
    <w:rsid w:val="00CA764F"/>
    <w:rsid w:val="00CB4808"/>
    <w:rsid w:val="00CB6D98"/>
    <w:rsid w:val="00CB7182"/>
    <w:rsid w:val="00CC0408"/>
    <w:rsid w:val="00CC11CD"/>
    <w:rsid w:val="00CC2D79"/>
    <w:rsid w:val="00CC787D"/>
    <w:rsid w:val="00CC7DE8"/>
    <w:rsid w:val="00CD0B17"/>
    <w:rsid w:val="00CD1B50"/>
    <w:rsid w:val="00CD2139"/>
    <w:rsid w:val="00CD508C"/>
    <w:rsid w:val="00CD7D45"/>
    <w:rsid w:val="00CD7FE1"/>
    <w:rsid w:val="00CE51CB"/>
    <w:rsid w:val="00CF69EC"/>
    <w:rsid w:val="00D0112E"/>
    <w:rsid w:val="00D01D03"/>
    <w:rsid w:val="00D038C5"/>
    <w:rsid w:val="00D143EE"/>
    <w:rsid w:val="00D1794F"/>
    <w:rsid w:val="00D21827"/>
    <w:rsid w:val="00D21BDC"/>
    <w:rsid w:val="00D22709"/>
    <w:rsid w:val="00D248C5"/>
    <w:rsid w:val="00D27413"/>
    <w:rsid w:val="00D27822"/>
    <w:rsid w:val="00D328B9"/>
    <w:rsid w:val="00D35737"/>
    <w:rsid w:val="00D41451"/>
    <w:rsid w:val="00D42CBB"/>
    <w:rsid w:val="00D44512"/>
    <w:rsid w:val="00D45BC6"/>
    <w:rsid w:val="00D51C8E"/>
    <w:rsid w:val="00D53D87"/>
    <w:rsid w:val="00D572CC"/>
    <w:rsid w:val="00D62052"/>
    <w:rsid w:val="00D6346A"/>
    <w:rsid w:val="00D802D7"/>
    <w:rsid w:val="00D8691F"/>
    <w:rsid w:val="00D872FE"/>
    <w:rsid w:val="00D9003C"/>
    <w:rsid w:val="00D91600"/>
    <w:rsid w:val="00D92CDD"/>
    <w:rsid w:val="00D944DE"/>
    <w:rsid w:val="00D97DE9"/>
    <w:rsid w:val="00DA3F8A"/>
    <w:rsid w:val="00DB6820"/>
    <w:rsid w:val="00DB7589"/>
    <w:rsid w:val="00DB7F66"/>
    <w:rsid w:val="00DC0014"/>
    <w:rsid w:val="00DC083A"/>
    <w:rsid w:val="00DC5A62"/>
    <w:rsid w:val="00DD0EE6"/>
    <w:rsid w:val="00DD1531"/>
    <w:rsid w:val="00DD1E6F"/>
    <w:rsid w:val="00DD6327"/>
    <w:rsid w:val="00DE27B3"/>
    <w:rsid w:val="00DE2ED4"/>
    <w:rsid w:val="00DE3C6D"/>
    <w:rsid w:val="00DE488B"/>
    <w:rsid w:val="00DE4C98"/>
    <w:rsid w:val="00DF21F9"/>
    <w:rsid w:val="00DF2A74"/>
    <w:rsid w:val="00DF3ABD"/>
    <w:rsid w:val="00DF752E"/>
    <w:rsid w:val="00E00143"/>
    <w:rsid w:val="00E02F03"/>
    <w:rsid w:val="00E044B4"/>
    <w:rsid w:val="00E1090A"/>
    <w:rsid w:val="00E124B1"/>
    <w:rsid w:val="00E15B03"/>
    <w:rsid w:val="00E16F20"/>
    <w:rsid w:val="00E22786"/>
    <w:rsid w:val="00E2304F"/>
    <w:rsid w:val="00E32715"/>
    <w:rsid w:val="00E47480"/>
    <w:rsid w:val="00E50E01"/>
    <w:rsid w:val="00E5156D"/>
    <w:rsid w:val="00E51AE5"/>
    <w:rsid w:val="00E52105"/>
    <w:rsid w:val="00E5242E"/>
    <w:rsid w:val="00E54D48"/>
    <w:rsid w:val="00E645D8"/>
    <w:rsid w:val="00E65302"/>
    <w:rsid w:val="00E678A4"/>
    <w:rsid w:val="00E71DFF"/>
    <w:rsid w:val="00E72C08"/>
    <w:rsid w:val="00E73D0C"/>
    <w:rsid w:val="00E76E65"/>
    <w:rsid w:val="00E8020A"/>
    <w:rsid w:val="00E81270"/>
    <w:rsid w:val="00E84945"/>
    <w:rsid w:val="00E86688"/>
    <w:rsid w:val="00E914AF"/>
    <w:rsid w:val="00E93D61"/>
    <w:rsid w:val="00E95C5F"/>
    <w:rsid w:val="00EA0601"/>
    <w:rsid w:val="00EA20C3"/>
    <w:rsid w:val="00EA24A3"/>
    <w:rsid w:val="00EA30E3"/>
    <w:rsid w:val="00EA700F"/>
    <w:rsid w:val="00EB2AF3"/>
    <w:rsid w:val="00EC1771"/>
    <w:rsid w:val="00EC3065"/>
    <w:rsid w:val="00EC6FDC"/>
    <w:rsid w:val="00ED583C"/>
    <w:rsid w:val="00ED64B6"/>
    <w:rsid w:val="00EE13BD"/>
    <w:rsid w:val="00EE3EAF"/>
    <w:rsid w:val="00EE48F0"/>
    <w:rsid w:val="00EE63FA"/>
    <w:rsid w:val="00F07582"/>
    <w:rsid w:val="00F0773B"/>
    <w:rsid w:val="00F13122"/>
    <w:rsid w:val="00F13336"/>
    <w:rsid w:val="00F13562"/>
    <w:rsid w:val="00F15DB3"/>
    <w:rsid w:val="00F21A79"/>
    <w:rsid w:val="00F2234B"/>
    <w:rsid w:val="00F239A9"/>
    <w:rsid w:val="00F3187B"/>
    <w:rsid w:val="00F33CA0"/>
    <w:rsid w:val="00F35731"/>
    <w:rsid w:val="00F402D6"/>
    <w:rsid w:val="00F41B37"/>
    <w:rsid w:val="00F4611F"/>
    <w:rsid w:val="00F46E83"/>
    <w:rsid w:val="00F4777C"/>
    <w:rsid w:val="00F53968"/>
    <w:rsid w:val="00F55E93"/>
    <w:rsid w:val="00F56EF3"/>
    <w:rsid w:val="00F66955"/>
    <w:rsid w:val="00F708C0"/>
    <w:rsid w:val="00F70A9C"/>
    <w:rsid w:val="00F718C2"/>
    <w:rsid w:val="00F72B71"/>
    <w:rsid w:val="00F76711"/>
    <w:rsid w:val="00F81601"/>
    <w:rsid w:val="00F8232E"/>
    <w:rsid w:val="00F82667"/>
    <w:rsid w:val="00F83B76"/>
    <w:rsid w:val="00F86A87"/>
    <w:rsid w:val="00F93692"/>
    <w:rsid w:val="00FA1026"/>
    <w:rsid w:val="00FA4DB9"/>
    <w:rsid w:val="00FB0A49"/>
    <w:rsid w:val="00FB3332"/>
    <w:rsid w:val="00FB4F6A"/>
    <w:rsid w:val="00FB5DFE"/>
    <w:rsid w:val="00FB5E16"/>
    <w:rsid w:val="00FC1CB6"/>
    <w:rsid w:val="00FC245A"/>
    <w:rsid w:val="00FC4899"/>
    <w:rsid w:val="00FC4A86"/>
    <w:rsid w:val="00FC5B10"/>
    <w:rsid w:val="00FC749E"/>
    <w:rsid w:val="00FD157D"/>
    <w:rsid w:val="00FD2073"/>
    <w:rsid w:val="00FD51C8"/>
    <w:rsid w:val="00FD60A5"/>
    <w:rsid w:val="00FD711E"/>
    <w:rsid w:val="00FD7969"/>
    <w:rsid w:val="00FE269F"/>
    <w:rsid w:val="00FE6178"/>
    <w:rsid w:val="00FF3D90"/>
    <w:rsid w:val="00FF3FF7"/>
    <w:rsid w:val="00FF5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6D0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766B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7501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5012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501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50127"/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136D1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617FE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617FE"/>
    <w:rPr>
      <w:color w:val="954F72"/>
      <w:u w:val="single"/>
    </w:rPr>
  </w:style>
  <w:style w:type="paragraph" w:customStyle="1" w:styleId="msonormal0">
    <w:name w:val="msonormal"/>
    <w:basedOn w:val="Normal"/>
    <w:rsid w:val="00B617FE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customStyle="1" w:styleId="font5">
    <w:name w:val="font5"/>
    <w:basedOn w:val="Normal"/>
    <w:rsid w:val="00B617FE"/>
    <w:pPr>
      <w:widowControl/>
      <w:spacing w:before="100" w:beforeAutospacing="1" w:after="100" w:afterAutospacing="1"/>
      <w:jc w:val="left"/>
    </w:pPr>
    <w:rPr>
      <w:rFonts w:ascii="DengXian" w:eastAsia="DengXian" w:hAnsi="SimSun" w:cs="SimSun"/>
      <w:kern w:val="0"/>
      <w:sz w:val="18"/>
      <w:szCs w:val="18"/>
    </w:rPr>
  </w:style>
  <w:style w:type="paragraph" w:customStyle="1" w:styleId="EndNoteBibliographyTitle">
    <w:name w:val="EndNote Bibliography Title"/>
    <w:basedOn w:val="Normal"/>
    <w:link w:val="EndNoteBibliographyTitleChar"/>
    <w:rsid w:val="00F708C0"/>
    <w:pPr>
      <w:jc w:val="center"/>
    </w:pPr>
    <w:rPr>
      <w:rFonts w:ascii="Calibri" w:hAnsi="Calibri"/>
      <w:noProof/>
      <w:sz w:val="2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F708C0"/>
    <w:rPr>
      <w:rFonts w:ascii="Calibri" w:hAnsi="Calibri"/>
      <w:noProof/>
      <w:sz w:val="20"/>
    </w:rPr>
  </w:style>
  <w:style w:type="paragraph" w:customStyle="1" w:styleId="EndNoteBibliography">
    <w:name w:val="EndNote Bibliography"/>
    <w:basedOn w:val="Normal"/>
    <w:link w:val="EndNoteBibliographyChar"/>
    <w:rsid w:val="00F708C0"/>
    <w:rPr>
      <w:rFonts w:ascii="Calibri" w:hAnsi="Calibri"/>
      <w:noProof/>
      <w:sz w:val="20"/>
    </w:rPr>
  </w:style>
  <w:style w:type="character" w:customStyle="1" w:styleId="EndNoteBibliographyChar">
    <w:name w:val="EndNote Bibliography Char"/>
    <w:basedOn w:val="DefaultParagraphFont"/>
    <w:link w:val="EndNoteBibliography"/>
    <w:rsid w:val="00F708C0"/>
    <w:rPr>
      <w:rFonts w:ascii="Calibri" w:hAnsi="Calibri"/>
      <w:noProof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7CE6"/>
    <w:rPr>
      <w:rFonts w:ascii="SimSun" w:eastAsia="SimSu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CE6"/>
    <w:rPr>
      <w:rFonts w:ascii="SimSun" w:eastAsia="SimSu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6D0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766B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7501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5012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501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50127"/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136D1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617FE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617FE"/>
    <w:rPr>
      <w:color w:val="954F72"/>
      <w:u w:val="single"/>
    </w:rPr>
  </w:style>
  <w:style w:type="paragraph" w:customStyle="1" w:styleId="msonormal0">
    <w:name w:val="msonormal"/>
    <w:basedOn w:val="Normal"/>
    <w:rsid w:val="00B617FE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customStyle="1" w:styleId="font5">
    <w:name w:val="font5"/>
    <w:basedOn w:val="Normal"/>
    <w:rsid w:val="00B617FE"/>
    <w:pPr>
      <w:widowControl/>
      <w:spacing w:before="100" w:beforeAutospacing="1" w:after="100" w:afterAutospacing="1"/>
      <w:jc w:val="left"/>
    </w:pPr>
    <w:rPr>
      <w:rFonts w:ascii="DengXian" w:eastAsia="DengXian" w:hAnsi="SimSun" w:cs="SimSun"/>
      <w:kern w:val="0"/>
      <w:sz w:val="18"/>
      <w:szCs w:val="18"/>
    </w:rPr>
  </w:style>
  <w:style w:type="paragraph" w:customStyle="1" w:styleId="EndNoteBibliographyTitle">
    <w:name w:val="EndNote Bibliography Title"/>
    <w:basedOn w:val="Normal"/>
    <w:link w:val="EndNoteBibliographyTitleChar"/>
    <w:rsid w:val="00F708C0"/>
    <w:pPr>
      <w:jc w:val="center"/>
    </w:pPr>
    <w:rPr>
      <w:rFonts w:ascii="Calibri" w:hAnsi="Calibri"/>
      <w:noProof/>
      <w:sz w:val="2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F708C0"/>
    <w:rPr>
      <w:rFonts w:ascii="Calibri" w:hAnsi="Calibri"/>
      <w:noProof/>
      <w:sz w:val="20"/>
    </w:rPr>
  </w:style>
  <w:style w:type="paragraph" w:customStyle="1" w:styleId="EndNoteBibliography">
    <w:name w:val="EndNote Bibliography"/>
    <w:basedOn w:val="Normal"/>
    <w:link w:val="EndNoteBibliographyChar"/>
    <w:rsid w:val="00F708C0"/>
    <w:rPr>
      <w:rFonts w:ascii="Calibri" w:hAnsi="Calibri"/>
      <w:noProof/>
      <w:sz w:val="20"/>
    </w:rPr>
  </w:style>
  <w:style w:type="character" w:customStyle="1" w:styleId="EndNoteBibliographyChar">
    <w:name w:val="EndNote Bibliography Char"/>
    <w:basedOn w:val="DefaultParagraphFont"/>
    <w:link w:val="EndNoteBibliography"/>
    <w:rsid w:val="00F708C0"/>
    <w:rPr>
      <w:rFonts w:ascii="Calibri" w:hAnsi="Calibri"/>
      <w:noProof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7CE6"/>
    <w:rPr>
      <w:rFonts w:ascii="SimSun" w:eastAsia="SimSu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CE6"/>
    <w:rPr>
      <w:rFonts w:ascii="SimSun" w:eastAsia="SimSu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5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4115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1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3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7A7745BF.dotm</Template>
  <TotalTime>251</TotalTime>
  <Pages>25</Pages>
  <Words>10402</Words>
  <Characters>59295</Characters>
  <Application>Microsoft Office Word</Application>
  <DocSecurity>0</DocSecurity>
  <Lines>494</Lines>
  <Paragraphs>139</Paragraphs>
  <ScaleCrop>false</ScaleCrop>
  <Company/>
  <LinksUpToDate>false</LinksUpToDate>
  <CharactersWithSpaces>69558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sidi</dc:creator>
  <cp:keywords/>
  <dc:description/>
  <cp:lastModifiedBy>Guo, Shicheng</cp:lastModifiedBy>
  <cp:revision>23</cp:revision>
  <dcterms:created xsi:type="dcterms:W3CDTF">2018-06-13T08:41:00Z</dcterms:created>
  <dcterms:modified xsi:type="dcterms:W3CDTF">2018-06-14T13:59:00Z</dcterms:modified>
</cp:coreProperties>
</file>