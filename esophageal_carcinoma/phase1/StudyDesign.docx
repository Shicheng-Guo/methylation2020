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8C" w:rsidRDefault="008443A4">
      <w:r>
        <w:t>CT</w:t>
      </w:r>
    </w:p>
    <w:p w:rsidR="008443A4" w:rsidRDefault="008443A4">
      <w:r>
        <w:t>CU</w:t>
      </w:r>
    </w:p>
    <w:p w:rsidR="008443A4" w:rsidRDefault="008443A4">
      <w:r>
        <w:t>ET</w:t>
      </w:r>
    </w:p>
    <w:p w:rsidR="008443A4" w:rsidRDefault="008443A4">
      <w:r>
        <w:t>EU</w:t>
      </w:r>
    </w:p>
    <w:p w:rsidR="008443A4" w:rsidRDefault="008443A4">
      <w:bookmarkStart w:id="0" w:name="_GoBack"/>
      <w:bookmarkEnd w:id="0"/>
    </w:p>
    <w:sectPr w:rsidR="00844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07"/>
    <w:rsid w:val="008443A4"/>
    <w:rsid w:val="00E90907"/>
    <w:rsid w:val="00E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3EC28"/>
  <w15:chartTrackingRefBased/>
  <w15:docId w15:val="{BF21F2EB-A915-40B5-8407-6B052EC5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9A3BF38F.dotm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MCHS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2018-10-17T00:32:00Z</dcterms:created>
  <dcterms:modified xsi:type="dcterms:W3CDTF">2018-10-17T00:32:00Z</dcterms:modified>
</cp:coreProperties>
</file>