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FD" w:rsidRDefault="00C81AFF">
      <w:r>
        <w:t xml:space="preserve">PAX2, </w:t>
      </w:r>
      <w:r w:rsidRPr="00C81AFF">
        <w:t>chr10:102,582,916-102,593,303</w:t>
      </w:r>
    </w:p>
    <w:p w:rsidR="000B1DCA" w:rsidRDefault="000B1DCA"/>
    <w:p w:rsidR="000B1DCA" w:rsidRDefault="009A228D">
      <w:r>
        <w:rPr>
          <w:noProof/>
        </w:rPr>
        <w:drawing>
          <wp:inline distT="0" distB="0" distL="0" distR="0" wp14:anchorId="6254EFDC" wp14:editId="40BCBBE2">
            <wp:extent cx="68580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FF" w:rsidRDefault="00C81AFF"/>
    <w:p w:rsidR="00C81AFF" w:rsidRDefault="00CA57C5">
      <w:pP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We can find this region marked with </w:t>
      </w:r>
      <w:r w:rsidR="00C81AFF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H3K4me1 </w:t>
      </w:r>
      <w: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enrichment which </w:t>
      </w:r>
      <w:r w:rsidR="00310F87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fine tunes </w:t>
      </w:r>
      <w:r w:rsidR="00C81AFF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>enhancer activity and function</w:t>
      </w:r>
      <w: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>. Within this region, 22 transcript factors</w:t>
      </w:r>
      <w:r w:rsidR="000F1259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 (TF)</w:t>
      </w:r>
      <w: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 have binding sites/regions</w:t>
      </w:r>
      <w:r w:rsidR="00310F87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. </w:t>
      </w:r>
      <w:r w:rsidR="003840DD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>If the exact CpG information can be shared</w:t>
      </w:r>
      <w:r w:rsidR="00310F87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 (producing the case-control differences), I can search again and determine</w:t>
      </w:r>
      <w:r w:rsidR="003840DD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 the exact TFs. </w:t>
      </w:r>
      <w: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 </w:t>
      </w:r>
    </w:p>
    <w:p w:rsidR="00CA57C5" w:rsidRDefault="00CA57C5">
      <w:pP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</w:pPr>
    </w:p>
    <w:tbl>
      <w:tblPr>
        <w:tblStyle w:val="GridTable1Light-Accent1"/>
        <w:tblW w:w="3540" w:type="dxa"/>
        <w:tblLook w:val="04A0" w:firstRow="1" w:lastRow="0" w:firstColumn="1" w:lastColumn="0" w:noHBand="0" w:noVBand="1"/>
      </w:tblPr>
      <w:tblGrid>
        <w:gridCol w:w="728"/>
        <w:gridCol w:w="1220"/>
        <w:gridCol w:w="1220"/>
        <w:gridCol w:w="927"/>
      </w:tblGrid>
      <w:tr w:rsidR="00CA57C5" w:rsidTr="00CA5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102585021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102585641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EZH2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102585657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102585973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MYC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102585742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102586052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PAX5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102585745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102586021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102585750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102585990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SPI1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102585822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102585892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BCL11A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102585840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102590692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EZH2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102586431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102587241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SUZ12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102586667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102587045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CTCF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102586679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102586946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POLR2A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102586723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102586963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RAD21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102587306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102587495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TCF7L2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102587524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102588180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E2F1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102587530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102587966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UBTF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102587566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102587911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CTCF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102587613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102587917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FOXP2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102587628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102587844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RAD21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102588102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102588412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SUZ12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102588510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102588750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FOXA1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102588742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102589342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CTBP2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102588801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102589125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102589006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102589316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SUZ12</w:t>
            </w:r>
          </w:p>
        </w:tc>
      </w:tr>
    </w:tbl>
    <w:p w:rsidR="00CA57C5" w:rsidRDefault="00CA57C5"/>
    <w:p w:rsidR="002B4058" w:rsidRDefault="00310F87" w:rsidP="00917ECE">
      <w:r>
        <w:t xml:space="preserve">Interestingly, </w:t>
      </w:r>
      <w:r w:rsidR="002B4058">
        <w:t>POLR2A has been previously associated with atrial fibrillation</w:t>
      </w:r>
      <w:r w:rsidR="002B6A54">
        <w:t xml:space="preserve"> with a mild effect size</w:t>
      </w:r>
      <w:r w:rsidR="002B4058">
        <w:t xml:space="preserve"> (Roselli et al, 2018 Nat Genet).    </w:t>
      </w:r>
    </w:p>
    <w:p w:rsidR="002B4058" w:rsidRDefault="002B4058" w:rsidP="00917ECE"/>
    <w:p w:rsidR="008016DC" w:rsidRDefault="00310F87" w:rsidP="00917ECE">
      <w:r>
        <w:t>PAX2 doesn’t</w:t>
      </w:r>
      <w:r w:rsidR="00917ECE">
        <w:t xml:space="preserve"> have any ChIP-seq data in human</w:t>
      </w:r>
      <w:r>
        <w:t xml:space="preserve">s or </w:t>
      </w:r>
      <w:r w:rsidR="00917ECE">
        <w:t xml:space="preserve">mice. However, I do find the ChIP-Seq data of </w:t>
      </w:r>
      <w:r w:rsidR="00917ECE" w:rsidRPr="00917ECE">
        <w:t>GFI1B</w:t>
      </w:r>
      <w:r w:rsidR="00917ECE">
        <w:t xml:space="preserve"> in human</w:t>
      </w:r>
      <w:r>
        <w:t>s</w:t>
      </w:r>
      <w:r w:rsidR="00917ECE">
        <w:t xml:space="preserve">. PAX2 and </w:t>
      </w:r>
      <w:r w:rsidR="00917ECE" w:rsidRPr="00917ECE">
        <w:t>GFI1B</w:t>
      </w:r>
      <w:r w:rsidR="00917ECE">
        <w:t xml:space="preserve"> have similar TF-binding regions, therefore, we can predict PAX2 regulated genes with ChIP-seq of </w:t>
      </w:r>
      <w:r w:rsidR="00917ECE" w:rsidRPr="00917ECE">
        <w:t>GFI1B</w:t>
      </w:r>
      <w:r>
        <w:t>. T</w:t>
      </w:r>
      <w:r w:rsidR="00F30063">
        <w:t xml:space="preserve">he raw data is </w:t>
      </w:r>
      <w:r>
        <w:t>saved here. Later, I can summarize</w:t>
      </w:r>
      <w:r w:rsidR="00F30063">
        <w:t xml:space="preserve"> all the PAX2 regulated genes with this dataset. </w:t>
      </w:r>
    </w:p>
    <w:p w:rsidR="000F1259" w:rsidRDefault="000F1259"/>
    <w:p w:rsidR="000F1259" w:rsidRDefault="00924B0F">
      <w:pPr>
        <w:rPr>
          <w:rStyle w:val="Hyperlink"/>
        </w:rPr>
      </w:pPr>
      <w:hyperlink r:id="rId5" w:history="1">
        <w:r w:rsidR="000F1259">
          <w:rPr>
            <w:rStyle w:val="Hyperlink"/>
          </w:rPr>
          <w:t>https://www.encodeproject.org/experiments/ENCSR445PDR/</w:t>
        </w:r>
      </w:hyperlink>
    </w:p>
    <w:p w:rsidR="00AE4210" w:rsidRDefault="00AE4210">
      <w:pPr>
        <w:rPr>
          <w:rStyle w:val="Hyperlink"/>
        </w:rPr>
      </w:pPr>
    </w:p>
    <w:p w:rsidR="00AE4210" w:rsidRDefault="00AE4210">
      <w:pPr>
        <w:rPr>
          <w:rStyle w:val="Hyperlink"/>
        </w:rPr>
      </w:pPr>
    </w:p>
    <w:p w:rsidR="00AE4210" w:rsidRDefault="00037A69">
      <w:r>
        <w:t>Protein-Protein interaction</w:t>
      </w:r>
    </w:p>
    <w:p w:rsidR="00AE4210" w:rsidRDefault="00AE4210"/>
    <w:p w:rsidR="00AE4210" w:rsidRDefault="00037A69">
      <w:r>
        <w:t>Proteins in the PAX2 protein-protein interaction network (String):</w:t>
      </w:r>
    </w:p>
    <w:p w:rsidR="00037A69" w:rsidRDefault="00037A69"/>
    <w:p w:rsidR="00037A69" w:rsidRDefault="00037A69">
      <w:r>
        <w:t>WNT4</w:t>
      </w:r>
    </w:p>
    <w:p w:rsidR="00037A69" w:rsidRDefault="00037A69">
      <w:r>
        <w:t>LMX1B</w:t>
      </w:r>
    </w:p>
    <w:p w:rsidR="00037A69" w:rsidRDefault="00037A69">
      <w:r>
        <w:t xml:space="preserve">WT1 (Suffee et al 2017 PNAS) </w:t>
      </w:r>
    </w:p>
    <w:p w:rsidR="00037A69" w:rsidRDefault="00037A69">
      <w:r>
        <w:t>SHH (Cheng et al 2018 JBC) shows SHH inducing QT interval and inducing V fib</w:t>
      </w:r>
    </w:p>
    <w:p w:rsidR="00037A69" w:rsidRDefault="00037A69">
      <w:r>
        <w:t>PTCH1</w:t>
      </w:r>
    </w:p>
    <w:p w:rsidR="00037A69" w:rsidRDefault="00037A69">
      <w:r>
        <w:t>PTCH2</w:t>
      </w:r>
    </w:p>
    <w:p w:rsidR="00037A69" w:rsidRDefault="00037A69">
      <w:r>
        <w:t>HHIP</w:t>
      </w:r>
    </w:p>
    <w:p w:rsidR="00037A69" w:rsidRDefault="00037A69">
      <w:r>
        <w:t>GLI2</w:t>
      </w:r>
    </w:p>
    <w:p w:rsidR="00037A69" w:rsidRDefault="00037A69">
      <w:r>
        <w:t>NANOG</w:t>
      </w:r>
    </w:p>
    <w:p w:rsidR="00037A69" w:rsidRDefault="00037A69">
      <w:r>
        <w:t>POU5F1</w:t>
      </w:r>
    </w:p>
    <w:p w:rsidR="00037A69" w:rsidRDefault="00037A69">
      <w:r>
        <w:t>SOX2</w:t>
      </w:r>
    </w:p>
    <w:p w:rsidR="00037A69" w:rsidRDefault="00037A69">
      <w:r>
        <w:t>KLF4</w:t>
      </w:r>
    </w:p>
    <w:p w:rsidR="00037A69" w:rsidRDefault="00037A69">
      <w:r>
        <w:t>LIN28A</w:t>
      </w:r>
    </w:p>
    <w:p w:rsidR="00037A69" w:rsidRDefault="00037A69">
      <w:r>
        <w:t>EYA1</w:t>
      </w:r>
    </w:p>
    <w:p w:rsidR="00037A69" w:rsidRDefault="00037A69">
      <w:r>
        <w:t>GBX2</w:t>
      </w:r>
    </w:p>
    <w:p w:rsidR="00037A69" w:rsidRDefault="00037A69">
      <w:r>
        <w:t>ETS1</w:t>
      </w:r>
    </w:p>
    <w:p w:rsidR="00037A69" w:rsidRDefault="00037A69">
      <w:r>
        <w:t>LHX1</w:t>
      </w:r>
    </w:p>
    <w:p w:rsidR="00037A69" w:rsidRDefault="00037A69">
      <w:r>
        <w:t>PAXIP1</w:t>
      </w:r>
    </w:p>
    <w:p w:rsidR="00037A69" w:rsidRDefault="00037A69">
      <w:r>
        <w:t>TP53BP1</w:t>
      </w:r>
    </w:p>
    <w:p w:rsidR="00037A69" w:rsidRDefault="00037A69">
      <w:r>
        <w:t>KMT2D (</w:t>
      </w:r>
      <w:r w:rsidR="002B6A54">
        <w:t xml:space="preserve">Manheimer et al 2019 Hum Genet; </w:t>
      </w:r>
      <w:r>
        <w:t xml:space="preserve">de novo mutations may cause </w:t>
      </w:r>
      <w:r w:rsidR="002B6A54">
        <w:t>hypoplastic left heart syndrome, ventricular septal defect and atrial septal defect)</w:t>
      </w:r>
    </w:p>
    <w:p w:rsidR="002F7629" w:rsidRDefault="002F7629"/>
    <w:p w:rsidR="00911916" w:rsidRDefault="002F7629">
      <w:r>
        <w:t>Candelas et al 2019 Sci Rep states that a T-type Ca2+ channel is co-expressed with Pax2.</w:t>
      </w:r>
      <w:r w:rsidR="00995B8A">
        <w:t xml:space="preserve"> Also see Huber et al 2000 Am J Physiol Renal Physiol for work on K+ channel expression.</w:t>
      </w:r>
    </w:p>
    <w:p w:rsidR="00911916" w:rsidRDefault="00911916">
      <w:bookmarkStart w:id="0" w:name="_GoBack"/>
      <w:bookmarkEnd w:id="0"/>
    </w:p>
    <w:p w:rsidR="00D429A8" w:rsidRDefault="00D429A8">
      <w:r>
        <w:fldChar w:fldCharType="begin">
          <w:fldData xml:space="preserve">PEVuZE5vdGU+PENpdGU+PEF1dGhvcj5aaGFvPC9BdXRob3I+PFllYXI+MjAxNzwvWWVhcj48UmVj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PEVuZE5vdGU+PENpdGU+PEF1dGhvcj5aaGFvPC9BdXRob3I+PFllYXI+MjAxNzwvWWVhcj48UmVj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D429A8">
        <w:rPr>
          <w:noProof/>
          <w:vertAlign w:val="superscript"/>
        </w:rPr>
        <w:t>1-8</w:t>
      </w:r>
      <w:r>
        <w:fldChar w:fldCharType="end"/>
      </w:r>
    </w:p>
    <w:p w:rsidR="00D429A8" w:rsidRDefault="00D429A8"/>
    <w:p w:rsidR="00D429A8" w:rsidRPr="00D429A8" w:rsidRDefault="00D429A8" w:rsidP="00D429A8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429A8">
        <w:t>1.</w:t>
      </w:r>
      <w:r w:rsidRPr="00D429A8">
        <w:tab/>
        <w:t>Zhao, G.</w:t>
      </w:r>
      <w:r w:rsidRPr="00D429A8">
        <w:rPr>
          <w:i/>
        </w:rPr>
        <w:t xml:space="preserve"> et al.</w:t>
      </w:r>
      <w:r w:rsidRPr="00D429A8">
        <w:t xml:space="preserve"> Genome-wide DNA methylation analysis in permanent atrial fibrillation. </w:t>
      </w:r>
      <w:r w:rsidRPr="00D429A8">
        <w:rPr>
          <w:i/>
        </w:rPr>
        <w:t>Mol Med Rep</w:t>
      </w:r>
      <w:r w:rsidRPr="00D429A8">
        <w:t xml:space="preserve"> </w:t>
      </w:r>
      <w:r w:rsidRPr="00D429A8">
        <w:rPr>
          <w:b/>
        </w:rPr>
        <w:t>16</w:t>
      </w:r>
      <w:r w:rsidRPr="00D429A8">
        <w:t>, 5505-5514 (2017).</w:t>
      </w:r>
    </w:p>
    <w:p w:rsidR="00D429A8" w:rsidRPr="00D429A8" w:rsidRDefault="00D429A8" w:rsidP="00D429A8">
      <w:pPr>
        <w:pStyle w:val="EndNoteBibliography"/>
        <w:ind w:left="720" w:hanging="720"/>
      </w:pPr>
      <w:r w:rsidRPr="00D429A8">
        <w:t>2.</w:t>
      </w:r>
      <w:r w:rsidRPr="00D429A8">
        <w:tab/>
        <w:t>Shen, K.</w:t>
      </w:r>
      <w:r w:rsidRPr="00D429A8">
        <w:rPr>
          <w:i/>
        </w:rPr>
        <w:t xml:space="preserve"> et al.</w:t>
      </w:r>
      <w:r w:rsidRPr="00D429A8">
        <w:t xml:space="preserve"> DNA methylation dysregulations in valvular atrial fibrillation. </w:t>
      </w:r>
      <w:r w:rsidRPr="00D429A8">
        <w:rPr>
          <w:i/>
        </w:rPr>
        <w:t>Clin Cardiol</w:t>
      </w:r>
      <w:r w:rsidRPr="00D429A8">
        <w:t xml:space="preserve"> </w:t>
      </w:r>
      <w:r w:rsidRPr="00D429A8">
        <w:rPr>
          <w:b/>
        </w:rPr>
        <w:t>40</w:t>
      </w:r>
      <w:r w:rsidRPr="00D429A8">
        <w:t>, 686-691 (2017).</w:t>
      </w:r>
    </w:p>
    <w:p w:rsidR="00D429A8" w:rsidRPr="00D429A8" w:rsidRDefault="00D429A8" w:rsidP="00D429A8">
      <w:pPr>
        <w:pStyle w:val="EndNoteBibliography"/>
        <w:ind w:left="720" w:hanging="720"/>
      </w:pPr>
      <w:r w:rsidRPr="00D429A8">
        <w:t>3.</w:t>
      </w:r>
      <w:r w:rsidRPr="00D429A8">
        <w:tab/>
        <w:t>Lin, H.</w:t>
      </w:r>
      <w:r w:rsidRPr="00D429A8">
        <w:rPr>
          <w:i/>
        </w:rPr>
        <w:t xml:space="preserve"> et al.</w:t>
      </w:r>
      <w:r w:rsidRPr="00D429A8">
        <w:t xml:space="preserve"> Methylome-wide Association Study of Atrial Fibrillation in Framingham Heart Study. </w:t>
      </w:r>
      <w:r w:rsidRPr="00D429A8">
        <w:rPr>
          <w:i/>
        </w:rPr>
        <w:t>Sci Rep</w:t>
      </w:r>
      <w:r w:rsidRPr="00D429A8">
        <w:t xml:space="preserve"> </w:t>
      </w:r>
      <w:r w:rsidRPr="00D429A8">
        <w:rPr>
          <w:b/>
        </w:rPr>
        <w:t>7</w:t>
      </w:r>
      <w:r w:rsidRPr="00D429A8">
        <w:t>, 40377 (2017).</w:t>
      </w:r>
    </w:p>
    <w:p w:rsidR="00D429A8" w:rsidRPr="00D429A8" w:rsidRDefault="00D429A8" w:rsidP="00D429A8">
      <w:pPr>
        <w:pStyle w:val="EndNoteBibliography"/>
        <w:ind w:left="720" w:hanging="720"/>
      </w:pPr>
      <w:r w:rsidRPr="00D429A8">
        <w:t>4.</w:t>
      </w:r>
      <w:r w:rsidRPr="00D429A8">
        <w:tab/>
        <w:t>Donate Puertas, R.</w:t>
      </w:r>
      <w:r w:rsidRPr="00D429A8">
        <w:rPr>
          <w:i/>
        </w:rPr>
        <w:t xml:space="preserve"> et al.</w:t>
      </w:r>
      <w:r w:rsidRPr="00D429A8">
        <w:t xml:space="preserve"> Atrial fibrillation is associated with hypermethylation in human left atrium, and treatment with decitabine reduces atrial tachyarrhythmias in spontaneously hypertensive rats. </w:t>
      </w:r>
      <w:r w:rsidRPr="00D429A8">
        <w:rPr>
          <w:i/>
        </w:rPr>
        <w:t>Transl Res</w:t>
      </w:r>
      <w:r w:rsidRPr="00D429A8">
        <w:t xml:space="preserve"> </w:t>
      </w:r>
      <w:r w:rsidRPr="00D429A8">
        <w:rPr>
          <w:b/>
        </w:rPr>
        <w:t>184</w:t>
      </w:r>
      <w:r w:rsidRPr="00D429A8">
        <w:t>, 57-67 e5 (2017).</w:t>
      </w:r>
    </w:p>
    <w:p w:rsidR="00D429A8" w:rsidRPr="00D429A8" w:rsidRDefault="00D429A8" w:rsidP="00D429A8">
      <w:pPr>
        <w:pStyle w:val="EndNoteBibliography"/>
        <w:ind w:left="720" w:hanging="720"/>
      </w:pPr>
      <w:r w:rsidRPr="00D429A8">
        <w:t>5.</w:t>
      </w:r>
      <w:r w:rsidRPr="00D429A8">
        <w:tab/>
        <w:t xml:space="preserve">Tao, H., Shi, K.H., Yang, J.J. &amp; Li, J. Epigenetic mechanisms in atrial fibrillation: New insights and future directions. </w:t>
      </w:r>
      <w:r w:rsidRPr="00D429A8">
        <w:rPr>
          <w:i/>
        </w:rPr>
        <w:t>Trends Cardiovasc Med</w:t>
      </w:r>
      <w:r w:rsidRPr="00D429A8">
        <w:t xml:space="preserve"> </w:t>
      </w:r>
      <w:r w:rsidRPr="00D429A8">
        <w:rPr>
          <w:b/>
        </w:rPr>
        <w:t>26</w:t>
      </w:r>
      <w:r w:rsidRPr="00D429A8">
        <w:t>, 306-18 (2016).</w:t>
      </w:r>
    </w:p>
    <w:p w:rsidR="00D429A8" w:rsidRPr="00D429A8" w:rsidRDefault="00D429A8" w:rsidP="00D429A8">
      <w:pPr>
        <w:pStyle w:val="EndNoteBibliography"/>
        <w:ind w:left="720" w:hanging="720"/>
      </w:pPr>
      <w:r w:rsidRPr="00D429A8">
        <w:t>6.</w:t>
      </w:r>
      <w:r w:rsidRPr="00D429A8">
        <w:tab/>
        <w:t>Tao, H.</w:t>
      </w:r>
      <w:r w:rsidRPr="00D429A8">
        <w:rPr>
          <w:i/>
        </w:rPr>
        <w:t xml:space="preserve"> et al.</w:t>
      </w:r>
      <w:r w:rsidRPr="00D429A8">
        <w:t xml:space="preserve"> DNMT3A silencing RASSF1A promotes cardiac fibrosis through upregulation of ERK1/2. </w:t>
      </w:r>
      <w:r w:rsidRPr="00D429A8">
        <w:rPr>
          <w:i/>
        </w:rPr>
        <w:t>Toxicology</w:t>
      </w:r>
      <w:r w:rsidRPr="00D429A8">
        <w:t xml:space="preserve"> </w:t>
      </w:r>
      <w:r w:rsidRPr="00D429A8">
        <w:rPr>
          <w:b/>
        </w:rPr>
        <w:t>323</w:t>
      </w:r>
      <w:r w:rsidRPr="00D429A8">
        <w:t>, 42-50 (2014).</w:t>
      </w:r>
    </w:p>
    <w:p w:rsidR="00D429A8" w:rsidRPr="00D429A8" w:rsidRDefault="00D429A8" w:rsidP="00D429A8">
      <w:pPr>
        <w:pStyle w:val="EndNoteBibliography"/>
        <w:ind w:left="720" w:hanging="720"/>
      </w:pPr>
      <w:r w:rsidRPr="00D429A8">
        <w:t>7.</w:t>
      </w:r>
      <w:r w:rsidRPr="00D429A8">
        <w:tab/>
        <w:t>Ma, B.</w:t>
      </w:r>
      <w:r w:rsidRPr="00D429A8">
        <w:rPr>
          <w:i/>
        </w:rPr>
        <w:t xml:space="preserve"> et al.</w:t>
      </w:r>
      <w:r w:rsidRPr="00D429A8">
        <w:t xml:space="preserve"> Predicting DNA methylation level across human tissues. </w:t>
      </w:r>
      <w:r w:rsidRPr="00D429A8">
        <w:rPr>
          <w:i/>
        </w:rPr>
        <w:t>Nucleic Acids Res</w:t>
      </w:r>
      <w:r w:rsidRPr="00D429A8">
        <w:t xml:space="preserve"> </w:t>
      </w:r>
      <w:r w:rsidRPr="00D429A8">
        <w:rPr>
          <w:b/>
        </w:rPr>
        <w:t>42</w:t>
      </w:r>
      <w:r w:rsidRPr="00D429A8">
        <w:t>, 3515-28 (2014).</w:t>
      </w:r>
    </w:p>
    <w:p w:rsidR="00D429A8" w:rsidRPr="00D429A8" w:rsidRDefault="00D429A8" w:rsidP="00D429A8">
      <w:pPr>
        <w:pStyle w:val="EndNoteBibliography"/>
        <w:ind w:left="720" w:hanging="720"/>
      </w:pPr>
      <w:r w:rsidRPr="00D429A8">
        <w:t>8.</w:t>
      </w:r>
      <w:r w:rsidRPr="00D429A8">
        <w:tab/>
        <w:t>Kao, Y.H.</w:t>
      </w:r>
      <w:r w:rsidRPr="00D429A8">
        <w:rPr>
          <w:i/>
        </w:rPr>
        <w:t xml:space="preserve"> et al.</w:t>
      </w:r>
      <w:r w:rsidRPr="00D429A8">
        <w:t xml:space="preserve"> Heart failure and angiotensin II modulate atrial Pitx2c promotor methylation. </w:t>
      </w:r>
      <w:r w:rsidRPr="00D429A8">
        <w:rPr>
          <w:i/>
        </w:rPr>
        <w:t>Clin Exp Pharmacol Physiol</w:t>
      </w:r>
      <w:r w:rsidRPr="00D429A8">
        <w:t xml:space="preserve"> </w:t>
      </w:r>
      <w:r w:rsidRPr="00D429A8">
        <w:rPr>
          <w:b/>
        </w:rPr>
        <w:t>40</w:t>
      </w:r>
      <w:r w:rsidRPr="00D429A8">
        <w:t>, 379-84 (2013).</w:t>
      </w:r>
    </w:p>
    <w:p w:rsidR="002F7629" w:rsidRPr="00AE4210" w:rsidRDefault="00D429A8">
      <w:r>
        <w:fldChar w:fldCharType="end"/>
      </w:r>
    </w:p>
    <w:sectPr w:rsidR="002F7629" w:rsidRPr="00AE4210" w:rsidSect="004A4B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e9xp9a5trtnez0x2pvee92e99dw0wpv5d&quot;&gt;My EndNote Library&lt;record-ids&gt;&lt;item&gt;3207&lt;/item&gt;&lt;item&gt;3208&lt;/item&gt;&lt;item&gt;3209&lt;/item&gt;&lt;item&gt;3210&lt;/item&gt;&lt;item&gt;3213&lt;/item&gt;&lt;item&gt;3214&lt;/item&gt;&lt;item&gt;3215&lt;/item&gt;&lt;item&gt;3216&lt;/item&gt;&lt;/record-ids&gt;&lt;/item&gt;&lt;/Libraries&gt;"/>
  </w:docVars>
  <w:rsids>
    <w:rsidRoot w:val="00C81AFF"/>
    <w:rsid w:val="00037A69"/>
    <w:rsid w:val="000B1DCA"/>
    <w:rsid w:val="000F1259"/>
    <w:rsid w:val="001B2B1C"/>
    <w:rsid w:val="002B4058"/>
    <w:rsid w:val="002B6A54"/>
    <w:rsid w:val="002F7629"/>
    <w:rsid w:val="00310F87"/>
    <w:rsid w:val="003840DD"/>
    <w:rsid w:val="004A4BE8"/>
    <w:rsid w:val="00593CFD"/>
    <w:rsid w:val="008016DC"/>
    <w:rsid w:val="00911916"/>
    <w:rsid w:val="00917ECE"/>
    <w:rsid w:val="00924B0F"/>
    <w:rsid w:val="00995B8A"/>
    <w:rsid w:val="009A228D"/>
    <w:rsid w:val="00AE4210"/>
    <w:rsid w:val="00C81AFF"/>
    <w:rsid w:val="00CA57C5"/>
    <w:rsid w:val="00D429A8"/>
    <w:rsid w:val="00F3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0E84D"/>
  <w15:chartTrackingRefBased/>
  <w15:docId w15:val="{40F77E4C-6791-4C08-9F55-70CDDF90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CA57C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F1259"/>
    <w:rPr>
      <w:color w:val="0000FF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11916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11916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911916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11916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codeproject.org/experiments/ENCSR445PD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2C940CD8.dotm</Template>
  <TotalTime>80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8</cp:revision>
  <dcterms:created xsi:type="dcterms:W3CDTF">2019-05-07T18:29:00Z</dcterms:created>
  <dcterms:modified xsi:type="dcterms:W3CDTF">2019-05-08T02:49:00Z</dcterms:modified>
</cp:coreProperties>
</file>