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9B" w:rsidRDefault="00430E9B" w:rsidP="00967DC1">
      <w:pPr>
        <w:rPr>
          <w:sz w:val="28"/>
        </w:rPr>
      </w:pPr>
      <w:r>
        <w:rPr>
          <w:sz w:val="28"/>
        </w:rPr>
        <w:fldChar w:fldCharType="begin">
          <w:fldData xml:space="preserve">PEVuZE5vdGU+PENpdGU+PEF1dGhvcj5SZWRkeTwvQXV0aG9yPjxZZWFyPjIwMTE8L1llYXI+PFJl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</w:fldData>
        </w:fldChar>
      </w:r>
      <w:r>
        <w:rPr>
          <w:sz w:val="28"/>
        </w:rPr>
        <w:instrText xml:space="preserve"> ADDIN EN.CITE </w:instrText>
      </w:r>
      <w:r>
        <w:rPr>
          <w:sz w:val="28"/>
        </w:rPr>
        <w:fldChar w:fldCharType="begin">
          <w:fldData xml:space="preserve">PEVuZE5vdGU+PENpdGU+PEF1dGhvcj5SZWRkeTwvQXV0aG9yPjxZZWFyPjIwMTE8L1llYXI+PFJl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</w:fldData>
        </w:fldChar>
      </w:r>
      <w:r>
        <w:rPr>
          <w:sz w:val="28"/>
        </w:rPr>
        <w:instrText xml:space="preserve"> ADDIN EN.CITE.DATA </w:instrText>
      </w:r>
      <w:r>
        <w:rPr>
          <w:sz w:val="28"/>
        </w:rPr>
      </w:r>
      <w:r>
        <w:rPr>
          <w:sz w:val="28"/>
        </w:rPr>
        <w:fldChar w:fldCharType="end"/>
      </w:r>
      <w:r>
        <w:rPr>
          <w:sz w:val="28"/>
        </w:rPr>
        <w:fldChar w:fldCharType="separate"/>
      </w:r>
      <w:r>
        <w:rPr>
          <w:noProof/>
          <w:sz w:val="28"/>
        </w:rPr>
        <w:t>(1, 2)</w:t>
      </w:r>
      <w:r>
        <w:rPr>
          <w:sz w:val="28"/>
        </w:rPr>
        <w:fldChar w:fldCharType="end"/>
      </w:r>
    </w:p>
    <w:p w:rsidR="00996059" w:rsidRPr="00967DC1" w:rsidRDefault="003002DC" w:rsidP="00967DC1">
      <w:pPr>
        <w:rPr>
          <w:sz w:val="28"/>
        </w:rPr>
      </w:pPr>
      <w:r w:rsidRPr="00967DC1">
        <w:rPr>
          <w:sz w:val="28"/>
        </w:rPr>
        <w:t>Tiss</w:t>
      </w:r>
      <w:r w:rsidR="00967DC1" w:rsidRPr="00967DC1">
        <w:rPr>
          <w:sz w:val="28"/>
        </w:rPr>
        <w:t>ue specific methylation regions</w:t>
      </w:r>
    </w:p>
    <w:p w:rsidR="003002DC" w:rsidRPr="00967DC1" w:rsidRDefault="003002DC">
      <w:pPr>
        <w:rPr>
          <w:sz w:val="18"/>
        </w:rPr>
      </w:pPr>
    </w:p>
    <w:p w:rsidR="003002DC" w:rsidRPr="00967DC1" w:rsidRDefault="003002DC">
      <w:pPr>
        <w:rPr>
          <w:sz w:val="18"/>
        </w:rPr>
      </w:pPr>
    </w:p>
    <w:p w:rsidR="00967DC1" w:rsidRDefault="00967DC1">
      <w:pPr>
        <w:rPr>
          <w:sz w:val="18"/>
        </w:rPr>
      </w:pPr>
    </w:p>
    <w:p w:rsidR="003002DC" w:rsidRPr="00967DC1" w:rsidRDefault="003002DC">
      <w:pPr>
        <w:rPr>
          <w:sz w:val="18"/>
        </w:rPr>
      </w:pPr>
      <w:r w:rsidRPr="00967DC1">
        <w:rPr>
          <w:sz w:val="18"/>
        </w:rPr>
        <w:t>To-Do-List</w:t>
      </w:r>
    </w:p>
    <w:p w:rsidR="003002DC" w:rsidRDefault="00967DC1">
      <w:r>
        <w:t>1, TCGA based tissue specific methylation loci</w:t>
      </w:r>
    </w:p>
    <w:p w:rsidR="00967DC1" w:rsidRDefault="00967DC1"/>
    <w:p w:rsidR="006A681A" w:rsidRDefault="006A681A"/>
    <w:p w:rsidR="00967DC1" w:rsidRDefault="00967DC1" w:rsidP="00967DC1">
      <w:r>
        <w:t xml:space="preserve">2, </w:t>
      </w:r>
      <w:r>
        <w:rPr>
          <w:rFonts w:hint="eastAsia"/>
        </w:rPr>
        <w:t>WGBS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 w:rsidR="003B0155">
        <w:t>tissue specific methylation regions (</w:t>
      </w:r>
      <w:r w:rsidR="00F50799">
        <w:t>400</w:t>
      </w:r>
      <w:r w:rsidR="003B0155">
        <w:t>bp</w:t>
      </w:r>
      <w:r w:rsidR="00F50799">
        <w:t xml:space="preserve">= 2 </w:t>
      </w:r>
      <w:r w:rsidR="00F50799" w:rsidRPr="00F50799">
        <w:t>Nucleosome</w:t>
      </w:r>
      <w:r w:rsidR="003B0155">
        <w:t>)</w:t>
      </w:r>
    </w:p>
    <w:p w:rsidR="00CB3107" w:rsidRDefault="00CB3107" w:rsidP="00967DC1"/>
    <w:p w:rsidR="006A681A" w:rsidRDefault="006A681A" w:rsidP="00967DC1"/>
    <w:p w:rsidR="00CB3107" w:rsidRDefault="00CB3107" w:rsidP="00CB3107">
      <w:r>
        <w:t>3, RRBS based tissue specific methylation regions</w:t>
      </w:r>
    </w:p>
    <w:p w:rsidR="003002DC" w:rsidRDefault="003002DC"/>
    <w:p w:rsidR="00430E9B" w:rsidRDefault="00430E9B"/>
    <w:p w:rsidR="00430E9B" w:rsidRDefault="00430E9B"/>
    <w:p w:rsidR="00430E9B" w:rsidRPr="00430E9B" w:rsidRDefault="00430E9B" w:rsidP="00430E9B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30E9B">
        <w:t>1.</w:t>
      </w:r>
      <w:r w:rsidRPr="00430E9B">
        <w:tab/>
        <w:t>Reddy MV, Wang H, Liu S, Bode B, Reed JC, Steed RD, Anderson SW, et al. Association between type 1 diabetes and GWAS SNPs in the southeast US Caucasian population. Genes Immun 2011;12:208-212.</w:t>
      </w:r>
    </w:p>
    <w:p w:rsidR="00430E9B" w:rsidRPr="00430E9B" w:rsidRDefault="00430E9B" w:rsidP="00430E9B">
      <w:pPr>
        <w:pStyle w:val="EndNoteBibliography"/>
      </w:pPr>
      <w:r w:rsidRPr="00430E9B">
        <w:t>2.</w:t>
      </w:r>
      <w:r w:rsidRPr="00430E9B">
        <w:tab/>
        <w:t>Ma Y, Wang R, Zhang J, Li W, Gao C, Liu J, Wang J. Identification of miR-423 and miR-499 polymorphisms on affecting the risk of hepatocellular carcinoma in a large-scale population. Genet Test Mol Biomarkers 2014;18:516-524.</w:t>
      </w:r>
    </w:p>
    <w:p w:rsidR="00CB3107" w:rsidRDefault="00430E9B">
      <w:r>
        <w:fldChar w:fldCharType="end"/>
      </w:r>
      <w:bookmarkStart w:id="0" w:name="_GoBack"/>
      <w:bookmarkEnd w:id="0"/>
    </w:p>
    <w:sectPr w:rsidR="00CB31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epat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e9xp9a5trtnez0x2pvee92e99dw0wpv5d&quot;&gt;My EndNote Library&lt;record-ids&gt;&lt;item&gt;4623&lt;/item&gt;&lt;item&gt;4624&lt;/item&gt;&lt;/record-ids&gt;&lt;/item&gt;&lt;/Libraries&gt;"/>
  </w:docVars>
  <w:rsids>
    <w:rsidRoot w:val="003002DC"/>
    <w:rsid w:val="003002DC"/>
    <w:rsid w:val="003B0155"/>
    <w:rsid w:val="00430E9B"/>
    <w:rsid w:val="006A681A"/>
    <w:rsid w:val="008B08A5"/>
    <w:rsid w:val="00967DC1"/>
    <w:rsid w:val="00996059"/>
    <w:rsid w:val="00CB3107"/>
    <w:rsid w:val="00ED548E"/>
    <w:rsid w:val="00F5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0358"/>
  <w15:chartTrackingRefBased/>
  <w15:docId w15:val="{32CA3CCE-72BE-4216-9F74-6EED5B9D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430E9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30E9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30E9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30E9B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B4BA9C22.dotm</Template>
  <TotalTime>32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8</cp:revision>
  <dcterms:created xsi:type="dcterms:W3CDTF">2016-06-02T20:57:00Z</dcterms:created>
  <dcterms:modified xsi:type="dcterms:W3CDTF">2019-06-21T23:59:00Z</dcterms:modified>
</cp:coreProperties>
</file>